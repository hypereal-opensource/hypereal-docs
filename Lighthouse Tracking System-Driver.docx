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37A477" w14:textId="77777777" w:rsidR="008A2179" w:rsidRDefault="009908DB">
      <w:pPr>
        <w:pStyle w:val="10"/>
      </w:pPr>
      <w:r>
        <w:rPr>
          <w:noProof/>
          <w:lang w:val="en-US" w:eastAsia="zh-CN"/>
        </w:rPr>
        <w:drawing>
          <wp:inline distT="0" distB="0" distL="0" distR="0" wp14:anchorId="07F2B108" wp14:editId="047E44B2">
            <wp:extent cx="1371600" cy="425450"/>
            <wp:effectExtent l="0" t="0" r="0" b="0"/>
            <wp:docPr id="1" name="图片 1" descr="文档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档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71600" cy="425450"/>
                    </a:xfrm>
                    <a:prstGeom prst="rect">
                      <a:avLst/>
                    </a:prstGeom>
                    <a:noFill/>
                    <a:ln>
                      <a:noFill/>
                    </a:ln>
                  </pic:spPr>
                </pic:pic>
              </a:graphicData>
            </a:graphic>
          </wp:inline>
        </w:drawing>
      </w:r>
    </w:p>
    <w:p w14:paraId="3FAD2D91" w14:textId="77777777" w:rsidR="008A2179" w:rsidRDefault="008A2179">
      <w:pPr>
        <w:pStyle w:val="10"/>
      </w:pPr>
    </w:p>
    <w:p w14:paraId="71B9E053" w14:textId="77777777" w:rsidR="008A2179" w:rsidRDefault="008A2179">
      <w:pPr>
        <w:pStyle w:val="10"/>
      </w:pPr>
    </w:p>
    <w:p w14:paraId="02DFC964" w14:textId="77777777" w:rsidR="008A2179" w:rsidRDefault="008A2179">
      <w:pPr>
        <w:pStyle w:val="10"/>
      </w:pPr>
    </w:p>
    <w:p w14:paraId="5E3DB0E8" w14:textId="77777777" w:rsidR="008A2179" w:rsidRDefault="008A2179"/>
    <w:p w14:paraId="7FB89B3B" w14:textId="77777777" w:rsidR="008A2179" w:rsidRDefault="008A2179"/>
    <w:p w14:paraId="68282D4D" w14:textId="77777777" w:rsidR="008A2179" w:rsidRDefault="008A2179"/>
    <w:p w14:paraId="685EE160" w14:textId="77777777" w:rsidR="008A2179" w:rsidRDefault="009908DB">
      <w:pPr>
        <w:pStyle w:val="10"/>
        <w:rPr>
          <w:rFonts w:cs="微软雅黑"/>
          <w:sz w:val="48"/>
          <w:szCs w:val="48"/>
          <w:lang w:eastAsia="zh-CN"/>
        </w:rPr>
      </w:pPr>
      <w:proofErr w:type="spellStart"/>
      <w:r>
        <w:rPr>
          <w:rFonts w:cs="微软雅黑" w:hint="eastAsia"/>
          <w:sz w:val="48"/>
          <w:szCs w:val="48"/>
          <w:lang w:eastAsia="zh-CN"/>
        </w:rPr>
        <w:t>HYPEREAL</w:t>
      </w:r>
      <w:proofErr w:type="spellEnd"/>
    </w:p>
    <w:p w14:paraId="1AF90A20" w14:textId="77777777" w:rsidR="008A2179" w:rsidRDefault="009908DB">
      <w:pPr>
        <w:pStyle w:val="10"/>
        <w:rPr>
          <w:rFonts w:cs="微软雅黑"/>
          <w:sz w:val="48"/>
          <w:szCs w:val="48"/>
          <w:lang w:val="en-US" w:eastAsia="zh-CN"/>
        </w:rPr>
      </w:pPr>
      <w:r>
        <w:rPr>
          <w:rFonts w:cs="微软雅黑"/>
          <w:sz w:val="48"/>
          <w:szCs w:val="48"/>
          <w:lang w:val="en-US" w:eastAsia="zh-CN"/>
        </w:rPr>
        <w:t>Lighthouse tracking system-HAL</w:t>
      </w:r>
    </w:p>
    <w:p w14:paraId="5F0636D4" w14:textId="77777777" w:rsidR="008A2179" w:rsidRDefault="008A2179">
      <w:pPr>
        <w:pStyle w:val="10"/>
        <w:rPr>
          <w:rFonts w:cs="微软雅黑"/>
          <w:lang w:eastAsia="zh-CN"/>
        </w:rPr>
      </w:pPr>
    </w:p>
    <w:tbl>
      <w:tblPr>
        <w:tblpPr w:leftFromText="180" w:rightFromText="180" w:vertAnchor="text" w:tblpY="1"/>
        <w:tblW w:w="8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809"/>
        <w:gridCol w:w="5096"/>
      </w:tblGrid>
      <w:tr w:rsidR="008A2179" w14:paraId="4E1AC3EF" w14:textId="77777777">
        <w:trPr>
          <w:trHeight w:val="286"/>
        </w:trPr>
        <w:tc>
          <w:tcPr>
            <w:tcW w:w="1809" w:type="dxa"/>
            <w:shd w:val="clear" w:color="auto" w:fill="000000"/>
          </w:tcPr>
          <w:p w14:paraId="0C724E9E" w14:textId="77777777" w:rsidR="008A2179" w:rsidRDefault="009908DB">
            <w:pPr>
              <w:pStyle w:val="10"/>
              <w:rPr>
                <w:rFonts w:cs="微软雅黑"/>
              </w:rPr>
            </w:pPr>
            <w:r>
              <w:rPr>
                <w:rFonts w:cs="微软雅黑" w:hint="eastAsia"/>
                <w:lang w:eastAsia="zh-CN"/>
              </w:rPr>
              <w:t>Date</w:t>
            </w:r>
          </w:p>
        </w:tc>
        <w:tc>
          <w:tcPr>
            <w:tcW w:w="1809" w:type="dxa"/>
            <w:shd w:val="clear" w:color="auto" w:fill="000000"/>
          </w:tcPr>
          <w:p w14:paraId="183EB095" w14:textId="77777777" w:rsidR="008A2179" w:rsidRDefault="009908DB">
            <w:pPr>
              <w:pStyle w:val="10"/>
              <w:rPr>
                <w:rFonts w:cs="微软雅黑"/>
                <w:lang w:eastAsia="zh-CN"/>
              </w:rPr>
            </w:pPr>
            <w:r>
              <w:rPr>
                <w:rFonts w:cs="微软雅黑" w:hint="eastAsia"/>
                <w:lang w:eastAsia="zh-CN"/>
              </w:rPr>
              <w:t>Modified by</w:t>
            </w:r>
          </w:p>
        </w:tc>
        <w:tc>
          <w:tcPr>
            <w:tcW w:w="5096" w:type="dxa"/>
            <w:shd w:val="clear" w:color="auto" w:fill="000000"/>
          </w:tcPr>
          <w:p w14:paraId="38090BE9" w14:textId="77777777" w:rsidR="008A2179" w:rsidRDefault="009908DB">
            <w:pPr>
              <w:pStyle w:val="10"/>
              <w:rPr>
                <w:rFonts w:cs="微软雅黑"/>
                <w:lang w:eastAsia="zh-CN"/>
              </w:rPr>
            </w:pPr>
            <w:r>
              <w:rPr>
                <w:rFonts w:cs="微软雅黑" w:hint="eastAsia"/>
                <w:lang w:eastAsia="zh-CN"/>
              </w:rPr>
              <w:t>Comments</w:t>
            </w:r>
          </w:p>
        </w:tc>
      </w:tr>
      <w:tr w:rsidR="008A2179" w14:paraId="1E1CB705" w14:textId="77777777">
        <w:trPr>
          <w:trHeight w:val="300"/>
        </w:trPr>
        <w:tc>
          <w:tcPr>
            <w:tcW w:w="1809" w:type="dxa"/>
          </w:tcPr>
          <w:p w14:paraId="73DB7CF1" w14:textId="77777777" w:rsidR="008A2179" w:rsidRDefault="00AD7593">
            <w:pPr>
              <w:pStyle w:val="10"/>
              <w:rPr>
                <w:rFonts w:cs="微软雅黑"/>
                <w:lang w:val="en-US" w:eastAsia="zh-CN"/>
              </w:rPr>
            </w:pPr>
            <w:r>
              <w:rPr>
                <w:rFonts w:cs="微软雅黑" w:hint="eastAsia"/>
                <w:lang w:val="en-US" w:eastAsia="zh-CN"/>
              </w:rPr>
              <w:t>2017-02-10</w:t>
            </w:r>
          </w:p>
        </w:tc>
        <w:tc>
          <w:tcPr>
            <w:tcW w:w="1809" w:type="dxa"/>
          </w:tcPr>
          <w:p w14:paraId="46551094" w14:textId="77777777" w:rsidR="008A2179" w:rsidRDefault="00AD7593">
            <w:pPr>
              <w:pStyle w:val="10"/>
              <w:rPr>
                <w:rFonts w:cs="微软雅黑"/>
              </w:rPr>
            </w:pPr>
            <w:proofErr w:type="spellStart"/>
            <w:r>
              <w:rPr>
                <w:rFonts w:hint="eastAsia"/>
                <w:sz w:val="18"/>
                <w:szCs w:val="18"/>
                <w:lang w:eastAsia="zh-CN"/>
              </w:rPr>
              <w:t>Hypereal</w:t>
            </w:r>
            <w:proofErr w:type="spellEnd"/>
          </w:p>
        </w:tc>
        <w:tc>
          <w:tcPr>
            <w:tcW w:w="5096" w:type="dxa"/>
          </w:tcPr>
          <w:p w14:paraId="4869CE50" w14:textId="77777777" w:rsidR="008A2179" w:rsidRDefault="00AD7593">
            <w:pPr>
              <w:pStyle w:val="10"/>
              <w:rPr>
                <w:rFonts w:cs="微软雅黑"/>
                <w:lang w:eastAsia="zh-CN"/>
              </w:rPr>
            </w:pPr>
            <w:proofErr w:type="spellStart"/>
            <w:r>
              <w:rPr>
                <w:sz w:val="18"/>
                <w:szCs w:val="18"/>
              </w:rPr>
              <w:t>Init</w:t>
            </w:r>
            <w:proofErr w:type="spellEnd"/>
            <w:r>
              <w:rPr>
                <w:sz w:val="18"/>
                <w:szCs w:val="18"/>
              </w:rPr>
              <w:t xml:space="preserve"> V</w:t>
            </w:r>
            <w:r w:rsidR="009908DB">
              <w:rPr>
                <w:sz w:val="18"/>
                <w:szCs w:val="18"/>
              </w:rPr>
              <w:t>ersion.</w:t>
            </w:r>
          </w:p>
        </w:tc>
      </w:tr>
      <w:tr w:rsidR="008A2179" w14:paraId="767FFB19" w14:textId="77777777">
        <w:trPr>
          <w:trHeight w:val="250"/>
        </w:trPr>
        <w:tc>
          <w:tcPr>
            <w:tcW w:w="1809" w:type="dxa"/>
          </w:tcPr>
          <w:p w14:paraId="4EA5FA21" w14:textId="77777777" w:rsidR="008A2179" w:rsidRDefault="008A2179">
            <w:pPr>
              <w:pStyle w:val="10"/>
              <w:rPr>
                <w:rFonts w:cs="微软雅黑"/>
                <w:lang w:eastAsia="zh-CN"/>
              </w:rPr>
            </w:pPr>
          </w:p>
        </w:tc>
        <w:tc>
          <w:tcPr>
            <w:tcW w:w="1809" w:type="dxa"/>
          </w:tcPr>
          <w:p w14:paraId="5079B07C" w14:textId="77777777" w:rsidR="008A2179" w:rsidRDefault="008A2179">
            <w:pPr>
              <w:pStyle w:val="10"/>
              <w:rPr>
                <w:rFonts w:cs="微软雅黑"/>
                <w:lang w:eastAsia="zh-CN"/>
              </w:rPr>
            </w:pPr>
          </w:p>
        </w:tc>
        <w:tc>
          <w:tcPr>
            <w:tcW w:w="5096" w:type="dxa"/>
          </w:tcPr>
          <w:p w14:paraId="67745F7C" w14:textId="77777777" w:rsidR="008A2179" w:rsidRDefault="008A2179">
            <w:pPr>
              <w:rPr>
                <w:rFonts w:ascii="微软雅黑" w:eastAsia="微软雅黑" w:hAnsi="微软雅黑" w:cs="微软雅黑"/>
                <w:lang w:eastAsia="zh-CN"/>
              </w:rPr>
            </w:pPr>
          </w:p>
        </w:tc>
      </w:tr>
      <w:tr w:rsidR="008A2179" w14:paraId="6C89024C" w14:textId="77777777">
        <w:trPr>
          <w:trHeight w:val="250"/>
        </w:trPr>
        <w:tc>
          <w:tcPr>
            <w:tcW w:w="1809" w:type="dxa"/>
          </w:tcPr>
          <w:p w14:paraId="26D0F33B" w14:textId="77777777" w:rsidR="008A2179" w:rsidRDefault="008A2179">
            <w:pPr>
              <w:pStyle w:val="10"/>
              <w:rPr>
                <w:rFonts w:cs="微软雅黑"/>
                <w:lang w:eastAsia="zh-CN"/>
              </w:rPr>
            </w:pPr>
          </w:p>
        </w:tc>
        <w:tc>
          <w:tcPr>
            <w:tcW w:w="1809" w:type="dxa"/>
          </w:tcPr>
          <w:p w14:paraId="390FEFBB" w14:textId="77777777" w:rsidR="008A2179" w:rsidRDefault="008A2179">
            <w:pPr>
              <w:pStyle w:val="10"/>
              <w:rPr>
                <w:rFonts w:cs="微软雅黑"/>
              </w:rPr>
            </w:pPr>
          </w:p>
        </w:tc>
        <w:tc>
          <w:tcPr>
            <w:tcW w:w="5096" w:type="dxa"/>
          </w:tcPr>
          <w:p w14:paraId="336CB5D9" w14:textId="77777777" w:rsidR="008A2179" w:rsidRDefault="008A2179">
            <w:pPr>
              <w:rPr>
                <w:rFonts w:ascii="微软雅黑" w:eastAsia="微软雅黑" w:hAnsi="微软雅黑" w:cs="微软雅黑"/>
                <w:lang w:eastAsia="zh-CN"/>
              </w:rPr>
            </w:pPr>
          </w:p>
        </w:tc>
      </w:tr>
      <w:tr w:rsidR="008A2179" w14:paraId="09C86969" w14:textId="77777777">
        <w:trPr>
          <w:trHeight w:val="250"/>
        </w:trPr>
        <w:tc>
          <w:tcPr>
            <w:tcW w:w="1809" w:type="dxa"/>
          </w:tcPr>
          <w:p w14:paraId="5F2A0DDA" w14:textId="77777777" w:rsidR="008A2179" w:rsidRDefault="008A2179">
            <w:pPr>
              <w:pStyle w:val="10"/>
              <w:rPr>
                <w:rFonts w:cs="微软雅黑"/>
              </w:rPr>
            </w:pPr>
          </w:p>
        </w:tc>
        <w:tc>
          <w:tcPr>
            <w:tcW w:w="1809" w:type="dxa"/>
          </w:tcPr>
          <w:p w14:paraId="6B6241EE" w14:textId="77777777" w:rsidR="008A2179" w:rsidRDefault="008A2179">
            <w:pPr>
              <w:pStyle w:val="10"/>
              <w:rPr>
                <w:rFonts w:cs="微软雅黑"/>
              </w:rPr>
            </w:pPr>
          </w:p>
        </w:tc>
        <w:tc>
          <w:tcPr>
            <w:tcW w:w="5096" w:type="dxa"/>
          </w:tcPr>
          <w:p w14:paraId="33882A38" w14:textId="77777777" w:rsidR="008A2179" w:rsidRDefault="008A2179">
            <w:pPr>
              <w:pStyle w:val="10"/>
              <w:rPr>
                <w:rFonts w:cs="微软雅黑"/>
              </w:rPr>
            </w:pPr>
          </w:p>
        </w:tc>
      </w:tr>
      <w:tr w:rsidR="008A2179" w14:paraId="6EF81DE4" w14:textId="77777777">
        <w:trPr>
          <w:trHeight w:val="250"/>
        </w:trPr>
        <w:tc>
          <w:tcPr>
            <w:tcW w:w="1809" w:type="dxa"/>
          </w:tcPr>
          <w:p w14:paraId="6880840F" w14:textId="77777777" w:rsidR="008A2179" w:rsidRDefault="008A2179">
            <w:pPr>
              <w:pStyle w:val="10"/>
              <w:rPr>
                <w:rFonts w:cs="微软雅黑"/>
              </w:rPr>
            </w:pPr>
          </w:p>
        </w:tc>
        <w:tc>
          <w:tcPr>
            <w:tcW w:w="1809" w:type="dxa"/>
          </w:tcPr>
          <w:p w14:paraId="25572604" w14:textId="77777777" w:rsidR="008A2179" w:rsidRDefault="008A2179">
            <w:pPr>
              <w:pStyle w:val="10"/>
              <w:rPr>
                <w:rFonts w:cs="微软雅黑"/>
              </w:rPr>
            </w:pPr>
          </w:p>
        </w:tc>
        <w:tc>
          <w:tcPr>
            <w:tcW w:w="5096" w:type="dxa"/>
          </w:tcPr>
          <w:p w14:paraId="1B5A36E1" w14:textId="77777777" w:rsidR="008A2179" w:rsidRDefault="008A2179">
            <w:pPr>
              <w:rPr>
                <w:rFonts w:ascii="微软雅黑" w:eastAsia="微软雅黑" w:hAnsi="微软雅黑" w:cs="微软雅黑"/>
              </w:rPr>
            </w:pPr>
          </w:p>
        </w:tc>
      </w:tr>
      <w:tr w:rsidR="008A2179" w14:paraId="70DDFB5F" w14:textId="77777777">
        <w:trPr>
          <w:trHeight w:val="250"/>
        </w:trPr>
        <w:tc>
          <w:tcPr>
            <w:tcW w:w="1809" w:type="dxa"/>
          </w:tcPr>
          <w:p w14:paraId="3F9FB0F5" w14:textId="77777777" w:rsidR="008A2179" w:rsidRDefault="008A2179">
            <w:pPr>
              <w:pStyle w:val="10"/>
              <w:rPr>
                <w:rFonts w:cs="微软雅黑"/>
              </w:rPr>
            </w:pPr>
          </w:p>
        </w:tc>
        <w:tc>
          <w:tcPr>
            <w:tcW w:w="1809" w:type="dxa"/>
          </w:tcPr>
          <w:p w14:paraId="6C548E07" w14:textId="77777777" w:rsidR="008A2179" w:rsidRDefault="008A2179">
            <w:pPr>
              <w:pStyle w:val="10"/>
              <w:rPr>
                <w:rFonts w:cs="微软雅黑"/>
              </w:rPr>
            </w:pPr>
          </w:p>
        </w:tc>
        <w:tc>
          <w:tcPr>
            <w:tcW w:w="5096" w:type="dxa"/>
          </w:tcPr>
          <w:p w14:paraId="02D99962" w14:textId="77777777" w:rsidR="008A2179" w:rsidRDefault="008A2179">
            <w:pPr>
              <w:pStyle w:val="10"/>
              <w:rPr>
                <w:rFonts w:cs="微软雅黑"/>
              </w:rPr>
            </w:pPr>
          </w:p>
        </w:tc>
      </w:tr>
      <w:tr w:rsidR="008A2179" w14:paraId="51384D96" w14:textId="77777777">
        <w:trPr>
          <w:trHeight w:val="250"/>
        </w:trPr>
        <w:tc>
          <w:tcPr>
            <w:tcW w:w="1809" w:type="dxa"/>
          </w:tcPr>
          <w:p w14:paraId="0F016341" w14:textId="77777777" w:rsidR="008A2179" w:rsidRDefault="008A2179">
            <w:pPr>
              <w:pStyle w:val="10"/>
              <w:rPr>
                <w:rFonts w:cs="微软雅黑"/>
              </w:rPr>
            </w:pPr>
          </w:p>
        </w:tc>
        <w:tc>
          <w:tcPr>
            <w:tcW w:w="1809" w:type="dxa"/>
          </w:tcPr>
          <w:p w14:paraId="434962D8" w14:textId="77777777" w:rsidR="008A2179" w:rsidRDefault="008A2179">
            <w:pPr>
              <w:pStyle w:val="10"/>
              <w:rPr>
                <w:rFonts w:cs="微软雅黑"/>
              </w:rPr>
            </w:pPr>
          </w:p>
        </w:tc>
        <w:tc>
          <w:tcPr>
            <w:tcW w:w="5096" w:type="dxa"/>
          </w:tcPr>
          <w:p w14:paraId="7161D514" w14:textId="77777777" w:rsidR="008A2179" w:rsidRDefault="008A2179">
            <w:pPr>
              <w:pStyle w:val="10"/>
              <w:rPr>
                <w:rFonts w:cs="微软雅黑"/>
              </w:rPr>
            </w:pPr>
          </w:p>
        </w:tc>
      </w:tr>
    </w:tbl>
    <w:p w14:paraId="78054DED" w14:textId="77777777" w:rsidR="008A2179" w:rsidRDefault="008A2179">
      <w:pPr>
        <w:pStyle w:val="Normal2"/>
        <w:ind w:firstLine="0"/>
        <w:rPr>
          <w:rFonts w:ascii="微软雅黑" w:eastAsia="微软雅黑" w:hAnsi="微软雅黑" w:cs="微软雅黑"/>
          <w:lang w:eastAsia="zh-CN"/>
        </w:rPr>
      </w:pPr>
    </w:p>
    <w:p w14:paraId="7E8B8683" w14:textId="77777777" w:rsidR="008A2179" w:rsidRDefault="008A2179">
      <w:pPr>
        <w:pStyle w:val="Normal2"/>
        <w:ind w:firstLine="0"/>
        <w:rPr>
          <w:rFonts w:ascii="微软雅黑" w:eastAsia="微软雅黑" w:hAnsi="微软雅黑" w:cs="微软雅黑"/>
          <w:lang w:eastAsia="zh-CN"/>
        </w:rPr>
      </w:pPr>
    </w:p>
    <w:p w14:paraId="49B454E3" w14:textId="77777777" w:rsidR="008A2179" w:rsidRDefault="009908DB">
      <w:pPr>
        <w:pStyle w:val="10"/>
        <w:tabs>
          <w:tab w:val="right" w:leader="dot" w:pos="8640"/>
        </w:tabs>
        <w:rPr>
          <w:rFonts w:ascii="微软雅黑" w:eastAsia="微软雅黑" w:hAnsi="微软雅黑" w:cs="微软雅黑"/>
          <w:lang w:eastAsia="zh-CN"/>
        </w:rPr>
      </w:pPr>
      <w:r>
        <w:rPr>
          <w:rFonts w:ascii="微软雅黑" w:eastAsia="微软雅黑" w:hAnsi="微软雅黑" w:cs="微软雅黑"/>
          <w:lang w:eastAsia="zh-CN"/>
        </w:rPr>
        <w:br w:type="page"/>
      </w:r>
    </w:p>
    <w:p w14:paraId="262967B3" w14:textId="77777777" w:rsidR="008A2179" w:rsidRDefault="008A2179">
      <w:pPr>
        <w:pStyle w:val="10"/>
        <w:tabs>
          <w:tab w:val="right" w:leader="dot" w:pos="8640"/>
        </w:tabs>
        <w:rPr>
          <w:rFonts w:ascii="微软雅黑" w:eastAsia="微软雅黑" w:hAnsi="微软雅黑" w:cs="微软雅黑"/>
          <w:lang w:eastAsia="zh-CN"/>
        </w:rPr>
      </w:pPr>
    </w:p>
    <w:p w14:paraId="1D7C12B3" w14:textId="77777777" w:rsidR="008A2179" w:rsidRDefault="009908DB">
      <w:pPr>
        <w:pStyle w:val="10"/>
        <w:tabs>
          <w:tab w:val="right" w:leader="dot" w:pos="8640"/>
        </w:tabs>
      </w:pPr>
      <w:r>
        <w:rPr>
          <w:rFonts w:ascii="微软雅黑" w:eastAsia="微软雅黑" w:hAnsi="微软雅黑" w:cs="微软雅黑"/>
          <w:lang w:eastAsia="zh-CN"/>
        </w:rPr>
        <w:fldChar w:fldCharType="begin"/>
      </w:r>
      <w:r>
        <w:rPr>
          <w:rFonts w:ascii="微软雅黑" w:eastAsia="微软雅黑" w:hAnsi="微软雅黑" w:cs="微软雅黑"/>
          <w:lang w:eastAsia="zh-CN"/>
        </w:rPr>
        <w:instrText xml:space="preserve">TOC \o "1-2" \h \u </w:instrText>
      </w:r>
      <w:r>
        <w:rPr>
          <w:rFonts w:ascii="微软雅黑" w:eastAsia="微软雅黑" w:hAnsi="微软雅黑" w:cs="微软雅黑"/>
          <w:lang w:eastAsia="zh-CN"/>
        </w:rPr>
        <w:fldChar w:fldCharType="separate"/>
      </w:r>
      <w:hyperlink w:anchor="_Toc30674" w:history="1">
        <w:r>
          <w:t>1</w:t>
        </w:r>
        <w:r>
          <w:rPr>
            <w:rFonts w:cs="Arial"/>
            <w:bCs/>
            <w:smallCaps/>
            <w:color w:val="FFFFFF"/>
            <w:spacing w:val="20"/>
            <w:kern w:val="32"/>
            <w:szCs w:val="32"/>
          </w:rPr>
          <w:t xml:space="preserve"> </w:t>
        </w:r>
        <w:r>
          <w:t>Introduction</w:t>
        </w:r>
        <w:r>
          <w:tab/>
        </w:r>
        <w:r>
          <w:fldChar w:fldCharType="begin"/>
        </w:r>
        <w:r>
          <w:instrText xml:space="preserve"> PAGEREF _Toc30674 </w:instrText>
        </w:r>
        <w:r>
          <w:fldChar w:fldCharType="separate"/>
        </w:r>
        <w:r>
          <w:t>3</w:t>
        </w:r>
        <w:r>
          <w:fldChar w:fldCharType="end"/>
        </w:r>
      </w:hyperlink>
    </w:p>
    <w:p w14:paraId="3BE61A3F" w14:textId="77777777" w:rsidR="008A2179" w:rsidRDefault="0039705A">
      <w:pPr>
        <w:pStyle w:val="10"/>
        <w:tabs>
          <w:tab w:val="right" w:leader="dot" w:pos="8640"/>
        </w:tabs>
      </w:pPr>
      <w:hyperlink w:anchor="_Toc23624" w:history="1">
        <w:r w:rsidR="009908DB">
          <w:t>2</w:t>
        </w:r>
        <w:r w:rsidR="009908DB">
          <w:rPr>
            <w:rFonts w:cs="Arial"/>
            <w:bCs/>
            <w:smallCaps/>
            <w:color w:val="FFFFFF"/>
            <w:spacing w:val="20"/>
            <w:kern w:val="32"/>
            <w:szCs w:val="32"/>
          </w:rPr>
          <w:t xml:space="preserve"> </w:t>
        </w:r>
        <w:r w:rsidR="009908DB">
          <w:t>Data Structure</w:t>
        </w:r>
        <w:r w:rsidR="009908DB">
          <w:tab/>
        </w:r>
        <w:r w:rsidR="009908DB">
          <w:fldChar w:fldCharType="begin"/>
        </w:r>
        <w:r w:rsidR="009908DB">
          <w:instrText xml:space="preserve"> PAGEREF _Toc23624 </w:instrText>
        </w:r>
        <w:r w:rsidR="009908DB">
          <w:fldChar w:fldCharType="separate"/>
        </w:r>
        <w:r w:rsidR="009908DB">
          <w:t>4</w:t>
        </w:r>
        <w:r w:rsidR="009908DB">
          <w:fldChar w:fldCharType="end"/>
        </w:r>
      </w:hyperlink>
    </w:p>
    <w:p w14:paraId="0589A5BA" w14:textId="77777777" w:rsidR="008A2179" w:rsidRDefault="0039705A">
      <w:pPr>
        <w:pStyle w:val="21"/>
        <w:tabs>
          <w:tab w:val="right" w:leader="dot" w:pos="8640"/>
        </w:tabs>
        <w:ind w:left="320"/>
      </w:pPr>
      <w:hyperlink w:anchor="_Toc13959" w:history="1">
        <w:r w:rsidR="009908DB">
          <w:t>2</w:t>
        </w:r>
        <w:r w:rsidR="009908DB">
          <w:rPr>
            <w:rFonts w:cs="Arial"/>
            <w:bCs/>
            <w:iCs/>
            <w:smallCaps/>
            <w:szCs w:val="28"/>
          </w:rPr>
          <w:t xml:space="preserve">.1 </w:t>
        </w:r>
        <w:r w:rsidR="009908DB">
          <w:t>HMD</w:t>
        </w:r>
        <w:r w:rsidR="009908DB">
          <w:t>【</w:t>
        </w:r>
        <w:r w:rsidR="009908DB">
          <w:t>USB Device 1</w:t>
        </w:r>
        <w:r w:rsidR="009908DB">
          <w:t>】</w:t>
        </w:r>
        <w:r w:rsidR="009908DB">
          <w:tab/>
        </w:r>
        <w:r w:rsidR="009908DB">
          <w:fldChar w:fldCharType="begin"/>
        </w:r>
        <w:r w:rsidR="009908DB">
          <w:instrText xml:space="preserve"> PAGEREF _Toc13959 </w:instrText>
        </w:r>
        <w:r w:rsidR="009908DB">
          <w:fldChar w:fldCharType="separate"/>
        </w:r>
        <w:r w:rsidR="009908DB">
          <w:t>4</w:t>
        </w:r>
        <w:r w:rsidR="009908DB">
          <w:fldChar w:fldCharType="end"/>
        </w:r>
      </w:hyperlink>
    </w:p>
    <w:p w14:paraId="0CA784F3" w14:textId="77777777" w:rsidR="008A2179" w:rsidRDefault="0039705A">
      <w:pPr>
        <w:pStyle w:val="21"/>
        <w:tabs>
          <w:tab w:val="right" w:leader="dot" w:pos="8640"/>
        </w:tabs>
        <w:ind w:left="320"/>
      </w:pPr>
      <w:hyperlink w:anchor="_Toc23765" w:history="1">
        <w:r w:rsidR="009908DB">
          <w:t>2</w:t>
        </w:r>
        <w:r w:rsidR="009908DB">
          <w:rPr>
            <w:rFonts w:cs="Arial"/>
            <w:bCs/>
            <w:iCs/>
            <w:smallCaps/>
            <w:szCs w:val="28"/>
          </w:rPr>
          <w:t xml:space="preserve">.2 </w:t>
        </w:r>
        <w:r w:rsidR="009908DB">
          <w:t>Gamepad &amp; Lighthouse</w:t>
        </w:r>
        <w:r w:rsidR="009908DB">
          <w:t>【</w:t>
        </w:r>
        <w:r w:rsidR="009908DB">
          <w:t>USB Device 2</w:t>
        </w:r>
        <w:r w:rsidR="009908DB">
          <w:t>】</w:t>
        </w:r>
        <w:r w:rsidR="009908DB">
          <w:tab/>
        </w:r>
        <w:r w:rsidR="009908DB">
          <w:fldChar w:fldCharType="begin"/>
        </w:r>
        <w:r w:rsidR="009908DB">
          <w:instrText xml:space="preserve"> PAGEREF _Toc23765 </w:instrText>
        </w:r>
        <w:r w:rsidR="009908DB">
          <w:fldChar w:fldCharType="separate"/>
        </w:r>
        <w:r w:rsidR="009908DB">
          <w:t>7</w:t>
        </w:r>
        <w:r w:rsidR="009908DB">
          <w:fldChar w:fldCharType="end"/>
        </w:r>
      </w:hyperlink>
    </w:p>
    <w:p w14:paraId="11A4107C" w14:textId="77777777" w:rsidR="008A2179" w:rsidRDefault="0039705A">
      <w:pPr>
        <w:pStyle w:val="10"/>
        <w:tabs>
          <w:tab w:val="right" w:leader="dot" w:pos="8640"/>
        </w:tabs>
      </w:pPr>
      <w:hyperlink w:anchor="_Toc9981" w:history="1">
        <w:r w:rsidR="009908DB">
          <w:t>3</w:t>
        </w:r>
        <w:r w:rsidR="009908DB">
          <w:rPr>
            <w:rFonts w:cs="Arial"/>
            <w:bCs/>
            <w:smallCaps/>
            <w:color w:val="FFFFFF"/>
            <w:spacing w:val="20"/>
            <w:kern w:val="32"/>
            <w:szCs w:val="32"/>
          </w:rPr>
          <w:t xml:space="preserve"> </w:t>
        </w:r>
        <w:r w:rsidR="009908DB">
          <w:t>Data Packet</w:t>
        </w:r>
        <w:r w:rsidR="009908DB">
          <w:tab/>
        </w:r>
        <w:r w:rsidR="009908DB">
          <w:fldChar w:fldCharType="begin"/>
        </w:r>
        <w:r w:rsidR="009908DB">
          <w:instrText xml:space="preserve"> PAGEREF _Toc9981 </w:instrText>
        </w:r>
        <w:r w:rsidR="009908DB">
          <w:fldChar w:fldCharType="separate"/>
        </w:r>
        <w:r w:rsidR="009908DB">
          <w:t>13</w:t>
        </w:r>
        <w:r w:rsidR="009908DB">
          <w:fldChar w:fldCharType="end"/>
        </w:r>
      </w:hyperlink>
    </w:p>
    <w:p w14:paraId="5E190CFB" w14:textId="77777777" w:rsidR="008A2179" w:rsidRDefault="0039705A">
      <w:pPr>
        <w:pStyle w:val="21"/>
        <w:tabs>
          <w:tab w:val="right" w:leader="dot" w:pos="8640"/>
        </w:tabs>
        <w:ind w:left="320"/>
      </w:pPr>
      <w:hyperlink w:anchor="_Toc15544" w:history="1">
        <w:r w:rsidR="009908DB">
          <w:t>3</w:t>
        </w:r>
        <w:r w:rsidR="009908DB">
          <w:rPr>
            <w:rFonts w:cs="Arial"/>
            <w:bCs/>
            <w:iCs/>
            <w:smallCaps/>
            <w:szCs w:val="28"/>
          </w:rPr>
          <w:t xml:space="preserve">.1 </w:t>
        </w:r>
        <w:r w:rsidR="009908DB">
          <w:t>Type definition for HMD</w:t>
        </w:r>
        <w:r w:rsidR="009908DB">
          <w:tab/>
        </w:r>
        <w:r w:rsidR="009908DB">
          <w:fldChar w:fldCharType="begin"/>
        </w:r>
        <w:r w:rsidR="009908DB">
          <w:instrText xml:space="preserve"> PAGEREF _Toc15544 </w:instrText>
        </w:r>
        <w:r w:rsidR="009908DB">
          <w:fldChar w:fldCharType="separate"/>
        </w:r>
        <w:r w:rsidR="009908DB">
          <w:t>13</w:t>
        </w:r>
        <w:r w:rsidR="009908DB">
          <w:fldChar w:fldCharType="end"/>
        </w:r>
      </w:hyperlink>
    </w:p>
    <w:p w14:paraId="0213F246" w14:textId="77777777" w:rsidR="008A2179" w:rsidRDefault="0039705A">
      <w:pPr>
        <w:pStyle w:val="21"/>
        <w:tabs>
          <w:tab w:val="right" w:leader="dot" w:pos="8640"/>
        </w:tabs>
        <w:ind w:left="320"/>
      </w:pPr>
      <w:hyperlink w:anchor="_Toc23709" w:history="1">
        <w:r w:rsidR="009908DB">
          <w:t>3</w:t>
        </w:r>
        <w:r w:rsidR="009908DB">
          <w:rPr>
            <w:rFonts w:cs="Arial"/>
            <w:bCs/>
            <w:iCs/>
            <w:smallCaps/>
            <w:szCs w:val="28"/>
          </w:rPr>
          <w:t xml:space="preserve">.2 </w:t>
        </w:r>
        <w:r w:rsidR="009908DB">
          <w:t>Type definition for Gamepad</w:t>
        </w:r>
        <w:r w:rsidR="009908DB">
          <w:tab/>
        </w:r>
        <w:r w:rsidR="009908DB">
          <w:fldChar w:fldCharType="begin"/>
        </w:r>
        <w:r w:rsidR="009908DB">
          <w:instrText xml:space="preserve"> PAGEREF _Toc23709 </w:instrText>
        </w:r>
        <w:r w:rsidR="009908DB">
          <w:fldChar w:fldCharType="separate"/>
        </w:r>
        <w:r w:rsidR="009908DB">
          <w:t>13</w:t>
        </w:r>
        <w:r w:rsidR="009908DB">
          <w:fldChar w:fldCharType="end"/>
        </w:r>
      </w:hyperlink>
    </w:p>
    <w:p w14:paraId="524208EC" w14:textId="77777777" w:rsidR="008A2179" w:rsidRDefault="0039705A">
      <w:pPr>
        <w:pStyle w:val="10"/>
        <w:tabs>
          <w:tab w:val="right" w:leader="dot" w:pos="8640"/>
        </w:tabs>
      </w:pPr>
      <w:hyperlink w:anchor="_Toc24737" w:history="1">
        <w:r w:rsidR="009908DB">
          <w:t>4</w:t>
        </w:r>
        <w:r w:rsidR="009908DB">
          <w:rPr>
            <w:rFonts w:cs="Arial"/>
            <w:bCs/>
            <w:smallCaps/>
            <w:color w:val="FFFFFF"/>
            <w:spacing w:val="20"/>
            <w:kern w:val="32"/>
            <w:szCs w:val="32"/>
          </w:rPr>
          <w:t xml:space="preserve"> </w:t>
        </w:r>
        <w:r w:rsidR="009908DB">
          <w:t>Driver Architecture</w:t>
        </w:r>
        <w:r w:rsidR="009908DB">
          <w:tab/>
        </w:r>
        <w:r w:rsidR="009908DB">
          <w:fldChar w:fldCharType="begin"/>
        </w:r>
        <w:r w:rsidR="009908DB">
          <w:instrText xml:space="preserve"> PAGEREF _Toc24737 </w:instrText>
        </w:r>
        <w:r w:rsidR="009908DB">
          <w:fldChar w:fldCharType="separate"/>
        </w:r>
        <w:r w:rsidR="009908DB">
          <w:t>14</w:t>
        </w:r>
        <w:r w:rsidR="009908DB">
          <w:fldChar w:fldCharType="end"/>
        </w:r>
      </w:hyperlink>
    </w:p>
    <w:p w14:paraId="4A5D26FE" w14:textId="77777777" w:rsidR="008A2179" w:rsidRDefault="0039705A">
      <w:pPr>
        <w:pStyle w:val="21"/>
        <w:tabs>
          <w:tab w:val="right" w:leader="dot" w:pos="8640"/>
        </w:tabs>
        <w:ind w:left="320"/>
      </w:pPr>
      <w:hyperlink w:anchor="_Toc21681" w:history="1">
        <w:r w:rsidR="009908DB">
          <w:t>4</w:t>
        </w:r>
        <w:r w:rsidR="009908DB">
          <w:rPr>
            <w:rFonts w:cs="Arial"/>
            <w:bCs/>
            <w:iCs/>
            <w:smallCaps/>
            <w:szCs w:val="28"/>
          </w:rPr>
          <w:t xml:space="preserve">.1 </w:t>
        </w:r>
        <w:r w:rsidR="009908DB">
          <w:t>Overall view</w:t>
        </w:r>
        <w:r w:rsidR="009908DB">
          <w:tab/>
        </w:r>
        <w:r w:rsidR="009908DB">
          <w:fldChar w:fldCharType="begin"/>
        </w:r>
        <w:r w:rsidR="009908DB">
          <w:instrText xml:space="preserve"> PAGEREF _Toc21681 </w:instrText>
        </w:r>
        <w:r w:rsidR="009908DB">
          <w:fldChar w:fldCharType="separate"/>
        </w:r>
        <w:r w:rsidR="009908DB">
          <w:t>14</w:t>
        </w:r>
        <w:r w:rsidR="009908DB">
          <w:fldChar w:fldCharType="end"/>
        </w:r>
      </w:hyperlink>
    </w:p>
    <w:p w14:paraId="72ADC645" w14:textId="77777777" w:rsidR="008A2179" w:rsidRDefault="0039705A">
      <w:pPr>
        <w:pStyle w:val="21"/>
        <w:tabs>
          <w:tab w:val="right" w:leader="dot" w:pos="8640"/>
        </w:tabs>
        <w:ind w:left="320"/>
      </w:pPr>
      <w:hyperlink w:anchor="_Toc13978" w:history="1">
        <w:r w:rsidR="009908DB">
          <w:t>4</w:t>
        </w:r>
        <w:r w:rsidR="009908DB">
          <w:rPr>
            <w:rFonts w:cs="Arial"/>
            <w:bCs/>
            <w:iCs/>
            <w:smallCaps/>
            <w:szCs w:val="28"/>
          </w:rPr>
          <w:t xml:space="preserve">.2 </w:t>
        </w:r>
        <w:r w:rsidR="009908DB">
          <w:t>Class HVR_Hmd</w:t>
        </w:r>
        <w:r w:rsidR="009908DB">
          <w:tab/>
        </w:r>
        <w:r w:rsidR="009908DB">
          <w:fldChar w:fldCharType="begin"/>
        </w:r>
        <w:r w:rsidR="009908DB">
          <w:instrText xml:space="preserve"> PAGEREF _Toc13978 </w:instrText>
        </w:r>
        <w:r w:rsidR="009908DB">
          <w:fldChar w:fldCharType="separate"/>
        </w:r>
        <w:r w:rsidR="009908DB">
          <w:t>15</w:t>
        </w:r>
        <w:r w:rsidR="009908DB">
          <w:fldChar w:fldCharType="end"/>
        </w:r>
      </w:hyperlink>
    </w:p>
    <w:p w14:paraId="0F9C49C5" w14:textId="77777777" w:rsidR="008A2179" w:rsidRDefault="0039705A">
      <w:pPr>
        <w:pStyle w:val="21"/>
        <w:tabs>
          <w:tab w:val="right" w:leader="dot" w:pos="8640"/>
        </w:tabs>
        <w:ind w:left="320"/>
      </w:pPr>
      <w:hyperlink w:anchor="_Toc23362" w:history="1">
        <w:r w:rsidR="009908DB">
          <w:t>4</w:t>
        </w:r>
        <w:r w:rsidR="009908DB">
          <w:rPr>
            <w:rFonts w:cs="Arial"/>
            <w:bCs/>
            <w:iCs/>
            <w:smallCaps/>
            <w:szCs w:val="28"/>
          </w:rPr>
          <w:t xml:space="preserve">.3 </w:t>
        </w:r>
        <w:r w:rsidR="009908DB">
          <w:t>Class HVR_Gamepad</w:t>
        </w:r>
        <w:r w:rsidR="009908DB">
          <w:tab/>
        </w:r>
        <w:r w:rsidR="009908DB">
          <w:fldChar w:fldCharType="begin"/>
        </w:r>
        <w:r w:rsidR="009908DB">
          <w:instrText xml:space="preserve"> PAGEREF _Toc23362 </w:instrText>
        </w:r>
        <w:r w:rsidR="009908DB">
          <w:fldChar w:fldCharType="separate"/>
        </w:r>
        <w:r w:rsidR="009908DB">
          <w:t>15</w:t>
        </w:r>
        <w:r w:rsidR="009908DB">
          <w:fldChar w:fldCharType="end"/>
        </w:r>
      </w:hyperlink>
    </w:p>
    <w:p w14:paraId="79C6B20D" w14:textId="77777777" w:rsidR="008A2179" w:rsidRDefault="009908DB">
      <w:pPr>
        <w:pStyle w:val="Normal2"/>
        <w:ind w:firstLine="0"/>
        <w:rPr>
          <w:rFonts w:ascii="微软雅黑" w:eastAsia="微软雅黑" w:hAnsi="微软雅黑" w:cs="微软雅黑"/>
          <w:lang w:eastAsia="zh-CN"/>
        </w:rPr>
      </w:pPr>
      <w:r>
        <w:rPr>
          <w:rFonts w:ascii="微软雅黑" w:eastAsia="微软雅黑" w:hAnsi="微软雅黑" w:cs="微软雅黑"/>
          <w:lang w:eastAsia="zh-CN"/>
        </w:rPr>
        <w:fldChar w:fldCharType="end"/>
      </w:r>
    </w:p>
    <w:p w14:paraId="56A9925C" w14:textId="77777777" w:rsidR="008A2179" w:rsidRDefault="008A2179">
      <w:pPr>
        <w:pStyle w:val="Normal2"/>
        <w:rPr>
          <w:rFonts w:ascii="微软雅黑" w:eastAsia="微软雅黑" w:hAnsi="微软雅黑" w:cs="微软雅黑"/>
          <w:lang w:eastAsia="zh-CN"/>
        </w:rPr>
      </w:pPr>
    </w:p>
    <w:p w14:paraId="4260B428" w14:textId="77777777" w:rsidR="008A2179" w:rsidRDefault="008A2179">
      <w:pPr>
        <w:pStyle w:val="Normal2"/>
        <w:rPr>
          <w:rFonts w:ascii="微软雅黑" w:eastAsia="微软雅黑" w:hAnsi="微软雅黑" w:cs="微软雅黑"/>
          <w:lang w:eastAsia="zh-CN"/>
        </w:rPr>
      </w:pPr>
    </w:p>
    <w:p w14:paraId="12EC291E" w14:textId="77777777" w:rsidR="008A2179" w:rsidRDefault="008A2179">
      <w:pPr>
        <w:pStyle w:val="Normal2"/>
        <w:rPr>
          <w:rFonts w:ascii="微软雅黑" w:eastAsia="微软雅黑" w:hAnsi="微软雅黑" w:cs="微软雅黑"/>
          <w:lang w:eastAsia="zh-CN"/>
        </w:rPr>
      </w:pPr>
    </w:p>
    <w:p w14:paraId="08F21B6D" w14:textId="77777777" w:rsidR="008A2179" w:rsidRDefault="008A2179">
      <w:pPr>
        <w:pStyle w:val="Normal2"/>
        <w:rPr>
          <w:rFonts w:ascii="微软雅黑" w:eastAsia="微软雅黑" w:hAnsi="微软雅黑" w:cs="微软雅黑"/>
          <w:lang w:eastAsia="zh-CN"/>
        </w:rPr>
      </w:pPr>
    </w:p>
    <w:p w14:paraId="4B12C890" w14:textId="77777777" w:rsidR="008A2179" w:rsidRDefault="008A2179">
      <w:pPr>
        <w:pStyle w:val="Normal2"/>
        <w:rPr>
          <w:rFonts w:ascii="微软雅黑" w:eastAsia="微软雅黑" w:hAnsi="微软雅黑" w:cs="微软雅黑"/>
          <w:lang w:eastAsia="zh-CN"/>
        </w:rPr>
      </w:pPr>
    </w:p>
    <w:p w14:paraId="2AA51D59" w14:textId="77777777" w:rsidR="008A2179" w:rsidRDefault="008A2179">
      <w:pPr>
        <w:pStyle w:val="Normal2"/>
        <w:rPr>
          <w:rFonts w:ascii="微软雅黑" w:eastAsia="微软雅黑" w:hAnsi="微软雅黑" w:cs="微软雅黑"/>
          <w:lang w:eastAsia="zh-CN"/>
        </w:rPr>
      </w:pPr>
    </w:p>
    <w:p w14:paraId="1B639B6D" w14:textId="77777777" w:rsidR="008A2179" w:rsidRDefault="008A2179">
      <w:pPr>
        <w:pStyle w:val="Normal2"/>
        <w:rPr>
          <w:rFonts w:ascii="微软雅黑" w:eastAsia="微软雅黑" w:hAnsi="微软雅黑" w:cs="微软雅黑"/>
          <w:lang w:eastAsia="zh-CN"/>
        </w:rPr>
      </w:pPr>
    </w:p>
    <w:p w14:paraId="574E71FF" w14:textId="77777777" w:rsidR="008A2179" w:rsidRDefault="008A2179">
      <w:pPr>
        <w:pStyle w:val="Normal2"/>
        <w:rPr>
          <w:rFonts w:ascii="微软雅黑" w:eastAsia="微软雅黑" w:hAnsi="微软雅黑" w:cs="微软雅黑"/>
          <w:lang w:eastAsia="zh-CN"/>
        </w:rPr>
      </w:pPr>
    </w:p>
    <w:p w14:paraId="777835D3" w14:textId="77777777" w:rsidR="008A2179" w:rsidRDefault="008A2179">
      <w:pPr>
        <w:pStyle w:val="Normal2"/>
        <w:rPr>
          <w:rFonts w:ascii="微软雅黑" w:eastAsia="微软雅黑" w:hAnsi="微软雅黑" w:cs="微软雅黑"/>
          <w:lang w:eastAsia="zh-CN"/>
        </w:rPr>
      </w:pPr>
    </w:p>
    <w:p w14:paraId="59B5D8F6" w14:textId="77777777" w:rsidR="008A2179" w:rsidRDefault="008A2179">
      <w:pPr>
        <w:pStyle w:val="Normal2"/>
        <w:rPr>
          <w:rFonts w:ascii="微软雅黑" w:eastAsia="微软雅黑" w:hAnsi="微软雅黑" w:cs="微软雅黑"/>
          <w:lang w:eastAsia="zh-CN"/>
        </w:rPr>
      </w:pPr>
    </w:p>
    <w:p w14:paraId="30513234" w14:textId="77777777" w:rsidR="008A2179" w:rsidRDefault="008A2179">
      <w:pPr>
        <w:pStyle w:val="Normal2"/>
        <w:rPr>
          <w:rFonts w:ascii="微软雅黑" w:eastAsia="微软雅黑" w:hAnsi="微软雅黑" w:cs="微软雅黑"/>
          <w:lang w:eastAsia="zh-CN"/>
        </w:rPr>
      </w:pPr>
    </w:p>
    <w:p w14:paraId="35FFD0C1" w14:textId="77777777" w:rsidR="008A2179" w:rsidRDefault="008A2179">
      <w:pPr>
        <w:pStyle w:val="Normal2"/>
        <w:rPr>
          <w:rFonts w:ascii="微软雅黑" w:eastAsia="微软雅黑" w:hAnsi="微软雅黑" w:cs="微软雅黑"/>
          <w:lang w:eastAsia="zh-CN"/>
        </w:rPr>
      </w:pPr>
    </w:p>
    <w:p w14:paraId="31F84A1D" w14:textId="77777777" w:rsidR="008A2179" w:rsidRDefault="008A2179">
      <w:pPr>
        <w:pStyle w:val="Normal2"/>
        <w:rPr>
          <w:rFonts w:ascii="微软雅黑" w:eastAsia="微软雅黑" w:hAnsi="微软雅黑" w:cs="微软雅黑"/>
          <w:lang w:eastAsia="zh-CN"/>
        </w:rPr>
      </w:pPr>
    </w:p>
    <w:p w14:paraId="1D4017C0" w14:textId="77777777" w:rsidR="008A2179" w:rsidRDefault="008A2179">
      <w:pPr>
        <w:pStyle w:val="Normal2"/>
        <w:rPr>
          <w:rFonts w:ascii="微软雅黑" w:eastAsia="微软雅黑" w:hAnsi="微软雅黑" w:cs="微软雅黑"/>
          <w:lang w:eastAsia="zh-CN"/>
        </w:rPr>
      </w:pPr>
    </w:p>
    <w:p w14:paraId="3EDBD2BA" w14:textId="77777777" w:rsidR="008A2179" w:rsidRDefault="009908DB">
      <w:r>
        <w:br w:type="page"/>
      </w:r>
    </w:p>
    <w:p w14:paraId="12300955" w14:textId="77777777" w:rsidR="008A2179" w:rsidRDefault="008A2179"/>
    <w:p w14:paraId="57E2BA99" w14:textId="77777777" w:rsidR="008A2179" w:rsidRDefault="009908DB">
      <w:pPr>
        <w:pStyle w:val="1"/>
        <w:numPr>
          <w:ilvl w:val="0"/>
          <w:numId w:val="4"/>
        </w:numPr>
        <w:tabs>
          <w:tab w:val="clear" w:pos="0"/>
        </w:tabs>
        <w:ind w:left="172" w:firstLineChars="50" w:firstLine="251"/>
        <w:jc w:val="left"/>
      </w:pPr>
      <w:bookmarkStart w:id="0" w:name="_Toc30674"/>
      <w:bookmarkStart w:id="1" w:name="_Toc32377"/>
      <w:r>
        <w:t>Introduction</w:t>
      </w:r>
      <w:bookmarkEnd w:id="0"/>
      <w:bookmarkEnd w:id="1"/>
    </w:p>
    <w:p w14:paraId="301D6CAE" w14:textId="77777777" w:rsidR="008A2179" w:rsidRDefault="008A2179"/>
    <w:p w14:paraId="4E58CBF6" w14:textId="77777777" w:rsidR="00CD7938" w:rsidRDefault="00CD7938" w:rsidP="00CD7938">
      <w:pPr>
        <w:pStyle w:val="2"/>
        <w:numPr>
          <w:ilvl w:val="1"/>
          <w:numId w:val="10"/>
        </w:numPr>
      </w:pPr>
      <w:bookmarkStart w:id="2" w:name="_Toc9181"/>
      <w:bookmarkStart w:id="3" w:name="_Toc6548"/>
      <w:bookmarkStart w:id="4" w:name="_Toc17130"/>
      <w:bookmarkStart w:id="5" w:name="_Toc14268"/>
      <w:bookmarkStart w:id="6" w:name="_Toc20927"/>
      <w:bookmarkStart w:id="7" w:name="_Toc3660"/>
      <w:bookmarkStart w:id="8" w:name="_Toc20540"/>
      <w:bookmarkStart w:id="9" w:name="_Toc31205"/>
      <w:bookmarkStart w:id="10" w:name="_Toc32597"/>
      <w:bookmarkStart w:id="11" w:name="_Toc1828"/>
      <w:r>
        <w:rPr>
          <w:lang w:val="en-US"/>
        </w:rPr>
        <w:t>Introduction</w:t>
      </w:r>
      <w:bookmarkEnd w:id="2"/>
      <w:bookmarkEnd w:id="3"/>
      <w:bookmarkEnd w:id="4"/>
      <w:bookmarkEnd w:id="5"/>
      <w:bookmarkEnd w:id="6"/>
      <w:bookmarkEnd w:id="7"/>
      <w:bookmarkEnd w:id="8"/>
      <w:bookmarkEnd w:id="9"/>
      <w:bookmarkEnd w:id="10"/>
      <w:bookmarkEnd w:id="11"/>
    </w:p>
    <w:p w14:paraId="3F958485"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Six degrees of freedom (6DoF) refers to the freedom of movement of a rigid body in three-dimensional space. Specifically, the body is free to change position as forward/backward (surge), up/down (heave)</w:t>
      </w:r>
      <w:proofErr w:type="gramStart"/>
      <w:r>
        <w:rPr>
          <w:rFonts w:ascii="微软雅黑" w:eastAsia="微软雅黑" w:hAnsi="微软雅黑" w:cs="微软雅黑" w:hint="eastAsia"/>
          <w:color w:val="333333"/>
          <w:sz w:val="16"/>
          <w:szCs w:val="16"/>
        </w:rPr>
        <w:t>,</w:t>
      </w:r>
      <w:proofErr w:type="gramEnd"/>
      <w:r>
        <w:rPr>
          <w:rFonts w:ascii="微软雅黑" w:eastAsia="微软雅黑" w:hAnsi="微软雅黑" w:cs="微软雅黑" w:hint="eastAsia"/>
          <w:color w:val="333333"/>
          <w:sz w:val="16"/>
          <w:szCs w:val="16"/>
        </w:rPr>
        <w:t xml:space="preserve"> left/right (sway) translation in three perpendicular axes, combined with changes in orientation through rotation about three perpendicular axes, often termed pitch, yaw, and roll.</w:t>
      </w:r>
    </w:p>
    <w:p w14:paraId="6609A839"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color w:val="333333"/>
          <w:sz w:val="16"/>
          <w:szCs w:val="16"/>
        </w:rPr>
        <w:t>Position tracking system is used to measure</w:t>
      </w:r>
      <w:r>
        <w:rPr>
          <w:rFonts w:ascii="微软雅黑" w:eastAsia="微软雅黑" w:hAnsi="微软雅黑" w:cs="微软雅黑" w:hint="eastAsia"/>
          <w:color w:val="333333"/>
          <w:sz w:val="16"/>
          <w:szCs w:val="16"/>
        </w:rPr>
        <w:t xml:space="preserve"> </w:t>
      </w:r>
      <w:r>
        <w:rPr>
          <w:rFonts w:ascii="微软雅黑" w:eastAsia="微软雅黑" w:hAnsi="微软雅黑" w:cs="微软雅黑"/>
          <w:color w:val="333333"/>
          <w:sz w:val="16"/>
          <w:szCs w:val="16"/>
        </w:rPr>
        <w:t xml:space="preserve">the 6DoF of a rigid body. </w:t>
      </w:r>
      <w:r>
        <w:rPr>
          <w:rFonts w:ascii="微软雅黑" w:eastAsia="微软雅黑" w:hAnsi="微软雅黑" w:cs="微软雅黑" w:hint="eastAsia"/>
          <w:color w:val="333333"/>
          <w:sz w:val="16"/>
          <w:szCs w:val="16"/>
        </w:rPr>
        <w:t xml:space="preserve">Position tracking is a very fundamental and important technical field in VR world. It can provide users with a sense of immersion and interactivity. And accurate tracking will further strengthen this kind of </w:t>
      </w:r>
      <w:proofErr w:type="gramStart"/>
      <w:r>
        <w:rPr>
          <w:rFonts w:ascii="微软雅黑" w:eastAsia="微软雅黑" w:hAnsi="微软雅黑" w:cs="微软雅黑" w:hint="eastAsia"/>
          <w:color w:val="333333"/>
          <w:sz w:val="16"/>
          <w:szCs w:val="16"/>
        </w:rPr>
        <w:t>experience,</w:t>
      </w:r>
      <w:proofErr w:type="gramEnd"/>
      <w:r>
        <w:rPr>
          <w:rFonts w:ascii="微软雅黑" w:eastAsia="微软雅黑" w:hAnsi="微软雅黑" w:cs="微软雅黑" w:hint="eastAsia"/>
          <w:color w:val="333333"/>
          <w:sz w:val="16"/>
          <w:szCs w:val="16"/>
        </w:rPr>
        <w:t xml:space="preserve"> even will let users generate "illusion". User thought </w:t>
      </w:r>
      <w:proofErr w:type="gramStart"/>
      <w:r>
        <w:rPr>
          <w:rFonts w:ascii="微软雅黑" w:eastAsia="微软雅黑" w:hAnsi="微软雅黑" w:cs="微软雅黑" w:hint="eastAsia"/>
          <w:color w:val="333333"/>
          <w:sz w:val="16"/>
          <w:szCs w:val="16"/>
        </w:rPr>
        <w:t>itself</w:t>
      </w:r>
      <w:proofErr w:type="gramEnd"/>
      <w:r>
        <w:rPr>
          <w:rFonts w:ascii="微软雅黑" w:eastAsia="微软雅黑" w:hAnsi="微软雅黑" w:cs="微软雅黑" w:hint="eastAsia"/>
          <w:color w:val="333333"/>
          <w:sz w:val="16"/>
          <w:szCs w:val="16"/>
        </w:rPr>
        <w:t xml:space="preserve"> is in the virtual environment, unconsciously interact in the virtual world through tracking system. </w:t>
      </w:r>
      <w:proofErr w:type="gramStart"/>
      <w:r>
        <w:rPr>
          <w:rFonts w:ascii="微软雅黑" w:eastAsia="微软雅黑" w:hAnsi="微软雅黑" w:cs="微软雅黑" w:hint="eastAsia"/>
          <w:color w:val="333333"/>
          <w:sz w:val="16"/>
          <w:szCs w:val="16"/>
        </w:rPr>
        <w:t>So precision and low latency is crucial to any VR system.</w:t>
      </w:r>
      <w:proofErr w:type="gramEnd"/>
    </w:p>
    <w:p w14:paraId="1B877E9B"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Common position tracking technology includes GPS, </w:t>
      </w:r>
      <w:proofErr w:type="spellStart"/>
      <w:r>
        <w:rPr>
          <w:rFonts w:ascii="微软雅黑" w:eastAsia="微软雅黑" w:hAnsi="微软雅黑" w:cs="微软雅黑" w:hint="eastAsia"/>
          <w:color w:val="333333"/>
          <w:sz w:val="16"/>
          <w:szCs w:val="16"/>
        </w:rPr>
        <w:t>WIFI</w:t>
      </w:r>
      <w:proofErr w:type="spellEnd"/>
      <w:r>
        <w:rPr>
          <w:rFonts w:ascii="微软雅黑" w:eastAsia="微软雅黑" w:hAnsi="微软雅黑" w:cs="微软雅黑" w:hint="eastAsia"/>
          <w:color w:val="333333"/>
          <w:sz w:val="16"/>
          <w:szCs w:val="16"/>
        </w:rPr>
        <w:t xml:space="preserve"> positioning, optical positioning, lighthouse positioning and so on.</w:t>
      </w:r>
    </w:p>
    <w:p w14:paraId="3810C95D"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bookmarkStart w:id="12" w:name="OLE_LINK2"/>
      <w:r>
        <w:rPr>
          <w:rFonts w:ascii="微软雅黑" w:eastAsia="微软雅黑" w:hAnsi="微软雅黑" w:cs="微软雅黑" w:hint="eastAsia"/>
          <w:b/>
          <w:bCs/>
          <w:color w:val="333333"/>
          <w:sz w:val="16"/>
          <w:szCs w:val="16"/>
        </w:rPr>
        <w:t>GPS：</w:t>
      </w:r>
      <w:r>
        <w:rPr>
          <w:rFonts w:ascii="微软雅黑" w:eastAsia="微软雅黑" w:hAnsi="微软雅黑" w:cs="微软雅黑" w:hint="eastAsia"/>
          <w:color w:val="333333"/>
          <w:sz w:val="16"/>
          <w:szCs w:val="16"/>
        </w:rPr>
        <w:br/>
        <w:t>The Global Positioning System (GPS</w:t>
      </w:r>
      <w:proofErr w:type="gramStart"/>
      <w:r>
        <w:rPr>
          <w:rFonts w:ascii="微软雅黑" w:eastAsia="微软雅黑" w:hAnsi="微软雅黑" w:cs="微软雅黑" w:hint="eastAsia"/>
          <w:color w:val="333333"/>
          <w:sz w:val="16"/>
          <w:szCs w:val="16"/>
        </w:rPr>
        <w:t>),</w:t>
      </w:r>
      <w:proofErr w:type="gramEnd"/>
      <w:r>
        <w:rPr>
          <w:rFonts w:ascii="微软雅黑" w:eastAsia="微软雅黑" w:hAnsi="微软雅黑" w:cs="微软雅黑" w:hint="eastAsia"/>
          <w:color w:val="333333"/>
          <w:sz w:val="16"/>
          <w:szCs w:val="16"/>
        </w:rPr>
        <w:t xml:space="preserve"> is a global navigation satellite system (</w:t>
      </w:r>
      <w:proofErr w:type="spellStart"/>
      <w:r>
        <w:rPr>
          <w:rFonts w:ascii="微软雅黑" w:eastAsia="微软雅黑" w:hAnsi="微软雅黑" w:cs="微软雅黑" w:hint="eastAsia"/>
          <w:color w:val="333333"/>
          <w:sz w:val="16"/>
          <w:szCs w:val="16"/>
        </w:rPr>
        <w:t>GNSS</w:t>
      </w:r>
      <w:proofErr w:type="spellEnd"/>
      <w:r>
        <w:rPr>
          <w:rFonts w:ascii="微软雅黑" w:eastAsia="微软雅黑" w:hAnsi="微软雅黑" w:cs="微软雅黑" w:hint="eastAsia"/>
          <w:color w:val="333333"/>
          <w:sz w:val="16"/>
          <w:szCs w:val="16"/>
        </w:rPr>
        <w:t>) that provides location and time information in all weather conditions.</w:t>
      </w:r>
    </w:p>
    <w:p w14:paraId="7709D271"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The space part of the GPS is composed of 24 GPS working </w:t>
      </w:r>
      <w:proofErr w:type="gramStart"/>
      <w:r>
        <w:rPr>
          <w:rFonts w:ascii="微软雅黑" w:eastAsia="微软雅黑" w:hAnsi="微软雅黑" w:cs="微软雅黑" w:hint="eastAsia"/>
          <w:color w:val="333333"/>
          <w:sz w:val="16"/>
          <w:szCs w:val="16"/>
        </w:rPr>
        <w:t>satellites,</w:t>
      </w:r>
      <w:proofErr w:type="gramEnd"/>
      <w:r>
        <w:rPr>
          <w:rFonts w:ascii="微软雅黑" w:eastAsia="微软雅黑" w:hAnsi="微软雅黑" w:cs="微软雅黑" w:hint="eastAsia"/>
          <w:color w:val="333333"/>
          <w:sz w:val="16"/>
          <w:szCs w:val="16"/>
        </w:rPr>
        <w:t xml:space="preserve"> these GPS working satellites constitute the GPS satellite </w:t>
      </w:r>
      <w:bookmarkStart w:id="13" w:name="OLE_LINK5"/>
      <w:r>
        <w:rPr>
          <w:rFonts w:ascii="微软雅黑" w:eastAsia="微软雅黑" w:hAnsi="微软雅黑" w:cs="微软雅黑" w:hint="eastAsia"/>
          <w:color w:val="333333"/>
          <w:sz w:val="16"/>
          <w:szCs w:val="16"/>
        </w:rPr>
        <w:t>constellation</w:t>
      </w:r>
      <w:bookmarkEnd w:id="13"/>
      <w:r>
        <w:rPr>
          <w:rFonts w:ascii="微软雅黑" w:eastAsia="微软雅黑" w:hAnsi="微软雅黑" w:cs="微软雅黑" w:hint="eastAsia"/>
          <w:color w:val="333333"/>
          <w:sz w:val="16"/>
          <w:szCs w:val="16"/>
        </w:rPr>
        <w:t>. 21 satellites are used for navigation and 3 satellites are used for backup.</w:t>
      </w:r>
    </w:p>
    <w:p w14:paraId="4EDB3B33"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GPS satellites continuously transmit their current time and position. A GPS receiver monitors multiple satellites and solves equations to determine the precise position of the receiver and its deviation from true time. At a minimum, four satellites must be in view of the receiver for it to compute four unknown quantities.</w:t>
      </w:r>
    </w:p>
    <w:bookmarkEnd w:id="12"/>
    <w:p w14:paraId="4B7B00FF" w14:textId="77777777" w:rsidR="00CD7938" w:rsidRDefault="00CD7938" w:rsidP="00CD7938">
      <w:pPr>
        <w:pStyle w:val="ae"/>
        <w:spacing w:before="0" w:beforeAutospacing="0" w:after="192" w:afterAutospacing="0" w:line="215" w:lineRule="atLeast"/>
        <w:rPr>
          <w:rFonts w:ascii="微软雅黑" w:eastAsia="微软雅黑" w:hAnsi="微软雅黑" w:cs="微软雅黑"/>
          <w:b/>
          <w:bCs/>
          <w:color w:val="333333"/>
          <w:sz w:val="16"/>
          <w:szCs w:val="16"/>
        </w:rPr>
      </w:pPr>
      <w:proofErr w:type="spellStart"/>
      <w:r>
        <w:rPr>
          <w:rFonts w:ascii="微软雅黑" w:eastAsia="微软雅黑" w:hAnsi="微软雅黑" w:cs="微软雅黑"/>
          <w:b/>
          <w:bCs/>
          <w:color w:val="333333"/>
          <w:sz w:val="16"/>
          <w:szCs w:val="16"/>
        </w:rPr>
        <w:t>WIFI</w:t>
      </w:r>
      <w:proofErr w:type="spellEnd"/>
      <w:r>
        <w:rPr>
          <w:rFonts w:ascii="微软雅黑" w:eastAsia="微软雅黑" w:hAnsi="微软雅黑" w:cs="微软雅黑"/>
          <w:b/>
          <w:bCs/>
          <w:color w:val="333333"/>
          <w:sz w:val="16"/>
          <w:szCs w:val="16"/>
        </w:rPr>
        <w:t xml:space="preserve"> positioning:</w:t>
      </w:r>
    </w:p>
    <w:p w14:paraId="48E21EF0"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Each </w:t>
      </w:r>
      <w:r>
        <w:rPr>
          <w:rFonts w:ascii="微软雅黑" w:eastAsia="微软雅黑" w:hAnsi="微软雅黑" w:cs="微软雅黑"/>
          <w:color w:val="333333"/>
          <w:sz w:val="16"/>
          <w:szCs w:val="16"/>
        </w:rPr>
        <w:t>AP (</w:t>
      </w:r>
      <w:r>
        <w:rPr>
          <w:rFonts w:ascii="微软雅黑" w:eastAsia="微软雅黑" w:hAnsi="微软雅黑" w:cs="微软雅黑" w:hint="eastAsia"/>
          <w:color w:val="333333"/>
          <w:sz w:val="16"/>
          <w:szCs w:val="16"/>
        </w:rPr>
        <w:t xml:space="preserve">wireless Access Points) has an MAC address, and it is assumed that AP does not move over a period of time, so using these features, </w:t>
      </w:r>
      <w:proofErr w:type="spellStart"/>
      <w:r>
        <w:rPr>
          <w:rFonts w:ascii="微软雅黑" w:eastAsia="微软雅黑" w:hAnsi="微软雅黑" w:cs="微软雅黑" w:hint="eastAsia"/>
          <w:color w:val="333333"/>
          <w:sz w:val="16"/>
          <w:szCs w:val="16"/>
        </w:rPr>
        <w:t>WIFI</w:t>
      </w:r>
      <w:proofErr w:type="spellEnd"/>
      <w:r>
        <w:rPr>
          <w:rFonts w:ascii="微软雅黑" w:eastAsia="微软雅黑" w:hAnsi="微软雅黑" w:cs="微软雅黑" w:hint="eastAsia"/>
          <w:color w:val="333333"/>
          <w:sz w:val="16"/>
          <w:szCs w:val="16"/>
        </w:rPr>
        <w:t xml:space="preserve"> can also do a rough positioning.</w:t>
      </w:r>
    </w:p>
    <w:p w14:paraId="25C9B109"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The most common and widespread localization technique used for positioning with AP is based on measuring the intensity of the received signal (received signal strength indication or </w:t>
      </w:r>
      <w:proofErr w:type="spellStart"/>
      <w:r>
        <w:rPr>
          <w:rFonts w:ascii="微软雅黑" w:eastAsia="微软雅黑" w:hAnsi="微软雅黑" w:cs="微软雅黑" w:hint="eastAsia"/>
          <w:color w:val="333333"/>
          <w:sz w:val="16"/>
          <w:szCs w:val="16"/>
        </w:rPr>
        <w:t>RSSI</w:t>
      </w:r>
      <w:proofErr w:type="spellEnd"/>
      <w:r>
        <w:rPr>
          <w:rFonts w:ascii="微软雅黑" w:eastAsia="微软雅黑" w:hAnsi="微软雅黑" w:cs="微软雅黑" w:hint="eastAsia"/>
          <w:color w:val="333333"/>
          <w:sz w:val="16"/>
          <w:szCs w:val="16"/>
        </w:rPr>
        <w:t xml:space="preserve">) and the method of "fingerprinting". Typical parameters useful to </w:t>
      </w:r>
      <w:proofErr w:type="spellStart"/>
      <w:r>
        <w:rPr>
          <w:rFonts w:ascii="微软雅黑" w:eastAsia="微软雅黑" w:hAnsi="微软雅黑" w:cs="微软雅黑" w:hint="eastAsia"/>
          <w:color w:val="333333"/>
          <w:sz w:val="16"/>
          <w:szCs w:val="16"/>
        </w:rPr>
        <w:t>geolocate</w:t>
      </w:r>
      <w:proofErr w:type="spellEnd"/>
      <w:r>
        <w:rPr>
          <w:rFonts w:ascii="微软雅黑" w:eastAsia="微软雅黑" w:hAnsi="微软雅黑" w:cs="微软雅黑" w:hint="eastAsia"/>
          <w:color w:val="333333"/>
          <w:sz w:val="16"/>
          <w:szCs w:val="16"/>
        </w:rPr>
        <w:t xml:space="preserve"> the Wi-Fi hotspot or wireless access point include the </w:t>
      </w:r>
      <w:proofErr w:type="spellStart"/>
      <w:r>
        <w:rPr>
          <w:rFonts w:ascii="微软雅黑" w:eastAsia="微软雅黑" w:hAnsi="微软雅黑" w:cs="微软雅黑" w:hint="eastAsia"/>
          <w:color w:val="333333"/>
          <w:sz w:val="16"/>
          <w:szCs w:val="16"/>
        </w:rPr>
        <w:t>SSID</w:t>
      </w:r>
      <w:proofErr w:type="spellEnd"/>
      <w:r>
        <w:rPr>
          <w:rFonts w:ascii="微软雅黑" w:eastAsia="微软雅黑" w:hAnsi="微软雅黑" w:cs="微软雅黑" w:hint="eastAsia"/>
          <w:color w:val="333333"/>
          <w:sz w:val="16"/>
          <w:szCs w:val="16"/>
        </w:rPr>
        <w:t xml:space="preserve"> and the MAC address of the access point.</w:t>
      </w:r>
    </w:p>
    <w:p w14:paraId="45996390"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GPS positioning and </w:t>
      </w:r>
      <w:proofErr w:type="spellStart"/>
      <w:r>
        <w:rPr>
          <w:rFonts w:ascii="微软雅黑" w:eastAsia="微软雅黑" w:hAnsi="微软雅黑" w:cs="微软雅黑" w:hint="eastAsia"/>
          <w:color w:val="333333"/>
          <w:sz w:val="16"/>
          <w:szCs w:val="16"/>
        </w:rPr>
        <w:t>WIFI</w:t>
      </w:r>
      <w:proofErr w:type="spellEnd"/>
      <w:r>
        <w:rPr>
          <w:rFonts w:ascii="微软雅黑" w:eastAsia="微软雅黑" w:hAnsi="微软雅黑" w:cs="微软雅黑" w:hint="eastAsia"/>
          <w:color w:val="333333"/>
          <w:sz w:val="16"/>
          <w:szCs w:val="16"/>
        </w:rPr>
        <w:t xml:space="preserve"> positioning have a common problem, the positioning accuracy is not high. The civil GPS positioning accuracy is about </w:t>
      </w:r>
      <w:proofErr w:type="gramStart"/>
      <w:r>
        <w:rPr>
          <w:rFonts w:ascii="微软雅黑" w:eastAsia="微软雅黑" w:hAnsi="微软雅黑" w:cs="微软雅黑" w:hint="eastAsia"/>
          <w:color w:val="333333"/>
          <w:sz w:val="16"/>
          <w:szCs w:val="16"/>
        </w:rPr>
        <w:t>10m,</w:t>
      </w:r>
      <w:proofErr w:type="gramEnd"/>
      <w:r>
        <w:rPr>
          <w:rFonts w:ascii="微软雅黑" w:eastAsia="微软雅黑" w:hAnsi="微软雅黑" w:cs="微软雅黑" w:hint="eastAsia"/>
          <w:color w:val="333333"/>
          <w:sz w:val="16"/>
          <w:szCs w:val="16"/>
        </w:rPr>
        <w:t xml:space="preserve"> the accuracy of </w:t>
      </w:r>
      <w:proofErr w:type="spellStart"/>
      <w:r>
        <w:rPr>
          <w:rFonts w:ascii="微软雅黑" w:eastAsia="微软雅黑" w:hAnsi="微软雅黑" w:cs="微软雅黑" w:hint="eastAsia"/>
          <w:color w:val="333333"/>
          <w:sz w:val="16"/>
          <w:szCs w:val="16"/>
        </w:rPr>
        <w:t>WIFI</w:t>
      </w:r>
      <w:proofErr w:type="spellEnd"/>
      <w:r>
        <w:rPr>
          <w:rFonts w:ascii="微软雅黑" w:eastAsia="微软雅黑" w:hAnsi="微软雅黑" w:cs="微软雅黑" w:hint="eastAsia"/>
          <w:color w:val="333333"/>
          <w:sz w:val="16"/>
          <w:szCs w:val="16"/>
        </w:rPr>
        <w:t xml:space="preserve"> is also not enough. So they are not suitable for VR </w:t>
      </w:r>
      <w:bookmarkStart w:id="14" w:name="OLE_LINK6"/>
      <w:r>
        <w:rPr>
          <w:rFonts w:ascii="微软雅黑" w:eastAsia="微软雅黑" w:hAnsi="微软雅黑" w:cs="微软雅黑" w:hint="eastAsia"/>
          <w:color w:val="333333"/>
          <w:sz w:val="16"/>
          <w:szCs w:val="16"/>
        </w:rPr>
        <w:t>applications</w:t>
      </w:r>
      <w:bookmarkEnd w:id="14"/>
      <w:r>
        <w:rPr>
          <w:rFonts w:ascii="微软雅黑" w:eastAsia="微软雅黑" w:hAnsi="微软雅黑" w:cs="微软雅黑" w:hint="eastAsia"/>
          <w:color w:val="333333"/>
          <w:sz w:val="16"/>
          <w:szCs w:val="16"/>
        </w:rPr>
        <w:t>.</w:t>
      </w:r>
    </w:p>
    <w:p w14:paraId="288D551E"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p>
    <w:p w14:paraId="51073684" w14:textId="77777777" w:rsidR="00CD7938" w:rsidRPr="004A5F80" w:rsidRDefault="00CD7938" w:rsidP="00CD7938">
      <w:pPr>
        <w:pStyle w:val="ae"/>
        <w:spacing w:before="0" w:beforeAutospacing="0" w:after="192" w:afterAutospacing="0" w:line="215" w:lineRule="atLeast"/>
        <w:rPr>
          <w:rFonts w:ascii="微软雅黑" w:eastAsia="微软雅黑" w:hAnsi="微软雅黑" w:cs="微软雅黑"/>
          <w:b/>
          <w:color w:val="333333"/>
          <w:sz w:val="16"/>
          <w:szCs w:val="16"/>
        </w:rPr>
      </w:pPr>
      <w:proofErr w:type="spellStart"/>
      <w:r w:rsidRPr="004A5F80">
        <w:rPr>
          <w:rFonts w:ascii="微软雅黑" w:eastAsia="微软雅黑" w:hAnsi="微软雅黑" w:cs="微软雅黑" w:hint="eastAsia"/>
          <w:b/>
          <w:color w:val="333333"/>
          <w:sz w:val="16"/>
          <w:szCs w:val="16"/>
        </w:rPr>
        <w:t>Opti</w:t>
      </w:r>
      <w:proofErr w:type="spellEnd"/>
      <w:r w:rsidRPr="004A5F80">
        <w:rPr>
          <w:rFonts w:ascii="微软雅黑" w:eastAsia="微软雅黑" w:hAnsi="微软雅黑" w:cs="微软雅黑" w:hint="eastAsia"/>
          <w:b/>
          <w:color w:val="333333"/>
          <w:sz w:val="16"/>
          <w:szCs w:val="16"/>
        </w:rPr>
        <w:t xml:space="preserve"> Track：</w:t>
      </w:r>
    </w:p>
    <w:p w14:paraId="1CC33EE5"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lastRenderedPageBreak/>
        <w:t xml:space="preserve">In this scheme, tracking object consist a lot of hidden infrared markers. Infrared </w:t>
      </w:r>
      <w:proofErr w:type="gramStart"/>
      <w:r>
        <w:rPr>
          <w:rFonts w:ascii="微软雅黑" w:eastAsia="微软雅黑" w:hAnsi="微软雅黑" w:cs="微软雅黑" w:hint="eastAsia"/>
          <w:color w:val="333333"/>
          <w:sz w:val="16"/>
          <w:szCs w:val="16"/>
        </w:rPr>
        <w:t xml:space="preserve">camera captures the image </w:t>
      </w:r>
      <w:r>
        <w:rPr>
          <w:rFonts w:ascii="微软雅黑" w:eastAsia="微软雅黑" w:hAnsi="微软雅黑" w:cs="微软雅黑"/>
          <w:color w:val="333333"/>
          <w:sz w:val="16"/>
          <w:szCs w:val="16"/>
        </w:rPr>
        <w:t>and transmit</w:t>
      </w:r>
      <w:proofErr w:type="gramEnd"/>
      <w:r>
        <w:rPr>
          <w:rFonts w:ascii="微软雅黑" w:eastAsia="微软雅黑" w:hAnsi="微软雅黑" w:cs="微软雅黑" w:hint="eastAsia"/>
          <w:color w:val="333333"/>
          <w:sz w:val="16"/>
          <w:szCs w:val="16"/>
        </w:rPr>
        <w:t xml:space="preserve"> to the computer</w:t>
      </w:r>
      <w:r>
        <w:rPr>
          <w:rFonts w:ascii="微软雅黑" w:eastAsia="微软雅黑" w:hAnsi="微软雅黑" w:cs="微软雅黑"/>
          <w:color w:val="333333"/>
          <w:sz w:val="16"/>
          <w:szCs w:val="16"/>
        </w:rPr>
        <w:t xml:space="preserve">, </w:t>
      </w:r>
      <w:r>
        <w:rPr>
          <w:rFonts w:ascii="微软雅黑" w:eastAsia="微软雅黑" w:hAnsi="微软雅黑" w:cs="微软雅黑" w:hint="eastAsia"/>
          <w:color w:val="333333"/>
          <w:sz w:val="16"/>
          <w:szCs w:val="16"/>
        </w:rPr>
        <w:t>fitting three-dimensional model of the equipment through specific algorithm, finally get the location information.</w:t>
      </w:r>
    </w:p>
    <w:p w14:paraId="0950A1F9"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sidRPr="004A5F80">
        <w:rPr>
          <w:rFonts w:ascii="微软雅黑" w:eastAsia="微软雅黑" w:hAnsi="微软雅黑" w:cs="微软雅黑" w:hint="eastAsia"/>
          <w:b/>
          <w:color w:val="333333"/>
          <w:sz w:val="16"/>
          <w:szCs w:val="16"/>
        </w:rPr>
        <w:t>L</w:t>
      </w:r>
      <w:r w:rsidRPr="004A5F80">
        <w:rPr>
          <w:rFonts w:ascii="微软雅黑" w:eastAsia="微软雅黑" w:hAnsi="微软雅黑" w:cs="微软雅黑"/>
          <w:b/>
          <w:color w:val="333333"/>
          <w:sz w:val="16"/>
          <w:szCs w:val="16"/>
        </w:rPr>
        <w:t>ighthouse</w:t>
      </w:r>
      <w:r w:rsidRPr="004A5F80">
        <w:rPr>
          <w:rFonts w:ascii="微软雅黑" w:eastAsia="微软雅黑" w:hAnsi="微软雅黑" w:cs="微软雅黑" w:hint="eastAsia"/>
          <w:b/>
          <w:color w:val="333333"/>
          <w:sz w:val="16"/>
          <w:szCs w:val="16"/>
        </w:rPr>
        <w:t>：</w:t>
      </w:r>
      <w:r>
        <w:rPr>
          <w:rFonts w:ascii="微软雅黑" w:eastAsia="微软雅黑" w:hAnsi="微软雅黑" w:cs="微软雅黑" w:hint="eastAsia"/>
          <w:color w:val="333333"/>
          <w:sz w:val="16"/>
          <w:szCs w:val="16"/>
        </w:rPr>
        <w:br/>
        <w:t xml:space="preserve">Lighthouse is a small box installed with infrared laser transmitter, It can emit laser scanning beam to space along  X, Y axes 。The light sensors are covered in a tracking </w:t>
      </w:r>
      <w:proofErr w:type="gramStart"/>
      <w:r>
        <w:rPr>
          <w:rFonts w:ascii="微软雅黑" w:eastAsia="微软雅黑" w:hAnsi="微软雅黑" w:cs="微软雅黑" w:hint="eastAsia"/>
          <w:color w:val="333333"/>
          <w:sz w:val="16"/>
          <w:szCs w:val="16"/>
        </w:rPr>
        <w:t>device,</w:t>
      </w:r>
      <w:proofErr w:type="gramEnd"/>
      <w:r>
        <w:rPr>
          <w:rFonts w:ascii="微软雅黑" w:eastAsia="微软雅黑" w:hAnsi="微软雅黑" w:cs="微软雅黑" w:hint="eastAsia"/>
          <w:color w:val="333333"/>
          <w:sz w:val="16"/>
          <w:szCs w:val="16"/>
        </w:rPr>
        <w:t xml:space="preserve"> it collects the delay time of scanning beam. </w:t>
      </w:r>
      <w:proofErr w:type="gramStart"/>
      <w:r>
        <w:rPr>
          <w:rFonts w:ascii="微软雅黑" w:eastAsia="微软雅黑" w:hAnsi="微软雅黑" w:cs="微软雅黑" w:hint="eastAsia"/>
          <w:color w:val="333333"/>
          <w:sz w:val="16"/>
          <w:szCs w:val="16"/>
        </w:rPr>
        <w:t>These</w:t>
      </w:r>
      <w:proofErr w:type="gramEnd"/>
      <w:r>
        <w:rPr>
          <w:rFonts w:ascii="微软雅黑" w:eastAsia="微软雅黑" w:hAnsi="微软雅黑" w:cs="微软雅黑" w:hint="eastAsia"/>
          <w:color w:val="333333"/>
          <w:sz w:val="16"/>
          <w:szCs w:val="16"/>
        </w:rPr>
        <w:t xml:space="preserve"> information is transmitted to the host, then the position information of device is calculated through a specific algorithm.</w:t>
      </w:r>
    </w:p>
    <w:p w14:paraId="75628B92"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B</w:t>
      </w:r>
      <w:r>
        <w:rPr>
          <w:rFonts w:ascii="微软雅黑" w:eastAsia="微软雅黑" w:hAnsi="微软雅黑" w:cs="微软雅黑"/>
          <w:color w:val="333333"/>
          <w:sz w:val="16"/>
          <w:szCs w:val="16"/>
        </w:rPr>
        <w:t xml:space="preserve">ecause both of </w:t>
      </w:r>
      <w:proofErr w:type="spellStart"/>
      <w:r>
        <w:rPr>
          <w:rFonts w:ascii="微软雅黑" w:eastAsia="微软雅黑" w:hAnsi="微软雅黑" w:cs="微软雅黑" w:hint="eastAsia"/>
          <w:color w:val="333333"/>
          <w:sz w:val="16"/>
          <w:szCs w:val="16"/>
        </w:rPr>
        <w:t>Opti</w:t>
      </w:r>
      <w:proofErr w:type="spellEnd"/>
      <w:r>
        <w:rPr>
          <w:rFonts w:ascii="微软雅黑" w:eastAsia="微软雅黑" w:hAnsi="微软雅黑" w:cs="微软雅黑" w:hint="eastAsia"/>
          <w:color w:val="333333"/>
          <w:sz w:val="16"/>
          <w:szCs w:val="16"/>
        </w:rPr>
        <w:t xml:space="preserve"> track</w:t>
      </w:r>
      <w:r>
        <w:rPr>
          <w:rFonts w:ascii="微软雅黑" w:eastAsia="微软雅黑" w:hAnsi="微软雅黑" w:cs="微软雅黑"/>
          <w:color w:val="333333"/>
          <w:sz w:val="16"/>
          <w:szCs w:val="16"/>
        </w:rPr>
        <w:t xml:space="preserve"> and </w:t>
      </w:r>
      <w:r>
        <w:rPr>
          <w:rFonts w:ascii="微软雅黑" w:eastAsia="微软雅黑" w:hAnsi="微软雅黑" w:cs="微软雅黑" w:hint="eastAsia"/>
          <w:color w:val="333333"/>
          <w:sz w:val="16"/>
          <w:szCs w:val="16"/>
        </w:rPr>
        <w:t>lighthouse</w:t>
      </w:r>
      <w:r>
        <w:rPr>
          <w:rFonts w:ascii="微软雅黑" w:eastAsia="微软雅黑" w:hAnsi="微软雅黑" w:cs="微软雅黑"/>
          <w:color w:val="333333"/>
          <w:sz w:val="16"/>
          <w:szCs w:val="16"/>
        </w:rPr>
        <w:t xml:space="preserve"> can provide low latency and high-accuracy</w:t>
      </w:r>
      <w:r>
        <w:rPr>
          <w:rFonts w:ascii="微软雅黑" w:eastAsia="微软雅黑" w:hAnsi="微软雅黑" w:cs="微软雅黑" w:hint="eastAsia"/>
          <w:color w:val="333333"/>
          <w:sz w:val="16"/>
          <w:szCs w:val="16"/>
        </w:rPr>
        <w:t xml:space="preserve"> positioning，they are very suitable for VR applications。</w:t>
      </w:r>
    </w:p>
    <w:p w14:paraId="60915021"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 xml:space="preserve">The following is a brief introduction to the principle and system composition of the infrared laser positioning (Lighthouse) technology used by </w:t>
      </w:r>
      <w:proofErr w:type="spellStart"/>
      <w:r>
        <w:rPr>
          <w:rFonts w:ascii="微软雅黑" w:eastAsia="微软雅黑" w:hAnsi="微软雅黑" w:cs="微软雅黑" w:hint="eastAsia"/>
          <w:color w:val="333333"/>
          <w:sz w:val="16"/>
          <w:szCs w:val="16"/>
        </w:rPr>
        <w:t>Hypereal</w:t>
      </w:r>
      <w:proofErr w:type="spellEnd"/>
      <w:r>
        <w:rPr>
          <w:rFonts w:ascii="微软雅黑" w:eastAsia="微软雅黑" w:hAnsi="微软雅黑" w:cs="微软雅黑" w:hint="eastAsia"/>
          <w:color w:val="333333"/>
          <w:sz w:val="16"/>
          <w:szCs w:val="16"/>
        </w:rPr>
        <w:t>.</w:t>
      </w:r>
    </w:p>
    <w:p w14:paraId="41BBF800" w14:textId="77777777" w:rsidR="00CD7938" w:rsidRDefault="00CD7938" w:rsidP="00CD7938">
      <w:pPr>
        <w:pStyle w:val="2"/>
        <w:numPr>
          <w:ilvl w:val="1"/>
          <w:numId w:val="10"/>
        </w:numPr>
        <w:tabs>
          <w:tab w:val="left" w:pos="6699"/>
        </w:tabs>
        <w:spacing w:before="0" w:after="0"/>
        <w:ind w:left="0" w:firstLine="0"/>
      </w:pPr>
      <w:bookmarkStart w:id="15" w:name="_Toc26945"/>
      <w:bookmarkStart w:id="16" w:name="_Toc27948"/>
      <w:bookmarkStart w:id="17" w:name="_Toc4211"/>
      <w:bookmarkStart w:id="18" w:name="_Toc11894"/>
      <w:bookmarkStart w:id="19" w:name="_Toc24431"/>
      <w:bookmarkStart w:id="20" w:name="_Toc11003"/>
      <w:bookmarkStart w:id="21" w:name="_Toc29660"/>
      <w:bookmarkStart w:id="22" w:name="_Toc29812"/>
      <w:bookmarkStart w:id="23" w:name="_Toc24190"/>
      <w:bookmarkStart w:id="24" w:name="_Toc13887"/>
      <w:r>
        <w:rPr>
          <w:lang w:val="en-US" w:eastAsia="zh-CN"/>
        </w:rPr>
        <w:t>lighthouse technology</w:t>
      </w:r>
      <w:r>
        <w:rPr>
          <w:rFonts w:hint="eastAsia"/>
          <w:lang w:val="en-US" w:eastAsia="zh-CN"/>
        </w:rPr>
        <w:t xml:space="preserve"> </w:t>
      </w:r>
      <w:r>
        <w:rPr>
          <w:lang w:val="en-US" w:eastAsia="zh-CN"/>
        </w:rPr>
        <w:t xml:space="preserve">and </w:t>
      </w:r>
      <w:proofErr w:type="spellStart"/>
      <w:r>
        <w:rPr>
          <w:lang w:val="en-US" w:eastAsia="zh-CN"/>
        </w:rPr>
        <w:t>Hypereal</w:t>
      </w:r>
      <w:bookmarkEnd w:id="15"/>
      <w:bookmarkEnd w:id="16"/>
      <w:bookmarkEnd w:id="17"/>
      <w:bookmarkEnd w:id="18"/>
      <w:bookmarkEnd w:id="19"/>
      <w:bookmarkEnd w:id="20"/>
      <w:bookmarkEnd w:id="21"/>
      <w:proofErr w:type="spellEnd"/>
      <w:r>
        <w:rPr>
          <w:lang w:val="en-US" w:eastAsia="zh-CN"/>
        </w:rPr>
        <w:t xml:space="preserve"> lighthouse tracking system components</w:t>
      </w:r>
      <w:bookmarkEnd w:id="22"/>
      <w:bookmarkEnd w:id="23"/>
      <w:bookmarkEnd w:id="24"/>
      <w:r>
        <w:rPr>
          <w:rFonts w:hint="eastAsia"/>
          <w:lang w:val="en-US" w:eastAsia="zh-CN"/>
        </w:rPr>
        <w:tab/>
      </w:r>
    </w:p>
    <w:p w14:paraId="6325F50F" w14:textId="77777777" w:rsidR="00CD7938" w:rsidRDefault="00CD7938" w:rsidP="00CD7938">
      <w:pPr>
        <w:pStyle w:val="ae"/>
        <w:spacing w:before="0" w:beforeAutospacing="0" w:after="0" w:afterAutospacing="0"/>
        <w:rPr>
          <w:rFonts w:ascii="微软雅黑" w:eastAsia="微软雅黑" w:hAnsi="微软雅黑" w:cs="微软雅黑"/>
          <w:color w:val="333333"/>
          <w:sz w:val="16"/>
          <w:szCs w:val="16"/>
        </w:rPr>
      </w:pPr>
    </w:p>
    <w:p w14:paraId="42373137" w14:textId="77777777" w:rsidR="00CD7938" w:rsidRDefault="00CD7938" w:rsidP="00CD7938">
      <w:pPr>
        <w:pStyle w:val="ae"/>
        <w:spacing w:before="0" w:beforeAutospacing="0" w:after="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A base station is a little box that</w:t>
      </w:r>
      <w:r>
        <w:rPr>
          <w:rFonts w:ascii="微软雅黑" w:eastAsia="微软雅黑" w:hAnsi="微软雅黑" w:cs="微软雅黑"/>
          <w:color w:val="333333"/>
          <w:sz w:val="16"/>
          <w:szCs w:val="16"/>
        </w:rPr>
        <w:t>’s</w:t>
      </w:r>
      <w:r>
        <w:rPr>
          <w:rFonts w:ascii="微软雅黑" w:eastAsia="微软雅黑" w:hAnsi="微软雅黑" w:cs="微软雅黑" w:hint="eastAsia"/>
          <w:color w:val="333333"/>
          <w:sz w:val="16"/>
          <w:szCs w:val="16"/>
        </w:rPr>
        <w:t xml:space="preserve"> foundation of the Lighthouse Tracking System. It uses alternating sweeps of horizontal and vertical lasers to pass over the headset.  </w:t>
      </w:r>
      <w:proofErr w:type="gramStart"/>
      <w:r>
        <w:rPr>
          <w:rFonts w:ascii="微软雅黑" w:eastAsia="微软雅黑" w:hAnsi="微软雅黑" w:cs="微软雅黑"/>
          <w:color w:val="333333"/>
          <w:sz w:val="16"/>
          <w:szCs w:val="16"/>
        </w:rPr>
        <w:t>Controllers</w:t>
      </w:r>
      <w:r>
        <w:rPr>
          <w:rFonts w:ascii="微软雅黑" w:eastAsia="微软雅黑" w:hAnsi="微软雅黑" w:cs="微软雅黑" w:hint="eastAsia"/>
          <w:color w:val="333333"/>
          <w:sz w:val="16"/>
          <w:szCs w:val="16"/>
        </w:rPr>
        <w:t xml:space="preserve"> which are covered in small sensors that detect that lasers as they go by.</w:t>
      </w:r>
      <w:proofErr w:type="gramEnd"/>
      <w:r>
        <w:rPr>
          <w:rFonts w:ascii="微软雅黑" w:eastAsia="微软雅黑" w:hAnsi="微软雅黑" w:cs="微软雅黑" w:hint="eastAsia"/>
          <w:color w:val="333333"/>
          <w:sz w:val="16"/>
          <w:szCs w:val="16"/>
        </w:rPr>
        <w:t xml:space="preserve"> The system </w:t>
      </w:r>
      <w:bookmarkStart w:id="25" w:name="OLE_LINK7"/>
      <w:r>
        <w:rPr>
          <w:rFonts w:ascii="微软雅黑" w:eastAsia="微软雅黑" w:hAnsi="微软雅黑" w:cs="微软雅黑" w:hint="eastAsia"/>
          <w:color w:val="333333"/>
          <w:sz w:val="16"/>
          <w:szCs w:val="16"/>
        </w:rPr>
        <w:t xml:space="preserve">cleverly </w:t>
      </w:r>
      <w:bookmarkEnd w:id="25"/>
      <w:r>
        <w:rPr>
          <w:rFonts w:ascii="微软雅黑" w:eastAsia="微软雅黑" w:hAnsi="微软雅黑" w:cs="微软雅黑" w:hint="eastAsia"/>
          <w:color w:val="333333"/>
          <w:sz w:val="16"/>
          <w:szCs w:val="16"/>
        </w:rPr>
        <w:t xml:space="preserve">integrates all of this data to determine the rotation of the devices and their position in 3D space. High speed on-board </w:t>
      </w:r>
      <w:proofErr w:type="spellStart"/>
      <w:r>
        <w:rPr>
          <w:rFonts w:ascii="微软雅黑" w:eastAsia="微软雅黑" w:hAnsi="微软雅黑" w:cs="微软雅黑" w:hint="eastAsia"/>
          <w:color w:val="333333"/>
          <w:sz w:val="16"/>
          <w:szCs w:val="16"/>
        </w:rPr>
        <w:t>IMUs</w:t>
      </w:r>
      <w:proofErr w:type="spellEnd"/>
      <w:r>
        <w:rPr>
          <w:rFonts w:ascii="微软雅黑" w:eastAsia="微软雅黑" w:hAnsi="微软雅黑" w:cs="微软雅黑" w:hint="eastAsia"/>
          <w:color w:val="333333"/>
          <w:sz w:val="16"/>
          <w:szCs w:val="16"/>
        </w:rPr>
        <w:t xml:space="preserve"> in each device are used to aid in    tracking.</w:t>
      </w:r>
      <w:r>
        <w:rPr>
          <w:rFonts w:ascii="微软雅黑" w:eastAsia="微软雅黑" w:hAnsi="微软雅黑" w:cs="微软雅黑" w:hint="eastAsia"/>
          <w:color w:val="333333"/>
          <w:sz w:val="16"/>
          <w:szCs w:val="16"/>
        </w:rPr>
        <w:fldChar w:fldCharType="begin"/>
      </w:r>
      <w:r>
        <w:rPr>
          <w:rFonts w:ascii="微软雅黑" w:eastAsia="微软雅黑" w:hAnsi="微软雅黑" w:cs="微软雅黑" w:hint="eastAsia"/>
          <w:color w:val="333333"/>
          <w:sz w:val="16"/>
          <w:szCs w:val="16"/>
        </w:rPr>
        <w:instrText xml:space="preserve">INCLUDEPICTURE \d "http://n.sinaimg.cn/sina_vr/transform/20160730/C0Jb-fxunyyf6286208.jpg" \* MERGEFORMATINET </w:instrText>
      </w:r>
      <w:r>
        <w:rPr>
          <w:rFonts w:ascii="微软雅黑" w:eastAsia="微软雅黑" w:hAnsi="微软雅黑" w:cs="微软雅黑" w:hint="eastAsia"/>
          <w:color w:val="333333"/>
          <w:sz w:val="16"/>
          <w:szCs w:val="16"/>
        </w:rPr>
        <w:fldChar w:fldCharType="separate"/>
      </w:r>
      <w:r>
        <w:rPr>
          <w:rFonts w:ascii="微软雅黑" w:eastAsia="微软雅黑" w:hAnsi="微软雅黑" w:cs="微软雅黑" w:hint="eastAsia"/>
          <w:noProof/>
          <w:color w:val="333333"/>
          <w:sz w:val="16"/>
          <w:szCs w:val="16"/>
        </w:rPr>
        <w:drawing>
          <wp:inline distT="0" distB="0" distL="114300" distR="114300" wp14:anchorId="4795E140" wp14:editId="5BEF283E">
            <wp:extent cx="5375910" cy="2347595"/>
            <wp:effectExtent l="0" t="0" r="3810" b="14605"/>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1"/>
                    <a:stretch>
                      <a:fillRect/>
                    </a:stretch>
                  </pic:blipFill>
                  <pic:spPr>
                    <a:xfrm>
                      <a:off x="0" y="0"/>
                      <a:ext cx="5375910" cy="2347595"/>
                    </a:xfrm>
                    <a:prstGeom prst="rect">
                      <a:avLst/>
                    </a:prstGeom>
                    <a:noFill/>
                    <a:ln w="9525">
                      <a:noFill/>
                    </a:ln>
                  </pic:spPr>
                </pic:pic>
              </a:graphicData>
            </a:graphic>
          </wp:inline>
        </w:drawing>
      </w:r>
      <w:r>
        <w:rPr>
          <w:rFonts w:ascii="微软雅黑" w:eastAsia="微软雅黑" w:hAnsi="微软雅黑" w:cs="微软雅黑" w:hint="eastAsia"/>
          <w:color w:val="333333"/>
          <w:sz w:val="16"/>
          <w:szCs w:val="16"/>
        </w:rPr>
        <w:fldChar w:fldCharType="end"/>
      </w:r>
    </w:p>
    <w:p w14:paraId="5A67F2FB"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t>Light comes from a whole bunch of stationary LEDs, plus a pair of active laser emitters. Sixty times every second, the LEDs flash, then one of the two spinning lasers sweep a beam of light across the room. Meanwhile, the receiver (read: VR headset or controller) is covered with little light sensors that detect the flashes and the laser beams. When a flash occurs, the headset simply starts counting (like a stopwatch) until it “sees” which one of its light sensor gets hit by a laser beam—and uses the relationship between where that light sensor exists on the headset, and when the beam hit the light sensor, to mathematically calculate its exact position relative to the base stations in the room.</w:t>
      </w:r>
    </w:p>
    <w:p w14:paraId="60E16584"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rPr>
        <w:lastRenderedPageBreak/>
        <w:t>Hit enough of those light sensors with a laser at the same time, and they form a “pose” — a 3D shape that not only lets you know where the headset is, but the direction it</w:t>
      </w:r>
      <w:proofErr w:type="gramStart"/>
      <w:r>
        <w:rPr>
          <w:rFonts w:ascii="微软雅黑" w:eastAsia="微软雅黑" w:hAnsi="微软雅黑" w:cs="微软雅黑"/>
          <w:color w:val="333333"/>
          <w:sz w:val="16"/>
          <w:szCs w:val="16"/>
        </w:rPr>
        <w:t>’</w:t>
      </w:r>
      <w:proofErr w:type="gramEnd"/>
      <w:r>
        <w:rPr>
          <w:rFonts w:ascii="微软雅黑" w:eastAsia="微软雅黑" w:hAnsi="微软雅黑" w:cs="微软雅黑"/>
          <w:color w:val="333333"/>
          <w:sz w:val="16"/>
          <w:szCs w:val="16"/>
        </w:rPr>
        <w:t>s facing.</w:t>
      </w:r>
    </w:p>
    <w:p w14:paraId="42006D18"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proofErr w:type="spellStart"/>
      <w:r>
        <w:rPr>
          <w:rFonts w:ascii="微软雅黑" w:eastAsia="微软雅黑" w:hAnsi="微软雅黑" w:cs="微软雅黑" w:hint="eastAsia"/>
          <w:color w:val="333333"/>
          <w:sz w:val="16"/>
          <w:szCs w:val="16"/>
        </w:rPr>
        <w:t>Hypereal</w:t>
      </w:r>
      <w:proofErr w:type="spellEnd"/>
      <w:r>
        <w:rPr>
          <w:rFonts w:ascii="微软雅黑" w:eastAsia="微软雅黑" w:hAnsi="微软雅黑" w:cs="微软雅黑" w:hint="eastAsia"/>
          <w:color w:val="333333"/>
          <w:sz w:val="16"/>
          <w:szCs w:val="16"/>
        </w:rPr>
        <w:t xml:space="preserve"> lighthouse tracking</w:t>
      </w:r>
      <w:r>
        <w:rPr>
          <w:rFonts w:ascii="微软雅黑" w:eastAsia="微软雅黑" w:hAnsi="微软雅黑" w:cs="微软雅黑"/>
          <w:color w:val="333333"/>
          <w:sz w:val="16"/>
          <w:szCs w:val="16"/>
        </w:rPr>
        <w:t xml:space="preserve"> system is composed</w:t>
      </w:r>
      <w:r>
        <w:rPr>
          <w:rFonts w:ascii="微软雅黑" w:eastAsia="微软雅黑" w:hAnsi="微软雅黑" w:cs="微软雅黑" w:hint="eastAsia"/>
          <w:color w:val="333333"/>
          <w:sz w:val="16"/>
          <w:szCs w:val="16"/>
        </w:rPr>
        <w:t xml:space="preserve"> </w:t>
      </w:r>
      <w:r>
        <w:rPr>
          <w:rFonts w:ascii="微软雅黑" w:eastAsia="微软雅黑" w:hAnsi="微软雅黑" w:cs="微软雅黑"/>
          <w:color w:val="333333"/>
          <w:sz w:val="16"/>
          <w:szCs w:val="16"/>
        </w:rPr>
        <w:t>of hardware and software components.</w:t>
      </w:r>
    </w:p>
    <w:p w14:paraId="2D440C3C" w14:textId="77777777"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p>
    <w:p w14:paraId="269631FD" w14:textId="2C2EF3B2" w:rsidR="00CD7938" w:rsidRDefault="00CD7938" w:rsidP="00CD7938">
      <w:pPr>
        <w:pStyle w:val="ae"/>
        <w:spacing w:before="0" w:beforeAutospacing="0" w:after="192" w:afterAutospacing="0" w:line="215" w:lineRule="atLeast"/>
        <w:rPr>
          <w:rFonts w:ascii="微软雅黑" w:eastAsia="微软雅黑" w:hAnsi="微软雅黑" w:cs="微软雅黑"/>
          <w:color w:val="333333"/>
          <w:sz w:val="16"/>
          <w:szCs w:val="16"/>
        </w:rPr>
      </w:pPr>
      <w:r>
        <w:rPr>
          <w:noProof/>
        </w:rPr>
        <mc:AlternateContent>
          <mc:Choice Requires="wpc">
            <w:drawing>
              <wp:inline distT="0" distB="0" distL="0" distR="0" wp14:anchorId="2047B47B" wp14:editId="136DCFA9">
                <wp:extent cx="5772150" cy="6772275"/>
                <wp:effectExtent l="0" t="0" r="0" b="9525"/>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矩形 15"/>
                        <wps:cNvSpPr/>
                        <wps:spPr>
                          <a:xfrm>
                            <a:off x="0" y="3043207"/>
                            <a:ext cx="2596896" cy="2356303"/>
                          </a:xfrm>
                          <a:prstGeom prst="rect">
                            <a:avLst/>
                          </a:prstGeom>
                          <a:solidFill>
                            <a:srgbClr val="FFFF00"/>
                          </a:solid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矩形 4"/>
                        <wps:cNvSpPr/>
                        <wps:spPr>
                          <a:xfrm>
                            <a:off x="50171" y="6081950"/>
                            <a:ext cx="1856689" cy="656975"/>
                          </a:xfrm>
                          <a:prstGeom prst="rect">
                            <a:avLst/>
                          </a:prstGeom>
                          <a:solidFill>
                            <a:schemeClr val="bg1">
                              <a:lumMod val="50000"/>
                            </a:schemeClr>
                          </a:solid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B0888BB" w14:textId="77777777" w:rsidR="00094B00" w:rsidRDefault="00094B00" w:rsidP="00CD7938"/>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上下箭头 5"/>
                        <wps:cNvSpPr/>
                        <wps:spPr>
                          <a:xfrm>
                            <a:off x="1419232" y="5385913"/>
                            <a:ext cx="293510" cy="696037"/>
                          </a:xfrm>
                          <a:prstGeom prst="up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 name="上下箭头 6"/>
                        <wps:cNvSpPr/>
                        <wps:spPr>
                          <a:xfrm>
                            <a:off x="384345" y="5407208"/>
                            <a:ext cx="307074" cy="696037"/>
                          </a:xfrm>
                          <a:prstGeom prst="upDown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文本框 8"/>
                        <wps:cNvSpPr txBox="1"/>
                        <wps:spPr>
                          <a:xfrm>
                            <a:off x="1625048" y="5595397"/>
                            <a:ext cx="409433"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25543" w14:textId="77777777" w:rsidR="00094B00" w:rsidRDefault="00094B00" w:rsidP="00CD7938">
                              <w:r>
                                <w:rPr>
                                  <w:rFonts w:hint="eastAsia"/>
                                </w:rPr>
                                <w:t>USB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 name="文本框 9"/>
                        <wps:cNvSpPr txBox="1"/>
                        <wps:spPr>
                          <a:xfrm>
                            <a:off x="25" y="5595397"/>
                            <a:ext cx="504966" cy="2934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DB166" w14:textId="77777777" w:rsidR="00094B00" w:rsidRDefault="00094B00" w:rsidP="00CD7938">
                              <w:r>
                                <w:rPr>
                                  <w:rFonts w:hint="eastAsia"/>
                                </w:rPr>
                                <w:t>HDMI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 name="矩形 10"/>
                        <wps:cNvSpPr/>
                        <wps:spPr>
                          <a:xfrm>
                            <a:off x="1880025" y="3707673"/>
                            <a:ext cx="500790" cy="282864"/>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B6987" w14:textId="77777777" w:rsidR="00094B00" w:rsidRDefault="00094B00" w:rsidP="00CD7938">
                              <w:pPr>
                                <w:jc w:val="center"/>
                              </w:pPr>
                              <w:proofErr w:type="spellStart"/>
                              <w:r>
                                <w:rPr>
                                  <w:rFonts w:hint="eastAsia"/>
                                </w:rPr>
                                <w:t>MCU</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712041" y="3051768"/>
                            <a:ext cx="816120" cy="307369"/>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C20DC" w14:textId="77777777" w:rsidR="00094B00" w:rsidRDefault="00094B00" w:rsidP="00CD7938">
                              <w:pPr>
                                <w:jc w:val="center"/>
                              </w:pPr>
                              <w:proofErr w:type="gramStart"/>
                              <w:r>
                                <w:t>wireless</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矩形 12"/>
                        <wps:cNvSpPr/>
                        <wps:spPr>
                          <a:xfrm>
                            <a:off x="1734853" y="4342084"/>
                            <a:ext cx="794392" cy="273534"/>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54FF8" w14:textId="77777777" w:rsidR="00094B00" w:rsidRDefault="00094B00" w:rsidP="00CD7938">
                              <w:pPr>
                                <w:jc w:val="center"/>
                              </w:pPr>
                              <w:r>
                                <w:rPr>
                                  <w:rFonts w:hint="eastAsia"/>
                                </w:rPr>
                                <w:t>USB Dev 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1140779" y="6097973"/>
                            <a:ext cx="743559" cy="300225"/>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9B1D6" w14:textId="77777777" w:rsidR="00094B00" w:rsidRDefault="00094B00" w:rsidP="00CD7938">
                              <w:pPr>
                                <w:jc w:val="center"/>
                              </w:pPr>
                              <w:r>
                                <w:rPr>
                                  <w:rFonts w:hint="eastAsia"/>
                                </w:rPr>
                                <w:t>USB Host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矩形 14"/>
                        <wps:cNvSpPr/>
                        <wps:spPr>
                          <a:xfrm>
                            <a:off x="1178505" y="5106056"/>
                            <a:ext cx="743559" cy="27933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8494A" w14:textId="77777777" w:rsidR="00094B00" w:rsidRDefault="00094B00" w:rsidP="00CD7938">
                              <w:pPr>
                                <w:jc w:val="center"/>
                              </w:pPr>
                              <w:r>
                                <w:rPr>
                                  <w:rFonts w:hint="eastAsia"/>
                                </w:rPr>
                                <w:t>USB Hub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文本框 16"/>
                        <wps:cNvSpPr txBox="1"/>
                        <wps:spPr>
                          <a:xfrm>
                            <a:off x="809520" y="6436888"/>
                            <a:ext cx="390861" cy="3010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080F6" w14:textId="77777777" w:rsidR="00094B00" w:rsidRDefault="00094B00" w:rsidP="00CD7938">
                              <w:pPr>
                                <w:rPr>
                                  <w:b/>
                                  <w:color w:val="FFFFFF" w:themeColor="background1"/>
                                </w:rPr>
                              </w:pPr>
                              <w:r>
                                <w:rPr>
                                  <w:rFonts w:hint="eastAsia"/>
                                  <w:b/>
                                  <w:color w:val="FFFFFF" w:themeColor="background1"/>
                                  <w:highlight w:val="black"/>
                                </w:rPr>
                                <w:t>PC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 name="文本框 17"/>
                        <wps:cNvSpPr txBox="1"/>
                        <wps:spPr>
                          <a:xfrm>
                            <a:off x="340497" y="3059262"/>
                            <a:ext cx="1297472" cy="4234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648B9" w14:textId="77777777" w:rsidR="00094B00" w:rsidRDefault="00094B00" w:rsidP="00CD7938">
                              <w:pPr>
                                <w:jc w:val="center"/>
                                <w:rPr>
                                  <w:b/>
                                  <w:color w:val="FFFFFF" w:themeColor="background1"/>
                                </w:rPr>
                              </w:pPr>
                              <w:r>
                                <w:rPr>
                                  <w:rFonts w:hint="eastAsia"/>
                                  <w:b/>
                                  <w:color w:val="FFFFFF" w:themeColor="background1"/>
                                  <w:highlight w:val="black"/>
                                </w:rPr>
                                <w:t>Repeat</w:t>
                              </w:r>
                              <w:r>
                                <w:rPr>
                                  <w:b/>
                                  <w:color w:val="FFFFFF" w:themeColor="background1"/>
                                  <w:highlight w:val="black"/>
                                </w:rPr>
                                <w:t>e</w:t>
                              </w:r>
                              <w:r>
                                <w:rPr>
                                  <w:rFonts w:hint="eastAsia"/>
                                  <w:b/>
                                  <w:color w:val="FFFFFF" w:themeColor="background1"/>
                                  <w:highlight w:val="black"/>
                                </w:rPr>
                                <w:t>r</w:t>
                              </w:r>
                            </w:p>
                            <w:p w14:paraId="5DB0387A" w14:textId="70C0D019" w:rsidR="00094B00" w:rsidRDefault="00094B00" w:rsidP="00CD7938">
                              <w:pPr>
                                <w:jc w:val="center"/>
                                <w:rPr>
                                  <w:b/>
                                  <w:color w:val="FFFFFF" w:themeColor="background1"/>
                                </w:rPr>
                              </w:pPr>
                              <w:r w:rsidRPr="005A3B8B">
                                <w:rPr>
                                  <w:b/>
                                  <w:color w:val="FFFFFF" w:themeColor="background1"/>
                                  <w:sz w:val="13"/>
                                  <w:highlight w:val="black"/>
                                </w:rPr>
                                <w:t>(Optional)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矩形 23"/>
                        <wps:cNvSpPr/>
                        <wps:spPr>
                          <a:xfrm>
                            <a:off x="25847" y="4936"/>
                            <a:ext cx="2815713" cy="2154284"/>
                          </a:xfrm>
                          <a:prstGeom prst="rect">
                            <a:avLst/>
                          </a:prstGeom>
                          <a:solidFill>
                            <a:schemeClr val="accent5">
                              <a:lumMod val="40000"/>
                              <a:lumOff val="60000"/>
                            </a:schemeClr>
                          </a:solid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 name="文本框 24"/>
                        <wps:cNvSpPr txBox="1"/>
                        <wps:spPr>
                          <a:xfrm>
                            <a:off x="0" y="4896"/>
                            <a:ext cx="498127"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39BBA" w14:textId="77777777" w:rsidR="00094B00" w:rsidRDefault="00094B00" w:rsidP="00CD7938">
                              <w:pPr>
                                <w:rPr>
                                  <w:b/>
                                  <w:color w:val="FFFFFF" w:themeColor="background1"/>
                                </w:rPr>
                              </w:pPr>
                              <w:r>
                                <w:rPr>
                                  <w:rFonts w:hint="eastAsia"/>
                                  <w:b/>
                                  <w:color w:val="FFFFFF" w:themeColor="background1"/>
                                  <w:highlight w:val="black"/>
                                </w:rPr>
                                <w:t>HMD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 name="矩形 27"/>
                        <wps:cNvSpPr/>
                        <wps:spPr>
                          <a:xfrm>
                            <a:off x="1279769" y="1830904"/>
                            <a:ext cx="805066" cy="320722"/>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A0EA2" w14:textId="77777777" w:rsidR="00094B00" w:rsidRDefault="00094B00" w:rsidP="00CD7938">
                              <w:pPr>
                                <w:jc w:val="center"/>
                              </w:pPr>
                              <w:r>
                                <w:rPr>
                                  <w:rFonts w:hint="eastAsia"/>
                                </w:rPr>
                                <w:t>USB Dev 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矩形 30"/>
                        <wps:cNvSpPr/>
                        <wps:spPr>
                          <a:xfrm>
                            <a:off x="47305" y="1822171"/>
                            <a:ext cx="982756" cy="320722"/>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00B16" w14:textId="77777777" w:rsidR="00094B00" w:rsidRDefault="00094B00" w:rsidP="00CD7938">
                              <w:pPr>
                                <w:jc w:val="center"/>
                              </w:pPr>
                              <w:r>
                                <w:rPr>
                                  <w:rFonts w:hint="eastAsia"/>
                                </w:rPr>
                                <w:t xml:space="preserve">HDMI to 2 </w:t>
                              </w:r>
                              <w:proofErr w:type="spellStart"/>
                              <w:r>
                                <w:rPr>
                                  <w:rFonts w:hint="eastAsia"/>
                                </w:rPr>
                                <w:t>DSI</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矩形 35"/>
                        <wps:cNvSpPr/>
                        <wps:spPr>
                          <a:xfrm>
                            <a:off x="79656" y="6090658"/>
                            <a:ext cx="743559" cy="30022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36013D" w14:textId="77777777" w:rsidR="00094B00" w:rsidRDefault="00094B00" w:rsidP="00CD7938">
                              <w:pPr>
                                <w:jc w:val="center"/>
                              </w:pPr>
                              <w:r>
                                <w:rPr>
                                  <w:rFonts w:hint="eastAsia"/>
                                </w:rPr>
                                <w:t>HDMI IF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直接箭头连接符 36"/>
                        <wps:cNvCnPr>
                          <a:stCxn id="10" idx="2"/>
                          <a:endCxn id="12" idx="0"/>
                        </wps:cNvCnPr>
                        <wps:spPr>
                          <a:xfrm>
                            <a:off x="2130420" y="3990537"/>
                            <a:ext cx="1629" cy="351547"/>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a:stCxn id="11" idx="2"/>
                          <a:endCxn id="10" idx="0"/>
                        </wps:cNvCnPr>
                        <wps:spPr>
                          <a:xfrm>
                            <a:off x="2120101" y="3359137"/>
                            <a:ext cx="10319" cy="348536"/>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 name="肘形连接符 39"/>
                        <wps:cNvCnPr>
                          <a:stCxn id="30" idx="2"/>
                          <a:endCxn id="6" idx="0"/>
                        </wps:cNvCnPr>
                        <wps:spPr>
                          <a:xfrm rot="5400000">
                            <a:off x="-1093874" y="3774650"/>
                            <a:ext cx="3264315" cy="801"/>
                          </a:xfrm>
                          <a:prstGeom prst="bentConnector3">
                            <a:avLst>
                              <a:gd name="adj1" fmla="val 50000"/>
                            </a:avLst>
                          </a:prstGeom>
                          <a:ln w="28575">
                            <a:solidFill>
                              <a:srgbClr val="92D05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0" name="肘形连接符 40"/>
                        <wps:cNvCnPr>
                          <a:stCxn id="27" idx="2"/>
                          <a:endCxn id="14" idx="0"/>
                        </wps:cNvCnPr>
                        <wps:spPr>
                          <a:xfrm rot="5400000">
                            <a:off x="139079" y="3562833"/>
                            <a:ext cx="2954430" cy="132017"/>
                          </a:xfrm>
                          <a:prstGeom prst="bentConnector3">
                            <a:avLst>
                              <a:gd name="adj1" fmla="val 15831"/>
                            </a:avLst>
                          </a:prstGeom>
                          <a:ln w="28575">
                            <a:solidFill>
                              <a:srgbClr val="00B0F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1" name="肘形连接符 41"/>
                        <wps:cNvCnPr>
                          <a:stCxn id="12" idx="2"/>
                          <a:endCxn id="14" idx="3"/>
                        </wps:cNvCnPr>
                        <wps:spPr>
                          <a:xfrm rot="5400000">
                            <a:off x="1712006" y="4825677"/>
                            <a:ext cx="630103" cy="209985"/>
                          </a:xfrm>
                          <a:prstGeom prst="bentConnector2">
                            <a:avLst/>
                          </a:prstGeom>
                          <a:ln w="28575">
                            <a:solidFill>
                              <a:srgbClr val="00B0F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2" name="矩形 42"/>
                        <wps:cNvSpPr/>
                        <wps:spPr>
                          <a:xfrm>
                            <a:off x="634643" y="22276"/>
                            <a:ext cx="850117" cy="268882"/>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A6E7B" w14:textId="77777777" w:rsidR="00094B00" w:rsidRDefault="00094B00" w:rsidP="00CD7938">
                              <w:pPr>
                                <w:jc w:val="center"/>
                              </w:pPr>
                              <w:proofErr w:type="spellStart"/>
                              <w:r>
                                <w:rPr>
                                  <w:rFonts w:hint="eastAsia"/>
                                </w:rPr>
                                <w:t>IMU</w:t>
                              </w:r>
                              <w:proofErr w:type="spellEnd"/>
                              <w:r>
                                <w:rPr>
                                  <w:rFonts w:hint="eastAsia"/>
                                </w:rPr>
                                <w:t xml:space="preserve">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矩形 43"/>
                        <wps:cNvSpPr/>
                        <wps:spPr>
                          <a:xfrm>
                            <a:off x="1828801" y="19623"/>
                            <a:ext cx="998439" cy="300131"/>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D3F20" w14:textId="77777777" w:rsidR="00094B00" w:rsidRDefault="00094B00" w:rsidP="00CD7938">
                              <w:pPr>
                                <w:jc w:val="center"/>
                              </w:pPr>
                              <w:proofErr w:type="gramStart"/>
                              <w:r>
                                <w:rPr>
                                  <w:rFonts w:hint="eastAsia"/>
                                </w:rPr>
                                <w:t>light</w:t>
                              </w:r>
                              <w:proofErr w:type="gramEnd"/>
                              <w:r>
                                <w:rPr>
                                  <w:rFonts w:hint="eastAsia"/>
                                </w:rPr>
                                <w:t xml:space="preserve"> sensors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矩形 44"/>
                        <wps:cNvSpPr/>
                        <wps:spPr>
                          <a:xfrm>
                            <a:off x="1416629" y="1042093"/>
                            <a:ext cx="500790" cy="282864"/>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B6B50" w14:textId="77777777" w:rsidR="00094B00" w:rsidRDefault="00094B00" w:rsidP="00CD7938">
                              <w:pPr>
                                <w:jc w:val="center"/>
                              </w:pPr>
                              <w:proofErr w:type="spellStart"/>
                              <w:r>
                                <w:rPr>
                                  <w:rFonts w:hint="eastAsia"/>
                                </w:rPr>
                                <w:t>MCU</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直接箭头连接符 45"/>
                        <wps:cNvCnPr>
                          <a:stCxn id="43" idx="2"/>
                          <a:endCxn id="44" idx="0"/>
                        </wps:cNvCnPr>
                        <wps:spPr>
                          <a:xfrm flipH="1">
                            <a:off x="1667024" y="319754"/>
                            <a:ext cx="660997" cy="722339"/>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42" idx="2"/>
                          <a:endCxn id="44" idx="0"/>
                        </wps:cNvCnPr>
                        <wps:spPr>
                          <a:xfrm>
                            <a:off x="1059702" y="291158"/>
                            <a:ext cx="607322" cy="750935"/>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44" idx="2"/>
                          <a:endCxn id="27" idx="0"/>
                        </wps:cNvCnPr>
                        <wps:spPr>
                          <a:xfrm>
                            <a:off x="1667024" y="1324957"/>
                            <a:ext cx="15278" cy="505947"/>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0" idx="3"/>
                          <a:endCxn id="44" idx="2"/>
                        </wps:cNvCnPr>
                        <wps:spPr>
                          <a:xfrm flipV="1">
                            <a:off x="1030061" y="1324957"/>
                            <a:ext cx="636963" cy="657575"/>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9" name="矩形 49"/>
                        <wps:cNvSpPr/>
                        <wps:spPr>
                          <a:xfrm>
                            <a:off x="40466" y="723686"/>
                            <a:ext cx="1116534" cy="549910"/>
                          </a:xfrm>
                          <a:prstGeom prst="rect">
                            <a:avLst/>
                          </a:prstGeom>
                          <a:solidFill>
                            <a:schemeClr val="tx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50E136" w14:textId="77777777" w:rsidR="00094B00" w:rsidRDefault="00094B00" w:rsidP="00CD7938">
                              <w:pPr>
                                <w:jc w:val="center"/>
                              </w:pPr>
                              <w:proofErr w:type="gramStart"/>
                              <w:r>
                                <w:rPr>
                                  <w:rFonts w:hint="eastAsia"/>
                                </w:rPr>
                                <w:t>double</w:t>
                              </w:r>
                              <w:proofErr w:type="gramEnd"/>
                              <w:r>
                                <w:rPr>
                                  <w:rFonts w:hint="eastAsia"/>
                                </w:rPr>
                                <w:t xml:space="preserve"> screens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肘形连接符 50"/>
                        <wps:cNvCnPr/>
                        <wps:spPr>
                          <a:xfrm rot="16200000" flipH="1">
                            <a:off x="61491" y="1552121"/>
                            <a:ext cx="557924" cy="85"/>
                          </a:xfrm>
                          <a:prstGeom prst="bentConnector3">
                            <a:avLst>
                              <a:gd name="adj1" fmla="val 50000"/>
                            </a:avLst>
                          </a:prstGeom>
                          <a:ln w="28575">
                            <a:solidFill>
                              <a:schemeClr val="tx2">
                                <a:lumMod val="60000"/>
                                <a:lumOff val="40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1" name="肘形连接符 51"/>
                        <wps:cNvCnPr/>
                        <wps:spPr>
                          <a:xfrm rot="5400000">
                            <a:off x="437553" y="1552276"/>
                            <a:ext cx="557668" cy="3"/>
                          </a:xfrm>
                          <a:prstGeom prst="bentConnector3">
                            <a:avLst>
                              <a:gd name="adj1" fmla="val 50000"/>
                            </a:avLst>
                          </a:prstGeom>
                          <a:ln w="28575">
                            <a:solidFill>
                              <a:schemeClr val="tx2">
                                <a:lumMod val="60000"/>
                                <a:lumOff val="40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2" name="矩形 52"/>
                        <wps:cNvSpPr/>
                        <wps:spPr>
                          <a:xfrm>
                            <a:off x="3101645" y="12210"/>
                            <a:ext cx="2567635" cy="1734705"/>
                          </a:xfrm>
                          <a:prstGeom prst="rect">
                            <a:avLst/>
                          </a:prstGeom>
                          <a:solidFill>
                            <a:schemeClr val="accent6">
                              <a:lumMod val="20000"/>
                              <a:lumOff val="80000"/>
                            </a:schemeClr>
                          </a:solid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3" name="文本框 53"/>
                        <wps:cNvSpPr txBox="1"/>
                        <wps:spPr>
                          <a:xfrm>
                            <a:off x="3087013" y="17420"/>
                            <a:ext cx="1565455" cy="3148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CA5EB" w14:textId="68C750D5" w:rsidR="00094B00" w:rsidRPr="00CD7938" w:rsidRDefault="00094B00" w:rsidP="00CD7938">
                              <w:pPr>
                                <w:rPr>
                                  <w:b/>
                                  <w:color w:val="FFFFFF" w:themeColor="background1"/>
                                  <w:highlight w:val="black"/>
                                </w:rPr>
                              </w:pPr>
                              <w:r>
                                <w:rPr>
                                  <w:rFonts w:hint="eastAsia"/>
                                  <w:b/>
                                  <w:color w:val="FFFFFF" w:themeColor="background1"/>
                                  <w:highlight w:val="black"/>
                                </w:rPr>
                                <w:t>Gamepad</w:t>
                              </w:r>
                              <w:r>
                                <w:rPr>
                                  <w:b/>
                                  <w:color w:val="FFFFFF" w:themeColor="background1"/>
                                  <w:highlight w:val="black"/>
                                </w:rPr>
                                <w:t>/handset</w:t>
                              </w:r>
                              <w:r>
                                <w:rPr>
                                  <w:rFonts w:hint="eastAsia"/>
                                  <w:b/>
                                  <w:color w:val="FFFFFF" w:themeColor="background1"/>
                                  <w:highlight w:val="black"/>
                                  <w:lang w:eastAsia="zh-CN"/>
                                </w:rPr>
                                <w:t xml:space="preserve"> </w:t>
                              </w:r>
                              <w:r>
                                <w:rPr>
                                  <w:rFonts w:hint="eastAsia"/>
                                  <w:b/>
                                  <w:color w:val="FFFFFF" w:themeColor="background1"/>
                                  <w:highlight w:val="black"/>
                                </w:rPr>
                                <w:t>* 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肘形连接符 55"/>
                        <wps:cNvCnPr>
                          <a:stCxn id="59" idx="2"/>
                          <a:endCxn id="11" idx="0"/>
                        </wps:cNvCnPr>
                        <wps:spPr>
                          <a:xfrm rot="5400000">
                            <a:off x="2250418" y="1600555"/>
                            <a:ext cx="1320897" cy="1581529"/>
                          </a:xfrm>
                          <a:prstGeom prst="bentConnector3">
                            <a:avLst>
                              <a:gd name="adj1" fmla="val 57692"/>
                            </a:avLst>
                          </a:prstGeom>
                          <a:ln w="28575">
                            <a:solidFill>
                              <a:schemeClr val="accent6">
                                <a:lumMod val="75000"/>
                              </a:schemeClr>
                            </a:solidFill>
                            <a:prstDash val="sysDot"/>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6" name="矩形 56"/>
                        <wps:cNvSpPr/>
                        <wps:spPr>
                          <a:xfrm>
                            <a:off x="3130795" y="2655728"/>
                            <a:ext cx="2538485" cy="1395261"/>
                          </a:xfrm>
                          <a:prstGeom prst="rect">
                            <a:avLst/>
                          </a:prstGeom>
                          <a:solidFill>
                            <a:schemeClr val="accent6">
                              <a:lumMod val="20000"/>
                              <a:lumOff val="80000"/>
                            </a:schemeClr>
                          </a:solid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7" name="文本框 57"/>
                        <wps:cNvSpPr txBox="1"/>
                        <wps:spPr>
                          <a:xfrm>
                            <a:off x="3130794" y="2645156"/>
                            <a:ext cx="1136406"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D5DEEB" w14:textId="77777777" w:rsidR="00094B00" w:rsidRDefault="00094B00" w:rsidP="00CD7938">
                              <w:pPr>
                                <w:rPr>
                                  <w:b/>
                                  <w:color w:val="FFFFFF" w:themeColor="background1"/>
                                </w:rPr>
                              </w:pPr>
                              <w:r>
                                <w:rPr>
                                  <w:rFonts w:hint="eastAsia"/>
                                  <w:b/>
                                  <w:color w:val="FFFFFF" w:themeColor="background1"/>
                                  <w:highlight w:val="black"/>
                                </w:rPr>
                                <w:t>Lighthouse * 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肘形连接符 58"/>
                        <wps:cNvCnPr>
                          <a:stCxn id="60" idx="1"/>
                          <a:endCxn id="11" idx="3"/>
                        </wps:cNvCnPr>
                        <wps:spPr>
                          <a:xfrm rot="10800000" flipV="1">
                            <a:off x="2528161" y="3204713"/>
                            <a:ext cx="617264" cy="740"/>
                          </a:xfrm>
                          <a:prstGeom prst="bentConnector3">
                            <a:avLst>
                              <a:gd name="adj1" fmla="val 50000"/>
                            </a:avLst>
                          </a:prstGeom>
                          <a:ln w="28575">
                            <a:solidFill>
                              <a:schemeClr val="accent6">
                                <a:lumMod val="75000"/>
                              </a:schemeClr>
                            </a:solidFill>
                            <a:prstDash val="sysDot"/>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9" name="矩形 59"/>
                        <wps:cNvSpPr/>
                        <wps:spPr>
                          <a:xfrm>
                            <a:off x="3293570" y="1423502"/>
                            <a:ext cx="816120" cy="307369"/>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5C033" w14:textId="77777777" w:rsidR="00094B00" w:rsidRDefault="00094B00" w:rsidP="00CD7938">
                              <w:pPr>
                                <w:jc w:val="center"/>
                              </w:pPr>
                              <w:proofErr w:type="gramStart"/>
                              <w:r>
                                <w:t>wireless</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矩形 60"/>
                        <wps:cNvSpPr/>
                        <wps:spPr>
                          <a:xfrm>
                            <a:off x="3145425" y="3051028"/>
                            <a:ext cx="816120" cy="307369"/>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54C5" w14:textId="77777777" w:rsidR="00094B00" w:rsidRDefault="00094B00" w:rsidP="00CD7938">
                              <w:pPr>
                                <w:jc w:val="center"/>
                              </w:pPr>
                              <w:proofErr w:type="gramStart"/>
                              <w:r>
                                <w:t>wireless</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文本框 61"/>
                        <wps:cNvSpPr txBox="1"/>
                        <wps:spPr>
                          <a:xfrm>
                            <a:off x="321362" y="1396472"/>
                            <a:ext cx="409433"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FE74E" w14:textId="77777777" w:rsidR="00094B00" w:rsidRDefault="00094B00" w:rsidP="00CD7938">
                              <w:proofErr w:type="spellStart"/>
                              <w:r>
                                <w:rPr>
                                  <w:rFonts w:hint="eastAsia"/>
                                </w:rPr>
                                <w:t>DSI</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 name="矩形 62"/>
                        <wps:cNvSpPr/>
                        <wps:spPr>
                          <a:xfrm>
                            <a:off x="3445482" y="816633"/>
                            <a:ext cx="500790" cy="282864"/>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957BA" w14:textId="77777777" w:rsidR="00094B00" w:rsidRDefault="00094B00" w:rsidP="00CD7938">
                              <w:pPr>
                                <w:jc w:val="center"/>
                              </w:pPr>
                              <w:proofErr w:type="spellStart"/>
                              <w:r>
                                <w:rPr>
                                  <w:rFonts w:hint="eastAsia"/>
                                </w:rPr>
                                <w:t>MCU</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63"/>
                        <wps:cNvSpPr/>
                        <wps:spPr>
                          <a:xfrm>
                            <a:off x="3295710" y="3739474"/>
                            <a:ext cx="522713" cy="297757"/>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3763D9" w14:textId="77777777" w:rsidR="00094B00" w:rsidRDefault="00094B00" w:rsidP="00CD7938">
                              <w:proofErr w:type="spellStart"/>
                              <w:r>
                                <w:rPr>
                                  <w:rFonts w:hint="eastAsia"/>
                                </w:rPr>
                                <w:t>MCU</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直接箭头连接符 64"/>
                        <wps:cNvCnPr>
                          <a:stCxn id="62" idx="2"/>
                          <a:endCxn id="59" idx="0"/>
                        </wps:cNvCnPr>
                        <wps:spPr>
                          <a:xfrm>
                            <a:off x="3695877" y="1099497"/>
                            <a:ext cx="5753" cy="324005"/>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1" name="直接箭头连接符 65"/>
                        <wps:cNvCnPr>
                          <a:stCxn id="60" idx="2"/>
                          <a:endCxn id="63" idx="0"/>
                        </wps:cNvCnPr>
                        <wps:spPr>
                          <a:xfrm>
                            <a:off x="3553485" y="3358397"/>
                            <a:ext cx="3582" cy="381077"/>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2" name="矩形 66"/>
                        <wps:cNvSpPr/>
                        <wps:spPr>
                          <a:xfrm>
                            <a:off x="4652468" y="32047"/>
                            <a:ext cx="988721" cy="300231"/>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372E" w14:textId="77777777" w:rsidR="00094B00" w:rsidRDefault="00094B00" w:rsidP="00CD7938">
                              <w:pPr>
                                <w:jc w:val="center"/>
                              </w:pPr>
                              <w:proofErr w:type="gramStart"/>
                              <w:r>
                                <w:rPr>
                                  <w:rFonts w:hint="eastAsia"/>
                                </w:rPr>
                                <w:t>light</w:t>
                              </w:r>
                              <w:proofErr w:type="gramEnd"/>
                              <w:r>
                                <w:rPr>
                                  <w:rFonts w:hint="eastAsia"/>
                                </w:rPr>
                                <w:t xml:space="preserve"> sensors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矩形 67"/>
                        <wps:cNvSpPr/>
                        <wps:spPr>
                          <a:xfrm>
                            <a:off x="4790729" y="694890"/>
                            <a:ext cx="852660" cy="519434"/>
                          </a:xfrm>
                          <a:prstGeom prst="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78DCA" w14:textId="77777777" w:rsidR="00094B00" w:rsidRDefault="00094B00" w:rsidP="00CD7938">
                              <w:pPr>
                                <w:jc w:val="center"/>
                              </w:pPr>
                              <w:r>
                                <w:rPr>
                                  <w:rFonts w:hint="eastAsia"/>
                                </w:rPr>
                                <w:t>Buttons &amp; Triggers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直接箭头连接符 68"/>
                        <wps:cNvCnPr>
                          <a:endCxn id="62" idx="3"/>
                        </wps:cNvCnPr>
                        <wps:spPr>
                          <a:xfrm flipH="1">
                            <a:off x="3946272" y="182163"/>
                            <a:ext cx="706196" cy="775902"/>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5" name="直接箭头连接符 69"/>
                        <wps:cNvCnPr>
                          <a:endCxn id="62" idx="3"/>
                        </wps:cNvCnPr>
                        <wps:spPr>
                          <a:xfrm flipH="1" flipV="1">
                            <a:off x="3946272" y="958065"/>
                            <a:ext cx="844457" cy="628870"/>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6" name="矩形 70"/>
                        <wps:cNvSpPr/>
                        <wps:spPr>
                          <a:xfrm>
                            <a:off x="4790729" y="1443054"/>
                            <a:ext cx="852660" cy="287762"/>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7736D" w14:textId="77777777" w:rsidR="00094B00" w:rsidRDefault="00094B00" w:rsidP="00CD7938">
                              <w:pPr>
                                <w:jc w:val="center"/>
                              </w:pPr>
                              <w:r>
                                <w:rPr>
                                  <w:rFonts w:hint="eastAsia"/>
                                </w:rPr>
                                <w:t>Battery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7" name="直接箭头连接符 71"/>
                        <wps:cNvCnPr>
                          <a:endCxn id="62" idx="3"/>
                        </wps:cNvCnPr>
                        <wps:spPr>
                          <a:xfrm flipH="1">
                            <a:off x="3946272" y="954607"/>
                            <a:ext cx="844457" cy="3458"/>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4" name="矩形 54"/>
                        <wps:cNvSpPr/>
                        <wps:spPr>
                          <a:xfrm>
                            <a:off x="4302369" y="2667273"/>
                            <a:ext cx="1201615" cy="28286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3C595" w14:textId="77777777" w:rsidR="00094B00" w:rsidRDefault="00094B00" w:rsidP="00CD7938">
                              <w:r>
                                <w:t>Laser Modulation</w:t>
                              </w:r>
                            </w:p>
                            <w:p w14:paraId="3A3FCCAE" w14:textId="77777777" w:rsidR="00094B00" w:rsidRDefault="00094B00" w:rsidP="00CD793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72"/>
                        <wps:cNvSpPr/>
                        <wps:spPr>
                          <a:xfrm>
                            <a:off x="4399377" y="3747074"/>
                            <a:ext cx="1040529" cy="282864"/>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C0A19" w14:textId="77777777" w:rsidR="00094B00" w:rsidRDefault="00094B00" w:rsidP="00CD7938">
                              <w:pPr>
                                <w:jc w:val="center"/>
                              </w:pPr>
                              <w:r>
                                <w:rPr>
                                  <w:rFonts w:hint="eastAsia"/>
                                </w:rPr>
                                <w:t>Motor Control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9" name="直接箭头连接符 73"/>
                        <wps:cNvCnPr>
                          <a:endCxn id="63" idx="3"/>
                        </wps:cNvCnPr>
                        <wps:spPr>
                          <a:xfrm flipH="1" flipV="1">
                            <a:off x="3818423" y="3888353"/>
                            <a:ext cx="580954" cy="153"/>
                          </a:xfrm>
                          <a:prstGeom prst="straightConnector1">
                            <a:avLst/>
                          </a:prstGeom>
                          <a:ln w="28575">
                            <a:solidFill>
                              <a:srgbClr val="7030A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80" name="直接箭头连接符 2"/>
                        <wps:cNvCnPr>
                          <a:stCxn id="54" idx="0"/>
                          <a:endCxn id="43" idx="2"/>
                        </wps:cNvCnPr>
                        <wps:spPr>
                          <a:xfrm flipH="1" flipV="1">
                            <a:off x="2328021" y="319754"/>
                            <a:ext cx="2575156" cy="2347519"/>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81" name="直接箭头连接符 74"/>
                        <wps:cNvCnPr>
                          <a:stCxn id="54" idx="0"/>
                        </wps:cNvCnPr>
                        <wps:spPr>
                          <a:xfrm flipV="1">
                            <a:off x="4903177" y="332278"/>
                            <a:ext cx="243652" cy="2334995"/>
                          </a:xfrm>
                          <a:prstGeom prst="straightConnector1">
                            <a:avLst/>
                          </a:prstGeom>
                          <a:ln w="190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82" name="直接箭头连接符 76"/>
                        <wps:cNvCnPr>
                          <a:endCxn id="54" idx="2"/>
                        </wps:cNvCnPr>
                        <wps:spPr>
                          <a:xfrm flipH="1" flipV="1">
                            <a:off x="4903177" y="2950137"/>
                            <a:ext cx="16465" cy="796937"/>
                          </a:xfrm>
                          <a:prstGeom prst="straightConnector1">
                            <a:avLst/>
                          </a:prstGeom>
                          <a:ln w="19050">
                            <a:solidFill>
                              <a:srgbClr val="7030A0"/>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3" name="矩形 75"/>
                        <wps:cNvSpPr/>
                        <wps:spPr>
                          <a:xfrm>
                            <a:off x="2019912" y="1214232"/>
                            <a:ext cx="816120" cy="486406"/>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C4795" w14:textId="77777777" w:rsidR="00094B00" w:rsidRDefault="00094B00" w:rsidP="00CD7938">
                              <w:pPr>
                                <w:jc w:val="center"/>
                              </w:pPr>
                              <w:proofErr w:type="gramStart"/>
                              <w:r>
                                <w:t>wireless</w:t>
                              </w:r>
                              <w:proofErr w:type="gramEnd"/>
                            </w:p>
                            <w:p w14:paraId="28930B8D" w14:textId="77777777" w:rsidR="00094B00" w:rsidRDefault="00094B00" w:rsidP="00CD7938">
                              <w:pPr>
                                <w:jc w:val="center"/>
                              </w:pPr>
                              <w:r>
                                <w:rPr>
                                  <w:rFonts w:hint="eastAsia"/>
                                </w:rPr>
                                <w:t>(Only Rx)</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肘形连接符 77"/>
                        <wps:cNvCnPr>
                          <a:stCxn id="183" idx="2"/>
                          <a:endCxn id="60" idx="0"/>
                        </wps:cNvCnPr>
                        <wps:spPr>
                          <a:xfrm rot="16200000" flipH="1">
                            <a:off x="2315533" y="1813076"/>
                            <a:ext cx="1350390" cy="1125513"/>
                          </a:xfrm>
                          <a:prstGeom prst="bentConnector3">
                            <a:avLst>
                              <a:gd name="adj1" fmla="val 50000"/>
                            </a:avLst>
                          </a:prstGeom>
                          <a:ln w="28575">
                            <a:solidFill>
                              <a:schemeClr val="accent6">
                                <a:lumMod val="75000"/>
                              </a:schemeClr>
                            </a:solidFill>
                            <a:prstDash val="sysDot"/>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170" o:spid="_x0000_s1026" editas="canvas" style="width:454.5pt;height:533.25pt;mso-position-horizontal-relative:char;mso-position-vertical-relative:line" coordsize="57721,67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721;height:67722;visibility:visible;mso-wrap-style:square">
                  <v:fill o:detectmouseclick="t"/>
                  <v:path o:connecttype="none"/>
                </v:shape>
                <v:rect id="矩形 15" o:spid="_x0000_s1028" style="position:absolute;top:30432;width:25968;height:2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vxsIA&#10;AADbAAAADwAAAGRycy9kb3ducmV2LnhtbERPS4vCMBC+C/6HMII3TVUU6RpFhKKgB3Uf7N6GZrYt&#10;NpPSRK3+eiMI3ubje85s0ZhSXKh2hWUFg34Egji1uuBMwddn0puCcB5ZY2mZFNzIwWLebs0w1vbK&#10;B7ocfSZCCLsYFeTeV7GULs3JoOvbijhw/7Y26AOsM6lrvIZwU8phFE2kwYJDQ44VrXJKT8ezUbBd&#10;3e9/E9zuf5fT9c+Idsn3rkyU6naa5QcIT41/i1/ujQ7zx/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GwgAAANsAAAAPAAAAAAAAAAAAAAAAAJgCAABkcnMvZG93&#10;bnJldi54bWxQSwUGAAAAAAQABAD1AAAAhwMAAAAA&#10;" fillcolor="yellow" strokecolor="black [3213]" strokeweight="1pt">
                  <v:stroke dashstyle="3 1"/>
                </v:rect>
                <v:rect id="矩形 4" o:spid="_x0000_s1029" style="position:absolute;left:501;top:60819;width:18567;height:6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L8QA&#10;AADaAAAADwAAAGRycy9kb3ducmV2LnhtbESP3YrCMBSE74V9h3AW9s6mLotINYoIK4Ig+MOy3h2a&#10;Y1NtTkoTtfr0RhC8HGbmG2Y0aW0lLtT40rGCXpKCIM6dLrlQsNv+dgcgfEDWWDkmBTfyMBl/dEaY&#10;aXflNV02oRARwj5DBSaEOpPS54Ys+sTVxNE7uMZiiLIppG7wGuG2kt9p2pcWS44LBmuaGcpPm7NV&#10;MP3rnZfmvlrctsvjwR8H87D/nyv19dlOhyACteEdfrUXWsEPPK/EGy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Py/EAAAA2gAAAA8AAAAAAAAAAAAAAAAAmAIAAGRycy9k&#10;b3ducmV2LnhtbFBLBQYAAAAABAAEAPUAAACJAwAAAAA=&#10;" fillcolor="#7f7f7f [1612]" strokecolor="black [3213]" strokeweight="1pt">
                  <v:stroke dashstyle="3 1"/>
                  <v:textbox>
                    <w:txbxContent>
                      <w:p w14:paraId="6B0888BB" w14:textId="77777777" w:rsidR="00094B00" w:rsidRDefault="00094B00" w:rsidP="00CD7938"/>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5" o:spid="_x0000_s1030" type="#_x0000_t70" style="position:absolute;left:14192;top:53859;width:2935;height: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lsEA&#10;AADaAAAADwAAAGRycy9kb3ducmV2LnhtbESPT4vCMBTE74LfITzBm6YKrlKbihaEXv138PZonm21&#10;eSlNrN1vv1lY2OMwM79hkt1gGtFT52rLChbzCARxYXXNpYLr5TjbgHAeWWNjmRR8k4NdOh4lGGv7&#10;4RP1Z1+KAGEXo4LK+zaW0hUVGXRz2xIH72E7gz7IrpS6w0+Am0Yuo+hLGqw5LFTYUlZR8Tq/jQJ8&#10;HJ5tdOp1k2X3PL9dbuuXOyo1nQz7LQhPg/8P/7VzrWAFv1fCDZDp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WfpbBAAAA2gAAAA8AAAAAAAAAAAAAAAAAmAIAAGRycy9kb3du&#10;cmV2LnhtbFBLBQYAAAAABAAEAPUAAACGAwAAAAA=&#10;" adj=",4554" fillcolor="#00b0f0" stroked="f" strokeweight="2pt"/>
                <v:shape id="上下箭头 6" o:spid="_x0000_s1031" type="#_x0000_t70" style="position:absolute;left:3843;top:54072;width:3071;height: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wA6cIA&#10;AADaAAAADwAAAGRycy9kb3ducmV2LnhtbESPQYvCMBSE7wv+h/AEL4umK1KkGkVkZb2IWj14fDTP&#10;ttq8lCar9d8bQfA4zMw3zHTemkrcqHGlZQU/gwgEcWZ1ybmC42HVH4NwHlljZZkUPMjBfNb5mmKi&#10;7Z33dEt9LgKEXYIKCu/rREqXFWTQDWxNHLyzbQz6IJtc6gbvAW4qOYyiWBosOSwUWNOyoOya/hsF&#10;o/3Gnkar+MK43e1+v/8el9ikSvW67WICwlPrP+F3e60VxPC6Em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ADpwgAAANoAAAAPAAAAAAAAAAAAAAAAAJgCAABkcnMvZG93&#10;bnJldi54bWxQSwUGAAAAAAQABAD1AAAAhwMAAAAA&#10;" adj=",4765" fillcolor="#92d050" stroked="f" strokeweight="2pt"/>
                <v:shapetype id="_x0000_t202" coordsize="21600,21600" o:spt="202" path="m,l,21600r21600,l21600,xe">
                  <v:stroke joinstyle="miter"/>
                  <v:path gradientshapeok="t" o:connecttype="rect"/>
                </v:shapetype>
                <v:shape id="文本框 8" o:spid="_x0000_s1032" type="#_x0000_t202" style="position:absolute;left:16250;top:55953;width:4094;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14:paraId="41725543" w14:textId="77777777" w:rsidR="00094B00" w:rsidRDefault="00094B00" w:rsidP="00CD7938">
                        <w:r>
                          <w:rPr>
                            <w:rFonts w:hint="eastAsia"/>
                          </w:rPr>
                          <w:t>USB</w:t>
                        </w:r>
                      </w:p>
                    </w:txbxContent>
                  </v:textbox>
                </v:shape>
                <v:shape id="文本框 9" o:spid="_x0000_s1033" type="#_x0000_t202" style="position:absolute;top:55953;width:5049;height:2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14:paraId="5A3DB166" w14:textId="77777777" w:rsidR="00094B00" w:rsidRDefault="00094B00" w:rsidP="00CD7938">
                        <w:r>
                          <w:rPr>
                            <w:rFonts w:hint="eastAsia"/>
                          </w:rPr>
                          <w:t>HDMI</w:t>
                        </w:r>
                      </w:p>
                    </w:txbxContent>
                  </v:textbox>
                </v:shape>
                <v:rect id="矩形 10" o:spid="_x0000_s1034" style="position:absolute;left:18800;top:37076;width:5008;height:2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Q48QA&#10;AADbAAAADwAAAGRycy9kb3ducmV2LnhtbESPQU/DMAyF70j8h8hIXNCWlgNsZdk0TaoYR1oOHK3G&#10;ayoap0qyrfv3+IDEzdZ7fu/zZjf7UV0opiGwgXJZgCLugh24N/DV1osVqJSRLY6BycCNEuy293cb&#10;rGy48iddmtwrCeFUoQGX81RpnTpHHtMyTMSinUL0mGWNvbYRrxLuR/1cFC/a48DS4HCig6Pupzl7&#10;A03ZfhzLp6b+du36fV3E26p+PRjz+DDv30BlmvO/+e/6aAVf6OUXGU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1kOPEAAAA2wAAAA8AAAAAAAAAAAAAAAAAmAIAAGRycy9k&#10;b3ducmV2LnhtbFBLBQYAAAAABAAEAPUAAACJAwAAAAA=&#10;" fillcolor="#7030a0" stroked="f" strokeweight="2pt">
                  <v:textbox>
                    <w:txbxContent>
                      <w:p w14:paraId="0BCB6987" w14:textId="77777777" w:rsidR="00094B00" w:rsidRDefault="00094B00" w:rsidP="00CD7938">
                        <w:pPr>
                          <w:jc w:val="center"/>
                        </w:pPr>
                        <w:proofErr w:type="spellStart"/>
                        <w:r>
                          <w:rPr>
                            <w:rFonts w:hint="eastAsia"/>
                          </w:rPr>
                          <w:t>MCU</w:t>
                        </w:r>
                        <w:proofErr w:type="spellEnd"/>
                      </w:p>
                    </w:txbxContent>
                  </v:textbox>
                </v:rect>
                <v:rect id="矩形 11" o:spid="_x0000_s1035" style="position:absolute;left:17120;top:30517;width:8161;height:3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2Ky8EA&#10;AADbAAAADwAAAGRycy9kb3ducmV2LnhtbERPTYvCMBC9C/sfwix4s6keVrcaRRYEF0TUFfE4NmNb&#10;tpmUJtrqrzeC4G0e73Mms9aU4kq1Kywr6EcxCOLU6oIzBfu/RW8EwnlkjaVlUnAjB7PpR2eCibYN&#10;b+m685kIIewSVJB7XyVSujQngy6yFXHgzrY26AOsM6lrbEK4KeUgjr+kwYJDQ44V/eSU/u8uRsH3&#10;nNa62R99uWru+kCb4e/BnpTqfrbzMQhPrX+LX+6lDvP78PwlHC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disvBAAAA2wAAAA8AAAAAAAAAAAAAAAAAmAIAAGRycy9kb3du&#10;cmV2LnhtbFBLBQYAAAAABAAEAPUAAACGAwAAAAA=&#10;" fillcolor="#e36c0a [2409]" stroked="f" strokeweight="2pt">
                  <v:textbox>
                    <w:txbxContent>
                      <w:p w14:paraId="159C20DC" w14:textId="77777777" w:rsidR="00094B00" w:rsidRDefault="00094B00" w:rsidP="00CD7938">
                        <w:pPr>
                          <w:jc w:val="center"/>
                        </w:pPr>
                        <w:proofErr w:type="gramStart"/>
                        <w:r>
                          <w:t>wireless</w:t>
                        </w:r>
                        <w:proofErr w:type="gramEnd"/>
                      </w:p>
                    </w:txbxContent>
                  </v:textbox>
                </v:rect>
                <v:rect id="矩形 12" o:spid="_x0000_s1036" style="position:absolute;left:17348;top:43420;width:7944;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CMAA&#10;AADbAAAADwAAAGRycy9kb3ducmV2LnhtbERPTYvCMBC9C/sfwgh709SyulIbRRYEF7xYPXRvQzO2&#10;pc2kNFG7/94Igrd5vM9JN4NpxY16V1tWMJtGIIgLq2suFZxPu8kShPPIGlvLpOCfHGzWH6MUE23v&#10;fKRb5ksRQtglqKDyvkukdEVFBt3UdsSBu9jeoA+wL6Xu8R7CTSvjKFpIgzWHhgo7+qmoaLKrUfC9&#10;bWJrD0v9heXvPmOf/811rtTneNiuQHga/Fv8cu91mB/D85dw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2CMAAAADbAAAADwAAAAAAAAAAAAAAAACYAgAAZHJzL2Rvd25y&#10;ZXYueG1sUEsFBgAAAAAEAAQA9QAAAIUDAAAAAA==&#10;" fillcolor="#00b0f0" stroked="f" strokeweight="2pt">
                  <v:textbox>
                    <w:txbxContent>
                      <w:p w14:paraId="21A54FF8" w14:textId="77777777" w:rsidR="00094B00" w:rsidRDefault="00094B00" w:rsidP="00CD7938">
                        <w:pPr>
                          <w:jc w:val="center"/>
                        </w:pPr>
                        <w:r>
                          <w:rPr>
                            <w:rFonts w:hint="eastAsia"/>
                          </w:rPr>
                          <w:t>USB Dev 2</w:t>
                        </w:r>
                      </w:p>
                    </w:txbxContent>
                  </v:textbox>
                </v:rect>
                <v:rect id="矩形 13" o:spid="_x0000_s1037" style="position:absolute;left:11407;top:60979;width:7436;height:3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Tk8IA&#10;AADbAAAADwAAAGRycy9kb3ducmV2LnhtbERPTWuDQBC9B/oflin0FtemSRusq4RCIIFcYnpIb4M7&#10;VdGdFXej9t93A4Xe5vE+J81n04mRBtdYVvAcxSCIS6sbrhR8XvbLLQjnkTV2lknBDznIs4dFiom2&#10;E59pLHwlQgi7BBXU3veJlK6syaCLbE8cuG87GPQBDpXUA04h3HRyFcev0mDDoaHGnj5qKtviZhS8&#10;7dqVtaetXmN1PBTsr18bfVXq6XHevYPwNPt/8Z/7oMP8F7j/Eg6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xOTwgAAANsAAAAPAAAAAAAAAAAAAAAAAJgCAABkcnMvZG93&#10;bnJldi54bWxQSwUGAAAAAAQABAD1AAAAhwMAAAAA&#10;" fillcolor="#00b0f0" stroked="f" strokeweight="2pt">
                  <v:textbox>
                    <w:txbxContent>
                      <w:p w14:paraId="5DF9B1D6" w14:textId="77777777" w:rsidR="00094B00" w:rsidRDefault="00094B00" w:rsidP="00CD7938">
                        <w:pPr>
                          <w:jc w:val="center"/>
                        </w:pPr>
                        <w:r>
                          <w:rPr>
                            <w:rFonts w:hint="eastAsia"/>
                          </w:rPr>
                          <w:t>USB Host</w:t>
                        </w:r>
                      </w:p>
                    </w:txbxContent>
                  </v:textbox>
                </v:rect>
                <v:rect id="矩形 14" o:spid="_x0000_s1038" style="position:absolute;left:11785;top:51060;width:7435;height: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L570A&#10;AADbAAAADwAAAGRycy9kb3ducmV2LnhtbERPSwrCMBDdC94hjOBOU8Uf1SgiCApurC50NzRjW2wm&#10;pYlab28Ewd083ncWq8aU4km1KywrGPQjEMSp1QVnCs6nbW8GwnlkjaVlUvAmB6tlu7XAWNsXH+mZ&#10;+EyEEHYxKsi9r2IpXZqTQde3FXHgbrY26AOsM6lrfIVwU8phFE2kwYJDQ44VbXJK78nDKJiu70Nr&#10;DzM9wmy/S9hfrmN9UarbadZzEJ4a/xf/3Dsd5o/g+0s4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YqL570AAADbAAAADwAAAAAAAAAAAAAAAACYAgAAZHJzL2Rvd25yZXYu&#10;eG1sUEsFBgAAAAAEAAQA9QAAAIIDAAAAAA==&#10;" fillcolor="#00b0f0" stroked="f" strokeweight="2pt">
                  <v:textbox>
                    <w:txbxContent>
                      <w:p w14:paraId="4F28494A" w14:textId="77777777" w:rsidR="00094B00" w:rsidRDefault="00094B00" w:rsidP="00CD7938">
                        <w:pPr>
                          <w:jc w:val="center"/>
                        </w:pPr>
                        <w:r>
                          <w:rPr>
                            <w:rFonts w:hint="eastAsia"/>
                          </w:rPr>
                          <w:t>USB Hub</w:t>
                        </w:r>
                      </w:p>
                    </w:txbxContent>
                  </v:textbox>
                </v:rect>
                <v:shape id="文本框 16" o:spid="_x0000_s1039" type="#_x0000_t202" style="position:absolute;left:8095;top:64368;width:3908;height:3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579080F6" w14:textId="77777777" w:rsidR="00094B00" w:rsidRDefault="00094B00" w:rsidP="00CD7938">
                        <w:pPr>
                          <w:rPr>
                            <w:b/>
                            <w:color w:val="FFFFFF" w:themeColor="background1"/>
                          </w:rPr>
                        </w:pPr>
                        <w:r>
                          <w:rPr>
                            <w:rFonts w:hint="eastAsia"/>
                            <w:b/>
                            <w:color w:val="FFFFFF" w:themeColor="background1"/>
                            <w:highlight w:val="black"/>
                          </w:rPr>
                          <w:t>PC</w:t>
                        </w:r>
                      </w:p>
                    </w:txbxContent>
                  </v:textbox>
                </v:shape>
                <v:shape id="文本框 17" o:spid="_x0000_s1040" type="#_x0000_t202" style="position:absolute;left:3404;top:30592;width:12975;height:4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D2648B9" w14:textId="77777777" w:rsidR="00094B00" w:rsidRDefault="00094B00" w:rsidP="00CD7938">
                        <w:pPr>
                          <w:jc w:val="center"/>
                          <w:rPr>
                            <w:b/>
                            <w:color w:val="FFFFFF" w:themeColor="background1"/>
                          </w:rPr>
                        </w:pPr>
                        <w:r>
                          <w:rPr>
                            <w:rFonts w:hint="eastAsia"/>
                            <w:b/>
                            <w:color w:val="FFFFFF" w:themeColor="background1"/>
                            <w:highlight w:val="black"/>
                          </w:rPr>
                          <w:t>Repeat</w:t>
                        </w:r>
                        <w:r>
                          <w:rPr>
                            <w:b/>
                            <w:color w:val="FFFFFF" w:themeColor="background1"/>
                            <w:highlight w:val="black"/>
                          </w:rPr>
                          <w:t>e</w:t>
                        </w:r>
                        <w:r>
                          <w:rPr>
                            <w:rFonts w:hint="eastAsia"/>
                            <w:b/>
                            <w:color w:val="FFFFFF" w:themeColor="background1"/>
                            <w:highlight w:val="black"/>
                          </w:rPr>
                          <w:t>r</w:t>
                        </w:r>
                      </w:p>
                      <w:p w14:paraId="5DB0387A" w14:textId="70C0D019" w:rsidR="00094B00" w:rsidRDefault="00094B00" w:rsidP="00CD7938">
                        <w:pPr>
                          <w:jc w:val="center"/>
                          <w:rPr>
                            <w:b/>
                            <w:color w:val="FFFFFF" w:themeColor="background1"/>
                          </w:rPr>
                        </w:pPr>
                        <w:r w:rsidRPr="005A3B8B">
                          <w:rPr>
                            <w:b/>
                            <w:color w:val="FFFFFF" w:themeColor="background1"/>
                            <w:sz w:val="13"/>
                            <w:highlight w:val="black"/>
                          </w:rPr>
                          <w:t>(Optional)</w:t>
                        </w:r>
                      </w:p>
                    </w:txbxContent>
                  </v:textbox>
                </v:shape>
                <v:rect id="矩形 23" o:spid="_x0000_s1041" style="position:absolute;left:258;top:49;width:28157;height:2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P5sMA&#10;AADbAAAADwAAAGRycy9kb3ducmV2LnhtbESPzYoCMRCE74LvEFrYm2ZWUWTWKKsgCB7En4u3ZtKb&#10;GZx0hkmvjm9vhIU9FlX1FbVYdb5Wd2pjFdjA5ygDRVwEW7EzcDlvh3NQUZAt1oHJwJMirJb93gJz&#10;Gx58pPtJnEoQjjkaKEWaXOtYlOQxjkJDnLyf0HqUJFunbYuPBPe1HmfZTHusOC2U2NCmpOJ2+vUG&#10;3OEq0+2+lqvsups7TON6cpkb8zHovr9ACXXyH/5r76yB8QTeX9IP0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kP5sMAAADbAAAADwAAAAAAAAAAAAAAAACYAgAAZHJzL2Rv&#10;d25yZXYueG1sUEsFBgAAAAAEAAQA9QAAAIgDAAAAAA==&#10;" fillcolor="#b6dde8 [1304]" strokecolor="black [3213]" strokeweight="1pt">
                  <v:stroke dashstyle="3 1"/>
                </v:rect>
                <v:shape id="文本框 24" o:spid="_x0000_s1042" type="#_x0000_t202" style="position:absolute;top:48;width:4981;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14:paraId="4C739BBA" w14:textId="77777777" w:rsidR="00094B00" w:rsidRDefault="00094B00" w:rsidP="00CD7938">
                        <w:pPr>
                          <w:rPr>
                            <w:b/>
                            <w:color w:val="FFFFFF" w:themeColor="background1"/>
                          </w:rPr>
                        </w:pPr>
                        <w:r>
                          <w:rPr>
                            <w:rFonts w:hint="eastAsia"/>
                            <w:b/>
                            <w:color w:val="FFFFFF" w:themeColor="background1"/>
                            <w:highlight w:val="black"/>
                          </w:rPr>
                          <w:t>HMD</w:t>
                        </w:r>
                      </w:p>
                    </w:txbxContent>
                  </v:textbox>
                </v:shape>
                <v:rect id="矩形 27" o:spid="_x0000_s1043" style="position:absolute;left:12797;top:18309;width:8051;height:3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fLcMA&#10;AADbAAAADwAAAGRycy9kb3ducmV2LnhtbESPQWvCQBSE70L/w/IEb7oxWBNSV5FCwYKXRg/x9si+&#10;JsHs25DdJum/dwsFj8PMfMPsDpNpxUC9aywrWK8iEMSl1Q1XCq6Xj2UKwnlkja1lUvBLDg77l9kO&#10;M21H/qIh95UIEHYZKqi97zIpXVmTQbeyHXHwvm1v0AfZV1L3OAa4aWUcRVtpsOGwUGNH7zWV9/zH&#10;KEiO99jac6o3WH2ecvbF7VUXSi3m0/ENhKfJP8P/7ZNWECfw9yX8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TfLcMAAADbAAAADwAAAAAAAAAAAAAAAACYAgAAZHJzL2Rv&#10;d25yZXYueG1sUEsFBgAAAAAEAAQA9QAAAIgDAAAAAA==&#10;" fillcolor="#00b0f0" stroked="f" strokeweight="2pt">
                  <v:textbox>
                    <w:txbxContent>
                      <w:p w14:paraId="0A2A0EA2" w14:textId="77777777" w:rsidR="00094B00" w:rsidRDefault="00094B00" w:rsidP="00CD7938">
                        <w:pPr>
                          <w:jc w:val="center"/>
                        </w:pPr>
                        <w:r>
                          <w:rPr>
                            <w:rFonts w:hint="eastAsia"/>
                          </w:rPr>
                          <w:t>USB Dev 1</w:t>
                        </w:r>
                      </w:p>
                    </w:txbxContent>
                  </v:textbox>
                </v:rect>
                <v:rect id="矩形 30" o:spid="_x0000_s1044" style="position:absolute;left:473;top:18221;width:9827;height:3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l8AA&#10;AADbAAAADwAAAGRycy9kb3ducmV2LnhtbERPz2vCMBS+D/wfwhN2m6kTulGNIlpht21OQW+P5tkW&#10;k5fSZG323y+HwY4f3+/VJlojBup961jBfJaBIK6cbrlWcPo6PL2C8AFZo3FMCn7Iw2Y9eVhhod3I&#10;nzQcQy1SCPsCFTQhdIWUvmrIop+5jjhxN9dbDAn2tdQ9jincGvmcZbm02HJqaLCjXUPV/fhtFXy0&#10;L/h+NfWedXbmWOalucSTUo/TuF2CCBTDv/jP/aYVLNL69CX9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F+l8AAAADbAAAADwAAAAAAAAAAAAAAAACYAgAAZHJzL2Rvd25y&#10;ZXYueG1sUEsFBgAAAAAEAAQA9QAAAIUDAAAAAA==&#10;" fillcolor="#92d050" stroked="f" strokeweight="2pt">
                  <v:textbox>
                    <w:txbxContent>
                      <w:p w14:paraId="0A800B16" w14:textId="77777777" w:rsidR="00094B00" w:rsidRDefault="00094B00" w:rsidP="00CD7938">
                        <w:pPr>
                          <w:jc w:val="center"/>
                        </w:pPr>
                        <w:r>
                          <w:rPr>
                            <w:rFonts w:hint="eastAsia"/>
                          </w:rPr>
                          <w:t xml:space="preserve">HDMI to 2 </w:t>
                        </w:r>
                        <w:proofErr w:type="spellStart"/>
                        <w:r>
                          <w:rPr>
                            <w:rFonts w:hint="eastAsia"/>
                          </w:rPr>
                          <w:t>DSI</w:t>
                        </w:r>
                        <w:proofErr w:type="spellEnd"/>
                      </w:p>
                    </w:txbxContent>
                  </v:textbox>
                </v:rect>
                <v:rect id="矩形 35" o:spid="_x0000_s1045" style="position:absolute;left:796;top:60906;width:7436;height:3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dD8QA&#10;AADbAAAADwAAAGRycy9kb3ducmV2LnhtbESPT2sCMRTE70K/Q3hCb5q1pVpWs0tpLfTmnyro7bF5&#10;3V2avCybVNNvbwTB4zAzv2EWZbRGnKj3rWMFk3EGgrhyuuVawe77c/QKwgdkjcYxKfgnD2XxMFhg&#10;rt2ZN3TahlokCPscFTQhdLmUvmrIoh+7jjh5P663GJLsa6l7PCe4NfIpy6bSYstpocGO3huqfrd/&#10;VsG6neHqaOoP1tme43K6NIe4U+pxGN/mIALFcA/f2l9awfMLXL+kHy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W3Q/EAAAA2wAAAA8AAAAAAAAAAAAAAAAAmAIAAGRycy9k&#10;b3ducmV2LnhtbFBLBQYAAAAABAAEAPUAAACJAwAAAAA=&#10;" fillcolor="#92d050" stroked="f" strokeweight="2pt">
                  <v:textbox>
                    <w:txbxContent>
                      <w:p w14:paraId="6D36013D" w14:textId="77777777" w:rsidR="00094B00" w:rsidRDefault="00094B00" w:rsidP="00CD7938">
                        <w:pPr>
                          <w:jc w:val="center"/>
                        </w:pPr>
                        <w:r>
                          <w:rPr>
                            <w:rFonts w:hint="eastAsia"/>
                          </w:rPr>
                          <w:t>HDMI IF</w:t>
                        </w:r>
                      </w:p>
                    </w:txbxContent>
                  </v:textbox>
                </v:rect>
                <v:shapetype id="_x0000_t32" coordsize="21600,21600" o:spt="32" o:oned="t" path="m,l21600,21600e" filled="f">
                  <v:path arrowok="t" fillok="f" o:connecttype="none"/>
                  <o:lock v:ext="edit" shapetype="t"/>
                </v:shapetype>
                <v:shape id="直接箭头连接符 36" o:spid="_x0000_s1046" type="#_x0000_t32" style="position:absolute;left:21304;top:39905;width:16;height:3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HgMMAAADbAAAADwAAAGRycy9kb3ducmV2LnhtbESPQYvCMBSE7wv+h/AEb2uqgkrXKKIo&#10;4sW1K57fNm/bavNSmmjrvzcLgsdhZr5hZovWlOJOtSssKxj0IxDEqdUFZwpOP5vPKQjnkTWWlknB&#10;gxws5p2PGcbaNnyke+IzESDsYlSQe1/FUro0J4Oubyvi4P3Z2qAPss6krrEJcFPKYRSNpcGCw0KO&#10;Fa1ySq/JzSgo1xczOcozbg+D8y4Znprsd/+tVK/bLr9AeGr9O/xq77SC0Rj+v4QfI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eB4DDAAAA2wAAAA8AAAAAAAAAAAAA&#10;AAAAoQIAAGRycy9kb3ducmV2LnhtbFBLBQYAAAAABAAEAPkAAACRAwAAAAA=&#10;" strokecolor="#7030a0" strokeweight="2.25pt">
                  <v:stroke startarrow="open" endarrow="open"/>
                </v:shape>
                <v:shape id="直接箭头连接符 38" o:spid="_x0000_s1047" type="#_x0000_t32" style="position:absolute;left:21201;top:33591;width:103;height:3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02acEAAADbAAAADwAAAGRycy9kb3ducmV2LnhtbERPTWvCQBC9C/0PywjedGMKtqSuIhVL&#10;8NImFc9jdkzSZmdDdk3iv3cPhR4f73u9HU0jeupcbVnBchGBIC6srrlUcPo+zF9BOI+ssbFMCu7k&#10;YLt5mqwx0XbgjPrclyKEsEtQQeV9m0jpiooMuoVtiQN3tZ1BH2BXSt3hEMJNI+MoWkmDNYeGClt6&#10;r6j4zW9GQbP/MS+ZPOPH5/Kc5vFpKC/HL6Vm03H3BsLT6P/Ff+5UK3gOY8OX8AP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zTZpwQAAANsAAAAPAAAAAAAAAAAAAAAA&#10;AKECAABkcnMvZG93bnJldi54bWxQSwUGAAAAAAQABAD5AAAAjwMAAAAA&#10;" strokecolor="#7030a0" strokeweight="2.25pt">
                  <v:stroke startarrow="open"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9" o:spid="_x0000_s1048" type="#_x0000_t34" style="position:absolute;left:-10940;top:37746;width:32644;height: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NPsUAAADbAAAADwAAAGRycy9kb3ducmV2LnhtbESPQWvCQBSE7wX/w/KE3uqmFkSjm2AF&#10;S/VWtUVvz+xrEs2+DbtbTf99Vyh4HGbmG2aWd6YRF3K+tqzgeZCAIC6srrlUsNsun8YgfEDW2Fgm&#10;Bb/kIc96DzNMtb3yB102oRQRwj5FBVUIbSqlLyoy6Ae2JY7et3UGQ5SulNrhNcJNI4dJMpIGa44L&#10;Fba0qKg4b36MgvD2OXfjw3Fx+loOzf41WW9XxVqpx343n4II1IV7+L/9rhW8TOD2Jf4Am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8NPsUAAADbAAAADwAAAAAAAAAA&#10;AAAAAAChAgAAZHJzL2Rvd25yZXYueG1sUEsFBgAAAAAEAAQA+QAAAJMDAAAAAA==&#10;" strokecolor="#92d050" strokeweight="2.25pt">
                  <v:stroke startarrow="open" endarrow="open"/>
                </v:shape>
                <v:shape id="肘形连接符 40" o:spid="_x0000_s1049" type="#_x0000_t34" style="position:absolute;left:1391;top:35627;width:29544;height:132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ALOLsAAADbAAAADwAAAGRycy9kb3ducmV2LnhtbERPSwrCMBDdC94hjOBOU0VUqlFEEARX&#10;1s96aMa2tJnUJtp6e7MQXD7ef73tTCXe1LjCsoLJOAJBnFpdcKbgejmMliCcR9ZYWSYFH3Kw3fR7&#10;a4y1bflM78RnIoSwi1FB7n0dS+nSnAy6sa2JA/ewjUEfYJNJ3WAbwk0lp1E0lwYLDg051rTPKS2T&#10;l1GwWJ6SikpdFu0tm6efziT3p1FqOOh2KxCeOv8X/9xHrWAW1ocv4QfIz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bgAs4uwAAANsAAAAPAAAAAAAAAAAAAAAAAKECAABk&#10;cnMvZG93bnJldi54bWxQSwUGAAAAAAQABAD5AAAAiQMAAAAA&#10;" adj="3419" strokecolor="#00b0f0" strokeweight="2.25pt">
                  <v:stroke startarrow="open" endarrow="open"/>
                </v:shape>
                <v:shapetype id="_x0000_t33" coordsize="21600,21600" o:spt="33" o:oned="t" path="m,l21600,r,21600e" filled="f">
                  <v:stroke joinstyle="miter"/>
                  <v:path arrowok="t" fillok="f" o:connecttype="none"/>
                  <o:lock v:ext="edit" shapetype="t"/>
                </v:shapetype>
                <v:shape id="肘形连接符 41" o:spid="_x0000_s1050" type="#_x0000_t33" style="position:absolute;left:17119;top:48257;width:6301;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olosMAAADbAAAADwAAAGRycy9kb3ducmV2LnhtbESPwWrDMBBE74X+g9hCbo2UkhTjRjYm&#10;kJAcm6b0ulhb28RaOZLqOH8fFQo9DjPzhlmXk+3FSD50jjUs5goEce1Mx42G08f2OQMRIrLB3jFp&#10;uFGAsnh8WGNu3JXfaTzGRiQIhxw1tDEOuZShbslimLuBOHnfzluMSfpGGo/XBLe9fFHqVVrsOC20&#10;ONCmpfp8/LEa4mdVHboxW66+LqtdJs8n5TdK69nTVL2BiDTF//Bfe280LBfw+yX9A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KJaLDAAAA2wAAAA8AAAAAAAAAAAAA&#10;AAAAoQIAAGRycy9kb3ducmV2LnhtbFBLBQYAAAAABAAEAPkAAACRAwAAAAA=&#10;" strokecolor="#00b0f0" strokeweight="2.25pt">
                  <v:stroke startarrow="open" endarrow="open"/>
                </v:shape>
                <v:rect id="矩形 42" o:spid="_x0000_s1051" style="position:absolute;left:6346;top:222;width:8501;height:2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FJcQA&#10;AADbAAAADwAAAGRycy9kb3ducmV2LnhtbESP3WoCMRSE7wu+QzhCb4om2iK6blZEKEiFQv27PmyO&#10;u4ubk2WTavr2plDo5TAz3zD5KtpW3Kj3jWMNk7ECQVw603Cl4Xh4H81B+IBssHVMGn7Iw6oYPOWY&#10;GXfnL7rtQyUShH2GGuoQukxKX9Zk0Y9dR5y8i+sthiT7Spoe7wluWzlVaiYtNpwWauxoU1N53X9b&#10;DR+70/lz/rK9TOTi9RDtJqqZilo/D+N6CSJQDP/hv/bWaHibwu+X9ANk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BSXEAAAA2wAAAA8AAAAAAAAAAAAAAAAAmAIAAGRycy9k&#10;b3ducmV2LnhtbFBLBQYAAAAABAAEAPUAAACJAwAAAAA=&#10;" fillcolor="#943634 [2405]" stroked="f" strokeweight="2pt">
                  <v:textbox>
                    <w:txbxContent>
                      <w:p w14:paraId="4BDA6E7B" w14:textId="77777777" w:rsidR="00094B00" w:rsidRDefault="00094B00" w:rsidP="00CD7938">
                        <w:pPr>
                          <w:jc w:val="center"/>
                        </w:pPr>
                        <w:proofErr w:type="spellStart"/>
                        <w:r>
                          <w:rPr>
                            <w:rFonts w:hint="eastAsia"/>
                          </w:rPr>
                          <w:t>IMU</w:t>
                        </w:r>
                        <w:proofErr w:type="spellEnd"/>
                        <w:r>
                          <w:rPr>
                            <w:rFonts w:hint="eastAsia"/>
                          </w:rPr>
                          <w:t xml:space="preserve"> sensor</w:t>
                        </w:r>
                      </w:p>
                    </w:txbxContent>
                  </v:textbox>
                </v:rect>
                <v:rect id="矩形 43" o:spid="_x0000_s1052" style="position:absolute;left:18288;top:196;width:9984;height:3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0hcIA&#10;AADbAAAADwAAAGRycy9kb3ducmV2LnhtbESPQWsCMRSE74L/ITyhN81qq5StUaRYaL1pLV6fm9fN&#10;6uZlSdJ1/fdGEHocZuYbZr7sbC1a8qFyrGA8ykAQF05XXCrYf38MX0GEiKyxdkwKrhRguej35phr&#10;d+EttbtYigThkKMCE2OTSxkKQxbDyDXEyft13mJM0pdSe7wkuK3lJMtm0mLFacFgQ++GivPuzyo4&#10;fEU8tsats7X/KTenqZlOrFHqadCt3kBE6uJ/+NH+1ApenuH+Jf0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TSFwgAAANsAAAAPAAAAAAAAAAAAAAAAAJgCAABkcnMvZG93&#10;bnJldi54bWxQSwUGAAAAAAQABAD1AAAAhwMAAAAA&#10;" fillcolor="red" stroked="f" strokeweight="2pt">
                  <v:textbox>
                    <w:txbxContent>
                      <w:p w14:paraId="15CD3F20" w14:textId="77777777" w:rsidR="00094B00" w:rsidRDefault="00094B00" w:rsidP="00CD7938">
                        <w:pPr>
                          <w:jc w:val="center"/>
                        </w:pPr>
                        <w:proofErr w:type="gramStart"/>
                        <w:r>
                          <w:rPr>
                            <w:rFonts w:hint="eastAsia"/>
                          </w:rPr>
                          <w:t>light</w:t>
                        </w:r>
                        <w:proofErr w:type="gramEnd"/>
                        <w:r>
                          <w:rPr>
                            <w:rFonts w:hint="eastAsia"/>
                          </w:rPr>
                          <w:t xml:space="preserve"> sensors</w:t>
                        </w:r>
                      </w:p>
                    </w:txbxContent>
                  </v:textbox>
                </v:rect>
                <v:rect id="矩形 44" o:spid="_x0000_s1053" style="position:absolute;left:14166;top:10420;width:5008;height:2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5/cQA&#10;AADbAAAADwAAAGRycy9kb3ducmV2LnhtbESPzWrDMBCE74W+g9hCL6WRXUJ+3CghBEzSY+weelys&#10;rWVqrYykJM7bR4FAj8PMfMOsNqPtxZl86BwryCcZCOLG6Y5bBd91+b4AESKyxt4xKbhSgM36+WmF&#10;hXYXPtK5iq1IEA4FKjAxDoWUoTFkMUzcQJy8X+ctxiR9K7XHS4LbXn5k2Uxa7DgtGBxoZ6j5q05W&#10;QZXXX4f8rSp/TL3cLzN/XZTznVKvL+P2E0SkMf6HH+2DVjCdwv1L+g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9uf3EAAAA2wAAAA8AAAAAAAAAAAAAAAAAmAIAAGRycy9k&#10;b3ducmV2LnhtbFBLBQYAAAAABAAEAPUAAACJAwAAAAA=&#10;" fillcolor="#7030a0" stroked="f" strokeweight="2pt">
                  <v:textbox>
                    <w:txbxContent>
                      <w:p w14:paraId="7DFB6B50" w14:textId="77777777" w:rsidR="00094B00" w:rsidRDefault="00094B00" w:rsidP="00CD7938">
                        <w:pPr>
                          <w:jc w:val="center"/>
                        </w:pPr>
                        <w:proofErr w:type="spellStart"/>
                        <w:r>
                          <w:rPr>
                            <w:rFonts w:hint="eastAsia"/>
                          </w:rPr>
                          <w:t>MCU</w:t>
                        </w:r>
                        <w:proofErr w:type="spellEnd"/>
                      </w:p>
                    </w:txbxContent>
                  </v:textbox>
                </v:rect>
                <v:shape id="直接箭头连接符 45" o:spid="_x0000_s1054" type="#_x0000_t32" style="position:absolute;left:16670;top:3197;width:6610;height:72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mWgsMAAADbAAAADwAAAGRycy9kb3ducmV2LnhtbESPT2sCMRTE7wW/Q3hCL0WzFSuyGkWK&#10;RQ+F4r/7Y/PcLG5e1iSu67dvCgWPw8z8hpkvO1uLlnyoHCt4H2YgiAunKy4VHA9fgymIEJE11o5J&#10;wYMCLBe9lznm2t15R+0+liJBOOSowMTY5FKGwpDFMHQNcfLOzluMSfpSao/3BLe1HGXZRFqsOC0Y&#10;bOjTUHHZ36yC7Xp6+fm+1qbBU3vdPEbmDf1Oqdd+t5qBiNTFZ/i/vdUKxh/w9yX9A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5loLDAAAA2wAAAA8AAAAAAAAAAAAA&#10;AAAAoQIAAGRycy9kb3ducmV2LnhtbFBLBQYAAAAABAAEAPkAAACRAwAAAAA=&#10;" strokecolor="#7030a0" strokeweight="2.25pt">
                  <v:stroke startarrow="open" endarrow="open"/>
                </v:shape>
                <v:shape id="直接箭头连接符 46" o:spid="_x0000_s1055" type="#_x0000_t32" style="position:absolute;left:10597;top:2911;width:6073;height:7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0/cMAAADbAAAADwAAAGRycy9kb3ducmV2LnhtbESPQYvCMBSE7wv+h/AEb2uqiErXKKIo&#10;4sW1K57fNm/bavNSmmjrvzcLgsdhZr5hZovWlOJOtSssKxj0IxDEqdUFZwpOP5vPKQjnkTWWlknB&#10;gxws5p2PGcbaNnyke+IzESDsYlSQe1/FUro0J4Oubyvi4P3Z2qAPss6krrEJcFPKYRSNpcGCw0KO&#10;Fa1ySq/JzSgo1xczOcozbg+D8y4Znprsd/+tVK/bLr9AeGr9O/xq77SC0Rj+v4QfI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YdP3DAAAA2wAAAA8AAAAAAAAAAAAA&#10;AAAAoQIAAGRycy9kb3ducmV2LnhtbFBLBQYAAAAABAAEAPkAAACRAwAAAAA=&#10;" strokecolor="#7030a0" strokeweight="2.25pt">
                  <v:stroke startarrow="open" endarrow="open"/>
                </v:shape>
                <v:shape id="直接箭头连接符 47" o:spid="_x0000_s1056" type="#_x0000_t32" style="position:absolute;left:16670;top:13249;width:153;height:5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TRZsMAAADbAAAADwAAAGRycy9kb3ducmV2LnhtbESPQYvCMBSE74L/ITzBm6aKqHSNIi4r&#10;4sW1K57fNm/bavNSmmjrvzfCgsdhZr5hFqvWlOJOtSssKxgNIxDEqdUFZwpOP1+DOQjnkTWWlknB&#10;gxyslt3OAmNtGz7SPfGZCBB2MSrIva9iKV2ak0E3tBVx8P5sbdAHWWdS19gEuCnlOIqm0mDBYSHH&#10;ijY5pdfkZhSUnxczO8ozbg+j8y4Zn5rsd/+tVL/Xrj9AeGr9O/zf3mkFkxm8voQf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U0WbDAAAA2wAAAA8AAAAAAAAAAAAA&#10;AAAAoQIAAGRycy9kb3ducmV2LnhtbFBLBQYAAAAABAAEAPkAAACRAwAAAAA=&#10;" strokecolor="#7030a0" strokeweight="2.25pt">
                  <v:stroke startarrow="open" endarrow="open"/>
                </v:shape>
                <v:shape id="直接箭头连接符 48" o:spid="_x0000_s1057" type="#_x0000_t32" style="position:absolute;left:10300;top:13249;width:6370;height:65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g5HMEAAADbAAAADwAAAGRycy9kb3ducmV2LnhtbERPz2vCMBS+C/sfwhvsIppOhkg1Fhkb&#10;62Ew1O3+aJ5NsXlpk6y2//1yGHj8+H7vitG2YiAfGscKnpcZCOLK6YZrBd/n98UGRIjIGlvHpGCi&#10;AMX+YbbDXLsbH2k4xVqkEA45KjAxdrmUoTJkMSxdR5y4i/MWY4K+ltrjLYXbVq6ybC0tNpwaDHb0&#10;aqi6nn6tgvJtc/367FvT4c/Qf0wrM0d/VOrpcTxsQUQa41387y61gpc0Nn1JP0D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eDkcwQAAANsAAAAPAAAAAAAAAAAAAAAA&#10;AKECAABkcnMvZG93bnJldi54bWxQSwUGAAAAAAQABAD5AAAAjwMAAAAA&#10;" strokecolor="#7030a0" strokeweight="2.25pt">
                  <v:stroke startarrow="open" endarrow="open"/>
                </v:shape>
                <v:rect id="矩形 49" o:spid="_x0000_s1058" style="position:absolute;left:404;top:7236;width:11166;height:5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o6sYA&#10;AADbAAAADwAAAGRycy9kb3ducmV2LnhtbESPT2vCQBTE70K/w/KEXkQ3LVptdJW2IEg9iH+g10f2&#10;JVmSfRuyWxP99N1CocdhZn7DrDa9rcWVWm8cK3iaJCCIM6cNFwou5+14AcIHZI21Y1JwIw+b9cNg&#10;hal2HR/pegqFiBD2KSooQ2hSKX1WkkU/cQ1x9HLXWgxRtoXULXYRbmv5nCQv0qLhuFBiQx8lZdXp&#10;2yroDu97U31WZOaHr9m0GOV8n+VKPQ77tyWIQH34D/+1d1rB9BV+v8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7o6sYAAADbAAAADwAAAAAAAAAAAAAAAACYAgAAZHJz&#10;L2Rvd25yZXYueG1sUEsFBgAAAAAEAAQA9QAAAIsDAAAAAA==&#10;" fillcolor="#548dd4 [1951]" stroked="f" strokeweight="2pt">
                  <v:textbox>
                    <w:txbxContent>
                      <w:p w14:paraId="3150E136" w14:textId="77777777" w:rsidR="00094B00" w:rsidRDefault="00094B00" w:rsidP="00CD7938">
                        <w:pPr>
                          <w:jc w:val="center"/>
                        </w:pPr>
                        <w:proofErr w:type="gramStart"/>
                        <w:r>
                          <w:rPr>
                            <w:rFonts w:hint="eastAsia"/>
                          </w:rPr>
                          <w:t>double</w:t>
                        </w:r>
                        <w:proofErr w:type="gramEnd"/>
                        <w:r>
                          <w:rPr>
                            <w:rFonts w:hint="eastAsia"/>
                          </w:rPr>
                          <w:t xml:space="preserve"> screens</w:t>
                        </w:r>
                      </w:p>
                    </w:txbxContent>
                  </v:textbox>
                </v:rect>
                <v:shape id="肘形连接符 50" o:spid="_x0000_s1059" type="#_x0000_t34" style="position:absolute;left:614;top:15522;width:5579;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RAPMEAAADbAAAADwAAAGRycy9kb3ducmV2LnhtbERPyW7CMBC9V+o/WFOpt8ZpEYsCBlGk&#10;VFxZWq6jeEhC43FkGxL4enxA4vj09tmiN424kPO1ZQWfSQqCuLC65lLBfpd/TED4gKyxsUwKruRh&#10;MX99mWGmbccbumxDKWII+wwVVCG0mZS+qMigT2xLHLmjdQZDhK6U2mEXw00jv9J0JA3WHBsqbGlV&#10;UfG/PRsFO3caLge/Rfed/5lxftwcVrcfVur9rV9OQQTqw1P8cK+1gmFcH7/EHy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dEA8wQAAANsAAAAPAAAAAAAAAAAAAAAA&#10;AKECAABkcnMvZG93bnJldi54bWxQSwUGAAAAAAQABAD5AAAAjwMAAAAA&#10;" strokecolor="#548dd4 [1951]" strokeweight="2.25pt">
                  <v:stroke startarrow="open" endarrow="open"/>
                </v:shape>
                <v:shape id="肘形连接符 51" o:spid="_x0000_s1060" type="#_x0000_t34" style="position:absolute;left:4374;top:15523;width:5577;height: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FVcIAAADbAAAADwAAAGRycy9kb3ducmV2LnhtbESPQWsCMRSE7wX/Q3hCL0WzKlVZjSKC&#10;UOip6kFvz80zu5q8LJuo23/fCEKPw8x8w8yXrbPiTk2oPCsY9DMQxIXXFRsF+92mNwURIrJG65kU&#10;/FKA5aLzNsdc+wf/0H0bjUgQDjkqKGOscylDUZLD0Pc1cfLOvnEYk2yM1A0+EtxZOcyysXRYcVoo&#10;saZ1ScV1e3MKgrlYMubIh5PTl484+raj8USp9267moGI1Mb/8Kv9pRV8DuD5Jf0A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HFVcIAAADbAAAADwAAAAAAAAAAAAAA&#10;AAChAgAAZHJzL2Rvd25yZXYueG1sUEsFBgAAAAAEAAQA+QAAAJADAAAAAA==&#10;" strokecolor="#548dd4 [1951]" strokeweight="2.25pt">
                  <v:stroke startarrow="open" endarrow="open"/>
                </v:shape>
                <v:rect id="矩形 52" o:spid="_x0000_s1061" style="position:absolute;left:31016;top:122;width:25676;height:1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6I8UA&#10;AADbAAAADwAAAGRycy9kb3ducmV2LnhtbESPQWvCQBSE7wX/w/IEL6VuYqlImo2oIIiX1iiU3h7Z&#10;ZxLMvg3ZNYn/vlso9DjMfDNMuh5NI3rqXG1ZQTyPQBAXVtdcKric9y8rEM4ja2wsk4IHOVhnk6cU&#10;E20HPlGf+1KEEnYJKqi8bxMpXVGRQTe3LXHwrrYz6IPsSqk7HEK5aeQiipbSYM1hocKWdhUVt/xu&#10;FLxF/fHrNsQfr5/4fd4+97t4c8mVmk3HzTsIT6P/D//RBx24Bfx+CT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XojxQAAANsAAAAPAAAAAAAAAAAAAAAAAJgCAABkcnMv&#10;ZG93bnJldi54bWxQSwUGAAAAAAQABAD1AAAAigMAAAAA&#10;" fillcolor="#fde9d9 [665]" strokecolor="black [3213]" strokeweight="1pt">
                  <v:stroke dashstyle="3 1"/>
                </v:rect>
                <v:shape id="文本框 53" o:spid="_x0000_s1062" type="#_x0000_t202" style="position:absolute;left:30870;top:174;width:15654;height:3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14:paraId="06DCA5EB" w14:textId="68C750D5" w:rsidR="00094B00" w:rsidRPr="00CD7938" w:rsidRDefault="00094B00" w:rsidP="00CD7938">
                        <w:pPr>
                          <w:rPr>
                            <w:b/>
                            <w:color w:val="FFFFFF" w:themeColor="background1"/>
                            <w:highlight w:val="black"/>
                          </w:rPr>
                        </w:pPr>
                        <w:r>
                          <w:rPr>
                            <w:rFonts w:hint="eastAsia"/>
                            <w:b/>
                            <w:color w:val="FFFFFF" w:themeColor="background1"/>
                            <w:highlight w:val="black"/>
                          </w:rPr>
                          <w:t>Gamepad</w:t>
                        </w:r>
                        <w:r>
                          <w:rPr>
                            <w:b/>
                            <w:color w:val="FFFFFF" w:themeColor="background1"/>
                            <w:highlight w:val="black"/>
                          </w:rPr>
                          <w:t>/handset</w:t>
                        </w:r>
                        <w:r>
                          <w:rPr>
                            <w:rFonts w:hint="eastAsia"/>
                            <w:b/>
                            <w:color w:val="FFFFFF" w:themeColor="background1"/>
                            <w:highlight w:val="black"/>
                            <w:lang w:eastAsia="zh-CN"/>
                          </w:rPr>
                          <w:t xml:space="preserve"> </w:t>
                        </w:r>
                        <w:r>
                          <w:rPr>
                            <w:rFonts w:hint="eastAsia"/>
                            <w:b/>
                            <w:color w:val="FFFFFF" w:themeColor="background1"/>
                            <w:highlight w:val="black"/>
                          </w:rPr>
                          <w:t>* 2</w:t>
                        </w:r>
                      </w:p>
                    </w:txbxContent>
                  </v:textbox>
                </v:shape>
                <v:shape id="肘形连接符 55" o:spid="_x0000_s1063" type="#_x0000_t34" style="position:absolute;left:22504;top:16005;width:13209;height:1581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4/TsIAAADbAAAADwAAAGRycy9kb3ducmV2LnhtbESP3YrCMBSE7xd8h3AE79a0C5WlGkVl&#10;Bb3YC919gENz+qPNSUlirT79RhD2cpiZb5jFajCt6Mn5xrKCdJqAIC6sbrhS8Puze/8E4QOyxtYy&#10;KbiTh9Vy9LbAXNsbH6k/hUpECPscFdQhdLmUvqjJoJ/ajjh6pXUGQ5SuktrhLcJNKz+SZCYNNhwX&#10;auxoW1NxOV2NgscmKyWm6XeKw9ndw6H/4qRUajIe1nMQgYbwH36191pBlsHzS/wB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4/TsIAAADbAAAADwAAAAAAAAAAAAAA&#10;AAChAgAAZHJzL2Rvd25yZXYueG1sUEsFBgAAAAAEAAQA+QAAAJADAAAAAA==&#10;" adj="12461" strokecolor="#e36c0a [2409]" strokeweight="2.25pt">
                  <v:stroke dashstyle="1 1" startarrow="open" endarrow="open"/>
                </v:shape>
                <v:rect id="矩形 56" o:spid="_x0000_s1064" style="position:absolute;left:31307;top:26557;width:25385;height:13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8IMUA&#10;AADbAAAADwAAAGRycy9kb3ducmV2LnhtbESPQWvCQBSE7wX/w/IEL6VuYqlImo2oIJReWhOh9PbI&#10;PpNg9m3Irkn677uFgsdh5pth0u1kWjFQ7xrLCuJlBIK4tLrhSsG5OD5tQDiPrLG1TAp+yME2mz2k&#10;mGg78omG3FcilLBLUEHtfZdI6cqaDLql7YiDd7G9QR9kX0nd4xjKTStXUbSWBhsOCzV2dKipvOY3&#10;o+AlGt6/rmP88fyJ38X+cTjEu3Ou1GI+7V5BeJr8PfxPv+nAre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nwgxQAAANsAAAAPAAAAAAAAAAAAAAAAAJgCAABkcnMv&#10;ZG93bnJldi54bWxQSwUGAAAAAAQABAD1AAAAigMAAAAA&#10;" fillcolor="#fde9d9 [665]" strokecolor="black [3213]" strokeweight="1pt">
                  <v:stroke dashstyle="3 1"/>
                </v:rect>
                <v:shape id="文本框 57" o:spid="_x0000_s1065" type="#_x0000_t202" style="position:absolute;left:31307;top:26451;width:1136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14:paraId="59D5DEEB" w14:textId="77777777" w:rsidR="00094B00" w:rsidRDefault="00094B00" w:rsidP="00CD7938">
                        <w:pPr>
                          <w:rPr>
                            <w:b/>
                            <w:color w:val="FFFFFF" w:themeColor="background1"/>
                          </w:rPr>
                        </w:pPr>
                        <w:r>
                          <w:rPr>
                            <w:rFonts w:hint="eastAsia"/>
                            <w:b/>
                            <w:color w:val="FFFFFF" w:themeColor="background1"/>
                            <w:highlight w:val="black"/>
                          </w:rPr>
                          <w:t>Lighthouse * 2</w:t>
                        </w:r>
                      </w:p>
                    </w:txbxContent>
                  </v:textbox>
                </v:shape>
                <v:shape id="肘形连接符 58" o:spid="_x0000_s1066" type="#_x0000_t34" style="position:absolute;left:25281;top:32047;width:6173;height: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5QsIAAADbAAAADwAAAGRycy9kb3ducmV2LnhtbERPz2vCMBS+D/Y/hDfYbaYb1Ek1itsQ&#10;dtK1E8Xbo3k2xealJJnt/vvlIOz48f1erEbbiSv50DpW8DzJQBDXTrfcKNh/b55mIEJE1tg5JgW/&#10;FGC1vL9bYKHdwCVdq9iIFMKhQAUmxr6QMtSGLIaJ64kTd3beYkzQN1J7HFK47eRLlk2lxZZTg8Ge&#10;3g3Vl+rHKvgaXmeH6uOUb3y/NW/HvCx3slTq8WFcz0FEGuO/+Ob+1AryNDZ9ST9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gj5QsIAAADbAAAADwAAAAAAAAAAAAAA&#10;AAChAgAAZHJzL2Rvd25yZXYueG1sUEsFBgAAAAAEAAQA+QAAAJADAAAAAA==&#10;" strokecolor="#e36c0a [2409]" strokeweight="2.25pt">
                  <v:stroke dashstyle="1 1" startarrow="open" endarrow="open"/>
                </v:shape>
                <v:rect id="矩形 59" o:spid="_x0000_s1067" style="position:absolute;left:32935;top:14235;width:8161;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DcUA&#10;AADbAAAADwAAAGRycy9kb3ducmV2LnhtbESPQWvCQBSE70L/w/IK3nTTglpT1xAKgoJITUV6fM2+&#10;JqHZtyG7Jml/vVsQPA4z8w2zSgZTi45aV1lW8DSNQBDnVldcKDh9bCYvIJxH1lhbJgW/5CBZP4xW&#10;GGvb85G6zBciQNjFqKD0vomldHlJBt3UNsTB+7atQR9kW0jdYh/gppbPUTSXBisOCyU29FZS/pNd&#10;jIJlSgfdnz59ve//9JneF7uz/VJq/DikryA8Df4evrW3WsFsCf9fwg+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T8NxQAAANsAAAAPAAAAAAAAAAAAAAAAAJgCAABkcnMv&#10;ZG93bnJldi54bWxQSwUGAAAAAAQABAD1AAAAigMAAAAA&#10;" fillcolor="#e36c0a [2409]" stroked="f" strokeweight="2pt">
                  <v:textbox>
                    <w:txbxContent>
                      <w:p w14:paraId="7CD5C033" w14:textId="77777777" w:rsidR="00094B00" w:rsidRDefault="00094B00" w:rsidP="00CD7938">
                        <w:pPr>
                          <w:jc w:val="center"/>
                        </w:pPr>
                        <w:proofErr w:type="gramStart"/>
                        <w:r>
                          <w:t>wireless</w:t>
                        </w:r>
                        <w:proofErr w:type="gramEnd"/>
                      </w:p>
                    </w:txbxContent>
                  </v:textbox>
                </v:rect>
                <v:rect id="矩形 60" o:spid="_x0000_s1068" style="position:absolute;left:31454;top:30510;width:8161;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cLcEA&#10;AADbAAAADwAAAGRycy9kb3ducmV2LnhtbERPTWvCQBC9C/0PyxS86aY9xDZmlVAoKIhYldDjmJ0m&#10;odnZkF1N9Ne7B8Hj432ny8E04kKdqy0reJtGIIgLq2suFRwP35MPEM4ja2wsk4IrOVguXkYpJtr2&#10;/EOXvS9FCGGXoILK+zaR0hUVGXRT2xIH7s92Bn2AXSl1h30IN418j6JYGqw5NFTY0ldFxf/+bBR8&#10;ZrTV/fHXN5v+pnPazda5PSk1fh2yOQhPg3+KH+6VVhCH9eFL+A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XXC3BAAAA2wAAAA8AAAAAAAAAAAAAAAAAmAIAAGRycy9kb3du&#10;cmV2LnhtbFBLBQYAAAAABAAEAPUAAACGAwAAAAA=&#10;" fillcolor="#e36c0a [2409]" stroked="f" strokeweight="2pt">
                  <v:textbox>
                    <w:txbxContent>
                      <w:p w14:paraId="2F3B54C5" w14:textId="77777777" w:rsidR="00094B00" w:rsidRDefault="00094B00" w:rsidP="00CD7938">
                        <w:pPr>
                          <w:jc w:val="center"/>
                        </w:pPr>
                        <w:proofErr w:type="gramStart"/>
                        <w:r>
                          <w:t>wireless</w:t>
                        </w:r>
                        <w:proofErr w:type="gramEnd"/>
                      </w:p>
                    </w:txbxContent>
                  </v:textbox>
                </v:rect>
                <v:shape id="文本框 61" o:spid="_x0000_s1069" type="#_x0000_t202" style="position:absolute;left:3213;top:13964;width:4094;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122FE74E" w14:textId="77777777" w:rsidR="00094B00" w:rsidRDefault="00094B00" w:rsidP="00CD7938">
                        <w:proofErr w:type="spellStart"/>
                        <w:r>
                          <w:rPr>
                            <w:rFonts w:hint="eastAsia"/>
                          </w:rPr>
                          <w:t>DSI</w:t>
                        </w:r>
                        <w:proofErr w:type="spellEnd"/>
                      </w:p>
                    </w:txbxContent>
                  </v:textbox>
                </v:shape>
                <v:rect id="矩形 62" o:spid="_x0000_s1070" style="position:absolute;left:34454;top:8166;width:5008;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3YcsMA&#10;AADbAAAADwAAAGRycy9kb3ducmV2LnhtbESPQWvCQBSE70L/w/KEXqRu4sFq6ipFCNVjEw89PrKv&#10;2WD2bdjdavz3XUHwOMzMN8xmN9peXMiHzrGCfJ6BIG6c7rhVcKrLtxWIEJE19o5JwY0C7LYvkw0W&#10;2l35my5VbEWCcChQgYlxKKQMjSGLYe4G4uT9Om8xJulbqT1eE9z2cpFlS2mx47RgcKC9oeZc/VkF&#10;VV4fD/msKn9Mvf5aZ/62Kt/3Sr1Ox88PEJHG+Aw/2getYLmA+5f0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3YcsMAAADbAAAADwAAAAAAAAAAAAAAAACYAgAAZHJzL2Rv&#10;d25yZXYueG1sUEsFBgAAAAAEAAQA9QAAAIgDAAAAAA==&#10;" fillcolor="#7030a0" stroked="f" strokeweight="2pt">
                  <v:textbox>
                    <w:txbxContent>
                      <w:p w14:paraId="52C957BA" w14:textId="77777777" w:rsidR="00094B00" w:rsidRDefault="00094B00" w:rsidP="00CD7938">
                        <w:pPr>
                          <w:jc w:val="center"/>
                        </w:pPr>
                        <w:proofErr w:type="spellStart"/>
                        <w:r>
                          <w:rPr>
                            <w:rFonts w:hint="eastAsia"/>
                          </w:rPr>
                          <w:t>MCU</w:t>
                        </w:r>
                        <w:proofErr w:type="spellEnd"/>
                      </w:p>
                    </w:txbxContent>
                  </v:textbox>
                </v:rect>
                <v:rect id="矩形 63" o:spid="_x0000_s1071" style="position:absolute;left:32957;top:37394;width:5227;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96cQA&#10;AADbAAAADwAAAGRycy9kb3ducmV2LnhtbESPzWrDMBCE74G+g9hCL6GR3UJ+3CghBEzSY+weelys&#10;rWVqrYykJM7bR4VCjsPMfMOst6PtxYV86BwryGcZCOLG6Y5bBV91+boEESKyxt4xKbhRgO3mabLG&#10;Qrsrn+hSxVYkCIcCFZgYh0LK0BiyGGZuIE7ej/MWY5K+ldrjNcFtL9+ybC4tdpwWDA60N9T8Vmer&#10;oMrrz2M+rcpvU68Oq8zfluVir9TL87j7ABFpjI/wf/uoFczf4e9L+g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hfenEAAAA2wAAAA8AAAAAAAAAAAAAAAAAmAIAAGRycy9k&#10;b3ducmV2LnhtbFBLBQYAAAAABAAEAPUAAACJAwAAAAA=&#10;" fillcolor="#7030a0" stroked="f" strokeweight="2pt">
                  <v:textbox>
                    <w:txbxContent>
                      <w:p w14:paraId="113763D9" w14:textId="77777777" w:rsidR="00094B00" w:rsidRDefault="00094B00" w:rsidP="00CD7938">
                        <w:proofErr w:type="spellStart"/>
                        <w:r>
                          <w:rPr>
                            <w:rFonts w:hint="eastAsia"/>
                          </w:rPr>
                          <w:t>MCU</w:t>
                        </w:r>
                        <w:proofErr w:type="spellEnd"/>
                      </w:p>
                    </w:txbxContent>
                  </v:textbox>
                </v:rect>
                <v:shape id="直接箭头连接符 64" o:spid="_x0000_s1072" type="#_x0000_t32" style="position:absolute;left:36958;top:10994;width:58;height:3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TccMAAADbAAAADwAAAGRycy9kb3ducmV2LnhtbESPQYvCMBSE7wv+h/AEb2uqiErXKKIo&#10;4sW1K57fNm/bavNSmmjrvzcLgsdhZr5hZovWlOJOtSssKxj0IxDEqdUFZwpOP5vPKQjnkTWWlknB&#10;gxws5p2PGcbaNnyke+IzESDsYlSQe1/FUro0J4Oubyvi4P3Z2qAPss6krrEJcFPKYRSNpcGCw0KO&#10;Fa1ySq/JzSgo1xczOcozbg+D8y4Znprsd/+tVK/bLr9AeGr9O/xq77SC8Qj+v4QfI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zE3HDAAAA2wAAAA8AAAAAAAAAAAAA&#10;AAAAoQIAAGRycy9kb3ducmV2LnhtbFBLBQYAAAAABAAEAPkAAACRAwAAAAA=&#10;" strokecolor="#7030a0" strokeweight="2.25pt">
                  <v:stroke startarrow="open" endarrow="open"/>
                </v:shape>
                <v:shape id="直接箭头连接符 65" o:spid="_x0000_s1073" type="#_x0000_t32" style="position:absolute;left:35534;top:33583;width:36;height:3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NewsMAAADcAAAADwAAAGRycy9kb3ducmV2LnhtbERPTWvCQBC9F/oflin0VjfJoZHUVaSl&#10;ErxYU/E8zU6T2OxsyK5J/PduQfA2j/c5i9VkWjFQ7xrLCuJZBIK4tLrhSsHh+/NlDsJ5ZI2tZVJw&#10;IQer5ePDAjNtR97TUPhKhBB2GSqove8yKV1Zk0E3sx1x4H5tb9AH2FdS9ziGcNPKJIpepcGGQ0ON&#10;Hb3XVP4VZ6Og/TiZdC+PuNnFx7xIDmP1s/1S6vlpWr+B8DT5u/jmznWYn8bw/0y4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jXsLDAAAA3AAAAA8AAAAAAAAAAAAA&#10;AAAAoQIAAGRycy9kb3ducmV2LnhtbFBLBQYAAAAABAAEAPkAAACRAwAAAAA=&#10;" strokecolor="#7030a0" strokeweight="2.25pt">
                  <v:stroke startarrow="open" endarrow="open"/>
                </v:shape>
                <v:rect id="矩形 66" o:spid="_x0000_s1074" style="position:absolute;left:46524;top:320;width:9887;height:3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4iMEA&#10;AADcAAAADwAAAGRycy9kb3ducmV2LnhtbERPyWrDMBC9F/IPYgK9xXIMWXCjhBISaHNrFnKdWlPL&#10;rTUykuK4f18VCr3N462z2gy2FT350DhWMM1yEMSV0w3XCs6n/WQJIkRkja1jUvBNATbr0cMKS+3u&#10;/Eb9MdYihXAoUYGJsSulDJUhiyFzHXHiPpy3GBP0tdQe7ynctrLI87m02HBqMNjR1lD1dbxZBdfX&#10;iO+9cbt85y/14XNmZoU1Sj2Oh+cnEJGG+C/+c7/oNH9RwO8z6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H+IjBAAAA3AAAAA8AAAAAAAAAAAAAAAAAmAIAAGRycy9kb3du&#10;cmV2LnhtbFBLBQYAAAAABAAEAPUAAACGAwAAAAA=&#10;" fillcolor="red" stroked="f" strokeweight="2pt">
                  <v:textbox>
                    <w:txbxContent>
                      <w:p w14:paraId="14FE372E" w14:textId="77777777" w:rsidR="00094B00" w:rsidRDefault="00094B00" w:rsidP="00CD7938">
                        <w:pPr>
                          <w:jc w:val="center"/>
                        </w:pPr>
                        <w:proofErr w:type="gramStart"/>
                        <w:r>
                          <w:rPr>
                            <w:rFonts w:hint="eastAsia"/>
                          </w:rPr>
                          <w:t>light</w:t>
                        </w:r>
                        <w:proofErr w:type="gramEnd"/>
                        <w:r>
                          <w:rPr>
                            <w:rFonts w:hint="eastAsia"/>
                          </w:rPr>
                          <w:t xml:space="preserve"> sensors</w:t>
                        </w:r>
                      </w:p>
                    </w:txbxContent>
                  </v:textbox>
                </v:rect>
                <v:rect id="矩形 67" o:spid="_x0000_s1075" style="position:absolute;left:47907;top:6948;width:8526;height:5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vlrcMA&#10;AADcAAAADwAAAGRycy9kb3ducmV2LnhtbERPTWvCQBC9F/wPywi91Y22NDG6ighKW1AwKl6H7JgE&#10;s7Mhu2r8991Cwds83udM552pxY1aV1lWMBxEIIhzqysuFBz2q7cEhPPIGmvLpOBBDuaz3ssUU23v&#10;vKNb5gsRQtilqKD0vkmldHlJBt3ANsSBO9vWoA+wLaRu8R7CTS1HUfQpDVYcGkpsaFlSfsmuRsHy&#10;Z58ct+vTJvtILgt6fMfVuIiVeu13iwkIT51/iv/dXzrMj9/h75lw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vlrcMAAADcAAAADwAAAAAAAAAAAAAAAACYAgAAZHJzL2Rv&#10;d25yZXYueG1sUEsFBgAAAAAEAAQA9QAAAIgDAAAAAA==&#10;" fillcolor="#205867 [1608]" stroked="f" strokeweight="2pt">
                  <v:textbox>
                    <w:txbxContent>
                      <w:p w14:paraId="77978DCA" w14:textId="77777777" w:rsidR="00094B00" w:rsidRDefault="00094B00" w:rsidP="00CD7938">
                        <w:pPr>
                          <w:jc w:val="center"/>
                        </w:pPr>
                        <w:r>
                          <w:rPr>
                            <w:rFonts w:hint="eastAsia"/>
                          </w:rPr>
                          <w:t>Buttons &amp; Triggers</w:t>
                        </w:r>
                      </w:p>
                    </w:txbxContent>
                  </v:textbox>
                </v:rect>
                <v:shape id="直接箭头连接符 68" o:spid="_x0000_s1076" type="#_x0000_t32" style="position:absolute;left:39462;top:1821;width:7062;height:77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93cIAAADcAAAADwAAAGRycy9kb3ducmV2LnhtbERPS2sCMRC+F/wPYYReimYrUmU1ihSL&#10;HgrF133YjJvFzWRN4rr++6ZQ8DYf33Pmy87WoiUfKscK3ocZCOLC6YpLBcfD12AKIkRkjbVjUvCg&#10;AMtF72WOuXZ33lG7j6VIIRxyVGBibHIpQ2HIYhi6hjhxZ+ctxgR9KbXHewq3tRxl2Ye0WHFqMNjQ&#10;p6Hisr9ZBdv19PLzfa1Ng6f2unmMzBv6nVKv/W41AxGpi0/xv3ur0/zJGP6eSR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93cIAAADcAAAADwAAAAAAAAAAAAAA&#10;AAChAgAAZHJzL2Rvd25yZXYueG1sUEsFBgAAAAAEAAQA+QAAAJADAAAAAA==&#10;" strokecolor="#7030a0" strokeweight="2.25pt">
                  <v:stroke startarrow="open" endarrow="open"/>
                </v:shape>
                <v:shape id="直接箭头连接符 69" o:spid="_x0000_s1077" type="#_x0000_t32" style="position:absolute;left:39462;top:9580;width:8445;height:62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OQx8QAAADcAAAADwAAAGRycy9kb3ducmV2LnhtbERPS2vCQBC+F/wPywheim60WCW6io8W&#10;evIRH+chOybB7GzMrpr++26h0Nt8fM+ZzhtTigfVrrCsoN+LQBCnVhecKTgePrtjEM4jaywtk4Jv&#10;cjCftV6mGGv75D09Ep+JEMIuRgW591UspUtzMuh6tiIO3MXWBn2AdSZ1jc8Qbko5iKJ3abDg0JBj&#10;Rauc0mtyNwo+qtfk1Kx5M9zel6vz7W132/YXSnXazWICwlPj/8V/7i8d5o+G8PtMuEDO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Q5DHxAAAANwAAAAPAAAAAAAAAAAA&#10;AAAAAKECAABkcnMvZG93bnJldi54bWxQSwUGAAAAAAQABAD5AAAAkgMAAAAA&#10;" strokecolor="#7030a0" strokeweight="2.25pt">
                  <v:stroke startarrow="open" endarrow="open"/>
                </v:shape>
                <v:rect id="矩形 70" o:spid="_x0000_s1078" style="position:absolute;left:47907;top:14430;width:8526;height: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GacQA&#10;AADcAAAADwAAAGRycy9kb3ducmV2LnhtbERP32vCMBB+H/g/hBN8m6mTtaMziggDBwNRy9C3W3O2&#10;1eZSkky7/94MBnu7j+/nzRa9acWVnG8sK5iMExDEpdUNVwqK/dvjCwgfkDW2lknBD3lYzAcPM8y1&#10;vfGWrrtQiRjCPkcFdQhdLqUvazLox7YjjtzJOoMhQldJ7fAWw00rn5IklQYbjg01drSqqbzsvo2C&#10;9fnz8J5uNtlXkbYfxTQ87112VGo07JevIAL14V/8517rOD9L4feZe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oRmnEAAAA3AAAAA8AAAAAAAAAAAAAAAAAmAIAAGRycy9k&#10;b3ducmV2LnhtbFBLBQYAAAAABAAEAPUAAACJAwAAAAA=&#10;" fillcolor="#938953 [1614]" stroked="f" strokeweight="2pt">
                  <v:textbox>
                    <w:txbxContent>
                      <w:p w14:paraId="0C27736D" w14:textId="77777777" w:rsidR="00094B00" w:rsidRDefault="00094B00" w:rsidP="00CD7938">
                        <w:pPr>
                          <w:jc w:val="center"/>
                        </w:pPr>
                        <w:r>
                          <w:rPr>
                            <w:rFonts w:hint="eastAsia"/>
                          </w:rPr>
                          <w:t>Battery</w:t>
                        </w:r>
                      </w:p>
                    </w:txbxContent>
                  </v:textbox>
                </v:rect>
                <v:shape id="直接箭头连接符 71" o:spid="_x0000_s1079" type="#_x0000_t32" style="position:absolute;left:39462;top:9546;width:8445;height: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ljqsEAAADcAAAADwAAAGRycy9kb3ducmV2LnhtbERPS2sCMRC+F/wPYYReimbrQWU1iohF&#10;D0LxdR8242ZxM1mTuK7/vikUepuP7znzZWdr0ZIPlWMFn8MMBHHhdMWlgvPpazAFESKyxtoxKXhR&#10;gOWi9zbHXLsnH6g9xlKkEA45KjAxNrmUoTBkMQxdQ5y4q/MWY4K+lNrjM4XbWo6ybCwtVpwaDDa0&#10;NlTcjg+rYLeZ3r7399o0eGnv29fIfKA/KPXe71YzEJG6+C/+c+90mj+ZwO8z6QK5+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mWOqwQAAANwAAAAPAAAAAAAAAAAAAAAA&#10;AKECAABkcnMvZG93bnJldi54bWxQSwUGAAAAAAQABAD5AAAAjwMAAAAA&#10;" strokecolor="#7030a0" strokeweight="2.25pt">
                  <v:stroke startarrow="open" endarrow="open"/>
                </v:shape>
                <v:rect id="矩形 54" o:spid="_x0000_s1080" style="position:absolute;left:43023;top:26672;width:12016;height:2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6LMIA&#10;AADbAAAADwAAAGRycy9kb3ducmV2LnhtbESPQWsCMRSE70L/Q3iF3rrZilvKahQpFmxvakuvz81z&#10;s7p5WZJ03f57Iwgeh5n5hpktBtuKnnxoHCt4yXIQxJXTDdcKvncfz28gQkTW2DomBf8UYDF/GM2w&#10;1O7MG+q3sRYJwqFEBSbGrpQyVIYshsx1xMk7OG8xJulrqT2eE9y2cpznr9Jiw2nBYEfvhqrT9s8q&#10;+P2MuO+NW+Ur/1N/HQtTjK1R6ulxWE5BRBriPXxrr7WCYgLXL+kHyP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ToswgAAANsAAAAPAAAAAAAAAAAAAAAAAJgCAABkcnMvZG93&#10;bnJldi54bWxQSwUGAAAAAAQABAD1AAAAhwMAAAAA&#10;" fillcolor="red" stroked="f" strokeweight="2pt">
                  <v:textbox>
                    <w:txbxContent>
                      <w:p w14:paraId="6083C595" w14:textId="77777777" w:rsidR="00094B00" w:rsidRDefault="00094B00" w:rsidP="00CD7938">
                        <w:r>
                          <w:t>Laser Modulation</w:t>
                        </w:r>
                      </w:p>
                      <w:p w14:paraId="3A3FCCAE" w14:textId="77777777" w:rsidR="00094B00" w:rsidRDefault="00094B00" w:rsidP="00CD7938">
                        <w:pPr>
                          <w:jc w:val="center"/>
                        </w:pPr>
                      </w:p>
                    </w:txbxContent>
                  </v:textbox>
                </v:rect>
                <v:rect id="矩形 72" o:spid="_x0000_s1081" style="position:absolute;left:43993;top:37470;width:10406;height:2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2m4sUA&#10;AADcAAAADwAAAGRycy9kb3ducmV2LnhtbESPQU/DMAyF70j8h8iTuCCWlgPbyrIJTaoYR9odOFqN&#10;aao1TpWErfv3+IDEzdZ7fu/zdj/7UV0opiGwgXJZgCLugh24N3Bq66c1qJSRLY6BycCNEux393db&#10;rGy48iddmtwrCeFUoQGX81RpnTpHHtMyTMSifYfoMcsae20jXiXcj/q5KF60x4GlweFEB0fdufnx&#10;Bpqy/TiWj0395drN+6aIt3W9OhjzsJjfXkFlmvO/+e/6aAV/JbTyjE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abixQAAANwAAAAPAAAAAAAAAAAAAAAAAJgCAABkcnMv&#10;ZG93bnJldi54bWxQSwUGAAAAAAQABAD1AAAAigMAAAAA&#10;" fillcolor="#7030a0" stroked="f" strokeweight="2pt">
                  <v:textbox>
                    <w:txbxContent>
                      <w:p w14:paraId="3C9C0A19" w14:textId="77777777" w:rsidR="00094B00" w:rsidRDefault="00094B00" w:rsidP="00CD7938">
                        <w:pPr>
                          <w:jc w:val="center"/>
                        </w:pPr>
                        <w:r>
                          <w:rPr>
                            <w:rFonts w:hint="eastAsia"/>
                          </w:rPr>
                          <w:t>Motor Control</w:t>
                        </w:r>
                      </w:p>
                    </w:txbxContent>
                  </v:textbox>
                </v:rect>
                <v:shape id="直接箭头连接符 73" o:spid="_x0000_s1082" type="#_x0000_t32" style="position:absolute;left:38184;top:38883;width:5809;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6awsQAAADcAAAADwAAAGRycy9kb3ducmV2LnhtbERPTWvCQBC9C/6HZQQvYja2tNboKlZb&#10;8FTbtHoesmMSzM7G7Krx37uFQm/zeJ8zW7SmEhdqXGlZwSiKQRBnVpecK/j5fh++gHAeWWNlmRTc&#10;yMFi3u3MMNH2yl90SX0uQgi7BBUU3teJlC4ryKCLbE0cuINtDPoAm1zqBq8h3FTyIY6fpcGSQ0OB&#10;Na0Kyo7p2Sh4qwfprl3zx9P2/Lranx4/T9vRUql+r11OQXhq/b/4z73RYf54Ar/PhAv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prCxAAAANwAAAAPAAAAAAAAAAAA&#10;AAAAAKECAABkcnMvZG93bnJldi54bWxQSwUGAAAAAAQABAD5AAAAkgMAAAAA&#10;" strokecolor="#7030a0" strokeweight="2.25pt">
                  <v:stroke startarrow="open" endarrow="open"/>
                </v:shape>
                <v:shape id="直接箭头连接符 2" o:spid="_x0000_s1083" type="#_x0000_t32" style="position:absolute;left:23280;top:3197;width:25751;height:234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xlVcUAAADcAAAADwAAAGRycy9kb3ducmV2LnhtbESPQWvDMAyF74P9B6PBbq2zMNqQ1S1j&#10;UOhttNsOuamxGofGcha7afrvp0NhN4n39N6n1WbynRppiG1gAy/zDBRxHWzLjYHvr+2sABUTssUu&#10;MBm4UYTN+vFhhaUNV97TeEiNkhCOJRpwKfWl1rF25DHOQ08s2ikMHpOsQ6PtgFcJ953Os2yhPbYs&#10;DQ57+nBUnw8Xb+D3uKwm+5nn1am4vB7H2/78kzljnp+m9zdQiab0b75f76zgF4Ivz8gE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xlVcUAAADcAAAADwAAAAAAAAAA&#10;AAAAAAChAgAAZHJzL2Rvd25yZXYueG1sUEsFBgAAAAAEAAQA+QAAAJMDAAAAAA==&#10;" strokecolor="red" strokeweight="1.5pt">
                  <v:stroke dashstyle="dash" endarrow="open"/>
                </v:shape>
                <v:shape id="直接箭头连接符 74" o:spid="_x0000_s1084" type="#_x0000_t32" style="position:absolute;left:49031;top:3322;width:2437;height:23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DXsEAAADcAAAADwAAAGRycy9kb3ducmV2LnhtbERPS4vCMBC+C/sfwix401RZRKpRpCgr&#10;goetC+txaMa22ExKE/v490YQ9jYf33PW295UoqXGlZYVzKYRCOLM6pJzBb+Xw2QJwnlkjZVlUjCQ&#10;g+3mY7TGWNuOf6hNfS5CCLsYFRTe17GULivIoJvamjhwN9sY9AE2udQNdiHcVHIeRQtpsOTQUGBN&#10;SUHZPX0YBWY4Jl361Z6+r/vr31Al2p3PWqnxZ79bgfDU+3/x233UYf5yBq9nwgV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EoNewQAAANwAAAAPAAAAAAAAAAAAAAAA&#10;AKECAABkcnMvZG93bnJldi54bWxQSwUGAAAAAAQABAD5AAAAjwMAAAAA&#10;" strokecolor="red" strokeweight="1.5pt">
                  <v:stroke dashstyle="dash" endarrow="open"/>
                </v:shape>
                <v:shape id="直接箭头连接符 76" o:spid="_x0000_s1085" type="#_x0000_t32" style="position:absolute;left:49031;top:29501;width:165;height:79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eZMQAAADcAAAADwAAAGRycy9kb3ducmV2LnhtbERPTWvCQBC9F/wPywjedFMPRaKrSKko&#10;9GBri7W3ITtNotnZuLsmaX+9Kwi9zeN9zmzRmUo05HxpWcHjKAFBnFldcq7g82M1nIDwAVljZZkU&#10;/JKHxbz3MMNU25bfqdmFXMQQ9ikqKEKoUyl9VpBBP7I1ceR+rDMYInS51A7bGG4qOU6SJ2mw5NhQ&#10;YE3PBWWn3cUoWB7ag2z+9tX25Xt9scez+3qjV6UG/W45BRGoC//iu3uj4/zJGG7PxAv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d5kxAAAANwAAAAPAAAAAAAAAAAA&#10;AAAAAKECAABkcnMvZG93bnJldi54bWxQSwUGAAAAAAQABAD5AAAAkgMAAAAA&#10;" strokecolor="#7030a0" strokeweight="1.5pt">
                  <v:stroke endarrow="open"/>
                </v:shape>
                <v:rect id="矩形 75" o:spid="_x0000_s1086" style="position:absolute;left:20199;top:12142;width:8161;height:4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cMMA&#10;AADcAAAADwAAAGRycy9kb3ducmV2LnhtbERP32vCMBB+F/Y/hBv4ZtNN0K4zigwEBZHpRPZ4a25t&#10;WXMpSbTd/nozEHy7j+/nzRa9acSFnK8tK3hKUhDEhdU1lwqOH6tRBsIHZI2NZVLwSx4W84fBDHNt&#10;O97T5RBKEUPY56igCqHNpfRFRQZ9YlviyH1bZzBE6EqpHXYx3DTyOU0n0mDNsaHClt4qKn4OZ6Pg&#10;ZUk73R0/Q7Pt/vSJ3qebk/1SavjYL19BBOrDXXxzr3Wcn43h/5l4gZ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WcMMAAADcAAAADwAAAAAAAAAAAAAAAACYAgAAZHJzL2Rv&#10;d25yZXYueG1sUEsFBgAAAAAEAAQA9QAAAIgDAAAAAA==&#10;" fillcolor="#e36c0a [2409]" stroked="f" strokeweight="2pt">
                  <v:textbox>
                    <w:txbxContent>
                      <w:p w14:paraId="493C4795" w14:textId="77777777" w:rsidR="00094B00" w:rsidRDefault="00094B00" w:rsidP="00CD7938">
                        <w:pPr>
                          <w:jc w:val="center"/>
                        </w:pPr>
                        <w:proofErr w:type="gramStart"/>
                        <w:r>
                          <w:t>wireless</w:t>
                        </w:r>
                        <w:proofErr w:type="gramEnd"/>
                      </w:p>
                      <w:p w14:paraId="28930B8D" w14:textId="77777777" w:rsidR="00094B00" w:rsidRDefault="00094B00" w:rsidP="00CD7938">
                        <w:pPr>
                          <w:jc w:val="center"/>
                        </w:pPr>
                        <w:r>
                          <w:rPr>
                            <w:rFonts w:hint="eastAsia"/>
                          </w:rPr>
                          <w:t>(Only Rx)</w:t>
                        </w:r>
                      </w:p>
                    </w:txbxContent>
                  </v:textbox>
                </v:rect>
                <v:shape id="肘形连接符 77" o:spid="_x0000_s1087" type="#_x0000_t34" style="position:absolute;left:23155;top:18130;width:13504;height:112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hD1sMAAADcAAAADwAAAGRycy9kb3ducmV2LnhtbERPTYvCMBC9L/gfwgje1lQRqdUoIgjq&#10;YcGq4HFsxrbaTEoTtbu/frOw4G0e73Nmi9ZU4kmNKy0rGPQjEMSZ1SXnCo6H9WcMwnlkjZVlUvBN&#10;DhbzzscME21fvKdn6nMRQtglqKDwvk6kdFlBBl3f1sSBu9rGoA+wyaVu8BXCTSWHUTSWBksODQXW&#10;tCoou6cPo6A6H+4/UZx+rSeD8elx2++2+rJTqtdtl1MQnlr/Fv+7NzrMj0fw90y4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YQ9bDAAAA3AAAAA8AAAAAAAAAAAAA&#10;AAAAoQIAAGRycy9kb3ducmV2LnhtbFBLBQYAAAAABAAEAPkAAACRAwAAAAA=&#10;" strokecolor="#e36c0a [2409]" strokeweight="2.25pt">
                  <v:stroke dashstyle="1 1" startarrow="open"/>
                </v:shape>
                <w10:anchorlock/>
              </v:group>
            </w:pict>
          </mc:Fallback>
        </mc:AlternateContent>
      </w:r>
      <w:bookmarkStart w:id="26" w:name="_GoBack"/>
      <w:bookmarkEnd w:id="26"/>
    </w:p>
    <w:p w14:paraId="2565FA07" w14:textId="280D8676" w:rsidR="00CD7938" w:rsidRDefault="00CD7938" w:rsidP="00CD7938">
      <w:pPr>
        <w:pStyle w:val="ae"/>
        <w:spacing w:before="0" w:beforeAutospacing="0" w:after="192" w:afterAutospacing="0" w:line="215" w:lineRule="atLeast"/>
        <w:jc w:val="center"/>
        <w:rPr>
          <w:rFonts w:eastAsiaTheme="minorEastAsia"/>
        </w:rPr>
      </w:pPr>
    </w:p>
    <w:p w14:paraId="54359CE2" w14:textId="77777777" w:rsidR="00CD7938" w:rsidRPr="00B714F2" w:rsidRDefault="00CD7938" w:rsidP="00CD7938">
      <w:pPr>
        <w:pStyle w:val="ae"/>
        <w:spacing w:before="0" w:beforeAutospacing="0" w:after="192" w:afterAutospacing="0" w:line="215" w:lineRule="atLeast"/>
        <w:jc w:val="center"/>
        <w:rPr>
          <w:rFonts w:eastAsiaTheme="minorEastAsia"/>
        </w:rPr>
      </w:pPr>
    </w:p>
    <w:p w14:paraId="27D068BD" w14:textId="77777777" w:rsidR="00CD7938" w:rsidRDefault="00CD7938" w:rsidP="00CD7938">
      <w:pPr>
        <w:pStyle w:val="ae"/>
        <w:spacing w:before="0" w:beforeAutospacing="0" w:after="192" w:afterAutospacing="0" w:line="215" w:lineRule="atLeast"/>
        <w:rPr>
          <w:rFonts w:ascii="微软雅黑" w:eastAsia="微软雅黑" w:hAnsi="微软雅黑" w:cs="微软雅黑"/>
          <w:sz w:val="16"/>
          <w:szCs w:val="16"/>
        </w:rPr>
      </w:pPr>
      <w:r>
        <w:rPr>
          <w:rFonts w:ascii="微软雅黑" w:eastAsia="微软雅黑" w:hAnsi="微软雅黑" w:cs="微软雅黑" w:hint="eastAsia"/>
          <w:sz w:val="16"/>
          <w:szCs w:val="16"/>
        </w:rPr>
        <w:t>Hardware components include：wireless repeater， lighthouse X 2, HMD, Gamepad X 2</w:t>
      </w:r>
    </w:p>
    <w:p w14:paraId="014EDDF3" w14:textId="77777777" w:rsidR="00CD7938" w:rsidRDefault="00CD7938" w:rsidP="00CD7938">
      <w:pPr>
        <w:pStyle w:val="ae"/>
        <w:spacing w:before="0" w:beforeAutospacing="0" w:after="192" w:afterAutospacing="0" w:line="215" w:lineRule="atLeast"/>
        <w:rPr>
          <w:rFonts w:ascii="微软雅黑" w:eastAsia="微软雅黑" w:hAnsi="微软雅黑" w:cs="微软雅黑"/>
          <w:sz w:val="16"/>
          <w:szCs w:val="16"/>
        </w:rPr>
      </w:pPr>
      <w:r>
        <w:rPr>
          <w:rFonts w:ascii="微软雅黑" w:eastAsia="微软雅黑" w:hAnsi="微软雅黑" w:cs="微软雅黑" w:hint="eastAsia"/>
          <w:sz w:val="16"/>
          <w:szCs w:val="16"/>
        </w:rPr>
        <w:t xml:space="preserve">Hardware components use USB and HDMI connecting to PC.  USB is used for tracking data transmission, and HDMI is used for display. There are total two USB devices connecting to PC host 。One USB device represents </w:t>
      </w:r>
      <w:proofErr w:type="gramStart"/>
      <w:r>
        <w:rPr>
          <w:rFonts w:ascii="微软雅黑" w:eastAsia="微软雅黑" w:hAnsi="微软雅黑" w:cs="微软雅黑" w:hint="eastAsia"/>
          <w:sz w:val="16"/>
          <w:szCs w:val="16"/>
        </w:rPr>
        <w:t>HMD</w:t>
      </w:r>
      <w:r>
        <w:rPr>
          <w:rFonts w:ascii="微软雅黑" w:eastAsia="微软雅黑" w:hAnsi="微软雅黑" w:cs="微软雅黑"/>
          <w:sz w:val="16"/>
          <w:szCs w:val="16"/>
        </w:rPr>
        <w:t>,</w:t>
      </w:r>
      <w:proofErr w:type="gramEnd"/>
      <w:r>
        <w:rPr>
          <w:rFonts w:ascii="微软雅黑" w:eastAsia="微软雅黑" w:hAnsi="微软雅黑" w:cs="微软雅黑"/>
          <w:sz w:val="16"/>
          <w:szCs w:val="16"/>
        </w:rPr>
        <w:t xml:space="preserve"> </w:t>
      </w:r>
      <w:proofErr w:type="spellStart"/>
      <w:r>
        <w:rPr>
          <w:rFonts w:ascii="微软雅黑" w:eastAsia="微软雅黑" w:hAnsi="微软雅黑" w:cs="微软雅黑"/>
          <w:sz w:val="16"/>
          <w:szCs w:val="16"/>
        </w:rPr>
        <w:t>IMU</w:t>
      </w:r>
      <w:proofErr w:type="spellEnd"/>
      <w:r>
        <w:rPr>
          <w:rFonts w:ascii="微软雅黑" w:eastAsia="微软雅黑" w:hAnsi="微软雅黑" w:cs="微软雅黑" w:hint="eastAsia"/>
          <w:sz w:val="16"/>
          <w:szCs w:val="16"/>
        </w:rPr>
        <w:t xml:space="preserve"> Sensor/Light Sensor packets are transfer through this data path.  The other USB </w:t>
      </w:r>
      <w:proofErr w:type="gramStart"/>
      <w:r>
        <w:rPr>
          <w:rFonts w:ascii="微软雅黑" w:eastAsia="微软雅黑" w:hAnsi="微软雅黑" w:cs="微软雅黑" w:hint="eastAsia"/>
          <w:sz w:val="16"/>
          <w:szCs w:val="16"/>
        </w:rPr>
        <w:t>device represent</w:t>
      </w:r>
      <w:proofErr w:type="gramEnd"/>
      <w:r>
        <w:rPr>
          <w:rFonts w:ascii="微软雅黑" w:eastAsia="微软雅黑" w:hAnsi="微软雅黑" w:cs="微软雅黑" w:hint="eastAsia"/>
          <w:sz w:val="16"/>
          <w:szCs w:val="16"/>
        </w:rPr>
        <w:t xml:space="preserve"> Repeaters. Repeater is working as a packet proxy here</w:t>
      </w:r>
      <w:r>
        <w:rPr>
          <w:rFonts w:ascii="微软雅黑" w:eastAsia="微软雅黑" w:hAnsi="微软雅黑" w:cs="微软雅黑"/>
          <w:sz w:val="16"/>
          <w:szCs w:val="16"/>
        </w:rPr>
        <w:t>, Gamepad</w:t>
      </w:r>
      <w:r>
        <w:rPr>
          <w:rFonts w:ascii="微软雅黑" w:eastAsia="微软雅黑" w:hAnsi="微软雅黑" w:cs="微软雅黑" w:hint="eastAsia"/>
          <w:sz w:val="16"/>
          <w:szCs w:val="16"/>
        </w:rPr>
        <w:t xml:space="preserve"> </w:t>
      </w:r>
      <w:proofErr w:type="spellStart"/>
      <w:r>
        <w:rPr>
          <w:rFonts w:ascii="微软雅黑" w:eastAsia="微软雅黑" w:hAnsi="微软雅黑" w:cs="微软雅黑" w:hint="eastAsia"/>
          <w:sz w:val="16"/>
          <w:szCs w:val="16"/>
        </w:rPr>
        <w:t>IMU</w:t>
      </w:r>
      <w:proofErr w:type="spellEnd"/>
      <w:r>
        <w:rPr>
          <w:rFonts w:ascii="微软雅黑" w:eastAsia="微软雅黑" w:hAnsi="微软雅黑" w:cs="微软雅黑" w:hint="eastAsia"/>
          <w:sz w:val="16"/>
          <w:szCs w:val="16"/>
        </w:rPr>
        <w:t>/key/</w:t>
      </w:r>
      <w:proofErr w:type="spellStart"/>
      <w:r>
        <w:rPr>
          <w:rFonts w:ascii="微软雅黑" w:eastAsia="微软雅黑" w:hAnsi="微软雅黑" w:cs="微软雅黑" w:hint="eastAsia"/>
          <w:sz w:val="16"/>
          <w:szCs w:val="16"/>
        </w:rPr>
        <w:t>Lightsensor</w:t>
      </w:r>
      <w:proofErr w:type="spellEnd"/>
      <w:r>
        <w:rPr>
          <w:rFonts w:ascii="微软雅黑" w:eastAsia="微软雅黑" w:hAnsi="微软雅黑" w:cs="微软雅黑" w:hint="eastAsia"/>
          <w:sz w:val="16"/>
          <w:szCs w:val="16"/>
        </w:rPr>
        <w:t xml:space="preserve"> </w:t>
      </w:r>
      <w:r>
        <w:rPr>
          <w:rFonts w:ascii="微软雅黑" w:eastAsia="微软雅黑" w:hAnsi="微软雅黑" w:cs="微软雅黑"/>
          <w:sz w:val="16"/>
          <w:szCs w:val="16"/>
        </w:rPr>
        <w:t>packets are</w:t>
      </w:r>
      <w:r>
        <w:rPr>
          <w:rFonts w:ascii="微软雅黑" w:eastAsia="微软雅黑" w:hAnsi="微软雅黑" w:cs="微软雅黑" w:hint="eastAsia"/>
          <w:sz w:val="16"/>
          <w:szCs w:val="16"/>
        </w:rPr>
        <w:t xml:space="preserve"> sent to Repeater over wireless channel first, </w:t>
      </w:r>
      <w:r>
        <w:rPr>
          <w:rFonts w:ascii="微软雅黑" w:eastAsia="微软雅黑" w:hAnsi="微软雅黑" w:cs="微软雅黑"/>
          <w:sz w:val="16"/>
          <w:szCs w:val="16"/>
        </w:rPr>
        <w:t>and then</w:t>
      </w:r>
      <w:r>
        <w:rPr>
          <w:rFonts w:ascii="微软雅黑" w:eastAsia="微软雅黑" w:hAnsi="微软雅黑" w:cs="微软雅黑" w:hint="eastAsia"/>
          <w:sz w:val="16"/>
          <w:szCs w:val="16"/>
        </w:rPr>
        <w:t xml:space="preserve"> packets are sent to PC through USB channel.</w:t>
      </w:r>
    </w:p>
    <w:p w14:paraId="197791E4" w14:textId="77777777" w:rsidR="00CD7938" w:rsidRDefault="00CD7938"/>
    <w:p w14:paraId="73DF14AB" w14:textId="6F305BF1" w:rsidR="008A2179" w:rsidRDefault="008A2179"/>
    <w:p w14:paraId="5028CC92" w14:textId="77777777" w:rsidR="008A2179" w:rsidRDefault="009908DB">
      <w:pPr>
        <w:pStyle w:val="1"/>
        <w:numPr>
          <w:ilvl w:val="0"/>
          <w:numId w:val="4"/>
        </w:numPr>
        <w:tabs>
          <w:tab w:val="clear" w:pos="0"/>
        </w:tabs>
        <w:ind w:left="0" w:firstLineChars="50" w:firstLine="251"/>
        <w:jc w:val="left"/>
      </w:pPr>
      <w:bookmarkStart w:id="27" w:name="_Toc17491"/>
      <w:bookmarkStart w:id="28" w:name="_Toc23624"/>
      <w:r>
        <w:t>Data Structure</w:t>
      </w:r>
      <w:bookmarkEnd w:id="27"/>
      <w:bookmarkEnd w:id="28"/>
    </w:p>
    <w:p w14:paraId="483CDEF8" w14:textId="77777777" w:rsidR="008A2179" w:rsidRDefault="009908DB">
      <w:pPr>
        <w:pStyle w:val="2"/>
        <w:numPr>
          <w:ilvl w:val="1"/>
          <w:numId w:val="4"/>
        </w:numPr>
      </w:pPr>
      <w:bookmarkStart w:id="29" w:name="_Toc4032"/>
      <w:bookmarkStart w:id="30" w:name="_Toc13959"/>
      <w:r>
        <w:t>HMD</w:t>
      </w:r>
      <w:r>
        <w:t>【</w:t>
      </w:r>
      <w:r>
        <w:t>USB Device 1</w:t>
      </w:r>
      <w:r>
        <w:t>】</w:t>
      </w:r>
      <w:bookmarkEnd w:id="29"/>
      <w:bookmarkEnd w:id="30"/>
    </w:p>
    <w:p w14:paraId="6242B971" w14:textId="77777777" w:rsidR="008A2179" w:rsidRDefault="009908DB">
      <w:r>
        <w:t xml:space="preserve">USB HID devices, Bulk endpoint. VID = 0x0484, </w:t>
      </w:r>
      <w:proofErr w:type="spellStart"/>
      <w:r>
        <w:t>PID</w:t>
      </w:r>
      <w:proofErr w:type="spellEnd"/>
      <w:r>
        <w:t xml:space="preserve"> = 0x5751</w:t>
      </w:r>
    </w:p>
    <w:p w14:paraId="34D10CBA" w14:textId="77777777" w:rsidR="008A2179" w:rsidRDefault="009908DB">
      <w:pPr>
        <w:pStyle w:val="3"/>
        <w:numPr>
          <w:ilvl w:val="2"/>
          <w:numId w:val="4"/>
        </w:numPr>
        <w:tabs>
          <w:tab w:val="clear" w:pos="1440"/>
        </w:tabs>
      </w:pPr>
      <w:bookmarkStart w:id="31" w:name="_Toc3320"/>
      <w:r>
        <w:t>Input Report</w:t>
      </w:r>
      <w:bookmarkEnd w:id="31"/>
    </w:p>
    <w:p w14:paraId="52E20BE5" w14:textId="77777777" w:rsidR="008A2179" w:rsidRDefault="009908DB">
      <w:proofErr w:type="spellStart"/>
      <w:r>
        <w:t>MCU</w:t>
      </w:r>
      <w:proofErr w:type="spellEnd"/>
      <w:r>
        <w:t xml:space="preserve"> send </w:t>
      </w:r>
      <w:proofErr w:type="spellStart"/>
      <w:r>
        <w:t>IMU</w:t>
      </w:r>
      <w:proofErr w:type="spellEnd"/>
      <w:r>
        <w:t xml:space="preserve"> data, Light sensor data, and Version data to PC with a specified frequency.</w:t>
      </w:r>
    </w:p>
    <w:p w14:paraId="44EF1F3E" w14:textId="77777777" w:rsidR="008A2179" w:rsidRDefault="009908DB">
      <w:pPr>
        <w:pStyle w:val="4"/>
        <w:numPr>
          <w:ilvl w:val="3"/>
          <w:numId w:val="4"/>
        </w:numPr>
      </w:pPr>
      <w:bookmarkStart w:id="32" w:name="_Toc4994"/>
      <w:proofErr w:type="spellStart"/>
      <w:r>
        <w:t>IMU</w:t>
      </w:r>
      <w:proofErr w:type="spellEnd"/>
      <w:r>
        <w:t xml:space="preserve"> report (2ms)</w:t>
      </w:r>
      <w:bookmarkEnd w:id="32"/>
    </w:p>
    <w:tbl>
      <w:tblPr>
        <w:tblStyle w:val="Style13"/>
        <w:tblW w:w="8519" w:type="dxa"/>
        <w:tblInd w:w="-6" w:type="dxa"/>
        <w:tblLayout w:type="fixed"/>
        <w:tblLook w:val="04A0" w:firstRow="1" w:lastRow="0" w:firstColumn="1" w:lastColumn="0" w:noHBand="0" w:noVBand="1"/>
      </w:tblPr>
      <w:tblGrid>
        <w:gridCol w:w="1041"/>
        <w:gridCol w:w="958"/>
        <w:gridCol w:w="992"/>
        <w:gridCol w:w="992"/>
        <w:gridCol w:w="4536"/>
      </w:tblGrid>
      <w:tr w:rsidR="008A2179" w14:paraId="318E1BE2"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248E5934"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400E4E7"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15A308F"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6C05B217" w14:textId="77777777" w:rsidR="008A2179" w:rsidRDefault="009908DB">
            <w:pPr>
              <w:jc w:val="center"/>
            </w:pPr>
            <w:r>
              <w:rPr>
                <w:rFonts w:ascii="宋体" w:hAnsi="宋体" w:cs="宋体"/>
                <w:b/>
                <w:sz w:val="15"/>
                <w:szCs w:val="15"/>
              </w:rPr>
              <w:t>Description</w:t>
            </w:r>
          </w:p>
        </w:tc>
      </w:tr>
      <w:tr w:rsidR="008A2179" w14:paraId="54C0BDF8"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33D08CF0" w14:textId="77777777" w:rsidR="008A2179" w:rsidRDefault="009908DB">
            <w:r>
              <w:rPr>
                <w:rFonts w:ascii="宋体" w:hAnsi="宋体" w:cs="宋体"/>
                <w:sz w:val="15"/>
                <w:szCs w:val="15"/>
              </w:rPr>
              <w:t>Timestamp</w:t>
            </w:r>
          </w:p>
        </w:tc>
        <w:tc>
          <w:tcPr>
            <w:tcW w:w="992" w:type="dxa"/>
            <w:tcBorders>
              <w:top w:val="single" w:sz="4" w:space="0" w:color="000000"/>
              <w:left w:val="nil"/>
              <w:bottom w:val="single" w:sz="4" w:space="0" w:color="000000"/>
              <w:right w:val="single" w:sz="4" w:space="0" w:color="000000"/>
            </w:tcBorders>
            <w:vAlign w:val="center"/>
          </w:tcPr>
          <w:p w14:paraId="62BB92E0" w14:textId="77777777" w:rsidR="008A2179" w:rsidRDefault="009908DB">
            <w:r>
              <w:rPr>
                <w:rFonts w:ascii="宋体" w:hAnsi="宋体" w:cs="宋体"/>
                <w:sz w:val="15"/>
                <w:szCs w:val="15"/>
              </w:rPr>
              <w:t>uint32_t</w:t>
            </w:r>
          </w:p>
        </w:tc>
        <w:tc>
          <w:tcPr>
            <w:tcW w:w="992" w:type="dxa"/>
            <w:tcBorders>
              <w:top w:val="single" w:sz="4" w:space="0" w:color="000000"/>
              <w:left w:val="nil"/>
              <w:bottom w:val="single" w:sz="4" w:space="0" w:color="000000"/>
              <w:right w:val="single" w:sz="4" w:space="0" w:color="000000"/>
            </w:tcBorders>
            <w:vAlign w:val="center"/>
          </w:tcPr>
          <w:p w14:paraId="50FE8459" w14:textId="77777777" w:rsidR="008A2179" w:rsidRDefault="009908DB">
            <w:pPr>
              <w:jc w:val="center"/>
            </w:pPr>
            <w:r>
              <w:rPr>
                <w:rFonts w:ascii="宋体" w:hAnsi="宋体" w:cs="宋体"/>
                <w:sz w:val="15"/>
                <w:szCs w:val="15"/>
              </w:rPr>
              <w:t>4</w:t>
            </w:r>
          </w:p>
        </w:tc>
        <w:tc>
          <w:tcPr>
            <w:tcW w:w="4536" w:type="dxa"/>
            <w:tcBorders>
              <w:top w:val="single" w:sz="4" w:space="0" w:color="000000"/>
              <w:left w:val="nil"/>
              <w:bottom w:val="single" w:sz="4" w:space="0" w:color="000000"/>
              <w:right w:val="single" w:sz="4" w:space="0" w:color="000000"/>
            </w:tcBorders>
            <w:vAlign w:val="bottom"/>
          </w:tcPr>
          <w:p w14:paraId="4F283687" w14:textId="77777777" w:rsidR="008A2179" w:rsidRDefault="009908DB">
            <w:r>
              <w:rPr>
                <w:rFonts w:ascii="宋体" w:hAnsi="宋体" w:cs="宋体"/>
                <w:sz w:val="15"/>
                <w:szCs w:val="15"/>
              </w:rPr>
              <w:t xml:space="preserve">Timestamp recorded by </w:t>
            </w:r>
            <w:proofErr w:type="spellStart"/>
            <w:r>
              <w:rPr>
                <w:rFonts w:ascii="宋体" w:hAnsi="宋体" w:cs="宋体"/>
                <w:sz w:val="15"/>
                <w:szCs w:val="15"/>
              </w:rPr>
              <w:t>MCU</w:t>
            </w:r>
            <w:proofErr w:type="spellEnd"/>
            <w:r>
              <w:rPr>
                <w:rFonts w:ascii="宋体" w:hAnsi="宋体" w:cs="宋体"/>
                <w:sz w:val="15"/>
                <w:szCs w:val="15"/>
              </w:rPr>
              <w:t>, accuracy: 1ms/digit</w:t>
            </w:r>
          </w:p>
        </w:tc>
      </w:tr>
      <w:tr w:rsidR="008A2179" w14:paraId="1B7A8073" w14:textId="77777777">
        <w:trPr>
          <w:trHeight w:val="260"/>
        </w:trPr>
        <w:tc>
          <w:tcPr>
            <w:tcW w:w="1041" w:type="dxa"/>
            <w:vMerge w:val="restart"/>
            <w:tcBorders>
              <w:top w:val="single" w:sz="4" w:space="0" w:color="000000"/>
              <w:left w:val="single" w:sz="4" w:space="0" w:color="000000"/>
              <w:bottom w:val="single" w:sz="4" w:space="0" w:color="000000"/>
              <w:right w:val="single" w:sz="4" w:space="0" w:color="000000"/>
            </w:tcBorders>
            <w:vAlign w:val="center"/>
          </w:tcPr>
          <w:p w14:paraId="0144C6A3" w14:textId="77777777" w:rsidR="008A2179" w:rsidRDefault="009908DB">
            <w:r>
              <w:rPr>
                <w:rFonts w:ascii="宋体" w:hAnsi="宋体" w:cs="宋体"/>
                <w:sz w:val="15"/>
                <w:szCs w:val="15"/>
              </w:rPr>
              <w:t>Samples[2]</w:t>
            </w:r>
          </w:p>
        </w:tc>
        <w:tc>
          <w:tcPr>
            <w:tcW w:w="958" w:type="dxa"/>
            <w:tcBorders>
              <w:top w:val="single" w:sz="4" w:space="0" w:color="000000"/>
              <w:left w:val="nil"/>
              <w:bottom w:val="single" w:sz="4" w:space="0" w:color="000000"/>
              <w:right w:val="single" w:sz="4" w:space="0" w:color="000000"/>
            </w:tcBorders>
            <w:vAlign w:val="center"/>
          </w:tcPr>
          <w:p w14:paraId="46851223" w14:textId="77777777" w:rsidR="008A2179" w:rsidRDefault="009908DB">
            <w:r>
              <w:rPr>
                <w:rFonts w:ascii="宋体" w:hAnsi="宋体" w:cs="宋体"/>
                <w:sz w:val="15"/>
                <w:szCs w:val="15"/>
              </w:rPr>
              <w:t>Gyro[3]</w:t>
            </w:r>
          </w:p>
        </w:tc>
        <w:tc>
          <w:tcPr>
            <w:tcW w:w="992" w:type="dxa"/>
            <w:tcBorders>
              <w:top w:val="single" w:sz="4" w:space="0" w:color="000000"/>
              <w:left w:val="nil"/>
              <w:bottom w:val="single" w:sz="4" w:space="0" w:color="000000"/>
              <w:right w:val="single" w:sz="4" w:space="0" w:color="000000"/>
            </w:tcBorders>
            <w:vAlign w:val="center"/>
          </w:tcPr>
          <w:p w14:paraId="7A15A806" w14:textId="77777777" w:rsidR="008A2179" w:rsidRDefault="009908DB">
            <w:r>
              <w:rPr>
                <w:rFonts w:ascii="宋体" w:hAnsi="宋体" w:cs="宋体"/>
                <w:sz w:val="15"/>
                <w:szCs w:val="15"/>
              </w:rPr>
              <w:t>int16_t</w:t>
            </w:r>
          </w:p>
        </w:tc>
        <w:tc>
          <w:tcPr>
            <w:tcW w:w="992" w:type="dxa"/>
            <w:tcBorders>
              <w:top w:val="single" w:sz="4" w:space="0" w:color="000000"/>
              <w:left w:val="nil"/>
              <w:bottom w:val="single" w:sz="4" w:space="0" w:color="000000"/>
              <w:right w:val="single" w:sz="4" w:space="0" w:color="000000"/>
            </w:tcBorders>
            <w:vAlign w:val="center"/>
          </w:tcPr>
          <w:p w14:paraId="2BDBD548" w14:textId="77777777" w:rsidR="008A2179" w:rsidRDefault="009908DB">
            <w:pPr>
              <w:jc w:val="center"/>
            </w:pPr>
            <w:r>
              <w:rPr>
                <w:rFonts w:ascii="宋体" w:hAnsi="宋体" w:cs="宋体"/>
                <w:sz w:val="15"/>
                <w:szCs w:val="15"/>
              </w:rPr>
              <w:t>2 * 3 * 2</w:t>
            </w:r>
          </w:p>
        </w:tc>
        <w:tc>
          <w:tcPr>
            <w:tcW w:w="4536" w:type="dxa"/>
            <w:tcBorders>
              <w:top w:val="single" w:sz="4" w:space="0" w:color="000000"/>
              <w:left w:val="nil"/>
              <w:bottom w:val="single" w:sz="4" w:space="0" w:color="000000"/>
              <w:right w:val="single" w:sz="4" w:space="0" w:color="000000"/>
            </w:tcBorders>
            <w:vAlign w:val="bottom"/>
          </w:tcPr>
          <w:p w14:paraId="2B920299" w14:textId="77777777" w:rsidR="008A2179" w:rsidRDefault="009908DB">
            <w:r>
              <w:rPr>
                <w:rFonts w:ascii="宋体" w:hAnsi="宋体" w:cs="宋体"/>
                <w:sz w:val="15"/>
                <w:szCs w:val="15"/>
              </w:rPr>
              <w:t xml:space="preserve">Two samples of gyroscope, axis x/y/z. </w:t>
            </w:r>
            <w:proofErr w:type="spellStart"/>
            <w:r>
              <w:rPr>
                <w:rFonts w:ascii="宋体" w:hAnsi="宋体" w:cs="宋体"/>
                <w:sz w:val="15"/>
                <w:szCs w:val="15"/>
              </w:rPr>
              <w:t>FSC</w:t>
            </w:r>
            <w:proofErr w:type="spellEnd"/>
            <w:r>
              <w:rPr>
                <w:rFonts w:ascii="宋体" w:hAnsi="宋体" w:cs="宋体"/>
                <w:sz w:val="15"/>
                <w:szCs w:val="15"/>
              </w:rPr>
              <w:t xml:space="preserve"> was fixed to 2000dps. Unit: 15.0 </w:t>
            </w:r>
            <w:proofErr w:type="spellStart"/>
            <w:r>
              <w:rPr>
                <w:rFonts w:ascii="宋体" w:hAnsi="宋体" w:cs="宋体"/>
                <w:sz w:val="15"/>
                <w:szCs w:val="15"/>
              </w:rPr>
              <w:t>LSB</w:t>
            </w:r>
            <w:proofErr w:type="spellEnd"/>
            <w:r>
              <w:rPr>
                <w:rFonts w:ascii="宋体" w:hAnsi="宋体" w:cs="宋体"/>
                <w:sz w:val="15"/>
                <w:szCs w:val="15"/>
              </w:rPr>
              <w:t>/</w:t>
            </w:r>
            <w:proofErr w:type="spellStart"/>
            <w:r>
              <w:rPr>
                <w:rFonts w:ascii="宋体" w:hAnsi="宋体" w:cs="宋体"/>
                <w:sz w:val="15"/>
                <w:szCs w:val="15"/>
              </w:rPr>
              <w:t>dps</w:t>
            </w:r>
            <w:proofErr w:type="spellEnd"/>
          </w:p>
        </w:tc>
      </w:tr>
      <w:tr w:rsidR="008A2179" w14:paraId="5F4613AC" w14:textId="77777777">
        <w:trPr>
          <w:trHeight w:val="260"/>
        </w:trPr>
        <w:tc>
          <w:tcPr>
            <w:tcW w:w="1041" w:type="dxa"/>
            <w:vMerge/>
            <w:tcBorders>
              <w:top w:val="single" w:sz="4" w:space="0" w:color="000000"/>
              <w:left w:val="single" w:sz="4" w:space="0" w:color="000000"/>
              <w:bottom w:val="single" w:sz="4" w:space="0" w:color="000000"/>
              <w:right w:val="single" w:sz="4" w:space="0" w:color="000000"/>
            </w:tcBorders>
            <w:vAlign w:val="center"/>
          </w:tcPr>
          <w:p w14:paraId="459E7F96" w14:textId="77777777" w:rsidR="008A2179" w:rsidRDefault="008A2179"/>
        </w:tc>
        <w:tc>
          <w:tcPr>
            <w:tcW w:w="958" w:type="dxa"/>
            <w:tcBorders>
              <w:top w:val="single" w:sz="4" w:space="0" w:color="000000"/>
              <w:left w:val="nil"/>
              <w:bottom w:val="single" w:sz="4" w:space="0" w:color="000000"/>
              <w:right w:val="single" w:sz="4" w:space="0" w:color="000000"/>
            </w:tcBorders>
            <w:vAlign w:val="center"/>
          </w:tcPr>
          <w:p w14:paraId="6C918617" w14:textId="77777777" w:rsidR="008A2179" w:rsidRDefault="009908DB">
            <w:proofErr w:type="spellStart"/>
            <w:r>
              <w:rPr>
                <w:rFonts w:ascii="宋体" w:hAnsi="宋体" w:cs="宋体"/>
                <w:sz w:val="15"/>
                <w:szCs w:val="15"/>
              </w:rPr>
              <w:t>Acce</w:t>
            </w:r>
            <w:proofErr w:type="spellEnd"/>
            <w:r>
              <w:rPr>
                <w:rFonts w:ascii="宋体" w:hAnsi="宋体" w:cs="宋体"/>
                <w:sz w:val="15"/>
                <w:szCs w:val="15"/>
              </w:rPr>
              <w:t>[3]</w:t>
            </w:r>
          </w:p>
        </w:tc>
        <w:tc>
          <w:tcPr>
            <w:tcW w:w="992" w:type="dxa"/>
            <w:tcBorders>
              <w:top w:val="single" w:sz="4" w:space="0" w:color="000000"/>
              <w:left w:val="nil"/>
              <w:bottom w:val="single" w:sz="4" w:space="0" w:color="000000"/>
              <w:right w:val="single" w:sz="4" w:space="0" w:color="000000"/>
            </w:tcBorders>
            <w:vAlign w:val="center"/>
          </w:tcPr>
          <w:p w14:paraId="25D21013" w14:textId="77777777" w:rsidR="008A2179" w:rsidRDefault="009908DB">
            <w:r>
              <w:rPr>
                <w:rFonts w:ascii="宋体" w:hAnsi="宋体" w:cs="宋体"/>
                <w:sz w:val="15"/>
                <w:szCs w:val="15"/>
              </w:rPr>
              <w:t>int16_t</w:t>
            </w:r>
          </w:p>
        </w:tc>
        <w:tc>
          <w:tcPr>
            <w:tcW w:w="992" w:type="dxa"/>
            <w:tcBorders>
              <w:top w:val="single" w:sz="4" w:space="0" w:color="000000"/>
              <w:left w:val="nil"/>
              <w:bottom w:val="single" w:sz="4" w:space="0" w:color="000000"/>
              <w:right w:val="single" w:sz="4" w:space="0" w:color="000000"/>
            </w:tcBorders>
            <w:vAlign w:val="center"/>
          </w:tcPr>
          <w:p w14:paraId="06BF7C27" w14:textId="77777777" w:rsidR="008A2179" w:rsidRDefault="009908DB">
            <w:pPr>
              <w:jc w:val="center"/>
            </w:pPr>
            <w:r>
              <w:rPr>
                <w:rFonts w:ascii="宋体" w:hAnsi="宋体" w:cs="宋体"/>
                <w:sz w:val="15"/>
                <w:szCs w:val="15"/>
              </w:rPr>
              <w:t>2 * 3 * 2</w:t>
            </w:r>
          </w:p>
        </w:tc>
        <w:tc>
          <w:tcPr>
            <w:tcW w:w="4536" w:type="dxa"/>
            <w:tcBorders>
              <w:top w:val="single" w:sz="4" w:space="0" w:color="000000"/>
              <w:left w:val="nil"/>
              <w:bottom w:val="single" w:sz="4" w:space="0" w:color="000000"/>
              <w:right w:val="single" w:sz="4" w:space="0" w:color="000000"/>
            </w:tcBorders>
            <w:vAlign w:val="bottom"/>
          </w:tcPr>
          <w:p w14:paraId="7B0A9013" w14:textId="77777777" w:rsidR="008A2179" w:rsidRDefault="009908DB">
            <w:r>
              <w:rPr>
                <w:rFonts w:ascii="宋体" w:hAnsi="宋体" w:cs="宋体"/>
                <w:sz w:val="15"/>
                <w:szCs w:val="15"/>
              </w:rPr>
              <w:t xml:space="preserve">Two samples of accelerometer, axis x/y/z, </w:t>
            </w:r>
            <w:proofErr w:type="spellStart"/>
            <w:r>
              <w:rPr>
                <w:rFonts w:ascii="宋体" w:hAnsi="宋体" w:cs="宋体"/>
                <w:sz w:val="15"/>
                <w:szCs w:val="15"/>
              </w:rPr>
              <w:t>FSC</w:t>
            </w:r>
            <w:proofErr w:type="spellEnd"/>
            <w:r>
              <w:rPr>
                <w:rFonts w:ascii="宋体" w:hAnsi="宋体" w:cs="宋体"/>
                <w:sz w:val="15"/>
                <w:szCs w:val="15"/>
              </w:rPr>
              <w:t xml:space="preserve"> was fixed to 16g. Unit: 2.048 </w:t>
            </w:r>
            <w:proofErr w:type="spellStart"/>
            <w:r>
              <w:rPr>
                <w:rFonts w:ascii="宋体" w:hAnsi="宋体" w:cs="宋体"/>
                <w:sz w:val="15"/>
                <w:szCs w:val="15"/>
              </w:rPr>
              <w:t>LSB</w:t>
            </w:r>
            <w:proofErr w:type="spellEnd"/>
            <w:r>
              <w:rPr>
                <w:rFonts w:ascii="宋体" w:hAnsi="宋体" w:cs="宋体"/>
                <w:sz w:val="15"/>
                <w:szCs w:val="15"/>
              </w:rPr>
              <w:t>/mg</w:t>
            </w:r>
          </w:p>
        </w:tc>
      </w:tr>
      <w:tr w:rsidR="008A2179" w14:paraId="073ECF01"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1E6DA78C" w14:textId="77777777" w:rsidR="008A2179" w:rsidRDefault="009908DB">
            <w:proofErr w:type="spellStart"/>
            <w:r>
              <w:rPr>
                <w:rFonts w:ascii="宋体" w:hAnsi="宋体" w:cs="宋体"/>
                <w:sz w:val="15"/>
                <w:szCs w:val="15"/>
              </w:rPr>
              <w:t>MagneticField</w:t>
            </w:r>
            <w:proofErr w:type="spellEnd"/>
            <w:r>
              <w:rPr>
                <w:rFonts w:ascii="宋体" w:hAnsi="宋体" w:cs="宋体"/>
                <w:sz w:val="15"/>
                <w:szCs w:val="15"/>
              </w:rPr>
              <w:t>[3]</w:t>
            </w:r>
          </w:p>
        </w:tc>
        <w:tc>
          <w:tcPr>
            <w:tcW w:w="992" w:type="dxa"/>
            <w:tcBorders>
              <w:top w:val="single" w:sz="4" w:space="0" w:color="000000"/>
              <w:left w:val="nil"/>
              <w:bottom w:val="single" w:sz="4" w:space="0" w:color="000000"/>
              <w:right w:val="single" w:sz="4" w:space="0" w:color="000000"/>
            </w:tcBorders>
            <w:vAlign w:val="center"/>
          </w:tcPr>
          <w:p w14:paraId="6FC15536" w14:textId="77777777" w:rsidR="008A2179" w:rsidRDefault="009908DB">
            <w:r>
              <w:rPr>
                <w:rFonts w:ascii="宋体" w:hAnsi="宋体" w:cs="宋体"/>
                <w:sz w:val="15"/>
                <w:szCs w:val="15"/>
              </w:rPr>
              <w:t>int16_t</w:t>
            </w:r>
          </w:p>
        </w:tc>
        <w:tc>
          <w:tcPr>
            <w:tcW w:w="992" w:type="dxa"/>
            <w:tcBorders>
              <w:top w:val="single" w:sz="4" w:space="0" w:color="000000"/>
              <w:left w:val="nil"/>
              <w:bottom w:val="single" w:sz="4" w:space="0" w:color="000000"/>
              <w:right w:val="single" w:sz="4" w:space="0" w:color="000000"/>
            </w:tcBorders>
            <w:vAlign w:val="center"/>
          </w:tcPr>
          <w:p w14:paraId="66EEF106" w14:textId="77777777" w:rsidR="008A2179" w:rsidRDefault="009908DB">
            <w:pPr>
              <w:jc w:val="center"/>
            </w:pPr>
            <w:r>
              <w:rPr>
                <w:rFonts w:ascii="宋体" w:hAnsi="宋体" w:cs="宋体"/>
                <w:sz w:val="15"/>
                <w:szCs w:val="15"/>
              </w:rPr>
              <w:t>2 * 3</w:t>
            </w:r>
          </w:p>
        </w:tc>
        <w:tc>
          <w:tcPr>
            <w:tcW w:w="4536" w:type="dxa"/>
            <w:tcBorders>
              <w:top w:val="single" w:sz="4" w:space="0" w:color="000000"/>
              <w:left w:val="nil"/>
              <w:bottom w:val="single" w:sz="4" w:space="0" w:color="000000"/>
              <w:right w:val="single" w:sz="4" w:space="0" w:color="000000"/>
            </w:tcBorders>
            <w:vAlign w:val="bottom"/>
          </w:tcPr>
          <w:p w14:paraId="77A16F7C" w14:textId="77777777" w:rsidR="008A2179" w:rsidRDefault="009908DB">
            <w:r>
              <w:rPr>
                <w:rFonts w:ascii="宋体" w:hAnsi="宋体" w:cs="宋体"/>
                <w:sz w:val="15"/>
                <w:szCs w:val="15"/>
              </w:rPr>
              <w:t>One sample of magnetometer</w:t>
            </w:r>
          </w:p>
        </w:tc>
      </w:tr>
      <w:tr w:rsidR="008A2179" w14:paraId="1F4B9386"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0F97FCA8" w14:textId="77777777" w:rsidR="008A2179" w:rsidRDefault="009908DB">
            <w:r>
              <w:rPr>
                <w:rFonts w:ascii="宋体" w:hAnsi="宋体" w:cs="宋体"/>
                <w:sz w:val="15"/>
                <w:szCs w:val="15"/>
              </w:rPr>
              <w:t>Temperature</w:t>
            </w:r>
          </w:p>
        </w:tc>
        <w:tc>
          <w:tcPr>
            <w:tcW w:w="992" w:type="dxa"/>
            <w:tcBorders>
              <w:top w:val="single" w:sz="4" w:space="0" w:color="000000"/>
              <w:left w:val="nil"/>
              <w:bottom w:val="single" w:sz="4" w:space="0" w:color="000000"/>
              <w:right w:val="single" w:sz="4" w:space="0" w:color="000000"/>
            </w:tcBorders>
            <w:vAlign w:val="center"/>
          </w:tcPr>
          <w:p w14:paraId="54C481B6" w14:textId="77777777" w:rsidR="008A2179" w:rsidRDefault="009908DB">
            <w:r>
              <w:rPr>
                <w:rFonts w:ascii="宋体" w:hAnsi="宋体" w:cs="宋体"/>
                <w:sz w:val="15"/>
                <w:szCs w:val="15"/>
              </w:rPr>
              <w:t>uint16_t</w:t>
            </w:r>
          </w:p>
        </w:tc>
        <w:tc>
          <w:tcPr>
            <w:tcW w:w="992" w:type="dxa"/>
            <w:tcBorders>
              <w:top w:val="single" w:sz="4" w:space="0" w:color="000000"/>
              <w:left w:val="nil"/>
              <w:bottom w:val="single" w:sz="4" w:space="0" w:color="000000"/>
              <w:right w:val="single" w:sz="4" w:space="0" w:color="000000"/>
            </w:tcBorders>
            <w:vAlign w:val="center"/>
          </w:tcPr>
          <w:p w14:paraId="11B1044D" w14:textId="77777777" w:rsidR="008A2179" w:rsidRDefault="009908DB">
            <w:pPr>
              <w:jc w:val="center"/>
            </w:pPr>
            <w:r>
              <w:rPr>
                <w:rFonts w:ascii="宋体" w:hAnsi="宋体" w:cs="宋体"/>
                <w:sz w:val="15"/>
                <w:szCs w:val="15"/>
              </w:rPr>
              <w:t>2</w:t>
            </w:r>
          </w:p>
        </w:tc>
        <w:tc>
          <w:tcPr>
            <w:tcW w:w="4536" w:type="dxa"/>
            <w:tcBorders>
              <w:top w:val="single" w:sz="4" w:space="0" w:color="000000"/>
              <w:left w:val="nil"/>
              <w:bottom w:val="single" w:sz="4" w:space="0" w:color="000000"/>
              <w:right w:val="single" w:sz="4" w:space="0" w:color="000000"/>
            </w:tcBorders>
            <w:vAlign w:val="bottom"/>
          </w:tcPr>
          <w:p w14:paraId="4EFEC800" w14:textId="77777777" w:rsidR="008A2179" w:rsidRDefault="009908DB">
            <w:r>
              <w:rPr>
                <w:rFonts w:ascii="宋体" w:hAnsi="宋体" w:cs="宋体"/>
                <w:sz w:val="15"/>
                <w:szCs w:val="15"/>
              </w:rPr>
              <w:t xml:space="preserve">Temperature reported by </w:t>
            </w:r>
            <w:proofErr w:type="spellStart"/>
            <w:r>
              <w:rPr>
                <w:rFonts w:ascii="宋体" w:hAnsi="宋体" w:cs="宋体"/>
                <w:sz w:val="15"/>
                <w:szCs w:val="15"/>
              </w:rPr>
              <w:t>IMU</w:t>
            </w:r>
            <w:proofErr w:type="spellEnd"/>
            <w:r>
              <w:rPr>
                <w:rFonts w:ascii="宋体" w:hAnsi="宋体" w:cs="宋体"/>
                <w:sz w:val="15"/>
                <w:szCs w:val="15"/>
              </w:rPr>
              <w:t>, high 8-bit was integer part, low 8-bit was decimal part, unit: degree Celsius</w:t>
            </w:r>
          </w:p>
        </w:tc>
      </w:tr>
      <w:tr w:rsidR="008A2179" w14:paraId="5F04BAF7"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31674842" w14:textId="77777777" w:rsidR="008A2179" w:rsidRDefault="009908DB">
            <w:proofErr w:type="spellStart"/>
            <w:r>
              <w:rPr>
                <w:rFonts w:ascii="宋体" w:hAnsi="宋体" w:cs="宋体"/>
                <w:sz w:val="15"/>
                <w:szCs w:val="15"/>
              </w:rPr>
              <w:t>InterpupillaryDistance</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624BD7E1" w14:textId="77777777" w:rsidR="008A2179" w:rsidRDefault="009908DB">
            <w:r>
              <w:rPr>
                <w:rFonts w:ascii="宋体" w:hAnsi="宋体" w:cs="宋体"/>
                <w:sz w:val="15"/>
                <w:szCs w:val="15"/>
              </w:rPr>
              <w:t>uint16_t</w:t>
            </w:r>
          </w:p>
        </w:tc>
        <w:tc>
          <w:tcPr>
            <w:tcW w:w="992" w:type="dxa"/>
            <w:tcBorders>
              <w:top w:val="single" w:sz="4" w:space="0" w:color="000000"/>
              <w:left w:val="single" w:sz="4" w:space="0" w:color="000000"/>
              <w:bottom w:val="single" w:sz="4" w:space="0" w:color="000000"/>
              <w:right w:val="single" w:sz="4" w:space="0" w:color="000000"/>
            </w:tcBorders>
            <w:vAlign w:val="center"/>
          </w:tcPr>
          <w:p w14:paraId="12A5ACA8" w14:textId="77777777" w:rsidR="008A2179" w:rsidRDefault="009908DB">
            <w:pPr>
              <w:jc w:val="center"/>
            </w:pPr>
            <w:r>
              <w:rPr>
                <w:rFonts w:ascii="宋体" w:hAnsi="宋体" w:cs="宋体"/>
                <w:sz w:val="15"/>
                <w:szCs w:val="15"/>
              </w:rPr>
              <w:t>2</w:t>
            </w:r>
          </w:p>
        </w:tc>
        <w:tc>
          <w:tcPr>
            <w:tcW w:w="4536" w:type="dxa"/>
            <w:tcBorders>
              <w:top w:val="single" w:sz="4" w:space="0" w:color="000000"/>
              <w:left w:val="single" w:sz="4" w:space="0" w:color="000000"/>
              <w:bottom w:val="single" w:sz="4" w:space="0" w:color="000000"/>
              <w:right w:val="single" w:sz="4" w:space="0" w:color="000000"/>
            </w:tcBorders>
            <w:vAlign w:val="bottom"/>
          </w:tcPr>
          <w:p w14:paraId="78DD5B4E" w14:textId="77777777" w:rsidR="008A2179" w:rsidRDefault="009908DB">
            <w:proofErr w:type="spellStart"/>
            <w:r>
              <w:rPr>
                <w:rFonts w:ascii="宋体" w:hAnsi="宋体" w:cs="宋体"/>
                <w:sz w:val="15"/>
                <w:szCs w:val="15"/>
              </w:rPr>
              <w:t>Interpupillary</w:t>
            </w:r>
            <w:proofErr w:type="spellEnd"/>
            <w:r>
              <w:rPr>
                <w:rFonts w:ascii="宋体" w:hAnsi="宋体" w:cs="宋体"/>
                <w:sz w:val="15"/>
                <w:szCs w:val="15"/>
              </w:rPr>
              <w:t xml:space="preserve"> distance</w:t>
            </w:r>
          </w:p>
        </w:tc>
      </w:tr>
      <w:tr w:rsidR="008A2179" w14:paraId="581A5D35"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53858AD8" w14:textId="77777777" w:rsidR="008A2179" w:rsidRDefault="009908DB">
            <w:proofErr w:type="spellStart"/>
            <w:r>
              <w:rPr>
                <w:rFonts w:ascii="宋体" w:hAnsi="宋体" w:cs="宋体"/>
                <w:sz w:val="15"/>
                <w:szCs w:val="15"/>
              </w:rPr>
              <w:t>ProximitySwitch</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452C56A3" w14:textId="77777777" w:rsidR="008A2179" w:rsidRDefault="009908DB">
            <w:r>
              <w:rPr>
                <w:rFonts w:ascii="宋体" w:hAnsi="宋体" w:cs="宋体"/>
                <w:sz w:val="15"/>
                <w:szCs w:val="15"/>
              </w:rPr>
              <w:t>uint8_t</w:t>
            </w:r>
          </w:p>
        </w:tc>
        <w:tc>
          <w:tcPr>
            <w:tcW w:w="992" w:type="dxa"/>
            <w:tcBorders>
              <w:top w:val="single" w:sz="4" w:space="0" w:color="000000"/>
              <w:left w:val="single" w:sz="4" w:space="0" w:color="000000"/>
              <w:bottom w:val="single" w:sz="4" w:space="0" w:color="000000"/>
              <w:right w:val="single" w:sz="4" w:space="0" w:color="000000"/>
            </w:tcBorders>
            <w:vAlign w:val="center"/>
          </w:tcPr>
          <w:p w14:paraId="510480B5" w14:textId="77777777" w:rsidR="008A2179" w:rsidRDefault="009908DB">
            <w:pPr>
              <w:jc w:val="center"/>
            </w:pPr>
            <w:r>
              <w:rPr>
                <w:rFonts w:ascii="宋体" w:hAnsi="宋体" w:cs="宋体"/>
                <w:sz w:val="15"/>
                <w:szCs w:val="15"/>
              </w:rPr>
              <w:t>1</w:t>
            </w:r>
          </w:p>
        </w:tc>
        <w:tc>
          <w:tcPr>
            <w:tcW w:w="4536" w:type="dxa"/>
            <w:tcBorders>
              <w:top w:val="single" w:sz="4" w:space="0" w:color="000000"/>
              <w:left w:val="single" w:sz="4" w:space="0" w:color="000000"/>
              <w:bottom w:val="single" w:sz="4" w:space="0" w:color="000000"/>
              <w:right w:val="single" w:sz="4" w:space="0" w:color="000000"/>
            </w:tcBorders>
            <w:vAlign w:val="bottom"/>
          </w:tcPr>
          <w:p w14:paraId="34CA8342" w14:textId="77777777" w:rsidR="008A2179" w:rsidRDefault="009908DB">
            <w:r>
              <w:rPr>
                <w:rFonts w:ascii="宋体" w:hAnsi="宋体" w:cs="宋体"/>
                <w:sz w:val="15"/>
                <w:szCs w:val="15"/>
              </w:rPr>
              <w:t>Proximity switch, reserved</w:t>
            </w:r>
          </w:p>
        </w:tc>
      </w:tr>
      <w:tr w:rsidR="008A2179" w14:paraId="27D13C04" w14:textId="77777777">
        <w:trPr>
          <w:trHeight w:val="260"/>
        </w:trPr>
        <w:tc>
          <w:tcPr>
            <w:tcW w:w="1999" w:type="dxa"/>
            <w:gridSpan w:val="2"/>
            <w:tcBorders>
              <w:top w:val="single" w:sz="4" w:space="0" w:color="000000"/>
              <w:left w:val="single" w:sz="4" w:space="0" w:color="000000"/>
              <w:bottom w:val="single" w:sz="4" w:space="0" w:color="000000"/>
              <w:right w:val="single" w:sz="4" w:space="0" w:color="000000"/>
            </w:tcBorders>
            <w:vAlign w:val="center"/>
          </w:tcPr>
          <w:p w14:paraId="0676991E" w14:textId="77777777" w:rsidR="008A2179" w:rsidRDefault="009908DB">
            <w:r>
              <w:rPr>
                <w:rFonts w:ascii="宋体" w:hAnsi="宋体" w:cs="宋体"/>
                <w:sz w:val="15"/>
                <w:szCs w:val="15"/>
              </w:rPr>
              <w:t>Reserve</w:t>
            </w:r>
          </w:p>
        </w:tc>
        <w:tc>
          <w:tcPr>
            <w:tcW w:w="992" w:type="dxa"/>
            <w:tcBorders>
              <w:top w:val="single" w:sz="4" w:space="0" w:color="000000"/>
              <w:left w:val="single" w:sz="4" w:space="0" w:color="000000"/>
              <w:bottom w:val="single" w:sz="4" w:space="0" w:color="000000"/>
              <w:right w:val="single" w:sz="4" w:space="0" w:color="000000"/>
            </w:tcBorders>
            <w:vAlign w:val="center"/>
          </w:tcPr>
          <w:p w14:paraId="0EDCC5BB" w14:textId="77777777" w:rsidR="008A2179" w:rsidRDefault="009908DB">
            <w:r>
              <w:rPr>
                <w:rFonts w:ascii="宋体" w:hAnsi="宋体" w:cs="宋体"/>
                <w:sz w:val="15"/>
                <w:szCs w:val="15"/>
              </w:rPr>
              <w:t>uint8_t</w:t>
            </w:r>
          </w:p>
        </w:tc>
        <w:tc>
          <w:tcPr>
            <w:tcW w:w="992" w:type="dxa"/>
            <w:tcBorders>
              <w:top w:val="single" w:sz="4" w:space="0" w:color="000000"/>
              <w:left w:val="single" w:sz="4" w:space="0" w:color="000000"/>
              <w:bottom w:val="single" w:sz="4" w:space="0" w:color="000000"/>
              <w:right w:val="single" w:sz="4" w:space="0" w:color="000000"/>
            </w:tcBorders>
            <w:vAlign w:val="center"/>
          </w:tcPr>
          <w:p w14:paraId="469A4264" w14:textId="77777777" w:rsidR="008A2179" w:rsidRDefault="009908DB">
            <w:pPr>
              <w:jc w:val="center"/>
            </w:pPr>
            <w:r>
              <w:rPr>
                <w:rFonts w:ascii="宋体" w:hAnsi="宋体" w:cs="宋体"/>
                <w:sz w:val="15"/>
                <w:szCs w:val="15"/>
              </w:rPr>
              <w:t>1</w:t>
            </w:r>
          </w:p>
        </w:tc>
        <w:tc>
          <w:tcPr>
            <w:tcW w:w="4536" w:type="dxa"/>
            <w:tcBorders>
              <w:top w:val="single" w:sz="4" w:space="0" w:color="000000"/>
              <w:left w:val="single" w:sz="4" w:space="0" w:color="000000"/>
              <w:bottom w:val="single" w:sz="4" w:space="0" w:color="000000"/>
              <w:right w:val="single" w:sz="4" w:space="0" w:color="000000"/>
            </w:tcBorders>
            <w:vAlign w:val="bottom"/>
          </w:tcPr>
          <w:p w14:paraId="26F1DDA8" w14:textId="77777777" w:rsidR="008A2179" w:rsidRDefault="009908DB">
            <w:r>
              <w:rPr>
                <w:rFonts w:ascii="宋体" w:hAnsi="宋体" w:cs="宋体"/>
                <w:sz w:val="15"/>
                <w:szCs w:val="15"/>
              </w:rPr>
              <w:t>4-byte alignment, reserved</w:t>
            </w:r>
          </w:p>
        </w:tc>
      </w:tr>
      <w:tr w:rsidR="008A2179" w14:paraId="503A4C0C" w14:textId="77777777">
        <w:trPr>
          <w:trHeight w:val="260"/>
        </w:trPr>
        <w:tc>
          <w:tcPr>
            <w:tcW w:w="2991" w:type="dxa"/>
            <w:gridSpan w:val="3"/>
            <w:tcBorders>
              <w:top w:val="single" w:sz="4" w:space="0" w:color="000000"/>
            </w:tcBorders>
            <w:vAlign w:val="center"/>
          </w:tcPr>
          <w:p w14:paraId="20F831F5"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6CA148EF" w14:textId="77777777" w:rsidR="008A2179" w:rsidRDefault="009908DB">
            <w:pPr>
              <w:jc w:val="center"/>
            </w:pPr>
            <w:r>
              <w:rPr>
                <w:rFonts w:ascii="宋体" w:hAnsi="宋体" w:cs="宋体"/>
                <w:b/>
                <w:sz w:val="15"/>
                <w:szCs w:val="15"/>
              </w:rPr>
              <w:t>40</w:t>
            </w:r>
          </w:p>
        </w:tc>
        <w:tc>
          <w:tcPr>
            <w:tcW w:w="4536" w:type="dxa"/>
            <w:tcBorders>
              <w:top w:val="single" w:sz="4" w:space="0" w:color="000000"/>
            </w:tcBorders>
            <w:vAlign w:val="bottom"/>
          </w:tcPr>
          <w:p w14:paraId="0277FD3A" w14:textId="77777777" w:rsidR="008A2179" w:rsidRDefault="008A2179"/>
        </w:tc>
      </w:tr>
    </w:tbl>
    <w:p w14:paraId="6784481E" w14:textId="77777777" w:rsidR="008A2179" w:rsidRDefault="00B318AD">
      <w:r>
        <w:rPr>
          <w:noProof/>
          <w:lang w:val="en-US" w:eastAsia="zh-CN"/>
        </w:rPr>
        <w:lastRenderedPageBreak/>
        <w:drawing>
          <wp:inline distT="0" distB="0" distL="0" distR="0" wp14:anchorId="706B2B5A" wp14:editId="5A6B05F1">
            <wp:extent cx="5133333" cy="247619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33333" cy="2476190"/>
                    </a:xfrm>
                    <a:prstGeom prst="rect">
                      <a:avLst/>
                    </a:prstGeom>
                  </pic:spPr>
                </pic:pic>
              </a:graphicData>
            </a:graphic>
          </wp:inline>
        </w:drawing>
      </w:r>
    </w:p>
    <w:p w14:paraId="58CF9CFC" w14:textId="77777777" w:rsidR="008A2179" w:rsidRDefault="009908DB">
      <w:pPr>
        <w:pStyle w:val="4"/>
        <w:numPr>
          <w:ilvl w:val="3"/>
          <w:numId w:val="4"/>
        </w:numPr>
      </w:pPr>
      <w:bookmarkStart w:id="33" w:name="_Toc28480"/>
      <w:r>
        <w:t>Light sensor report (≈8.3ms)</w:t>
      </w:r>
      <w:bookmarkEnd w:id="33"/>
    </w:p>
    <w:tbl>
      <w:tblPr>
        <w:tblStyle w:val="Style14"/>
        <w:tblW w:w="8553" w:type="dxa"/>
        <w:tblInd w:w="-21" w:type="dxa"/>
        <w:tblLayout w:type="fixed"/>
        <w:tblLook w:val="04A0" w:firstRow="1" w:lastRow="0" w:firstColumn="1" w:lastColumn="0" w:noHBand="0" w:noVBand="1"/>
      </w:tblPr>
      <w:tblGrid>
        <w:gridCol w:w="1149"/>
        <w:gridCol w:w="1276"/>
        <w:gridCol w:w="992"/>
        <w:gridCol w:w="799"/>
        <w:gridCol w:w="4337"/>
      </w:tblGrid>
      <w:tr w:rsidR="008A2179" w14:paraId="140F77B6" w14:textId="77777777">
        <w:trPr>
          <w:trHeight w:val="260"/>
        </w:trPr>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2FC65394"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66811B0C" w14:textId="77777777" w:rsidR="008A2179" w:rsidRDefault="009908DB">
            <w:pPr>
              <w:jc w:val="center"/>
            </w:pPr>
            <w:r>
              <w:rPr>
                <w:rFonts w:ascii="宋体" w:hAnsi="宋体" w:cs="宋体"/>
                <w:b/>
                <w:sz w:val="15"/>
                <w:szCs w:val="15"/>
              </w:rPr>
              <w:t>Type</w:t>
            </w:r>
          </w:p>
        </w:tc>
        <w:tc>
          <w:tcPr>
            <w:tcW w:w="799" w:type="dxa"/>
            <w:tcBorders>
              <w:top w:val="single" w:sz="4" w:space="0" w:color="000000"/>
              <w:left w:val="nil"/>
              <w:bottom w:val="single" w:sz="4" w:space="0" w:color="000000"/>
              <w:right w:val="single" w:sz="4" w:space="0" w:color="000000"/>
            </w:tcBorders>
            <w:shd w:val="clear" w:color="auto" w:fill="92D050"/>
            <w:vAlign w:val="center"/>
          </w:tcPr>
          <w:p w14:paraId="01F783BD" w14:textId="77777777" w:rsidR="008A2179" w:rsidRDefault="009908DB">
            <w:pPr>
              <w:jc w:val="center"/>
            </w:pPr>
            <w:r>
              <w:rPr>
                <w:rFonts w:ascii="宋体" w:hAnsi="宋体" w:cs="宋体"/>
                <w:b/>
                <w:sz w:val="15"/>
                <w:szCs w:val="15"/>
              </w:rPr>
              <w:t>Bytes</w:t>
            </w:r>
          </w:p>
        </w:tc>
        <w:tc>
          <w:tcPr>
            <w:tcW w:w="4337" w:type="dxa"/>
            <w:tcBorders>
              <w:top w:val="single" w:sz="4" w:space="0" w:color="000000"/>
              <w:left w:val="nil"/>
              <w:bottom w:val="single" w:sz="4" w:space="0" w:color="000000"/>
              <w:right w:val="single" w:sz="4" w:space="0" w:color="000000"/>
            </w:tcBorders>
            <w:shd w:val="clear" w:color="auto" w:fill="92D050"/>
            <w:vAlign w:val="center"/>
          </w:tcPr>
          <w:p w14:paraId="0F859E1D" w14:textId="77777777" w:rsidR="008A2179" w:rsidRDefault="009908DB">
            <w:pPr>
              <w:jc w:val="center"/>
            </w:pPr>
            <w:r>
              <w:rPr>
                <w:rFonts w:ascii="宋体" w:hAnsi="宋体" w:cs="宋体"/>
                <w:b/>
                <w:sz w:val="15"/>
                <w:szCs w:val="15"/>
              </w:rPr>
              <w:t>Description</w:t>
            </w:r>
          </w:p>
        </w:tc>
      </w:tr>
      <w:tr w:rsidR="008A2179" w14:paraId="79AAD8F3" w14:textId="77777777">
        <w:trPr>
          <w:trHeight w:val="260"/>
        </w:trPr>
        <w:tc>
          <w:tcPr>
            <w:tcW w:w="2425" w:type="dxa"/>
            <w:gridSpan w:val="2"/>
            <w:tcBorders>
              <w:top w:val="single" w:sz="4" w:space="0" w:color="000000"/>
              <w:left w:val="single" w:sz="4" w:space="0" w:color="000000"/>
              <w:bottom w:val="single" w:sz="4" w:space="0" w:color="000000"/>
              <w:right w:val="single" w:sz="4" w:space="0" w:color="000000"/>
            </w:tcBorders>
            <w:vAlign w:val="center"/>
          </w:tcPr>
          <w:p w14:paraId="30703BF0" w14:textId="77777777" w:rsidR="008A2179" w:rsidRDefault="009908DB">
            <w:proofErr w:type="spellStart"/>
            <w:r>
              <w:rPr>
                <w:rFonts w:ascii="宋体" w:hAnsi="宋体" w:cs="宋体"/>
                <w:sz w:val="15"/>
                <w:szCs w:val="15"/>
              </w:rPr>
              <w:t>ScanNumber</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5CB83037" w14:textId="77777777" w:rsidR="008A2179" w:rsidRDefault="009908DB">
            <w:r>
              <w:rPr>
                <w:rFonts w:ascii="宋体" w:hAnsi="宋体" w:cs="宋体"/>
                <w:sz w:val="15"/>
                <w:szCs w:val="15"/>
              </w:rPr>
              <w:t>uint16_t</w:t>
            </w:r>
          </w:p>
        </w:tc>
        <w:tc>
          <w:tcPr>
            <w:tcW w:w="799" w:type="dxa"/>
            <w:tcBorders>
              <w:top w:val="single" w:sz="4" w:space="0" w:color="000000"/>
              <w:left w:val="single" w:sz="4" w:space="0" w:color="000000"/>
              <w:bottom w:val="single" w:sz="4" w:space="0" w:color="000000"/>
              <w:right w:val="single" w:sz="4" w:space="0" w:color="000000"/>
            </w:tcBorders>
            <w:vAlign w:val="center"/>
          </w:tcPr>
          <w:p w14:paraId="211E9981" w14:textId="77777777" w:rsidR="008A2179" w:rsidRDefault="009908DB">
            <w:pPr>
              <w:jc w:val="center"/>
            </w:pPr>
            <w:r>
              <w:rPr>
                <w:rFonts w:ascii="宋体" w:hAnsi="宋体" w:cs="宋体"/>
                <w:sz w:val="15"/>
                <w:szCs w:val="15"/>
              </w:rPr>
              <w:t>2</w:t>
            </w:r>
          </w:p>
        </w:tc>
        <w:tc>
          <w:tcPr>
            <w:tcW w:w="4337" w:type="dxa"/>
            <w:tcBorders>
              <w:top w:val="single" w:sz="4" w:space="0" w:color="000000"/>
              <w:left w:val="single" w:sz="4" w:space="0" w:color="000000"/>
              <w:bottom w:val="single" w:sz="4" w:space="0" w:color="000000"/>
              <w:right w:val="single" w:sz="4" w:space="0" w:color="000000"/>
            </w:tcBorders>
            <w:vAlign w:val="bottom"/>
          </w:tcPr>
          <w:p w14:paraId="2DF3B671" w14:textId="77777777" w:rsidR="008A2179" w:rsidRDefault="009908DB">
            <w:r>
              <w:rPr>
                <w:rFonts w:ascii="宋体" w:hAnsi="宋体" w:cs="宋体"/>
                <w:sz w:val="15"/>
                <w:szCs w:val="15"/>
              </w:rPr>
              <w:t>Indicate the scan sequence for alignment data</w:t>
            </w:r>
          </w:p>
        </w:tc>
      </w:tr>
      <w:tr w:rsidR="008A2179" w14:paraId="5CC1E1A7" w14:textId="77777777">
        <w:trPr>
          <w:trHeight w:val="260"/>
        </w:trPr>
        <w:tc>
          <w:tcPr>
            <w:tcW w:w="2425" w:type="dxa"/>
            <w:gridSpan w:val="2"/>
            <w:tcBorders>
              <w:top w:val="single" w:sz="4" w:space="0" w:color="000000"/>
              <w:left w:val="single" w:sz="4" w:space="0" w:color="000000"/>
              <w:right w:val="single" w:sz="4" w:space="0" w:color="000000"/>
            </w:tcBorders>
            <w:vAlign w:val="center"/>
          </w:tcPr>
          <w:p w14:paraId="2A51E28E" w14:textId="77777777" w:rsidR="008A2179" w:rsidRDefault="009908DB">
            <w:proofErr w:type="spellStart"/>
            <w:r>
              <w:rPr>
                <w:rFonts w:ascii="宋体" w:hAnsi="宋体" w:cs="宋体"/>
                <w:sz w:val="15"/>
                <w:szCs w:val="15"/>
              </w:rPr>
              <w:t>ScanAxis</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226D3A3A" w14:textId="77777777" w:rsidR="008A2179" w:rsidRDefault="009908DB">
            <w:r>
              <w:rPr>
                <w:rFonts w:ascii="宋体" w:hAnsi="宋体" w:cs="宋体"/>
                <w:sz w:val="15"/>
                <w:szCs w:val="15"/>
              </w:rPr>
              <w:t>uint8_t</w:t>
            </w:r>
          </w:p>
        </w:tc>
        <w:tc>
          <w:tcPr>
            <w:tcW w:w="799" w:type="dxa"/>
            <w:tcBorders>
              <w:top w:val="single" w:sz="4" w:space="0" w:color="000000"/>
              <w:left w:val="single" w:sz="4" w:space="0" w:color="000000"/>
              <w:bottom w:val="single" w:sz="4" w:space="0" w:color="000000"/>
              <w:right w:val="single" w:sz="4" w:space="0" w:color="000000"/>
            </w:tcBorders>
            <w:vAlign w:val="center"/>
          </w:tcPr>
          <w:p w14:paraId="535F9856" w14:textId="77777777" w:rsidR="008A2179" w:rsidRDefault="009908DB">
            <w:pPr>
              <w:jc w:val="center"/>
            </w:pPr>
            <w:r>
              <w:rPr>
                <w:rFonts w:ascii="宋体" w:hAnsi="宋体" w:cs="宋体"/>
                <w:sz w:val="15"/>
                <w:szCs w:val="15"/>
              </w:rPr>
              <w:t>1</w:t>
            </w:r>
          </w:p>
        </w:tc>
        <w:tc>
          <w:tcPr>
            <w:tcW w:w="4337" w:type="dxa"/>
            <w:tcBorders>
              <w:top w:val="single" w:sz="4" w:space="0" w:color="000000"/>
              <w:left w:val="single" w:sz="4" w:space="0" w:color="000000"/>
              <w:bottom w:val="single" w:sz="4" w:space="0" w:color="000000"/>
              <w:right w:val="single" w:sz="4" w:space="0" w:color="000000"/>
            </w:tcBorders>
            <w:vAlign w:val="bottom"/>
          </w:tcPr>
          <w:p w14:paraId="15641035" w14:textId="77777777" w:rsidR="008A2179" w:rsidRDefault="009908DB">
            <w:r>
              <w:rPr>
                <w:rFonts w:ascii="宋体" w:hAnsi="宋体" w:cs="宋体"/>
                <w:sz w:val="15"/>
                <w:szCs w:val="15"/>
              </w:rPr>
              <w:t>Indicate scan axis</w:t>
            </w:r>
          </w:p>
          <w:p w14:paraId="3ACE897C" w14:textId="77777777" w:rsidR="008A2179" w:rsidRDefault="009908DB">
            <w:r>
              <w:rPr>
                <w:rFonts w:ascii="宋体" w:hAnsi="宋体" w:cs="宋体"/>
                <w:sz w:val="15"/>
                <w:szCs w:val="15"/>
              </w:rPr>
              <w:t>1 - X1</w:t>
            </w:r>
          </w:p>
          <w:p w14:paraId="207D37C9" w14:textId="77777777" w:rsidR="008A2179" w:rsidRDefault="009908DB">
            <w:r>
              <w:rPr>
                <w:rFonts w:ascii="宋体" w:hAnsi="宋体" w:cs="宋体"/>
                <w:sz w:val="15"/>
                <w:szCs w:val="15"/>
              </w:rPr>
              <w:t>2 - Y1</w:t>
            </w:r>
          </w:p>
          <w:p w14:paraId="7ED1D669" w14:textId="77777777" w:rsidR="008A2179" w:rsidRDefault="009908DB">
            <w:r>
              <w:rPr>
                <w:rFonts w:ascii="宋体" w:hAnsi="宋体" w:cs="宋体"/>
                <w:sz w:val="15"/>
                <w:szCs w:val="15"/>
              </w:rPr>
              <w:t>3 - X2</w:t>
            </w:r>
          </w:p>
          <w:p w14:paraId="531B636B" w14:textId="77777777" w:rsidR="008A2179" w:rsidRDefault="009908DB">
            <w:r>
              <w:rPr>
                <w:rFonts w:ascii="宋体" w:hAnsi="宋体" w:cs="宋体"/>
                <w:sz w:val="15"/>
                <w:szCs w:val="15"/>
              </w:rPr>
              <w:t>4 - Y2</w:t>
            </w:r>
          </w:p>
        </w:tc>
      </w:tr>
      <w:tr w:rsidR="008A2179" w14:paraId="42C59E65" w14:textId="77777777">
        <w:trPr>
          <w:trHeight w:val="260"/>
        </w:trPr>
        <w:tc>
          <w:tcPr>
            <w:tcW w:w="2425" w:type="dxa"/>
            <w:gridSpan w:val="2"/>
            <w:tcBorders>
              <w:top w:val="single" w:sz="4" w:space="0" w:color="000000"/>
              <w:left w:val="single" w:sz="4" w:space="0" w:color="000000"/>
              <w:bottom w:val="single" w:sz="4" w:space="0" w:color="000000"/>
              <w:right w:val="single" w:sz="4" w:space="0" w:color="000000"/>
            </w:tcBorders>
            <w:vAlign w:val="center"/>
          </w:tcPr>
          <w:p w14:paraId="14FA9F15" w14:textId="77777777" w:rsidR="008A2179" w:rsidRDefault="009908DB">
            <w:proofErr w:type="spellStart"/>
            <w:r>
              <w:rPr>
                <w:rFonts w:ascii="宋体" w:hAnsi="宋体" w:cs="宋体"/>
                <w:sz w:val="15"/>
                <w:szCs w:val="15"/>
              </w:rPr>
              <w:t>SampleCount</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6DB5B32E" w14:textId="77777777" w:rsidR="008A2179" w:rsidRDefault="009908DB">
            <w:r>
              <w:rPr>
                <w:rFonts w:ascii="宋体" w:hAnsi="宋体" w:cs="宋体"/>
                <w:sz w:val="15"/>
                <w:szCs w:val="15"/>
              </w:rPr>
              <w:t>uint8_t</w:t>
            </w:r>
          </w:p>
        </w:tc>
        <w:tc>
          <w:tcPr>
            <w:tcW w:w="799" w:type="dxa"/>
            <w:tcBorders>
              <w:top w:val="single" w:sz="4" w:space="0" w:color="000000"/>
              <w:left w:val="single" w:sz="4" w:space="0" w:color="000000"/>
              <w:bottom w:val="single" w:sz="4" w:space="0" w:color="000000"/>
              <w:right w:val="single" w:sz="4" w:space="0" w:color="000000"/>
            </w:tcBorders>
            <w:vAlign w:val="center"/>
          </w:tcPr>
          <w:p w14:paraId="6EA7E1A5" w14:textId="77777777" w:rsidR="008A2179" w:rsidRDefault="009908DB">
            <w:pPr>
              <w:jc w:val="center"/>
            </w:pPr>
            <w:r>
              <w:rPr>
                <w:rFonts w:ascii="宋体" w:hAnsi="宋体" w:cs="宋体"/>
                <w:sz w:val="15"/>
                <w:szCs w:val="15"/>
              </w:rPr>
              <w:t>1</w:t>
            </w:r>
          </w:p>
        </w:tc>
        <w:tc>
          <w:tcPr>
            <w:tcW w:w="4337" w:type="dxa"/>
            <w:tcBorders>
              <w:top w:val="single" w:sz="4" w:space="0" w:color="000000"/>
              <w:left w:val="single" w:sz="4" w:space="0" w:color="000000"/>
              <w:bottom w:val="single" w:sz="4" w:space="0" w:color="000000"/>
              <w:right w:val="single" w:sz="4" w:space="0" w:color="000000"/>
            </w:tcBorders>
            <w:vAlign w:val="bottom"/>
          </w:tcPr>
          <w:p w14:paraId="3988738C" w14:textId="77777777" w:rsidR="008A2179" w:rsidRDefault="009908DB">
            <w:r>
              <w:rPr>
                <w:rFonts w:ascii="宋体" w:hAnsi="宋体" w:cs="宋体"/>
                <w:sz w:val="15"/>
                <w:szCs w:val="15"/>
              </w:rPr>
              <w:t>Indicate length of valid data</w:t>
            </w:r>
          </w:p>
        </w:tc>
      </w:tr>
      <w:tr w:rsidR="008A2179" w14:paraId="61E68152" w14:textId="77777777">
        <w:trPr>
          <w:trHeight w:val="260"/>
        </w:trPr>
        <w:tc>
          <w:tcPr>
            <w:tcW w:w="1149" w:type="dxa"/>
            <w:vMerge w:val="restart"/>
            <w:tcBorders>
              <w:top w:val="single" w:sz="4" w:space="0" w:color="000000"/>
              <w:left w:val="single" w:sz="4" w:space="0" w:color="000000"/>
              <w:bottom w:val="single" w:sz="4" w:space="0" w:color="000000"/>
              <w:right w:val="single" w:sz="4" w:space="0" w:color="000000"/>
            </w:tcBorders>
            <w:vAlign w:val="center"/>
          </w:tcPr>
          <w:p w14:paraId="325A6F0B" w14:textId="77777777" w:rsidR="008A2179" w:rsidRDefault="009908DB">
            <w:proofErr w:type="spellStart"/>
            <w:r>
              <w:rPr>
                <w:rFonts w:ascii="宋体" w:hAnsi="宋体" w:cs="宋体"/>
                <w:sz w:val="15"/>
                <w:szCs w:val="15"/>
              </w:rPr>
              <w:t>LightSensor</w:t>
            </w:r>
            <w:proofErr w:type="spellEnd"/>
          </w:p>
          <w:p w14:paraId="5262D77B" w14:textId="77777777" w:rsidR="008A2179" w:rsidRDefault="009908DB">
            <w:r>
              <w:rPr>
                <w:rFonts w:ascii="宋体" w:hAnsi="宋体" w:cs="宋体"/>
                <w:sz w:val="15"/>
                <w:szCs w:val="15"/>
              </w:rPr>
              <w:t>[32]</w:t>
            </w:r>
          </w:p>
        </w:tc>
        <w:tc>
          <w:tcPr>
            <w:tcW w:w="1276" w:type="dxa"/>
            <w:tcBorders>
              <w:top w:val="single" w:sz="4" w:space="0" w:color="000000"/>
              <w:left w:val="single" w:sz="4" w:space="0" w:color="000000"/>
              <w:bottom w:val="single" w:sz="4" w:space="0" w:color="000000"/>
              <w:right w:val="single" w:sz="4" w:space="0" w:color="000000"/>
            </w:tcBorders>
            <w:vAlign w:val="center"/>
          </w:tcPr>
          <w:p w14:paraId="34F16566" w14:textId="77777777" w:rsidR="008A2179" w:rsidRDefault="009908DB">
            <w:proofErr w:type="spellStart"/>
            <w:r>
              <w:rPr>
                <w:rFonts w:ascii="宋体" w:hAnsi="宋体" w:cs="宋体"/>
                <w:sz w:val="15"/>
                <w:szCs w:val="15"/>
              </w:rPr>
              <w:t>SensorID</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2BCBBA1F" w14:textId="77777777" w:rsidR="008A2179" w:rsidRDefault="009908DB">
            <w:r>
              <w:rPr>
                <w:rFonts w:ascii="宋体" w:hAnsi="宋体" w:cs="宋体"/>
                <w:sz w:val="15"/>
                <w:szCs w:val="15"/>
              </w:rPr>
              <w:t>uint8_t</w:t>
            </w:r>
          </w:p>
        </w:tc>
        <w:tc>
          <w:tcPr>
            <w:tcW w:w="799" w:type="dxa"/>
            <w:tcBorders>
              <w:top w:val="single" w:sz="4" w:space="0" w:color="000000"/>
              <w:left w:val="single" w:sz="4" w:space="0" w:color="000000"/>
              <w:bottom w:val="single" w:sz="4" w:space="0" w:color="000000"/>
              <w:right w:val="single" w:sz="4" w:space="0" w:color="000000"/>
            </w:tcBorders>
            <w:vAlign w:val="center"/>
          </w:tcPr>
          <w:p w14:paraId="41AFF65A" w14:textId="77777777" w:rsidR="008A2179" w:rsidRDefault="009908DB">
            <w:pPr>
              <w:jc w:val="center"/>
            </w:pPr>
            <w:r>
              <w:rPr>
                <w:rFonts w:ascii="宋体" w:hAnsi="宋体" w:cs="宋体"/>
                <w:sz w:val="15"/>
                <w:szCs w:val="15"/>
              </w:rPr>
              <w:t>1 * 32</w:t>
            </w:r>
          </w:p>
        </w:tc>
        <w:tc>
          <w:tcPr>
            <w:tcW w:w="4337" w:type="dxa"/>
            <w:tcBorders>
              <w:top w:val="single" w:sz="4" w:space="0" w:color="000000"/>
              <w:left w:val="single" w:sz="4" w:space="0" w:color="000000"/>
              <w:bottom w:val="single" w:sz="4" w:space="0" w:color="000000"/>
              <w:right w:val="single" w:sz="4" w:space="0" w:color="000000"/>
            </w:tcBorders>
            <w:vAlign w:val="bottom"/>
          </w:tcPr>
          <w:p w14:paraId="168AB24A" w14:textId="77777777" w:rsidR="008A2179" w:rsidRDefault="009908DB">
            <w:r>
              <w:rPr>
                <w:rFonts w:ascii="宋体" w:hAnsi="宋体" w:cs="宋体"/>
                <w:sz w:val="15"/>
                <w:szCs w:val="15"/>
              </w:rPr>
              <w:t>Indicate sensor id</w:t>
            </w:r>
          </w:p>
        </w:tc>
      </w:tr>
      <w:tr w:rsidR="008A2179" w14:paraId="58F769D7" w14:textId="77777777">
        <w:trPr>
          <w:trHeight w:val="260"/>
        </w:trPr>
        <w:tc>
          <w:tcPr>
            <w:tcW w:w="1149" w:type="dxa"/>
            <w:vMerge/>
            <w:tcBorders>
              <w:top w:val="single" w:sz="4" w:space="0" w:color="000000"/>
              <w:left w:val="single" w:sz="4" w:space="0" w:color="000000"/>
              <w:bottom w:val="single" w:sz="4" w:space="0" w:color="000000"/>
              <w:right w:val="single" w:sz="4" w:space="0" w:color="000000"/>
            </w:tcBorders>
            <w:vAlign w:val="center"/>
          </w:tcPr>
          <w:p w14:paraId="62FC08B8" w14:textId="77777777" w:rsidR="008A2179" w:rsidRDefault="008A2179"/>
        </w:tc>
        <w:tc>
          <w:tcPr>
            <w:tcW w:w="1276" w:type="dxa"/>
            <w:tcBorders>
              <w:top w:val="single" w:sz="4" w:space="0" w:color="000000"/>
              <w:left w:val="single" w:sz="4" w:space="0" w:color="000000"/>
              <w:bottom w:val="single" w:sz="4" w:space="0" w:color="000000"/>
              <w:right w:val="single" w:sz="4" w:space="0" w:color="000000"/>
            </w:tcBorders>
            <w:vAlign w:val="center"/>
          </w:tcPr>
          <w:p w14:paraId="79E76431" w14:textId="77777777" w:rsidR="008A2179" w:rsidRDefault="009908DB">
            <w:proofErr w:type="spellStart"/>
            <w:r>
              <w:rPr>
                <w:rFonts w:ascii="宋体" w:hAnsi="宋体" w:cs="宋体"/>
                <w:sz w:val="15"/>
                <w:szCs w:val="15"/>
              </w:rPr>
              <w:t>TriggerCount</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3CFB947A" w14:textId="77777777" w:rsidR="008A2179" w:rsidRDefault="009908DB">
            <w:r>
              <w:rPr>
                <w:rFonts w:ascii="宋体" w:hAnsi="宋体" w:cs="宋体"/>
                <w:sz w:val="15"/>
                <w:szCs w:val="15"/>
              </w:rPr>
              <w:t>uint8_t</w:t>
            </w:r>
          </w:p>
        </w:tc>
        <w:tc>
          <w:tcPr>
            <w:tcW w:w="799" w:type="dxa"/>
            <w:tcBorders>
              <w:top w:val="single" w:sz="4" w:space="0" w:color="000000"/>
              <w:left w:val="single" w:sz="4" w:space="0" w:color="000000"/>
              <w:bottom w:val="single" w:sz="4" w:space="0" w:color="000000"/>
              <w:right w:val="single" w:sz="4" w:space="0" w:color="000000"/>
            </w:tcBorders>
            <w:vAlign w:val="center"/>
          </w:tcPr>
          <w:p w14:paraId="1A7BDCB9" w14:textId="77777777" w:rsidR="008A2179" w:rsidRDefault="009908DB">
            <w:pPr>
              <w:jc w:val="center"/>
            </w:pPr>
            <w:r>
              <w:rPr>
                <w:rFonts w:ascii="宋体" w:hAnsi="宋体" w:cs="宋体"/>
                <w:sz w:val="15"/>
                <w:szCs w:val="15"/>
              </w:rPr>
              <w:t>1 * 32</w:t>
            </w:r>
          </w:p>
        </w:tc>
        <w:tc>
          <w:tcPr>
            <w:tcW w:w="4337" w:type="dxa"/>
            <w:tcBorders>
              <w:top w:val="single" w:sz="4" w:space="0" w:color="000000"/>
              <w:left w:val="single" w:sz="4" w:space="0" w:color="000000"/>
              <w:bottom w:val="single" w:sz="4" w:space="0" w:color="000000"/>
              <w:right w:val="single" w:sz="4" w:space="0" w:color="000000"/>
            </w:tcBorders>
            <w:vAlign w:val="bottom"/>
          </w:tcPr>
          <w:p w14:paraId="1CCF54DD" w14:textId="77777777" w:rsidR="008A2179" w:rsidRDefault="009908DB">
            <w:r>
              <w:rPr>
                <w:rFonts w:ascii="宋体" w:hAnsi="宋体" w:cs="宋体"/>
                <w:sz w:val="15"/>
                <w:szCs w:val="15"/>
              </w:rPr>
              <w:t>Indicate scan quality. (hardcode == 1)</w:t>
            </w:r>
          </w:p>
        </w:tc>
      </w:tr>
      <w:tr w:rsidR="008A2179" w14:paraId="1DB101AF" w14:textId="77777777">
        <w:trPr>
          <w:trHeight w:val="260"/>
        </w:trPr>
        <w:tc>
          <w:tcPr>
            <w:tcW w:w="1149" w:type="dxa"/>
            <w:vMerge/>
            <w:tcBorders>
              <w:top w:val="single" w:sz="4" w:space="0" w:color="000000"/>
              <w:left w:val="single" w:sz="4" w:space="0" w:color="000000"/>
              <w:bottom w:val="single" w:sz="4" w:space="0" w:color="000000"/>
              <w:right w:val="single" w:sz="4" w:space="0" w:color="000000"/>
            </w:tcBorders>
            <w:vAlign w:val="center"/>
          </w:tcPr>
          <w:p w14:paraId="26A448DB" w14:textId="77777777" w:rsidR="008A2179" w:rsidRDefault="008A2179"/>
        </w:tc>
        <w:tc>
          <w:tcPr>
            <w:tcW w:w="1276" w:type="dxa"/>
            <w:tcBorders>
              <w:top w:val="single" w:sz="4" w:space="0" w:color="000000"/>
              <w:left w:val="single" w:sz="4" w:space="0" w:color="000000"/>
              <w:bottom w:val="single" w:sz="4" w:space="0" w:color="000000"/>
              <w:right w:val="single" w:sz="4" w:space="0" w:color="000000"/>
            </w:tcBorders>
            <w:vAlign w:val="center"/>
          </w:tcPr>
          <w:p w14:paraId="078BB4AE" w14:textId="77777777" w:rsidR="008A2179" w:rsidRDefault="009908DB">
            <w:proofErr w:type="spellStart"/>
            <w:r>
              <w:rPr>
                <w:rFonts w:ascii="宋体" w:hAnsi="宋体" w:cs="宋体"/>
                <w:sz w:val="15"/>
                <w:szCs w:val="15"/>
              </w:rPr>
              <w:t>MeasureResult</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159F36C1" w14:textId="77777777" w:rsidR="008A2179" w:rsidRDefault="009908DB">
            <w:r>
              <w:rPr>
                <w:rFonts w:ascii="宋体" w:hAnsi="宋体" w:cs="宋体"/>
                <w:sz w:val="15"/>
                <w:szCs w:val="15"/>
              </w:rPr>
              <w:t>uint16_t</w:t>
            </w:r>
          </w:p>
        </w:tc>
        <w:tc>
          <w:tcPr>
            <w:tcW w:w="799" w:type="dxa"/>
            <w:tcBorders>
              <w:top w:val="single" w:sz="4" w:space="0" w:color="000000"/>
              <w:left w:val="single" w:sz="4" w:space="0" w:color="000000"/>
              <w:bottom w:val="single" w:sz="4" w:space="0" w:color="000000"/>
              <w:right w:val="single" w:sz="4" w:space="0" w:color="000000"/>
            </w:tcBorders>
            <w:vAlign w:val="center"/>
          </w:tcPr>
          <w:p w14:paraId="18043ECA" w14:textId="77777777" w:rsidR="008A2179" w:rsidRDefault="009908DB">
            <w:pPr>
              <w:jc w:val="center"/>
            </w:pPr>
            <w:r>
              <w:rPr>
                <w:rFonts w:ascii="宋体" w:hAnsi="宋体" w:cs="宋体"/>
                <w:sz w:val="15"/>
                <w:szCs w:val="15"/>
              </w:rPr>
              <w:t>2 * 32</w:t>
            </w:r>
          </w:p>
        </w:tc>
        <w:tc>
          <w:tcPr>
            <w:tcW w:w="4337" w:type="dxa"/>
            <w:tcBorders>
              <w:top w:val="single" w:sz="4" w:space="0" w:color="000000"/>
              <w:left w:val="single" w:sz="4" w:space="0" w:color="000000"/>
              <w:bottom w:val="single" w:sz="4" w:space="0" w:color="000000"/>
              <w:right w:val="single" w:sz="4" w:space="0" w:color="000000"/>
            </w:tcBorders>
            <w:vAlign w:val="bottom"/>
          </w:tcPr>
          <w:p w14:paraId="75E99975" w14:textId="77777777" w:rsidR="008A2179" w:rsidRDefault="009908DB">
            <w:r>
              <w:rPr>
                <w:rFonts w:ascii="宋体" w:hAnsi="宋体" w:cs="宋体"/>
                <w:sz w:val="15"/>
                <w:szCs w:val="15"/>
              </w:rPr>
              <w:t xml:space="preserve">Indicate time parameter </w:t>
            </w:r>
          </w:p>
        </w:tc>
      </w:tr>
      <w:tr w:rsidR="008A2179" w14:paraId="7E530EAA" w14:textId="77777777">
        <w:trPr>
          <w:trHeight w:val="260"/>
        </w:trPr>
        <w:tc>
          <w:tcPr>
            <w:tcW w:w="3417" w:type="dxa"/>
            <w:gridSpan w:val="3"/>
            <w:tcBorders>
              <w:top w:val="single" w:sz="4" w:space="0" w:color="000000"/>
            </w:tcBorders>
            <w:vAlign w:val="center"/>
          </w:tcPr>
          <w:p w14:paraId="2A9A6ADF" w14:textId="77777777" w:rsidR="008A2179" w:rsidRDefault="009908DB">
            <w:pPr>
              <w:jc w:val="right"/>
            </w:pPr>
            <w:r>
              <w:rPr>
                <w:rFonts w:ascii="宋体" w:hAnsi="宋体" w:cs="宋体"/>
                <w:b/>
                <w:sz w:val="15"/>
                <w:szCs w:val="15"/>
              </w:rPr>
              <w:t>Total Bytes:</w:t>
            </w:r>
          </w:p>
        </w:tc>
        <w:tc>
          <w:tcPr>
            <w:tcW w:w="799" w:type="dxa"/>
            <w:tcBorders>
              <w:top w:val="single" w:sz="4" w:space="0" w:color="000000"/>
            </w:tcBorders>
            <w:vAlign w:val="center"/>
          </w:tcPr>
          <w:p w14:paraId="0102ADC1" w14:textId="77777777" w:rsidR="008A2179" w:rsidRDefault="009908DB">
            <w:pPr>
              <w:jc w:val="center"/>
            </w:pPr>
            <w:r>
              <w:rPr>
                <w:rFonts w:ascii="宋体" w:hAnsi="宋体" w:cs="宋体"/>
                <w:b/>
                <w:sz w:val="15"/>
                <w:szCs w:val="15"/>
              </w:rPr>
              <w:t>132</w:t>
            </w:r>
          </w:p>
        </w:tc>
        <w:tc>
          <w:tcPr>
            <w:tcW w:w="4337" w:type="dxa"/>
            <w:tcBorders>
              <w:top w:val="single" w:sz="4" w:space="0" w:color="000000"/>
            </w:tcBorders>
            <w:vAlign w:val="bottom"/>
          </w:tcPr>
          <w:p w14:paraId="5ED07631" w14:textId="77777777" w:rsidR="008A2179" w:rsidRDefault="008A2179"/>
        </w:tc>
      </w:tr>
    </w:tbl>
    <w:p w14:paraId="53668565" w14:textId="77777777" w:rsidR="008A2179" w:rsidRDefault="009908DB">
      <w:r>
        <w:t xml:space="preserve">The max length is </w:t>
      </w:r>
      <w:proofErr w:type="gramStart"/>
      <w:r>
        <w:t>136,</w:t>
      </w:r>
      <w:proofErr w:type="gramEnd"/>
      <w:r>
        <w:t xml:space="preserve"> minimum 8</w:t>
      </w:r>
      <w:r>
        <w:t>（</w:t>
      </w:r>
      <w:r>
        <w:t>Variable length</w:t>
      </w:r>
      <w:r>
        <w:t>，</w:t>
      </w:r>
      <w:r>
        <w:t xml:space="preserve">depending on </w:t>
      </w:r>
      <w:proofErr w:type="spellStart"/>
      <w:r>
        <w:t>SampleCount</w:t>
      </w:r>
      <w:proofErr w:type="spellEnd"/>
      <w:r>
        <w:t>，</w:t>
      </w:r>
      <w:proofErr w:type="spellStart"/>
      <w:r>
        <w:t>SampleCount</w:t>
      </w:r>
      <w:proofErr w:type="spellEnd"/>
      <w:r>
        <w:t xml:space="preserve"> may == 0</w:t>
      </w:r>
      <w:r>
        <w:t>）</w:t>
      </w:r>
    </w:p>
    <w:p w14:paraId="1F18546D" w14:textId="77777777" w:rsidR="008A2179" w:rsidRDefault="00B318AD">
      <w:r>
        <w:rPr>
          <w:noProof/>
          <w:lang w:val="en-US" w:eastAsia="zh-CN"/>
        </w:rPr>
        <w:drawing>
          <wp:inline distT="0" distB="0" distL="0" distR="0" wp14:anchorId="56CFDE45" wp14:editId="7F8ED03C">
            <wp:extent cx="4190476" cy="914286"/>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0476" cy="914286"/>
                    </a:xfrm>
                    <a:prstGeom prst="rect">
                      <a:avLst/>
                    </a:prstGeom>
                  </pic:spPr>
                </pic:pic>
              </a:graphicData>
            </a:graphic>
          </wp:inline>
        </w:drawing>
      </w:r>
    </w:p>
    <w:p w14:paraId="036BA02F" w14:textId="77777777" w:rsidR="008A2179" w:rsidRDefault="00B318AD">
      <w:r>
        <w:rPr>
          <w:noProof/>
          <w:lang w:val="en-US" w:eastAsia="zh-CN"/>
        </w:rPr>
        <w:drawing>
          <wp:inline distT="0" distB="0" distL="0" distR="0" wp14:anchorId="24D77F77" wp14:editId="7A41C0D5">
            <wp:extent cx="5486400" cy="10985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1098550"/>
                    </a:xfrm>
                    <a:prstGeom prst="rect">
                      <a:avLst/>
                    </a:prstGeom>
                  </pic:spPr>
                </pic:pic>
              </a:graphicData>
            </a:graphic>
          </wp:inline>
        </w:drawing>
      </w:r>
    </w:p>
    <w:p w14:paraId="52ECE298" w14:textId="77777777" w:rsidR="008A2179" w:rsidRDefault="009908DB">
      <w:r>
        <w:rPr>
          <w:noProof/>
          <w:lang w:val="en-US" w:eastAsia="zh-CN"/>
        </w:rPr>
        <w:drawing>
          <wp:inline distT="114300" distB="114300" distL="114300" distR="114300" wp14:anchorId="478FABF5" wp14:editId="6DC4A427">
            <wp:extent cx="3533775" cy="1104900"/>
            <wp:effectExtent l="0" t="0" r="1905" b="7620"/>
            <wp:docPr id="147" name="image26.png"/>
            <wp:cNvGraphicFramePr/>
            <a:graphic xmlns:a="http://schemas.openxmlformats.org/drawingml/2006/main">
              <a:graphicData uri="http://schemas.openxmlformats.org/drawingml/2006/picture">
                <pic:pic xmlns:pic="http://schemas.openxmlformats.org/drawingml/2006/picture">
                  <pic:nvPicPr>
                    <pic:cNvPr id="147" name="image26.png"/>
                    <pic:cNvPicPr preferRelativeResize="0"/>
                  </pic:nvPicPr>
                  <pic:blipFill>
                    <a:blip r:embed="rId15"/>
                    <a:srcRect/>
                    <a:stretch>
                      <a:fillRect/>
                    </a:stretch>
                  </pic:blipFill>
                  <pic:spPr>
                    <a:xfrm>
                      <a:off x="0" y="0"/>
                      <a:ext cx="3533775" cy="1104900"/>
                    </a:xfrm>
                    <a:prstGeom prst="rect">
                      <a:avLst/>
                    </a:prstGeom>
                  </pic:spPr>
                </pic:pic>
              </a:graphicData>
            </a:graphic>
          </wp:inline>
        </w:drawing>
      </w:r>
    </w:p>
    <w:p w14:paraId="64BDD1E9" w14:textId="77777777" w:rsidR="008A2179" w:rsidRDefault="008A2179"/>
    <w:p w14:paraId="612AB8AD" w14:textId="77777777" w:rsidR="008A2179" w:rsidRDefault="009908DB">
      <w:pPr>
        <w:pStyle w:val="3"/>
        <w:numPr>
          <w:ilvl w:val="2"/>
          <w:numId w:val="4"/>
        </w:numPr>
        <w:tabs>
          <w:tab w:val="clear" w:pos="1440"/>
        </w:tabs>
      </w:pPr>
      <w:bookmarkStart w:id="34" w:name="_Toc4134"/>
      <w:r>
        <w:lastRenderedPageBreak/>
        <w:t>Control Report</w:t>
      </w:r>
      <w:bookmarkEnd w:id="34"/>
    </w:p>
    <w:p w14:paraId="3EFBA74E" w14:textId="77777777" w:rsidR="008A2179" w:rsidRDefault="009908DB">
      <w:r>
        <w:t>For both Send packet and Receive packet, the first byte of Control Report was fixed to Command ID. The corresponding value of different Command ID was shown as below.</w:t>
      </w:r>
    </w:p>
    <w:p w14:paraId="574E28BC" w14:textId="77777777" w:rsidR="008A2179" w:rsidRDefault="009908DB">
      <w:r>
        <w:rPr>
          <w:noProof/>
          <w:lang w:val="en-US" w:eastAsia="zh-CN"/>
        </w:rPr>
        <w:drawing>
          <wp:inline distT="114300" distB="114300" distL="114300" distR="114300" wp14:anchorId="2BDA5751" wp14:editId="72548EAC">
            <wp:extent cx="3857625" cy="1381125"/>
            <wp:effectExtent l="0" t="0" r="13335" b="5715"/>
            <wp:docPr id="148" name="image12.png"/>
            <wp:cNvGraphicFramePr/>
            <a:graphic xmlns:a="http://schemas.openxmlformats.org/drawingml/2006/main">
              <a:graphicData uri="http://schemas.openxmlformats.org/drawingml/2006/picture">
                <pic:pic xmlns:pic="http://schemas.openxmlformats.org/drawingml/2006/picture">
                  <pic:nvPicPr>
                    <pic:cNvPr id="148" name="image12.png"/>
                    <pic:cNvPicPr preferRelativeResize="0"/>
                  </pic:nvPicPr>
                  <pic:blipFill>
                    <a:blip r:embed="rId16"/>
                    <a:srcRect/>
                    <a:stretch>
                      <a:fillRect/>
                    </a:stretch>
                  </pic:blipFill>
                  <pic:spPr>
                    <a:xfrm>
                      <a:off x="0" y="0"/>
                      <a:ext cx="3857625" cy="1381125"/>
                    </a:xfrm>
                    <a:prstGeom prst="rect">
                      <a:avLst/>
                    </a:prstGeom>
                  </pic:spPr>
                </pic:pic>
              </a:graphicData>
            </a:graphic>
          </wp:inline>
        </w:drawing>
      </w:r>
    </w:p>
    <w:p w14:paraId="6C7DA67C" w14:textId="77777777" w:rsidR="008A2179" w:rsidRDefault="008A2179"/>
    <w:p w14:paraId="2B68DC5B" w14:textId="77777777" w:rsidR="008A2179" w:rsidRDefault="009908DB">
      <w:pPr>
        <w:pStyle w:val="4"/>
        <w:numPr>
          <w:ilvl w:val="3"/>
          <w:numId w:val="4"/>
        </w:numPr>
      </w:pPr>
      <w:bookmarkStart w:id="35" w:name="_Toc19077"/>
      <w:r>
        <w:t xml:space="preserve">Get </w:t>
      </w:r>
      <w:proofErr w:type="spellStart"/>
      <w:r>
        <w:t>IMU</w:t>
      </w:r>
      <w:proofErr w:type="spellEnd"/>
      <w:r>
        <w:t xml:space="preserve"> calibration (Have reply)</w:t>
      </w:r>
      <w:bookmarkEnd w:id="35"/>
    </w:p>
    <w:p w14:paraId="70DA6BE4" w14:textId="77777777" w:rsidR="008A2179" w:rsidRDefault="009908DB">
      <w:pPr>
        <w:numPr>
          <w:ilvl w:val="0"/>
          <w:numId w:val="5"/>
        </w:numPr>
        <w:ind w:hanging="420"/>
      </w:pPr>
      <w:r>
        <w:rPr>
          <w:rFonts w:eastAsia="Calibri"/>
        </w:rPr>
        <w:t>Send packet:</w:t>
      </w:r>
    </w:p>
    <w:tbl>
      <w:tblPr>
        <w:tblStyle w:val="Style15"/>
        <w:tblW w:w="8520" w:type="dxa"/>
        <w:tblInd w:w="-21" w:type="dxa"/>
        <w:tblLayout w:type="fixed"/>
        <w:tblLook w:val="04A0" w:firstRow="1" w:lastRow="0" w:firstColumn="1" w:lastColumn="0" w:noHBand="0" w:noVBand="1"/>
      </w:tblPr>
      <w:tblGrid>
        <w:gridCol w:w="2000"/>
        <w:gridCol w:w="992"/>
        <w:gridCol w:w="992"/>
        <w:gridCol w:w="4536"/>
      </w:tblGrid>
      <w:tr w:rsidR="008A2179" w14:paraId="457F0EAC"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66A0C0F"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2D5D433D"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6DE93FF1"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2846F704" w14:textId="77777777" w:rsidR="008A2179" w:rsidRDefault="009908DB">
            <w:pPr>
              <w:jc w:val="center"/>
            </w:pPr>
            <w:r>
              <w:rPr>
                <w:rFonts w:ascii="宋体" w:hAnsi="宋体" w:cs="宋体"/>
                <w:b/>
                <w:sz w:val="15"/>
                <w:szCs w:val="15"/>
              </w:rPr>
              <w:t>Description</w:t>
            </w:r>
          </w:p>
        </w:tc>
      </w:tr>
      <w:tr w:rsidR="008A2179" w14:paraId="438099EC"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3662BB7F"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04BFB6E8"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49D8857F"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12864137"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 ，fix to 0x3</w:t>
            </w:r>
          </w:p>
        </w:tc>
      </w:tr>
      <w:tr w:rsidR="008A2179" w14:paraId="6CDA66AC" w14:textId="77777777">
        <w:trPr>
          <w:trHeight w:val="260"/>
        </w:trPr>
        <w:tc>
          <w:tcPr>
            <w:tcW w:w="2992" w:type="dxa"/>
            <w:gridSpan w:val="2"/>
            <w:tcBorders>
              <w:top w:val="single" w:sz="4" w:space="0" w:color="000000"/>
            </w:tcBorders>
            <w:vAlign w:val="center"/>
          </w:tcPr>
          <w:p w14:paraId="379DBC64"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39511102" w14:textId="77777777" w:rsidR="008A2179" w:rsidRDefault="009908DB">
            <w:pPr>
              <w:jc w:val="center"/>
            </w:pPr>
            <w:r>
              <w:rPr>
                <w:rFonts w:ascii="宋体" w:hAnsi="宋体" w:cs="宋体"/>
                <w:b/>
                <w:sz w:val="15"/>
                <w:szCs w:val="15"/>
              </w:rPr>
              <w:t>1</w:t>
            </w:r>
          </w:p>
        </w:tc>
        <w:tc>
          <w:tcPr>
            <w:tcW w:w="4536" w:type="dxa"/>
            <w:tcBorders>
              <w:top w:val="single" w:sz="4" w:space="0" w:color="000000"/>
            </w:tcBorders>
            <w:vAlign w:val="bottom"/>
          </w:tcPr>
          <w:p w14:paraId="76065AE8" w14:textId="77777777" w:rsidR="008A2179" w:rsidRDefault="008A2179"/>
        </w:tc>
      </w:tr>
    </w:tbl>
    <w:p w14:paraId="11A1C002" w14:textId="77777777" w:rsidR="008A2179" w:rsidRDefault="008A2179"/>
    <w:p w14:paraId="054FD962" w14:textId="77777777" w:rsidR="008A2179" w:rsidRDefault="009908DB">
      <w:pPr>
        <w:numPr>
          <w:ilvl w:val="0"/>
          <w:numId w:val="5"/>
        </w:numPr>
        <w:ind w:hanging="420"/>
      </w:pPr>
      <w:r>
        <w:rPr>
          <w:rFonts w:eastAsia="Calibri"/>
        </w:rPr>
        <w:t>Receive packet:</w:t>
      </w:r>
    </w:p>
    <w:tbl>
      <w:tblPr>
        <w:tblStyle w:val="Style16"/>
        <w:tblW w:w="8520" w:type="dxa"/>
        <w:tblInd w:w="-21" w:type="dxa"/>
        <w:tblLayout w:type="fixed"/>
        <w:tblLook w:val="04A0" w:firstRow="1" w:lastRow="0" w:firstColumn="1" w:lastColumn="0" w:noHBand="0" w:noVBand="1"/>
      </w:tblPr>
      <w:tblGrid>
        <w:gridCol w:w="1290"/>
        <w:gridCol w:w="1290"/>
        <w:gridCol w:w="840"/>
        <w:gridCol w:w="1050"/>
        <w:gridCol w:w="4050"/>
      </w:tblGrid>
      <w:tr w:rsidR="008A2179" w14:paraId="36E6E5C9" w14:textId="77777777">
        <w:trPr>
          <w:trHeight w:val="26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353311B" w14:textId="77777777" w:rsidR="008A2179" w:rsidRDefault="009908DB">
            <w:pPr>
              <w:jc w:val="center"/>
            </w:pPr>
            <w:r>
              <w:rPr>
                <w:rFonts w:ascii="宋体" w:hAnsi="宋体" w:cs="宋体"/>
                <w:b/>
                <w:sz w:val="15"/>
                <w:szCs w:val="15"/>
              </w:rPr>
              <w:t>Name</w:t>
            </w:r>
          </w:p>
        </w:tc>
        <w:tc>
          <w:tcPr>
            <w:tcW w:w="840" w:type="dxa"/>
            <w:tcBorders>
              <w:top w:val="single" w:sz="4" w:space="0" w:color="000000"/>
              <w:left w:val="nil"/>
              <w:bottom w:val="single" w:sz="4" w:space="0" w:color="000000"/>
              <w:right w:val="single" w:sz="4" w:space="0" w:color="000000"/>
            </w:tcBorders>
            <w:shd w:val="clear" w:color="auto" w:fill="92D050"/>
            <w:vAlign w:val="center"/>
          </w:tcPr>
          <w:p w14:paraId="098FD4F8" w14:textId="77777777" w:rsidR="008A2179" w:rsidRDefault="009908DB">
            <w:pPr>
              <w:jc w:val="center"/>
            </w:pPr>
            <w:r>
              <w:rPr>
                <w:rFonts w:ascii="宋体" w:hAnsi="宋体" w:cs="宋体"/>
                <w:b/>
                <w:sz w:val="15"/>
                <w:szCs w:val="15"/>
              </w:rPr>
              <w:t>Type</w:t>
            </w:r>
          </w:p>
        </w:tc>
        <w:tc>
          <w:tcPr>
            <w:tcW w:w="1050" w:type="dxa"/>
            <w:tcBorders>
              <w:top w:val="single" w:sz="4" w:space="0" w:color="000000"/>
              <w:left w:val="nil"/>
              <w:bottom w:val="single" w:sz="4" w:space="0" w:color="000000"/>
              <w:right w:val="single" w:sz="4" w:space="0" w:color="000000"/>
            </w:tcBorders>
            <w:shd w:val="clear" w:color="auto" w:fill="92D050"/>
            <w:vAlign w:val="center"/>
          </w:tcPr>
          <w:p w14:paraId="6DE9E0BE" w14:textId="77777777" w:rsidR="008A2179" w:rsidRDefault="009908DB">
            <w:pPr>
              <w:jc w:val="center"/>
            </w:pPr>
            <w:r>
              <w:rPr>
                <w:rFonts w:ascii="宋体" w:hAnsi="宋体" w:cs="宋体"/>
                <w:b/>
                <w:sz w:val="15"/>
                <w:szCs w:val="15"/>
              </w:rPr>
              <w:t>Bytes</w:t>
            </w:r>
          </w:p>
        </w:tc>
        <w:tc>
          <w:tcPr>
            <w:tcW w:w="4050" w:type="dxa"/>
            <w:tcBorders>
              <w:top w:val="single" w:sz="4" w:space="0" w:color="000000"/>
              <w:left w:val="nil"/>
              <w:bottom w:val="single" w:sz="4" w:space="0" w:color="000000"/>
              <w:right w:val="single" w:sz="4" w:space="0" w:color="000000"/>
            </w:tcBorders>
            <w:shd w:val="clear" w:color="auto" w:fill="92D050"/>
            <w:vAlign w:val="center"/>
          </w:tcPr>
          <w:p w14:paraId="405FD122" w14:textId="77777777" w:rsidR="008A2179" w:rsidRDefault="009908DB">
            <w:pPr>
              <w:jc w:val="center"/>
            </w:pPr>
            <w:r>
              <w:rPr>
                <w:rFonts w:ascii="宋体" w:hAnsi="宋体" w:cs="宋体"/>
                <w:b/>
                <w:sz w:val="15"/>
                <w:szCs w:val="15"/>
              </w:rPr>
              <w:t>Description</w:t>
            </w:r>
          </w:p>
        </w:tc>
      </w:tr>
      <w:tr w:rsidR="008A2179" w14:paraId="44759122" w14:textId="77777777">
        <w:trPr>
          <w:trHeight w:val="260"/>
        </w:trPr>
        <w:tc>
          <w:tcPr>
            <w:tcW w:w="2580" w:type="dxa"/>
            <w:gridSpan w:val="2"/>
            <w:tcBorders>
              <w:top w:val="single" w:sz="4" w:space="0" w:color="000000"/>
              <w:left w:val="single" w:sz="4" w:space="0" w:color="000000"/>
              <w:bottom w:val="single" w:sz="4" w:space="0" w:color="000000"/>
              <w:right w:val="single" w:sz="4" w:space="0" w:color="000000"/>
            </w:tcBorders>
            <w:vAlign w:val="center"/>
          </w:tcPr>
          <w:p w14:paraId="530A2117" w14:textId="77777777" w:rsidR="008A2179" w:rsidRDefault="009908DB">
            <w:proofErr w:type="spellStart"/>
            <w:r>
              <w:rPr>
                <w:rFonts w:ascii="宋体" w:hAnsi="宋体" w:cs="宋体"/>
                <w:sz w:val="15"/>
                <w:szCs w:val="15"/>
              </w:rPr>
              <w:t>Cmd</w:t>
            </w:r>
            <w:proofErr w:type="spellEnd"/>
          </w:p>
        </w:tc>
        <w:tc>
          <w:tcPr>
            <w:tcW w:w="840" w:type="dxa"/>
            <w:tcBorders>
              <w:top w:val="single" w:sz="4" w:space="0" w:color="000000"/>
              <w:left w:val="nil"/>
              <w:bottom w:val="single" w:sz="4" w:space="0" w:color="000000"/>
              <w:right w:val="single" w:sz="4" w:space="0" w:color="000000"/>
            </w:tcBorders>
            <w:vAlign w:val="center"/>
          </w:tcPr>
          <w:p w14:paraId="46A45DBA" w14:textId="77777777" w:rsidR="008A2179" w:rsidRDefault="009908DB">
            <w:r>
              <w:rPr>
                <w:rFonts w:ascii="宋体" w:hAnsi="宋体" w:cs="宋体"/>
                <w:sz w:val="15"/>
                <w:szCs w:val="15"/>
              </w:rPr>
              <w:t>uint8_t</w:t>
            </w:r>
          </w:p>
        </w:tc>
        <w:tc>
          <w:tcPr>
            <w:tcW w:w="1050" w:type="dxa"/>
            <w:tcBorders>
              <w:top w:val="single" w:sz="4" w:space="0" w:color="000000"/>
              <w:left w:val="nil"/>
              <w:bottom w:val="single" w:sz="4" w:space="0" w:color="000000"/>
              <w:right w:val="single" w:sz="4" w:space="0" w:color="000000"/>
            </w:tcBorders>
            <w:vAlign w:val="center"/>
          </w:tcPr>
          <w:p w14:paraId="2AAC7167" w14:textId="77777777" w:rsidR="008A2179" w:rsidRDefault="009908DB">
            <w:pPr>
              <w:jc w:val="center"/>
            </w:pPr>
            <w:r>
              <w:rPr>
                <w:rFonts w:ascii="宋体" w:hAnsi="宋体" w:cs="宋体"/>
                <w:sz w:val="15"/>
                <w:szCs w:val="15"/>
              </w:rPr>
              <w:t>1</w:t>
            </w:r>
          </w:p>
        </w:tc>
        <w:tc>
          <w:tcPr>
            <w:tcW w:w="4050" w:type="dxa"/>
            <w:tcBorders>
              <w:top w:val="single" w:sz="4" w:space="0" w:color="000000"/>
              <w:left w:val="nil"/>
              <w:bottom w:val="single" w:sz="4" w:space="0" w:color="000000"/>
              <w:right w:val="single" w:sz="4" w:space="0" w:color="000000"/>
            </w:tcBorders>
            <w:vAlign w:val="bottom"/>
          </w:tcPr>
          <w:p w14:paraId="3487452D"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0x3</w:t>
            </w:r>
          </w:p>
        </w:tc>
      </w:tr>
      <w:tr w:rsidR="008A2179" w14:paraId="45B29C5A" w14:textId="77777777">
        <w:trPr>
          <w:trHeight w:val="260"/>
        </w:trPr>
        <w:tc>
          <w:tcPr>
            <w:tcW w:w="1290" w:type="dxa"/>
            <w:vMerge w:val="restart"/>
            <w:tcBorders>
              <w:top w:val="single" w:sz="4" w:space="0" w:color="000000"/>
              <w:left w:val="single" w:sz="4" w:space="0" w:color="000000"/>
              <w:bottom w:val="single" w:sz="4" w:space="0" w:color="000000"/>
              <w:right w:val="single" w:sz="4" w:space="0" w:color="000000"/>
            </w:tcBorders>
            <w:vAlign w:val="center"/>
          </w:tcPr>
          <w:p w14:paraId="6D4DB19F" w14:textId="77777777" w:rsidR="008A2179" w:rsidRDefault="009908DB">
            <w:proofErr w:type="spellStart"/>
            <w:r>
              <w:rPr>
                <w:rFonts w:ascii="宋体" w:hAnsi="宋体" w:cs="宋体"/>
                <w:sz w:val="15"/>
                <w:szCs w:val="15"/>
              </w:rPr>
              <w:t>GyroCorrect</w:t>
            </w:r>
            <w:proofErr w:type="spellEnd"/>
          </w:p>
        </w:tc>
        <w:tc>
          <w:tcPr>
            <w:tcW w:w="1290" w:type="dxa"/>
            <w:tcBorders>
              <w:top w:val="single" w:sz="4" w:space="0" w:color="000000"/>
              <w:left w:val="single" w:sz="4" w:space="0" w:color="000000"/>
              <w:bottom w:val="single" w:sz="4" w:space="0" w:color="000000"/>
              <w:right w:val="single" w:sz="4" w:space="0" w:color="000000"/>
            </w:tcBorders>
            <w:vAlign w:val="center"/>
          </w:tcPr>
          <w:p w14:paraId="58A40CA8" w14:textId="77777777" w:rsidR="008A2179" w:rsidRDefault="009908DB">
            <w:r>
              <w:rPr>
                <w:rFonts w:ascii="宋体" w:hAnsi="宋体" w:cs="宋体"/>
                <w:sz w:val="15"/>
                <w:szCs w:val="15"/>
              </w:rPr>
              <w:t>Slop[3]</w:t>
            </w:r>
          </w:p>
        </w:tc>
        <w:tc>
          <w:tcPr>
            <w:tcW w:w="840" w:type="dxa"/>
            <w:tcBorders>
              <w:top w:val="single" w:sz="4" w:space="0" w:color="000000"/>
              <w:left w:val="nil"/>
              <w:bottom w:val="single" w:sz="4" w:space="0" w:color="000000"/>
              <w:right w:val="single" w:sz="4" w:space="0" w:color="000000"/>
            </w:tcBorders>
            <w:vAlign w:val="center"/>
          </w:tcPr>
          <w:p w14:paraId="28867874" w14:textId="77777777" w:rsidR="008A2179" w:rsidRDefault="009908DB">
            <w:r>
              <w:rPr>
                <w:rFonts w:ascii="宋体" w:hAnsi="宋体" w:cs="宋体"/>
                <w:sz w:val="15"/>
                <w:szCs w:val="15"/>
              </w:rPr>
              <w:t>float</w:t>
            </w:r>
          </w:p>
        </w:tc>
        <w:tc>
          <w:tcPr>
            <w:tcW w:w="1050" w:type="dxa"/>
            <w:tcBorders>
              <w:top w:val="single" w:sz="4" w:space="0" w:color="000000"/>
              <w:left w:val="nil"/>
              <w:bottom w:val="single" w:sz="4" w:space="0" w:color="000000"/>
              <w:right w:val="single" w:sz="4" w:space="0" w:color="000000"/>
            </w:tcBorders>
            <w:vAlign w:val="center"/>
          </w:tcPr>
          <w:p w14:paraId="49C7B170" w14:textId="77777777" w:rsidR="008A2179" w:rsidRDefault="009908DB">
            <w:pPr>
              <w:jc w:val="center"/>
            </w:pPr>
            <w:r>
              <w:rPr>
                <w:rFonts w:ascii="宋体" w:hAnsi="宋体" w:cs="宋体"/>
                <w:sz w:val="15"/>
                <w:szCs w:val="15"/>
              </w:rPr>
              <w:t>4 * 3</w:t>
            </w:r>
          </w:p>
        </w:tc>
        <w:tc>
          <w:tcPr>
            <w:tcW w:w="4050" w:type="dxa"/>
            <w:tcBorders>
              <w:top w:val="single" w:sz="4" w:space="0" w:color="000000"/>
              <w:left w:val="nil"/>
              <w:bottom w:val="single" w:sz="4" w:space="0" w:color="000000"/>
              <w:right w:val="single" w:sz="4" w:space="0" w:color="000000"/>
            </w:tcBorders>
            <w:vAlign w:val="bottom"/>
          </w:tcPr>
          <w:p w14:paraId="0CEEF17A" w14:textId="77777777" w:rsidR="008A2179" w:rsidRDefault="009908DB">
            <w:proofErr w:type="spellStart"/>
            <w:r>
              <w:rPr>
                <w:rFonts w:ascii="宋体" w:hAnsi="宋体" w:cs="宋体"/>
                <w:sz w:val="15"/>
                <w:szCs w:val="15"/>
              </w:rPr>
              <w:t>Gryo</w:t>
            </w:r>
            <w:proofErr w:type="spellEnd"/>
            <w:r>
              <w:rPr>
                <w:rFonts w:ascii="宋体" w:hAnsi="宋体" w:cs="宋体"/>
                <w:sz w:val="15"/>
                <w:szCs w:val="15"/>
              </w:rPr>
              <w:t xml:space="preserve"> temperature drift slope</w:t>
            </w:r>
          </w:p>
        </w:tc>
      </w:tr>
      <w:tr w:rsidR="008A2179" w14:paraId="2E24ACE3" w14:textId="77777777">
        <w:trPr>
          <w:trHeight w:val="260"/>
        </w:trPr>
        <w:tc>
          <w:tcPr>
            <w:tcW w:w="1290" w:type="dxa"/>
            <w:vMerge/>
            <w:tcBorders>
              <w:top w:val="single" w:sz="4" w:space="0" w:color="000000"/>
              <w:left w:val="single" w:sz="4" w:space="0" w:color="000000"/>
              <w:right w:val="single" w:sz="4" w:space="0" w:color="000000"/>
            </w:tcBorders>
            <w:vAlign w:val="center"/>
          </w:tcPr>
          <w:p w14:paraId="70250A06" w14:textId="77777777" w:rsidR="008A2179" w:rsidRDefault="008A2179"/>
        </w:tc>
        <w:tc>
          <w:tcPr>
            <w:tcW w:w="1290" w:type="dxa"/>
            <w:tcBorders>
              <w:top w:val="single" w:sz="4" w:space="0" w:color="000000"/>
              <w:left w:val="single" w:sz="4" w:space="0" w:color="000000"/>
              <w:bottom w:val="single" w:sz="4" w:space="0" w:color="000000"/>
              <w:right w:val="single" w:sz="4" w:space="0" w:color="000000"/>
            </w:tcBorders>
            <w:vAlign w:val="center"/>
          </w:tcPr>
          <w:p w14:paraId="57FE8682" w14:textId="77777777" w:rsidR="008A2179" w:rsidRDefault="009908DB">
            <w:r>
              <w:rPr>
                <w:rFonts w:ascii="宋体" w:hAnsi="宋体" w:cs="宋体"/>
                <w:sz w:val="15"/>
                <w:szCs w:val="15"/>
              </w:rPr>
              <w:t>Intercept[3]</w:t>
            </w:r>
          </w:p>
        </w:tc>
        <w:tc>
          <w:tcPr>
            <w:tcW w:w="840" w:type="dxa"/>
            <w:tcBorders>
              <w:top w:val="single" w:sz="4" w:space="0" w:color="000000"/>
              <w:left w:val="nil"/>
              <w:bottom w:val="single" w:sz="4" w:space="0" w:color="000000"/>
              <w:right w:val="single" w:sz="4" w:space="0" w:color="000000"/>
            </w:tcBorders>
            <w:vAlign w:val="center"/>
          </w:tcPr>
          <w:p w14:paraId="5A7B0CA8" w14:textId="77777777" w:rsidR="008A2179" w:rsidRDefault="009908DB">
            <w:r>
              <w:rPr>
                <w:rFonts w:ascii="宋体" w:hAnsi="宋体" w:cs="宋体"/>
                <w:sz w:val="15"/>
                <w:szCs w:val="15"/>
              </w:rPr>
              <w:t>float</w:t>
            </w:r>
          </w:p>
        </w:tc>
        <w:tc>
          <w:tcPr>
            <w:tcW w:w="1050" w:type="dxa"/>
            <w:tcBorders>
              <w:top w:val="single" w:sz="4" w:space="0" w:color="000000"/>
              <w:left w:val="nil"/>
              <w:bottom w:val="single" w:sz="4" w:space="0" w:color="000000"/>
              <w:right w:val="single" w:sz="4" w:space="0" w:color="000000"/>
            </w:tcBorders>
            <w:vAlign w:val="center"/>
          </w:tcPr>
          <w:p w14:paraId="3DA1644B" w14:textId="77777777" w:rsidR="008A2179" w:rsidRDefault="009908DB">
            <w:pPr>
              <w:jc w:val="center"/>
            </w:pPr>
            <w:r>
              <w:rPr>
                <w:rFonts w:ascii="宋体" w:hAnsi="宋体" w:cs="宋体"/>
                <w:sz w:val="15"/>
                <w:szCs w:val="15"/>
              </w:rPr>
              <w:t>4 * 3</w:t>
            </w:r>
          </w:p>
        </w:tc>
        <w:tc>
          <w:tcPr>
            <w:tcW w:w="4050" w:type="dxa"/>
            <w:tcBorders>
              <w:top w:val="single" w:sz="4" w:space="0" w:color="000000"/>
              <w:left w:val="nil"/>
              <w:bottom w:val="single" w:sz="4" w:space="0" w:color="000000"/>
              <w:right w:val="single" w:sz="4" w:space="0" w:color="000000"/>
            </w:tcBorders>
            <w:vAlign w:val="bottom"/>
          </w:tcPr>
          <w:p w14:paraId="73917439" w14:textId="77777777" w:rsidR="008A2179" w:rsidRDefault="009908DB">
            <w:r>
              <w:rPr>
                <w:rFonts w:ascii="宋体" w:hAnsi="宋体" w:cs="宋体"/>
                <w:sz w:val="15"/>
                <w:szCs w:val="15"/>
              </w:rPr>
              <w:t>Gyro temperature drift intercept</w:t>
            </w:r>
          </w:p>
        </w:tc>
      </w:tr>
      <w:tr w:rsidR="008A2179" w14:paraId="0B6228D5" w14:textId="77777777">
        <w:trPr>
          <w:trHeight w:val="260"/>
        </w:trPr>
        <w:tc>
          <w:tcPr>
            <w:tcW w:w="1290" w:type="dxa"/>
            <w:vMerge w:val="restart"/>
            <w:tcBorders>
              <w:top w:val="single" w:sz="4" w:space="0" w:color="000000"/>
              <w:left w:val="single" w:sz="4" w:space="0" w:color="000000"/>
              <w:bottom w:val="single" w:sz="4" w:space="0" w:color="000000"/>
              <w:right w:val="single" w:sz="4" w:space="0" w:color="000000"/>
            </w:tcBorders>
            <w:vAlign w:val="center"/>
          </w:tcPr>
          <w:p w14:paraId="500955CF" w14:textId="77777777" w:rsidR="008A2179" w:rsidRDefault="009908DB">
            <w:proofErr w:type="spellStart"/>
            <w:r>
              <w:rPr>
                <w:rFonts w:ascii="宋体" w:hAnsi="宋体" w:cs="宋体"/>
                <w:sz w:val="15"/>
                <w:szCs w:val="15"/>
              </w:rPr>
              <w:t>AcceCorrect</w:t>
            </w:r>
            <w:proofErr w:type="spellEnd"/>
          </w:p>
        </w:tc>
        <w:tc>
          <w:tcPr>
            <w:tcW w:w="1290" w:type="dxa"/>
            <w:tcBorders>
              <w:top w:val="single" w:sz="4" w:space="0" w:color="000000"/>
              <w:left w:val="single" w:sz="4" w:space="0" w:color="000000"/>
              <w:bottom w:val="single" w:sz="4" w:space="0" w:color="000000"/>
              <w:right w:val="single" w:sz="4" w:space="0" w:color="000000"/>
            </w:tcBorders>
            <w:vAlign w:val="center"/>
          </w:tcPr>
          <w:p w14:paraId="112DBBC5" w14:textId="77777777" w:rsidR="008A2179" w:rsidRDefault="009908DB">
            <w:pPr>
              <w:spacing w:line="276" w:lineRule="auto"/>
            </w:pPr>
            <w:r>
              <w:rPr>
                <w:rFonts w:ascii="宋体" w:hAnsi="宋体" w:cs="宋体"/>
                <w:sz w:val="15"/>
                <w:szCs w:val="15"/>
              </w:rPr>
              <w:t>Slop[3]</w:t>
            </w:r>
          </w:p>
        </w:tc>
        <w:tc>
          <w:tcPr>
            <w:tcW w:w="840" w:type="dxa"/>
            <w:tcBorders>
              <w:top w:val="single" w:sz="4" w:space="0" w:color="000000"/>
              <w:left w:val="nil"/>
              <w:bottom w:val="single" w:sz="4" w:space="0" w:color="000000"/>
              <w:right w:val="single" w:sz="4" w:space="0" w:color="000000"/>
            </w:tcBorders>
            <w:vAlign w:val="center"/>
          </w:tcPr>
          <w:p w14:paraId="228938AE" w14:textId="77777777" w:rsidR="008A2179" w:rsidRDefault="009908DB">
            <w:r>
              <w:rPr>
                <w:rFonts w:ascii="宋体" w:hAnsi="宋体" w:cs="宋体"/>
                <w:sz w:val="15"/>
                <w:szCs w:val="15"/>
              </w:rPr>
              <w:t>float</w:t>
            </w:r>
          </w:p>
        </w:tc>
        <w:tc>
          <w:tcPr>
            <w:tcW w:w="1050" w:type="dxa"/>
            <w:tcBorders>
              <w:top w:val="single" w:sz="4" w:space="0" w:color="000000"/>
              <w:left w:val="nil"/>
              <w:bottom w:val="single" w:sz="4" w:space="0" w:color="000000"/>
              <w:right w:val="single" w:sz="4" w:space="0" w:color="000000"/>
            </w:tcBorders>
            <w:vAlign w:val="center"/>
          </w:tcPr>
          <w:p w14:paraId="055022F6" w14:textId="77777777" w:rsidR="008A2179" w:rsidRDefault="009908DB">
            <w:pPr>
              <w:jc w:val="center"/>
            </w:pPr>
            <w:r>
              <w:rPr>
                <w:rFonts w:ascii="宋体" w:hAnsi="宋体" w:cs="宋体"/>
                <w:sz w:val="15"/>
                <w:szCs w:val="15"/>
              </w:rPr>
              <w:t>4 * 3</w:t>
            </w:r>
          </w:p>
        </w:tc>
        <w:tc>
          <w:tcPr>
            <w:tcW w:w="4050" w:type="dxa"/>
            <w:tcBorders>
              <w:top w:val="single" w:sz="4" w:space="0" w:color="000000"/>
              <w:left w:val="nil"/>
              <w:bottom w:val="single" w:sz="4" w:space="0" w:color="000000"/>
              <w:right w:val="single" w:sz="4" w:space="0" w:color="000000"/>
            </w:tcBorders>
            <w:vAlign w:val="bottom"/>
          </w:tcPr>
          <w:p w14:paraId="6E59F03C" w14:textId="77777777" w:rsidR="008A2179" w:rsidRDefault="009908DB">
            <w:r>
              <w:rPr>
                <w:rFonts w:ascii="宋体" w:hAnsi="宋体" w:cs="宋体"/>
                <w:sz w:val="15"/>
                <w:szCs w:val="15"/>
              </w:rPr>
              <w:t>Accelerometer temperature drift slope</w:t>
            </w:r>
          </w:p>
        </w:tc>
      </w:tr>
      <w:tr w:rsidR="008A2179" w14:paraId="57FE4166" w14:textId="77777777">
        <w:trPr>
          <w:trHeight w:val="260"/>
        </w:trPr>
        <w:tc>
          <w:tcPr>
            <w:tcW w:w="1290" w:type="dxa"/>
            <w:vMerge/>
            <w:tcBorders>
              <w:top w:val="single" w:sz="4" w:space="0" w:color="000000"/>
              <w:left w:val="single" w:sz="4" w:space="0" w:color="000000"/>
              <w:bottom w:val="single" w:sz="4" w:space="0" w:color="000000"/>
              <w:right w:val="single" w:sz="4" w:space="0" w:color="000000"/>
            </w:tcBorders>
            <w:vAlign w:val="center"/>
          </w:tcPr>
          <w:p w14:paraId="4FC530BF" w14:textId="77777777" w:rsidR="008A2179" w:rsidRDefault="008A2179"/>
        </w:tc>
        <w:tc>
          <w:tcPr>
            <w:tcW w:w="1290" w:type="dxa"/>
            <w:tcBorders>
              <w:top w:val="single" w:sz="4" w:space="0" w:color="000000"/>
              <w:left w:val="single" w:sz="4" w:space="0" w:color="000000"/>
              <w:bottom w:val="single" w:sz="4" w:space="0" w:color="000000"/>
              <w:right w:val="single" w:sz="4" w:space="0" w:color="000000"/>
            </w:tcBorders>
            <w:vAlign w:val="center"/>
          </w:tcPr>
          <w:p w14:paraId="5AEBE028" w14:textId="77777777" w:rsidR="008A2179" w:rsidRDefault="009908DB">
            <w:pPr>
              <w:spacing w:line="276" w:lineRule="auto"/>
            </w:pPr>
            <w:r>
              <w:rPr>
                <w:rFonts w:ascii="宋体" w:hAnsi="宋体" w:cs="宋体"/>
                <w:sz w:val="15"/>
                <w:szCs w:val="15"/>
              </w:rPr>
              <w:t>Intercept[3]</w:t>
            </w:r>
          </w:p>
        </w:tc>
        <w:tc>
          <w:tcPr>
            <w:tcW w:w="840" w:type="dxa"/>
            <w:tcBorders>
              <w:top w:val="single" w:sz="4" w:space="0" w:color="000000"/>
              <w:left w:val="nil"/>
              <w:bottom w:val="single" w:sz="4" w:space="0" w:color="000000"/>
              <w:right w:val="single" w:sz="4" w:space="0" w:color="000000"/>
            </w:tcBorders>
            <w:vAlign w:val="center"/>
          </w:tcPr>
          <w:p w14:paraId="26035764" w14:textId="77777777" w:rsidR="008A2179" w:rsidRDefault="009908DB">
            <w:r>
              <w:rPr>
                <w:rFonts w:ascii="宋体" w:hAnsi="宋体" w:cs="宋体"/>
                <w:sz w:val="15"/>
                <w:szCs w:val="15"/>
              </w:rPr>
              <w:t>float</w:t>
            </w:r>
          </w:p>
        </w:tc>
        <w:tc>
          <w:tcPr>
            <w:tcW w:w="1050" w:type="dxa"/>
            <w:tcBorders>
              <w:top w:val="single" w:sz="4" w:space="0" w:color="000000"/>
              <w:left w:val="nil"/>
              <w:bottom w:val="single" w:sz="4" w:space="0" w:color="000000"/>
              <w:right w:val="single" w:sz="4" w:space="0" w:color="000000"/>
            </w:tcBorders>
            <w:vAlign w:val="center"/>
          </w:tcPr>
          <w:p w14:paraId="693C70A4" w14:textId="77777777" w:rsidR="008A2179" w:rsidRDefault="009908DB">
            <w:pPr>
              <w:jc w:val="center"/>
            </w:pPr>
            <w:r>
              <w:rPr>
                <w:rFonts w:ascii="宋体" w:hAnsi="宋体" w:cs="宋体"/>
                <w:sz w:val="15"/>
                <w:szCs w:val="15"/>
              </w:rPr>
              <w:t>4 * 3</w:t>
            </w:r>
          </w:p>
        </w:tc>
        <w:tc>
          <w:tcPr>
            <w:tcW w:w="4050" w:type="dxa"/>
            <w:tcBorders>
              <w:top w:val="single" w:sz="4" w:space="0" w:color="000000"/>
              <w:left w:val="nil"/>
              <w:bottom w:val="single" w:sz="4" w:space="0" w:color="000000"/>
              <w:right w:val="single" w:sz="4" w:space="0" w:color="000000"/>
            </w:tcBorders>
            <w:vAlign w:val="bottom"/>
          </w:tcPr>
          <w:p w14:paraId="4EBA3133" w14:textId="77777777" w:rsidR="008A2179" w:rsidRDefault="009908DB">
            <w:r>
              <w:rPr>
                <w:rFonts w:ascii="宋体" w:hAnsi="宋体" w:cs="宋体" w:hint="eastAsia"/>
                <w:sz w:val="15"/>
                <w:szCs w:val="15"/>
              </w:rPr>
              <w:t>Accelerometer temperature intercept</w:t>
            </w:r>
          </w:p>
        </w:tc>
      </w:tr>
      <w:tr w:rsidR="008A2179" w14:paraId="0DE6E058" w14:textId="77777777">
        <w:trPr>
          <w:trHeight w:val="260"/>
        </w:trPr>
        <w:tc>
          <w:tcPr>
            <w:tcW w:w="2580" w:type="dxa"/>
            <w:gridSpan w:val="2"/>
            <w:tcBorders>
              <w:top w:val="single" w:sz="4" w:space="0" w:color="000000"/>
              <w:left w:val="single" w:sz="4" w:space="0" w:color="000000"/>
              <w:bottom w:val="single" w:sz="4" w:space="0" w:color="000000"/>
              <w:right w:val="single" w:sz="4" w:space="0" w:color="000000"/>
            </w:tcBorders>
            <w:vAlign w:val="center"/>
          </w:tcPr>
          <w:p w14:paraId="501FD805" w14:textId="77777777" w:rsidR="008A2179" w:rsidRDefault="009908DB">
            <w:proofErr w:type="spellStart"/>
            <w:r>
              <w:rPr>
                <w:rFonts w:ascii="宋体" w:hAnsi="宋体" w:cs="宋体"/>
                <w:sz w:val="15"/>
                <w:szCs w:val="15"/>
              </w:rPr>
              <w:t>GyroScale</w:t>
            </w:r>
            <w:proofErr w:type="spellEnd"/>
            <w:r>
              <w:rPr>
                <w:rFonts w:ascii="宋体" w:hAnsi="宋体" w:cs="宋体"/>
                <w:sz w:val="15"/>
                <w:szCs w:val="15"/>
              </w:rPr>
              <w:t>[3][3]</w:t>
            </w:r>
          </w:p>
        </w:tc>
        <w:tc>
          <w:tcPr>
            <w:tcW w:w="840" w:type="dxa"/>
            <w:tcBorders>
              <w:top w:val="single" w:sz="4" w:space="0" w:color="000000"/>
              <w:left w:val="nil"/>
              <w:bottom w:val="single" w:sz="4" w:space="0" w:color="000000"/>
              <w:right w:val="single" w:sz="4" w:space="0" w:color="000000"/>
            </w:tcBorders>
            <w:vAlign w:val="center"/>
          </w:tcPr>
          <w:p w14:paraId="70AF1C38" w14:textId="77777777" w:rsidR="008A2179" w:rsidRDefault="009908DB">
            <w:r>
              <w:rPr>
                <w:rFonts w:ascii="宋体" w:hAnsi="宋体" w:cs="宋体"/>
                <w:sz w:val="15"/>
                <w:szCs w:val="15"/>
              </w:rPr>
              <w:t>float</w:t>
            </w:r>
          </w:p>
        </w:tc>
        <w:tc>
          <w:tcPr>
            <w:tcW w:w="1050" w:type="dxa"/>
            <w:tcBorders>
              <w:top w:val="single" w:sz="4" w:space="0" w:color="000000"/>
              <w:left w:val="nil"/>
              <w:bottom w:val="single" w:sz="4" w:space="0" w:color="000000"/>
              <w:right w:val="single" w:sz="4" w:space="0" w:color="000000"/>
            </w:tcBorders>
            <w:vAlign w:val="center"/>
          </w:tcPr>
          <w:p w14:paraId="08DA7979" w14:textId="77777777" w:rsidR="008A2179" w:rsidRDefault="009908DB">
            <w:pPr>
              <w:jc w:val="center"/>
            </w:pPr>
            <w:r>
              <w:rPr>
                <w:rFonts w:ascii="宋体" w:hAnsi="宋体" w:cs="宋体"/>
                <w:sz w:val="15"/>
                <w:szCs w:val="15"/>
              </w:rPr>
              <w:t>4 * 3 * 3</w:t>
            </w:r>
          </w:p>
        </w:tc>
        <w:tc>
          <w:tcPr>
            <w:tcW w:w="4050" w:type="dxa"/>
            <w:tcBorders>
              <w:top w:val="single" w:sz="4" w:space="0" w:color="000000"/>
              <w:left w:val="nil"/>
              <w:bottom w:val="single" w:sz="4" w:space="0" w:color="000000"/>
              <w:right w:val="single" w:sz="4" w:space="0" w:color="000000"/>
            </w:tcBorders>
            <w:vAlign w:val="bottom"/>
          </w:tcPr>
          <w:p w14:paraId="4072C470" w14:textId="77777777" w:rsidR="008A2179" w:rsidRDefault="009908DB">
            <w:pPr>
              <w:rPr>
                <w:lang w:eastAsia="zh-CN"/>
              </w:rPr>
            </w:pPr>
            <w:r>
              <w:rPr>
                <w:rFonts w:ascii="宋体" w:hAnsi="宋体" w:cs="宋体"/>
                <w:sz w:val="15"/>
                <w:szCs w:val="15"/>
              </w:rPr>
              <w:t>Gyro scale and cross axis sensitivity</w:t>
            </w:r>
          </w:p>
        </w:tc>
      </w:tr>
      <w:tr w:rsidR="008A2179" w14:paraId="196CFFBE" w14:textId="77777777">
        <w:trPr>
          <w:trHeight w:val="260"/>
        </w:trPr>
        <w:tc>
          <w:tcPr>
            <w:tcW w:w="2580" w:type="dxa"/>
            <w:gridSpan w:val="2"/>
            <w:tcBorders>
              <w:top w:val="single" w:sz="4" w:space="0" w:color="000000"/>
              <w:left w:val="single" w:sz="4" w:space="0" w:color="000000"/>
              <w:bottom w:val="single" w:sz="4" w:space="0" w:color="000000"/>
              <w:right w:val="single" w:sz="4" w:space="0" w:color="000000"/>
            </w:tcBorders>
            <w:vAlign w:val="center"/>
          </w:tcPr>
          <w:p w14:paraId="6D3959C5" w14:textId="77777777" w:rsidR="008A2179" w:rsidRDefault="009908DB">
            <w:proofErr w:type="spellStart"/>
            <w:r>
              <w:rPr>
                <w:rFonts w:ascii="宋体" w:hAnsi="宋体" w:cs="宋体"/>
                <w:sz w:val="15"/>
                <w:szCs w:val="15"/>
              </w:rPr>
              <w:t>AcceScale</w:t>
            </w:r>
            <w:proofErr w:type="spellEnd"/>
            <w:r>
              <w:rPr>
                <w:rFonts w:ascii="宋体" w:hAnsi="宋体" w:cs="宋体"/>
                <w:sz w:val="15"/>
                <w:szCs w:val="15"/>
              </w:rPr>
              <w:t>[3][3]</w:t>
            </w:r>
          </w:p>
        </w:tc>
        <w:tc>
          <w:tcPr>
            <w:tcW w:w="840" w:type="dxa"/>
            <w:tcBorders>
              <w:top w:val="single" w:sz="4" w:space="0" w:color="000000"/>
              <w:left w:val="nil"/>
              <w:bottom w:val="single" w:sz="4" w:space="0" w:color="000000"/>
              <w:right w:val="single" w:sz="4" w:space="0" w:color="000000"/>
            </w:tcBorders>
            <w:vAlign w:val="center"/>
          </w:tcPr>
          <w:p w14:paraId="4C35D78C" w14:textId="77777777" w:rsidR="008A2179" w:rsidRDefault="009908DB">
            <w:r>
              <w:rPr>
                <w:rFonts w:ascii="宋体" w:hAnsi="宋体" w:cs="宋体"/>
                <w:sz w:val="15"/>
                <w:szCs w:val="15"/>
              </w:rPr>
              <w:t>float</w:t>
            </w:r>
          </w:p>
          <w:p w14:paraId="489AEECD" w14:textId="77777777" w:rsidR="008A2179" w:rsidRDefault="008A2179"/>
        </w:tc>
        <w:tc>
          <w:tcPr>
            <w:tcW w:w="1050" w:type="dxa"/>
            <w:tcBorders>
              <w:top w:val="single" w:sz="4" w:space="0" w:color="000000"/>
              <w:left w:val="nil"/>
              <w:bottom w:val="single" w:sz="4" w:space="0" w:color="000000"/>
              <w:right w:val="single" w:sz="4" w:space="0" w:color="000000"/>
            </w:tcBorders>
            <w:vAlign w:val="center"/>
          </w:tcPr>
          <w:p w14:paraId="7AC7F93F" w14:textId="77777777" w:rsidR="008A2179" w:rsidRDefault="009908DB">
            <w:pPr>
              <w:jc w:val="center"/>
            </w:pPr>
            <w:r>
              <w:rPr>
                <w:rFonts w:ascii="宋体" w:hAnsi="宋体" w:cs="宋体"/>
                <w:sz w:val="15"/>
                <w:szCs w:val="15"/>
              </w:rPr>
              <w:t>4 * 3 * 3</w:t>
            </w:r>
          </w:p>
        </w:tc>
        <w:tc>
          <w:tcPr>
            <w:tcW w:w="4050" w:type="dxa"/>
            <w:tcBorders>
              <w:top w:val="single" w:sz="4" w:space="0" w:color="000000"/>
              <w:left w:val="nil"/>
              <w:bottom w:val="single" w:sz="4" w:space="0" w:color="000000"/>
              <w:right w:val="single" w:sz="4" w:space="0" w:color="000000"/>
            </w:tcBorders>
            <w:vAlign w:val="bottom"/>
          </w:tcPr>
          <w:p w14:paraId="64B1F0BA" w14:textId="77777777" w:rsidR="008A2179" w:rsidRDefault="009908DB">
            <w:pPr>
              <w:rPr>
                <w:lang w:eastAsia="zh-CN"/>
              </w:rPr>
            </w:pPr>
            <w:proofErr w:type="spellStart"/>
            <w:r>
              <w:rPr>
                <w:rFonts w:ascii="宋体" w:hAnsi="宋体" w:cs="宋体"/>
                <w:sz w:val="15"/>
                <w:szCs w:val="15"/>
              </w:rPr>
              <w:t>Acce</w:t>
            </w:r>
            <w:proofErr w:type="spellEnd"/>
            <w:r>
              <w:rPr>
                <w:rFonts w:ascii="宋体" w:hAnsi="宋体" w:cs="宋体"/>
                <w:sz w:val="15"/>
                <w:szCs w:val="15"/>
              </w:rPr>
              <w:t xml:space="preserve"> scale and cross axis sensitivity</w:t>
            </w:r>
          </w:p>
        </w:tc>
      </w:tr>
      <w:tr w:rsidR="008A2179" w14:paraId="2502D062" w14:textId="77777777">
        <w:trPr>
          <w:trHeight w:val="260"/>
        </w:trPr>
        <w:tc>
          <w:tcPr>
            <w:tcW w:w="3420" w:type="dxa"/>
            <w:gridSpan w:val="3"/>
            <w:tcBorders>
              <w:top w:val="single" w:sz="4" w:space="0" w:color="000000"/>
            </w:tcBorders>
            <w:vAlign w:val="center"/>
          </w:tcPr>
          <w:p w14:paraId="059BCC48" w14:textId="77777777" w:rsidR="008A2179" w:rsidRDefault="009908DB">
            <w:pPr>
              <w:jc w:val="right"/>
            </w:pPr>
            <w:r>
              <w:rPr>
                <w:rFonts w:ascii="宋体" w:hAnsi="宋体" w:cs="宋体"/>
                <w:b/>
                <w:sz w:val="15"/>
                <w:szCs w:val="15"/>
              </w:rPr>
              <w:t>Total Bytes:</w:t>
            </w:r>
          </w:p>
        </w:tc>
        <w:tc>
          <w:tcPr>
            <w:tcW w:w="1050" w:type="dxa"/>
            <w:tcBorders>
              <w:top w:val="single" w:sz="4" w:space="0" w:color="000000"/>
            </w:tcBorders>
            <w:vAlign w:val="center"/>
          </w:tcPr>
          <w:p w14:paraId="44F898BC" w14:textId="77777777" w:rsidR="008A2179" w:rsidRDefault="009908DB">
            <w:pPr>
              <w:jc w:val="center"/>
            </w:pPr>
            <w:r>
              <w:rPr>
                <w:rFonts w:ascii="宋体" w:hAnsi="宋体" w:cs="宋体"/>
                <w:b/>
                <w:sz w:val="15"/>
                <w:szCs w:val="15"/>
              </w:rPr>
              <w:t>121</w:t>
            </w:r>
          </w:p>
        </w:tc>
        <w:tc>
          <w:tcPr>
            <w:tcW w:w="4050" w:type="dxa"/>
            <w:tcBorders>
              <w:top w:val="single" w:sz="4" w:space="0" w:color="000000"/>
            </w:tcBorders>
            <w:vAlign w:val="bottom"/>
          </w:tcPr>
          <w:p w14:paraId="10082F14" w14:textId="77777777" w:rsidR="008A2179" w:rsidRDefault="008A2179"/>
        </w:tc>
      </w:tr>
    </w:tbl>
    <w:p w14:paraId="78010954" w14:textId="77777777" w:rsidR="008A2179" w:rsidRDefault="00B318AD">
      <w:r>
        <w:rPr>
          <w:noProof/>
          <w:lang w:val="en-US" w:eastAsia="zh-CN"/>
        </w:rPr>
        <w:drawing>
          <wp:inline distT="0" distB="0" distL="0" distR="0" wp14:anchorId="30F24AEE" wp14:editId="5A315C68">
            <wp:extent cx="4971429" cy="2009524"/>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71429" cy="2009524"/>
                    </a:xfrm>
                    <a:prstGeom prst="rect">
                      <a:avLst/>
                    </a:prstGeom>
                  </pic:spPr>
                </pic:pic>
              </a:graphicData>
            </a:graphic>
          </wp:inline>
        </w:drawing>
      </w:r>
    </w:p>
    <w:p w14:paraId="5ACFD187" w14:textId="77777777" w:rsidR="008A2179" w:rsidRDefault="009908DB">
      <w:pPr>
        <w:pStyle w:val="4"/>
        <w:numPr>
          <w:ilvl w:val="3"/>
          <w:numId w:val="4"/>
        </w:numPr>
      </w:pPr>
      <w:bookmarkStart w:id="36" w:name="_Toc22499"/>
      <w:r>
        <w:t xml:space="preserve">Set </w:t>
      </w:r>
      <w:proofErr w:type="spellStart"/>
      <w:r>
        <w:t>IMU</w:t>
      </w:r>
      <w:proofErr w:type="spellEnd"/>
      <w:r>
        <w:t xml:space="preserve"> calibration (No reply)</w:t>
      </w:r>
      <w:bookmarkEnd w:id="36"/>
    </w:p>
    <w:p w14:paraId="71A6052D" w14:textId="77777777" w:rsidR="008A2179" w:rsidRDefault="009908DB">
      <w:pPr>
        <w:numPr>
          <w:ilvl w:val="0"/>
          <w:numId w:val="5"/>
        </w:numPr>
        <w:ind w:hanging="420"/>
      </w:pPr>
      <w:r>
        <w:rPr>
          <w:rFonts w:eastAsia="Calibri"/>
        </w:rPr>
        <w:t>Send packet:</w:t>
      </w:r>
    </w:p>
    <w:tbl>
      <w:tblPr>
        <w:tblStyle w:val="Style17"/>
        <w:tblW w:w="8320" w:type="dxa"/>
        <w:tblInd w:w="-21" w:type="dxa"/>
        <w:tblLayout w:type="fixed"/>
        <w:tblLook w:val="04A0" w:firstRow="1" w:lastRow="0" w:firstColumn="1" w:lastColumn="0" w:noHBand="0" w:noVBand="1"/>
      </w:tblPr>
      <w:tblGrid>
        <w:gridCol w:w="1260"/>
        <w:gridCol w:w="1260"/>
        <w:gridCol w:w="820"/>
        <w:gridCol w:w="1005"/>
        <w:gridCol w:w="3975"/>
      </w:tblGrid>
      <w:tr w:rsidR="008A2179" w14:paraId="1F35CB99" w14:textId="77777777">
        <w:trPr>
          <w:trHeight w:val="260"/>
        </w:trPr>
        <w:tc>
          <w:tcPr>
            <w:tcW w:w="2520"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09218716" w14:textId="77777777" w:rsidR="008A2179" w:rsidRDefault="009908DB">
            <w:pPr>
              <w:jc w:val="center"/>
            </w:pPr>
            <w:r>
              <w:rPr>
                <w:rFonts w:ascii="宋体" w:hAnsi="宋体" w:cs="宋体"/>
                <w:b/>
                <w:sz w:val="15"/>
                <w:szCs w:val="15"/>
              </w:rPr>
              <w:t>Name</w:t>
            </w:r>
          </w:p>
        </w:tc>
        <w:tc>
          <w:tcPr>
            <w:tcW w:w="820" w:type="dxa"/>
            <w:tcBorders>
              <w:top w:val="single" w:sz="4" w:space="0" w:color="000000"/>
              <w:left w:val="nil"/>
              <w:bottom w:val="single" w:sz="4" w:space="0" w:color="000000"/>
              <w:right w:val="single" w:sz="4" w:space="0" w:color="000000"/>
            </w:tcBorders>
            <w:shd w:val="clear" w:color="auto" w:fill="92D050"/>
            <w:vAlign w:val="center"/>
          </w:tcPr>
          <w:p w14:paraId="664814A8" w14:textId="77777777" w:rsidR="008A2179" w:rsidRDefault="009908DB">
            <w:pPr>
              <w:jc w:val="center"/>
            </w:pPr>
            <w:r>
              <w:rPr>
                <w:rFonts w:ascii="宋体" w:hAnsi="宋体" w:cs="宋体"/>
                <w:b/>
                <w:sz w:val="15"/>
                <w:szCs w:val="15"/>
              </w:rPr>
              <w:t>Type</w:t>
            </w:r>
          </w:p>
        </w:tc>
        <w:tc>
          <w:tcPr>
            <w:tcW w:w="1005" w:type="dxa"/>
            <w:tcBorders>
              <w:top w:val="single" w:sz="4" w:space="0" w:color="000000"/>
              <w:left w:val="nil"/>
              <w:bottom w:val="single" w:sz="4" w:space="0" w:color="000000"/>
              <w:right w:val="single" w:sz="4" w:space="0" w:color="000000"/>
            </w:tcBorders>
            <w:shd w:val="clear" w:color="auto" w:fill="92D050"/>
            <w:vAlign w:val="center"/>
          </w:tcPr>
          <w:p w14:paraId="764D5DAD" w14:textId="77777777" w:rsidR="008A2179" w:rsidRDefault="009908DB">
            <w:pPr>
              <w:jc w:val="center"/>
            </w:pPr>
            <w:r>
              <w:rPr>
                <w:rFonts w:ascii="宋体" w:hAnsi="宋体" w:cs="宋体"/>
                <w:b/>
                <w:sz w:val="15"/>
                <w:szCs w:val="15"/>
              </w:rPr>
              <w:t>Bytes</w:t>
            </w:r>
          </w:p>
        </w:tc>
        <w:tc>
          <w:tcPr>
            <w:tcW w:w="3975" w:type="dxa"/>
            <w:tcBorders>
              <w:top w:val="single" w:sz="4" w:space="0" w:color="000000"/>
              <w:left w:val="nil"/>
              <w:bottom w:val="single" w:sz="4" w:space="0" w:color="000000"/>
              <w:right w:val="single" w:sz="4" w:space="0" w:color="000000"/>
            </w:tcBorders>
            <w:shd w:val="clear" w:color="auto" w:fill="92D050"/>
            <w:vAlign w:val="center"/>
          </w:tcPr>
          <w:p w14:paraId="110F9E3A" w14:textId="77777777" w:rsidR="008A2179" w:rsidRDefault="009908DB">
            <w:pPr>
              <w:jc w:val="center"/>
            </w:pPr>
            <w:r>
              <w:rPr>
                <w:rFonts w:ascii="宋体" w:hAnsi="宋体" w:cs="宋体"/>
                <w:b/>
                <w:sz w:val="15"/>
                <w:szCs w:val="15"/>
              </w:rPr>
              <w:t>Description</w:t>
            </w:r>
          </w:p>
        </w:tc>
      </w:tr>
      <w:tr w:rsidR="008A2179" w14:paraId="5DF03B10" w14:textId="77777777" w:rsidTr="00BF2595">
        <w:trPr>
          <w:trHeight w:val="260"/>
        </w:trPr>
        <w:tc>
          <w:tcPr>
            <w:tcW w:w="2520" w:type="dxa"/>
            <w:gridSpan w:val="2"/>
            <w:tcBorders>
              <w:top w:val="single" w:sz="4" w:space="0" w:color="000000"/>
              <w:left w:val="single" w:sz="4" w:space="0" w:color="000000"/>
              <w:bottom w:val="single" w:sz="4" w:space="0" w:color="000000"/>
              <w:right w:val="single" w:sz="4" w:space="0" w:color="000000"/>
            </w:tcBorders>
            <w:vAlign w:val="center"/>
          </w:tcPr>
          <w:p w14:paraId="6DD06CB8" w14:textId="77777777" w:rsidR="008A2179" w:rsidRDefault="009908DB">
            <w:proofErr w:type="spellStart"/>
            <w:r>
              <w:rPr>
                <w:rFonts w:ascii="宋体" w:hAnsi="宋体" w:cs="宋体"/>
                <w:sz w:val="15"/>
                <w:szCs w:val="15"/>
              </w:rPr>
              <w:t>Cmd</w:t>
            </w:r>
            <w:proofErr w:type="spellEnd"/>
          </w:p>
        </w:tc>
        <w:tc>
          <w:tcPr>
            <w:tcW w:w="820" w:type="dxa"/>
            <w:tcBorders>
              <w:top w:val="single" w:sz="4" w:space="0" w:color="000000"/>
              <w:left w:val="nil"/>
              <w:bottom w:val="single" w:sz="4" w:space="0" w:color="000000"/>
              <w:right w:val="single" w:sz="4" w:space="0" w:color="000000"/>
            </w:tcBorders>
            <w:vAlign w:val="center"/>
          </w:tcPr>
          <w:p w14:paraId="6FE7BB43" w14:textId="77777777" w:rsidR="008A2179" w:rsidRDefault="009908DB">
            <w:r>
              <w:rPr>
                <w:rFonts w:ascii="宋体" w:hAnsi="宋体" w:cs="宋体"/>
                <w:sz w:val="15"/>
                <w:szCs w:val="15"/>
              </w:rPr>
              <w:t>uint8_t</w:t>
            </w:r>
          </w:p>
        </w:tc>
        <w:tc>
          <w:tcPr>
            <w:tcW w:w="1005" w:type="dxa"/>
            <w:tcBorders>
              <w:top w:val="single" w:sz="4" w:space="0" w:color="000000"/>
              <w:left w:val="nil"/>
              <w:bottom w:val="single" w:sz="4" w:space="0" w:color="000000"/>
              <w:right w:val="single" w:sz="4" w:space="0" w:color="000000"/>
            </w:tcBorders>
            <w:vAlign w:val="center"/>
          </w:tcPr>
          <w:p w14:paraId="2807F340" w14:textId="77777777" w:rsidR="008A2179" w:rsidRDefault="009908DB">
            <w:pPr>
              <w:jc w:val="center"/>
            </w:pPr>
            <w:r>
              <w:rPr>
                <w:rFonts w:ascii="宋体" w:hAnsi="宋体" w:cs="宋体"/>
                <w:sz w:val="15"/>
                <w:szCs w:val="15"/>
              </w:rPr>
              <w:t>1</w:t>
            </w:r>
          </w:p>
        </w:tc>
        <w:tc>
          <w:tcPr>
            <w:tcW w:w="3975" w:type="dxa"/>
            <w:tcBorders>
              <w:top w:val="single" w:sz="4" w:space="0" w:color="000000"/>
              <w:left w:val="nil"/>
              <w:bottom w:val="single" w:sz="4" w:space="0" w:color="000000"/>
              <w:right w:val="single" w:sz="4" w:space="0" w:color="000000"/>
            </w:tcBorders>
            <w:vAlign w:val="center"/>
          </w:tcPr>
          <w:p w14:paraId="540BA61B" w14:textId="77777777" w:rsidR="008A2179" w:rsidRDefault="009908DB" w:rsidP="00BF2595">
            <w:pPr>
              <w:jc w:val="both"/>
            </w:pPr>
            <w:proofErr w:type="spellStart"/>
            <w:r>
              <w:rPr>
                <w:rFonts w:ascii="宋体" w:hAnsi="宋体" w:cs="宋体"/>
                <w:sz w:val="15"/>
                <w:szCs w:val="15"/>
              </w:rPr>
              <w:t>Cmd</w:t>
            </w:r>
            <w:proofErr w:type="spellEnd"/>
            <w:r>
              <w:rPr>
                <w:rFonts w:ascii="宋体" w:hAnsi="宋体" w:cs="宋体"/>
                <w:sz w:val="15"/>
                <w:szCs w:val="15"/>
              </w:rPr>
              <w:t xml:space="preserve"> byte，fix to 0x4</w:t>
            </w:r>
          </w:p>
        </w:tc>
      </w:tr>
      <w:tr w:rsidR="008A2179" w14:paraId="3889027D" w14:textId="77777777" w:rsidTr="00BF2595">
        <w:trPr>
          <w:trHeight w:val="260"/>
        </w:trPr>
        <w:tc>
          <w:tcPr>
            <w:tcW w:w="1260" w:type="dxa"/>
            <w:vMerge w:val="restart"/>
            <w:tcBorders>
              <w:top w:val="single" w:sz="4" w:space="0" w:color="000000"/>
              <w:left w:val="single" w:sz="4" w:space="0" w:color="000000"/>
              <w:bottom w:val="single" w:sz="4" w:space="0" w:color="000000"/>
              <w:right w:val="single" w:sz="4" w:space="0" w:color="000000"/>
            </w:tcBorders>
            <w:vAlign w:val="center"/>
          </w:tcPr>
          <w:p w14:paraId="6416CC2C" w14:textId="77777777" w:rsidR="008A2179" w:rsidRDefault="009908DB">
            <w:proofErr w:type="spellStart"/>
            <w:r>
              <w:rPr>
                <w:rFonts w:ascii="宋体" w:hAnsi="宋体" w:cs="宋体"/>
                <w:sz w:val="15"/>
                <w:szCs w:val="15"/>
              </w:rPr>
              <w:t>GyroCorrect</w:t>
            </w:r>
            <w:proofErr w:type="spellEnd"/>
          </w:p>
        </w:tc>
        <w:tc>
          <w:tcPr>
            <w:tcW w:w="1260" w:type="dxa"/>
            <w:tcBorders>
              <w:top w:val="single" w:sz="4" w:space="0" w:color="000000"/>
              <w:left w:val="single" w:sz="4" w:space="0" w:color="000000"/>
              <w:bottom w:val="single" w:sz="4" w:space="0" w:color="000000"/>
              <w:right w:val="single" w:sz="4" w:space="0" w:color="000000"/>
            </w:tcBorders>
            <w:vAlign w:val="center"/>
          </w:tcPr>
          <w:p w14:paraId="59A39B62" w14:textId="77777777" w:rsidR="008A2179" w:rsidRDefault="009908DB">
            <w:r>
              <w:rPr>
                <w:rFonts w:ascii="宋体" w:hAnsi="宋体" w:cs="宋体"/>
                <w:sz w:val="15"/>
                <w:szCs w:val="15"/>
              </w:rPr>
              <w:t>Slop[3]</w:t>
            </w:r>
          </w:p>
        </w:tc>
        <w:tc>
          <w:tcPr>
            <w:tcW w:w="820" w:type="dxa"/>
            <w:tcBorders>
              <w:top w:val="single" w:sz="4" w:space="0" w:color="000000"/>
              <w:left w:val="nil"/>
              <w:bottom w:val="single" w:sz="4" w:space="0" w:color="000000"/>
              <w:right w:val="single" w:sz="4" w:space="0" w:color="000000"/>
            </w:tcBorders>
            <w:vAlign w:val="center"/>
          </w:tcPr>
          <w:p w14:paraId="748CF1EA" w14:textId="77777777" w:rsidR="008A2179" w:rsidRDefault="009908DB">
            <w:r>
              <w:rPr>
                <w:rFonts w:ascii="宋体" w:hAnsi="宋体" w:cs="宋体"/>
                <w:sz w:val="15"/>
                <w:szCs w:val="15"/>
              </w:rPr>
              <w:t>float</w:t>
            </w:r>
          </w:p>
        </w:tc>
        <w:tc>
          <w:tcPr>
            <w:tcW w:w="1005" w:type="dxa"/>
            <w:tcBorders>
              <w:top w:val="single" w:sz="4" w:space="0" w:color="000000"/>
              <w:left w:val="nil"/>
              <w:bottom w:val="single" w:sz="4" w:space="0" w:color="000000"/>
              <w:right w:val="single" w:sz="4" w:space="0" w:color="000000"/>
            </w:tcBorders>
            <w:vAlign w:val="center"/>
          </w:tcPr>
          <w:p w14:paraId="5E298CC0" w14:textId="77777777" w:rsidR="008A2179" w:rsidRDefault="009908DB">
            <w:pPr>
              <w:jc w:val="center"/>
            </w:pPr>
            <w:r>
              <w:rPr>
                <w:rFonts w:ascii="宋体" w:hAnsi="宋体" w:cs="宋体"/>
                <w:sz w:val="15"/>
                <w:szCs w:val="15"/>
              </w:rPr>
              <w:t>4 * 3</w:t>
            </w:r>
          </w:p>
        </w:tc>
        <w:tc>
          <w:tcPr>
            <w:tcW w:w="3975" w:type="dxa"/>
            <w:tcBorders>
              <w:top w:val="single" w:sz="4" w:space="0" w:color="000000"/>
              <w:left w:val="nil"/>
              <w:bottom w:val="single" w:sz="4" w:space="0" w:color="000000"/>
              <w:right w:val="single" w:sz="4" w:space="0" w:color="000000"/>
            </w:tcBorders>
            <w:vAlign w:val="center"/>
          </w:tcPr>
          <w:p w14:paraId="7B098D92" w14:textId="77777777" w:rsidR="008A2179" w:rsidRDefault="009908DB" w:rsidP="00BF2595">
            <w:pPr>
              <w:jc w:val="both"/>
            </w:pPr>
            <w:r>
              <w:rPr>
                <w:rFonts w:ascii="宋体" w:hAnsi="宋体" w:cs="宋体"/>
                <w:sz w:val="15"/>
                <w:szCs w:val="15"/>
              </w:rPr>
              <w:t>Gyro temperature drift slope</w:t>
            </w:r>
          </w:p>
        </w:tc>
      </w:tr>
      <w:tr w:rsidR="008A2179" w14:paraId="4F722DA1" w14:textId="77777777" w:rsidTr="00BF2595">
        <w:trPr>
          <w:trHeight w:val="260"/>
        </w:trPr>
        <w:tc>
          <w:tcPr>
            <w:tcW w:w="1260" w:type="dxa"/>
            <w:vMerge/>
            <w:tcBorders>
              <w:top w:val="single" w:sz="4" w:space="0" w:color="000000"/>
              <w:left w:val="single" w:sz="4" w:space="0" w:color="000000"/>
              <w:right w:val="single" w:sz="4" w:space="0" w:color="000000"/>
            </w:tcBorders>
            <w:vAlign w:val="center"/>
          </w:tcPr>
          <w:p w14:paraId="7B315757" w14:textId="77777777" w:rsidR="008A2179" w:rsidRDefault="008A2179"/>
        </w:tc>
        <w:tc>
          <w:tcPr>
            <w:tcW w:w="1260" w:type="dxa"/>
            <w:tcBorders>
              <w:top w:val="single" w:sz="4" w:space="0" w:color="000000"/>
              <w:left w:val="single" w:sz="4" w:space="0" w:color="000000"/>
              <w:bottom w:val="single" w:sz="4" w:space="0" w:color="000000"/>
              <w:right w:val="single" w:sz="4" w:space="0" w:color="000000"/>
            </w:tcBorders>
            <w:vAlign w:val="center"/>
          </w:tcPr>
          <w:p w14:paraId="2EF08DF5" w14:textId="77777777" w:rsidR="008A2179" w:rsidRDefault="009908DB">
            <w:r>
              <w:rPr>
                <w:rFonts w:ascii="宋体" w:hAnsi="宋体" w:cs="宋体"/>
                <w:sz w:val="15"/>
                <w:szCs w:val="15"/>
              </w:rPr>
              <w:t>Intercept[3]</w:t>
            </w:r>
          </w:p>
        </w:tc>
        <w:tc>
          <w:tcPr>
            <w:tcW w:w="820" w:type="dxa"/>
            <w:tcBorders>
              <w:top w:val="single" w:sz="4" w:space="0" w:color="000000"/>
              <w:left w:val="nil"/>
              <w:bottom w:val="single" w:sz="4" w:space="0" w:color="000000"/>
              <w:right w:val="single" w:sz="4" w:space="0" w:color="000000"/>
            </w:tcBorders>
            <w:vAlign w:val="center"/>
          </w:tcPr>
          <w:p w14:paraId="5D82B277" w14:textId="77777777" w:rsidR="008A2179" w:rsidRDefault="009908DB">
            <w:r>
              <w:rPr>
                <w:rFonts w:ascii="宋体" w:hAnsi="宋体" w:cs="宋体"/>
                <w:sz w:val="15"/>
                <w:szCs w:val="15"/>
              </w:rPr>
              <w:t>float</w:t>
            </w:r>
          </w:p>
        </w:tc>
        <w:tc>
          <w:tcPr>
            <w:tcW w:w="1005" w:type="dxa"/>
            <w:tcBorders>
              <w:top w:val="single" w:sz="4" w:space="0" w:color="000000"/>
              <w:left w:val="nil"/>
              <w:bottom w:val="single" w:sz="4" w:space="0" w:color="000000"/>
              <w:right w:val="single" w:sz="4" w:space="0" w:color="000000"/>
            </w:tcBorders>
            <w:vAlign w:val="center"/>
          </w:tcPr>
          <w:p w14:paraId="7A055D7D" w14:textId="77777777" w:rsidR="008A2179" w:rsidRDefault="009908DB">
            <w:pPr>
              <w:jc w:val="center"/>
            </w:pPr>
            <w:r>
              <w:rPr>
                <w:rFonts w:ascii="宋体" w:hAnsi="宋体" w:cs="宋体"/>
                <w:sz w:val="15"/>
                <w:szCs w:val="15"/>
              </w:rPr>
              <w:t>4 * 3</w:t>
            </w:r>
          </w:p>
        </w:tc>
        <w:tc>
          <w:tcPr>
            <w:tcW w:w="3975" w:type="dxa"/>
            <w:tcBorders>
              <w:top w:val="single" w:sz="4" w:space="0" w:color="000000"/>
              <w:left w:val="nil"/>
              <w:bottom w:val="single" w:sz="4" w:space="0" w:color="000000"/>
              <w:right w:val="single" w:sz="4" w:space="0" w:color="000000"/>
            </w:tcBorders>
            <w:vAlign w:val="center"/>
          </w:tcPr>
          <w:p w14:paraId="3AE07195" w14:textId="77777777" w:rsidR="008A2179" w:rsidRDefault="009908DB" w:rsidP="00BF2595">
            <w:pPr>
              <w:jc w:val="both"/>
            </w:pPr>
            <w:r>
              <w:rPr>
                <w:rFonts w:ascii="宋体" w:hAnsi="宋体" w:cs="宋体"/>
                <w:sz w:val="15"/>
                <w:szCs w:val="15"/>
              </w:rPr>
              <w:t>Gyro temperature drift intercept</w:t>
            </w:r>
          </w:p>
        </w:tc>
      </w:tr>
      <w:tr w:rsidR="008A2179" w14:paraId="6C4EAEF8" w14:textId="77777777" w:rsidTr="00BF2595">
        <w:trPr>
          <w:trHeight w:val="260"/>
        </w:trPr>
        <w:tc>
          <w:tcPr>
            <w:tcW w:w="1260" w:type="dxa"/>
            <w:vMerge w:val="restart"/>
            <w:tcBorders>
              <w:top w:val="single" w:sz="4" w:space="0" w:color="000000"/>
              <w:left w:val="single" w:sz="4" w:space="0" w:color="000000"/>
              <w:bottom w:val="single" w:sz="4" w:space="0" w:color="000000"/>
              <w:right w:val="single" w:sz="4" w:space="0" w:color="000000"/>
            </w:tcBorders>
            <w:vAlign w:val="center"/>
          </w:tcPr>
          <w:p w14:paraId="6A4D64C9" w14:textId="77777777" w:rsidR="008A2179" w:rsidRDefault="009908DB">
            <w:proofErr w:type="spellStart"/>
            <w:r>
              <w:rPr>
                <w:rFonts w:ascii="宋体" w:hAnsi="宋体" w:cs="宋体"/>
                <w:sz w:val="15"/>
                <w:szCs w:val="15"/>
              </w:rPr>
              <w:t>AcceCorrect</w:t>
            </w:r>
            <w:proofErr w:type="spellEnd"/>
          </w:p>
        </w:tc>
        <w:tc>
          <w:tcPr>
            <w:tcW w:w="1260" w:type="dxa"/>
            <w:tcBorders>
              <w:top w:val="single" w:sz="4" w:space="0" w:color="000000"/>
              <w:left w:val="single" w:sz="4" w:space="0" w:color="000000"/>
              <w:bottom w:val="single" w:sz="4" w:space="0" w:color="000000"/>
              <w:right w:val="single" w:sz="4" w:space="0" w:color="000000"/>
            </w:tcBorders>
            <w:vAlign w:val="center"/>
          </w:tcPr>
          <w:p w14:paraId="3620510E" w14:textId="77777777" w:rsidR="008A2179" w:rsidRDefault="009908DB">
            <w:pPr>
              <w:spacing w:line="276" w:lineRule="auto"/>
            </w:pPr>
            <w:r>
              <w:rPr>
                <w:rFonts w:ascii="宋体" w:hAnsi="宋体" w:cs="宋体"/>
                <w:sz w:val="15"/>
                <w:szCs w:val="15"/>
              </w:rPr>
              <w:t>Slop[3]</w:t>
            </w:r>
          </w:p>
        </w:tc>
        <w:tc>
          <w:tcPr>
            <w:tcW w:w="820" w:type="dxa"/>
            <w:tcBorders>
              <w:top w:val="single" w:sz="4" w:space="0" w:color="000000"/>
              <w:left w:val="nil"/>
              <w:bottom w:val="single" w:sz="4" w:space="0" w:color="000000"/>
              <w:right w:val="single" w:sz="4" w:space="0" w:color="000000"/>
            </w:tcBorders>
            <w:vAlign w:val="center"/>
          </w:tcPr>
          <w:p w14:paraId="10D25E5B" w14:textId="77777777" w:rsidR="008A2179" w:rsidRDefault="009908DB">
            <w:r>
              <w:rPr>
                <w:rFonts w:ascii="宋体" w:hAnsi="宋体" w:cs="宋体"/>
                <w:sz w:val="15"/>
                <w:szCs w:val="15"/>
              </w:rPr>
              <w:t>float</w:t>
            </w:r>
          </w:p>
        </w:tc>
        <w:tc>
          <w:tcPr>
            <w:tcW w:w="1005" w:type="dxa"/>
            <w:tcBorders>
              <w:top w:val="single" w:sz="4" w:space="0" w:color="000000"/>
              <w:left w:val="nil"/>
              <w:bottom w:val="single" w:sz="4" w:space="0" w:color="000000"/>
              <w:right w:val="single" w:sz="4" w:space="0" w:color="000000"/>
            </w:tcBorders>
            <w:vAlign w:val="center"/>
          </w:tcPr>
          <w:p w14:paraId="717A7B7C" w14:textId="77777777" w:rsidR="008A2179" w:rsidRDefault="009908DB">
            <w:pPr>
              <w:jc w:val="center"/>
            </w:pPr>
            <w:r>
              <w:rPr>
                <w:rFonts w:ascii="宋体" w:hAnsi="宋体" w:cs="宋体"/>
                <w:sz w:val="15"/>
                <w:szCs w:val="15"/>
              </w:rPr>
              <w:t>4 * 3</w:t>
            </w:r>
          </w:p>
        </w:tc>
        <w:tc>
          <w:tcPr>
            <w:tcW w:w="3975" w:type="dxa"/>
            <w:tcBorders>
              <w:top w:val="single" w:sz="4" w:space="0" w:color="000000"/>
              <w:left w:val="nil"/>
              <w:bottom w:val="single" w:sz="4" w:space="0" w:color="000000"/>
              <w:right w:val="single" w:sz="4" w:space="0" w:color="000000"/>
            </w:tcBorders>
            <w:vAlign w:val="center"/>
          </w:tcPr>
          <w:p w14:paraId="02E02742" w14:textId="77777777" w:rsidR="008A2179" w:rsidRDefault="009908DB" w:rsidP="00BF2595">
            <w:pPr>
              <w:jc w:val="both"/>
            </w:pPr>
            <w:r>
              <w:rPr>
                <w:rFonts w:ascii="宋体" w:hAnsi="宋体" w:cs="宋体"/>
                <w:sz w:val="15"/>
                <w:szCs w:val="15"/>
              </w:rPr>
              <w:t>Accelerometer temperature drift slope</w:t>
            </w:r>
          </w:p>
        </w:tc>
      </w:tr>
      <w:tr w:rsidR="008A2179" w14:paraId="2C363B11" w14:textId="77777777" w:rsidTr="00BF2595">
        <w:trPr>
          <w:trHeight w:val="260"/>
        </w:trPr>
        <w:tc>
          <w:tcPr>
            <w:tcW w:w="1260" w:type="dxa"/>
            <w:vMerge/>
            <w:tcBorders>
              <w:top w:val="single" w:sz="4" w:space="0" w:color="000000"/>
              <w:left w:val="single" w:sz="4" w:space="0" w:color="000000"/>
              <w:bottom w:val="single" w:sz="4" w:space="0" w:color="000000"/>
              <w:right w:val="single" w:sz="4" w:space="0" w:color="000000"/>
            </w:tcBorders>
            <w:vAlign w:val="center"/>
          </w:tcPr>
          <w:p w14:paraId="219B4F71" w14:textId="77777777" w:rsidR="008A2179" w:rsidRDefault="008A2179"/>
        </w:tc>
        <w:tc>
          <w:tcPr>
            <w:tcW w:w="1260" w:type="dxa"/>
            <w:tcBorders>
              <w:top w:val="single" w:sz="4" w:space="0" w:color="000000"/>
              <w:left w:val="single" w:sz="4" w:space="0" w:color="000000"/>
              <w:bottom w:val="single" w:sz="4" w:space="0" w:color="000000"/>
              <w:right w:val="single" w:sz="4" w:space="0" w:color="000000"/>
            </w:tcBorders>
            <w:vAlign w:val="center"/>
          </w:tcPr>
          <w:p w14:paraId="5E436975" w14:textId="77777777" w:rsidR="008A2179" w:rsidRDefault="009908DB">
            <w:pPr>
              <w:spacing w:line="276" w:lineRule="auto"/>
            </w:pPr>
            <w:r>
              <w:rPr>
                <w:rFonts w:ascii="宋体" w:hAnsi="宋体" w:cs="宋体"/>
                <w:sz w:val="15"/>
                <w:szCs w:val="15"/>
              </w:rPr>
              <w:t>Intercept[3]</w:t>
            </w:r>
          </w:p>
        </w:tc>
        <w:tc>
          <w:tcPr>
            <w:tcW w:w="820" w:type="dxa"/>
            <w:tcBorders>
              <w:top w:val="single" w:sz="4" w:space="0" w:color="000000"/>
              <w:left w:val="nil"/>
              <w:bottom w:val="single" w:sz="4" w:space="0" w:color="000000"/>
              <w:right w:val="single" w:sz="4" w:space="0" w:color="000000"/>
            </w:tcBorders>
            <w:vAlign w:val="center"/>
          </w:tcPr>
          <w:p w14:paraId="5B318B50" w14:textId="77777777" w:rsidR="008A2179" w:rsidRDefault="009908DB">
            <w:r>
              <w:rPr>
                <w:rFonts w:ascii="宋体" w:hAnsi="宋体" w:cs="宋体"/>
                <w:sz w:val="15"/>
                <w:szCs w:val="15"/>
              </w:rPr>
              <w:t>float</w:t>
            </w:r>
          </w:p>
        </w:tc>
        <w:tc>
          <w:tcPr>
            <w:tcW w:w="1005" w:type="dxa"/>
            <w:tcBorders>
              <w:top w:val="single" w:sz="4" w:space="0" w:color="000000"/>
              <w:left w:val="nil"/>
              <w:bottom w:val="single" w:sz="4" w:space="0" w:color="000000"/>
              <w:right w:val="single" w:sz="4" w:space="0" w:color="000000"/>
            </w:tcBorders>
            <w:vAlign w:val="center"/>
          </w:tcPr>
          <w:p w14:paraId="16BA65CA" w14:textId="77777777" w:rsidR="008A2179" w:rsidRDefault="009908DB">
            <w:pPr>
              <w:jc w:val="center"/>
            </w:pPr>
            <w:r>
              <w:rPr>
                <w:rFonts w:ascii="宋体" w:hAnsi="宋体" w:cs="宋体"/>
                <w:sz w:val="15"/>
                <w:szCs w:val="15"/>
              </w:rPr>
              <w:t>4 * 3</w:t>
            </w:r>
          </w:p>
        </w:tc>
        <w:tc>
          <w:tcPr>
            <w:tcW w:w="3975" w:type="dxa"/>
            <w:tcBorders>
              <w:top w:val="single" w:sz="4" w:space="0" w:color="000000"/>
              <w:left w:val="nil"/>
              <w:bottom w:val="single" w:sz="4" w:space="0" w:color="000000"/>
              <w:right w:val="single" w:sz="4" w:space="0" w:color="000000"/>
            </w:tcBorders>
            <w:vAlign w:val="center"/>
          </w:tcPr>
          <w:p w14:paraId="07DFB52D" w14:textId="77777777" w:rsidR="008A2179" w:rsidRDefault="009908DB" w:rsidP="00BF2595">
            <w:pPr>
              <w:jc w:val="both"/>
            </w:pPr>
            <w:r>
              <w:rPr>
                <w:rFonts w:ascii="宋体" w:hAnsi="宋体" w:cs="宋体"/>
                <w:sz w:val="15"/>
                <w:szCs w:val="15"/>
              </w:rPr>
              <w:t>Accelerometer temperature intercept</w:t>
            </w:r>
          </w:p>
        </w:tc>
      </w:tr>
      <w:tr w:rsidR="008A2179" w14:paraId="533C75CB" w14:textId="77777777" w:rsidTr="00BF2595">
        <w:trPr>
          <w:trHeight w:val="260"/>
        </w:trPr>
        <w:tc>
          <w:tcPr>
            <w:tcW w:w="2520" w:type="dxa"/>
            <w:gridSpan w:val="2"/>
            <w:tcBorders>
              <w:top w:val="single" w:sz="4" w:space="0" w:color="000000"/>
              <w:left w:val="single" w:sz="4" w:space="0" w:color="000000"/>
              <w:bottom w:val="single" w:sz="4" w:space="0" w:color="000000"/>
              <w:right w:val="single" w:sz="4" w:space="0" w:color="000000"/>
            </w:tcBorders>
            <w:vAlign w:val="center"/>
          </w:tcPr>
          <w:p w14:paraId="3784CC19" w14:textId="77777777" w:rsidR="008A2179" w:rsidRDefault="009908DB">
            <w:proofErr w:type="spellStart"/>
            <w:r>
              <w:rPr>
                <w:rFonts w:ascii="宋体" w:hAnsi="宋体" w:cs="宋体"/>
                <w:sz w:val="15"/>
                <w:szCs w:val="15"/>
              </w:rPr>
              <w:t>GyroScale</w:t>
            </w:r>
            <w:proofErr w:type="spellEnd"/>
            <w:r>
              <w:rPr>
                <w:rFonts w:ascii="宋体" w:hAnsi="宋体" w:cs="宋体"/>
                <w:sz w:val="15"/>
                <w:szCs w:val="15"/>
              </w:rPr>
              <w:t>[3][3]</w:t>
            </w:r>
          </w:p>
        </w:tc>
        <w:tc>
          <w:tcPr>
            <w:tcW w:w="820" w:type="dxa"/>
            <w:tcBorders>
              <w:top w:val="single" w:sz="4" w:space="0" w:color="000000"/>
              <w:left w:val="nil"/>
              <w:bottom w:val="single" w:sz="4" w:space="0" w:color="000000"/>
              <w:right w:val="single" w:sz="4" w:space="0" w:color="000000"/>
            </w:tcBorders>
            <w:vAlign w:val="center"/>
          </w:tcPr>
          <w:p w14:paraId="7C96BB83" w14:textId="77777777" w:rsidR="008A2179" w:rsidRDefault="009908DB">
            <w:r>
              <w:rPr>
                <w:rFonts w:ascii="宋体" w:hAnsi="宋体" w:cs="宋体"/>
                <w:sz w:val="15"/>
                <w:szCs w:val="15"/>
              </w:rPr>
              <w:t>float</w:t>
            </w:r>
          </w:p>
        </w:tc>
        <w:tc>
          <w:tcPr>
            <w:tcW w:w="1005" w:type="dxa"/>
            <w:tcBorders>
              <w:top w:val="single" w:sz="4" w:space="0" w:color="000000"/>
              <w:left w:val="nil"/>
              <w:bottom w:val="single" w:sz="4" w:space="0" w:color="000000"/>
              <w:right w:val="single" w:sz="4" w:space="0" w:color="000000"/>
            </w:tcBorders>
            <w:vAlign w:val="center"/>
          </w:tcPr>
          <w:p w14:paraId="3DA48807" w14:textId="77777777" w:rsidR="008A2179" w:rsidRDefault="009908DB">
            <w:pPr>
              <w:jc w:val="center"/>
            </w:pPr>
            <w:r>
              <w:rPr>
                <w:rFonts w:ascii="宋体" w:hAnsi="宋体" w:cs="宋体"/>
                <w:sz w:val="15"/>
                <w:szCs w:val="15"/>
              </w:rPr>
              <w:t>4 * 3 * 3</w:t>
            </w:r>
          </w:p>
        </w:tc>
        <w:tc>
          <w:tcPr>
            <w:tcW w:w="3975" w:type="dxa"/>
            <w:tcBorders>
              <w:top w:val="single" w:sz="4" w:space="0" w:color="000000"/>
              <w:left w:val="nil"/>
              <w:bottom w:val="single" w:sz="4" w:space="0" w:color="000000"/>
              <w:right w:val="single" w:sz="4" w:space="0" w:color="000000"/>
            </w:tcBorders>
            <w:vAlign w:val="center"/>
          </w:tcPr>
          <w:p w14:paraId="6C033CB2" w14:textId="77777777" w:rsidR="008A2179" w:rsidRDefault="009908DB" w:rsidP="00BF2595">
            <w:pPr>
              <w:jc w:val="both"/>
              <w:rPr>
                <w:lang w:eastAsia="zh-CN"/>
              </w:rPr>
            </w:pPr>
            <w:r>
              <w:rPr>
                <w:rFonts w:ascii="宋体" w:hAnsi="宋体" w:cs="宋体"/>
                <w:sz w:val="15"/>
                <w:szCs w:val="15"/>
              </w:rPr>
              <w:t>Gyro scale and cross axis sensitivity</w:t>
            </w:r>
          </w:p>
        </w:tc>
      </w:tr>
      <w:tr w:rsidR="008A2179" w14:paraId="7CBEF567" w14:textId="77777777" w:rsidTr="00BF2595">
        <w:trPr>
          <w:trHeight w:val="260"/>
        </w:trPr>
        <w:tc>
          <w:tcPr>
            <w:tcW w:w="2520" w:type="dxa"/>
            <w:gridSpan w:val="2"/>
            <w:tcBorders>
              <w:top w:val="single" w:sz="4" w:space="0" w:color="000000"/>
              <w:left w:val="single" w:sz="4" w:space="0" w:color="000000"/>
              <w:bottom w:val="single" w:sz="4" w:space="0" w:color="000000"/>
              <w:right w:val="single" w:sz="4" w:space="0" w:color="000000"/>
            </w:tcBorders>
            <w:vAlign w:val="center"/>
          </w:tcPr>
          <w:p w14:paraId="517FD3C6" w14:textId="77777777" w:rsidR="008A2179" w:rsidRDefault="009908DB">
            <w:proofErr w:type="spellStart"/>
            <w:r>
              <w:rPr>
                <w:rFonts w:ascii="宋体" w:hAnsi="宋体" w:cs="宋体"/>
                <w:sz w:val="15"/>
                <w:szCs w:val="15"/>
              </w:rPr>
              <w:t>AcceScale</w:t>
            </w:r>
            <w:proofErr w:type="spellEnd"/>
            <w:r>
              <w:rPr>
                <w:rFonts w:ascii="宋体" w:hAnsi="宋体" w:cs="宋体"/>
                <w:sz w:val="15"/>
                <w:szCs w:val="15"/>
              </w:rPr>
              <w:t>[3][3]</w:t>
            </w:r>
          </w:p>
        </w:tc>
        <w:tc>
          <w:tcPr>
            <w:tcW w:w="820" w:type="dxa"/>
            <w:tcBorders>
              <w:top w:val="single" w:sz="4" w:space="0" w:color="000000"/>
              <w:left w:val="nil"/>
              <w:bottom w:val="single" w:sz="4" w:space="0" w:color="000000"/>
              <w:right w:val="single" w:sz="4" w:space="0" w:color="000000"/>
            </w:tcBorders>
            <w:vAlign w:val="center"/>
          </w:tcPr>
          <w:p w14:paraId="2FEC2367" w14:textId="77777777" w:rsidR="008A2179" w:rsidRDefault="009908DB">
            <w:r>
              <w:rPr>
                <w:rFonts w:ascii="宋体" w:hAnsi="宋体" w:cs="宋体"/>
                <w:sz w:val="15"/>
                <w:szCs w:val="15"/>
              </w:rPr>
              <w:t>float</w:t>
            </w:r>
          </w:p>
          <w:p w14:paraId="11170368" w14:textId="77777777" w:rsidR="008A2179" w:rsidRDefault="008A2179"/>
        </w:tc>
        <w:tc>
          <w:tcPr>
            <w:tcW w:w="1005" w:type="dxa"/>
            <w:tcBorders>
              <w:top w:val="single" w:sz="4" w:space="0" w:color="000000"/>
              <w:left w:val="nil"/>
              <w:bottom w:val="single" w:sz="4" w:space="0" w:color="000000"/>
              <w:right w:val="single" w:sz="4" w:space="0" w:color="000000"/>
            </w:tcBorders>
            <w:vAlign w:val="center"/>
          </w:tcPr>
          <w:p w14:paraId="3AEA7038" w14:textId="77777777" w:rsidR="008A2179" w:rsidRDefault="009908DB">
            <w:pPr>
              <w:jc w:val="center"/>
            </w:pPr>
            <w:r>
              <w:rPr>
                <w:rFonts w:ascii="宋体" w:hAnsi="宋体" w:cs="宋体"/>
                <w:sz w:val="15"/>
                <w:szCs w:val="15"/>
              </w:rPr>
              <w:t>4 * 3 * 3</w:t>
            </w:r>
          </w:p>
        </w:tc>
        <w:tc>
          <w:tcPr>
            <w:tcW w:w="3975" w:type="dxa"/>
            <w:tcBorders>
              <w:top w:val="single" w:sz="4" w:space="0" w:color="000000"/>
              <w:left w:val="nil"/>
              <w:bottom w:val="single" w:sz="4" w:space="0" w:color="000000"/>
              <w:right w:val="single" w:sz="4" w:space="0" w:color="000000"/>
            </w:tcBorders>
            <w:vAlign w:val="center"/>
          </w:tcPr>
          <w:p w14:paraId="4EDFDA1A" w14:textId="77777777" w:rsidR="008A2179" w:rsidRDefault="009908DB" w:rsidP="00BF2595">
            <w:pPr>
              <w:jc w:val="both"/>
              <w:rPr>
                <w:lang w:eastAsia="zh-CN"/>
              </w:rPr>
            </w:pPr>
            <w:proofErr w:type="spellStart"/>
            <w:r>
              <w:rPr>
                <w:rFonts w:ascii="宋体" w:hAnsi="宋体" w:cs="宋体"/>
                <w:sz w:val="15"/>
                <w:szCs w:val="15"/>
              </w:rPr>
              <w:t>Acce</w:t>
            </w:r>
            <w:proofErr w:type="spellEnd"/>
            <w:r>
              <w:rPr>
                <w:rFonts w:ascii="宋体" w:hAnsi="宋体" w:cs="宋体"/>
                <w:sz w:val="15"/>
                <w:szCs w:val="15"/>
              </w:rPr>
              <w:t xml:space="preserve"> scale and cross axis sensitivity</w:t>
            </w:r>
          </w:p>
        </w:tc>
      </w:tr>
      <w:tr w:rsidR="008A2179" w14:paraId="4BC0597B" w14:textId="77777777">
        <w:trPr>
          <w:trHeight w:val="260"/>
        </w:trPr>
        <w:tc>
          <w:tcPr>
            <w:tcW w:w="3340" w:type="dxa"/>
            <w:gridSpan w:val="3"/>
            <w:tcBorders>
              <w:top w:val="single" w:sz="4" w:space="0" w:color="000000"/>
            </w:tcBorders>
            <w:vAlign w:val="center"/>
          </w:tcPr>
          <w:p w14:paraId="44D96814" w14:textId="77777777" w:rsidR="008A2179" w:rsidRDefault="009908DB">
            <w:pPr>
              <w:jc w:val="right"/>
            </w:pPr>
            <w:r>
              <w:rPr>
                <w:rFonts w:ascii="宋体" w:hAnsi="宋体" w:cs="宋体"/>
                <w:b/>
                <w:sz w:val="15"/>
                <w:szCs w:val="15"/>
              </w:rPr>
              <w:t>Total Bytes:</w:t>
            </w:r>
          </w:p>
        </w:tc>
        <w:tc>
          <w:tcPr>
            <w:tcW w:w="1005" w:type="dxa"/>
            <w:tcBorders>
              <w:top w:val="single" w:sz="4" w:space="0" w:color="000000"/>
            </w:tcBorders>
            <w:vAlign w:val="center"/>
          </w:tcPr>
          <w:p w14:paraId="637AA440" w14:textId="77777777" w:rsidR="008A2179" w:rsidRDefault="009908DB">
            <w:pPr>
              <w:jc w:val="center"/>
            </w:pPr>
            <w:r>
              <w:rPr>
                <w:rFonts w:ascii="宋体" w:hAnsi="宋体" w:cs="宋体"/>
                <w:b/>
                <w:sz w:val="15"/>
                <w:szCs w:val="15"/>
              </w:rPr>
              <w:t>121</w:t>
            </w:r>
          </w:p>
        </w:tc>
        <w:tc>
          <w:tcPr>
            <w:tcW w:w="3975" w:type="dxa"/>
            <w:tcBorders>
              <w:top w:val="single" w:sz="4" w:space="0" w:color="000000"/>
            </w:tcBorders>
            <w:vAlign w:val="bottom"/>
          </w:tcPr>
          <w:p w14:paraId="72FC150C" w14:textId="77777777" w:rsidR="008A2179" w:rsidRDefault="008A2179"/>
        </w:tc>
      </w:tr>
    </w:tbl>
    <w:p w14:paraId="2D35A1B8" w14:textId="77777777" w:rsidR="008A2179" w:rsidRDefault="00B318AD">
      <w:r>
        <w:rPr>
          <w:noProof/>
          <w:lang w:val="en-US" w:eastAsia="zh-CN"/>
        </w:rPr>
        <w:drawing>
          <wp:inline distT="0" distB="0" distL="0" distR="0" wp14:anchorId="32B2FAB7" wp14:editId="17491EC4">
            <wp:extent cx="4971429" cy="2009524"/>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71429" cy="2009524"/>
                    </a:xfrm>
                    <a:prstGeom prst="rect">
                      <a:avLst/>
                    </a:prstGeom>
                  </pic:spPr>
                </pic:pic>
              </a:graphicData>
            </a:graphic>
          </wp:inline>
        </w:drawing>
      </w:r>
    </w:p>
    <w:p w14:paraId="7D89E81B" w14:textId="77777777" w:rsidR="008A2179" w:rsidRDefault="008A2179"/>
    <w:p w14:paraId="2E9A52F7" w14:textId="77777777" w:rsidR="008A2179" w:rsidRDefault="009908DB">
      <w:pPr>
        <w:pStyle w:val="4"/>
        <w:numPr>
          <w:ilvl w:val="3"/>
          <w:numId w:val="4"/>
        </w:numPr>
      </w:pPr>
      <w:bookmarkStart w:id="37" w:name="_Toc32581"/>
      <w:r>
        <w:t>Get NV data (Have reply)</w:t>
      </w:r>
      <w:bookmarkEnd w:id="37"/>
    </w:p>
    <w:p w14:paraId="716D8AA5" w14:textId="77777777" w:rsidR="008A2179" w:rsidRDefault="009908DB">
      <w:pPr>
        <w:ind w:firstLine="420"/>
      </w:pPr>
      <w:proofErr w:type="gramStart"/>
      <w:r>
        <w:t>NV(</w:t>
      </w:r>
      <w:proofErr w:type="gramEnd"/>
      <w:r>
        <w:t>No-Volatile)</w:t>
      </w:r>
      <w:r>
        <w:t>，</w:t>
      </w:r>
      <w:r>
        <w:t xml:space="preserve">is 32 bytes flash space in </w:t>
      </w:r>
      <w:proofErr w:type="spellStart"/>
      <w:r>
        <w:t>MCU</w:t>
      </w:r>
      <w:proofErr w:type="spellEnd"/>
      <w:r>
        <w:t>，</w:t>
      </w:r>
      <w:r>
        <w:t>which is used to keep data when power off</w:t>
      </w:r>
      <w:r>
        <w:t>。</w:t>
      </w:r>
    </w:p>
    <w:p w14:paraId="126CCFA2" w14:textId="77777777" w:rsidR="008A2179" w:rsidRDefault="009908DB">
      <w:pPr>
        <w:numPr>
          <w:ilvl w:val="0"/>
          <w:numId w:val="5"/>
        </w:numPr>
        <w:ind w:hanging="420"/>
      </w:pPr>
      <w:r>
        <w:rPr>
          <w:rFonts w:eastAsia="Calibri"/>
        </w:rPr>
        <w:t>Send packet:</w:t>
      </w:r>
    </w:p>
    <w:tbl>
      <w:tblPr>
        <w:tblStyle w:val="Style18"/>
        <w:tblW w:w="8520" w:type="dxa"/>
        <w:tblInd w:w="-21" w:type="dxa"/>
        <w:tblLayout w:type="fixed"/>
        <w:tblLook w:val="04A0" w:firstRow="1" w:lastRow="0" w:firstColumn="1" w:lastColumn="0" w:noHBand="0" w:noVBand="1"/>
      </w:tblPr>
      <w:tblGrid>
        <w:gridCol w:w="2000"/>
        <w:gridCol w:w="992"/>
        <w:gridCol w:w="992"/>
        <w:gridCol w:w="4536"/>
      </w:tblGrid>
      <w:tr w:rsidR="008A2179" w14:paraId="05CC1DAB"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3663EB5"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480A32F"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6011E9C"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34002D06" w14:textId="77777777" w:rsidR="008A2179" w:rsidRDefault="009908DB">
            <w:pPr>
              <w:jc w:val="center"/>
            </w:pPr>
            <w:r>
              <w:rPr>
                <w:rFonts w:ascii="宋体" w:hAnsi="宋体" w:cs="宋体"/>
                <w:b/>
                <w:sz w:val="15"/>
                <w:szCs w:val="15"/>
              </w:rPr>
              <w:t>Description</w:t>
            </w:r>
          </w:p>
        </w:tc>
      </w:tr>
      <w:tr w:rsidR="008A2179" w14:paraId="704B1B27"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029ADE79"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0A558806"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0E500D46"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3019FEA7"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0x5</w:t>
            </w:r>
          </w:p>
        </w:tc>
      </w:tr>
      <w:tr w:rsidR="008A2179" w14:paraId="04A7376B" w14:textId="77777777">
        <w:trPr>
          <w:trHeight w:val="260"/>
        </w:trPr>
        <w:tc>
          <w:tcPr>
            <w:tcW w:w="2992" w:type="dxa"/>
            <w:gridSpan w:val="2"/>
            <w:tcBorders>
              <w:top w:val="single" w:sz="4" w:space="0" w:color="000000"/>
            </w:tcBorders>
            <w:vAlign w:val="center"/>
          </w:tcPr>
          <w:p w14:paraId="0C5D9E7F"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7E96189E" w14:textId="77777777" w:rsidR="008A2179" w:rsidRDefault="009908DB">
            <w:pPr>
              <w:jc w:val="center"/>
            </w:pPr>
            <w:r>
              <w:rPr>
                <w:rFonts w:ascii="宋体" w:hAnsi="宋体" w:cs="宋体"/>
                <w:b/>
                <w:sz w:val="15"/>
                <w:szCs w:val="15"/>
              </w:rPr>
              <w:t>1</w:t>
            </w:r>
          </w:p>
        </w:tc>
        <w:tc>
          <w:tcPr>
            <w:tcW w:w="4536" w:type="dxa"/>
            <w:tcBorders>
              <w:top w:val="single" w:sz="4" w:space="0" w:color="000000"/>
            </w:tcBorders>
            <w:vAlign w:val="bottom"/>
          </w:tcPr>
          <w:p w14:paraId="5F3B6539" w14:textId="77777777" w:rsidR="008A2179" w:rsidRDefault="008A2179"/>
        </w:tc>
      </w:tr>
    </w:tbl>
    <w:p w14:paraId="1E05B314" w14:textId="77777777" w:rsidR="008A2179" w:rsidRDefault="008A2179"/>
    <w:p w14:paraId="5BB3CA60" w14:textId="77777777" w:rsidR="008A2179" w:rsidRDefault="009908DB">
      <w:pPr>
        <w:numPr>
          <w:ilvl w:val="0"/>
          <w:numId w:val="5"/>
        </w:numPr>
        <w:ind w:hanging="420"/>
      </w:pPr>
      <w:r>
        <w:rPr>
          <w:rFonts w:eastAsia="Calibri"/>
        </w:rPr>
        <w:t>Receive packet:</w:t>
      </w:r>
    </w:p>
    <w:tbl>
      <w:tblPr>
        <w:tblStyle w:val="Style19"/>
        <w:tblW w:w="852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0"/>
        <w:gridCol w:w="992"/>
        <w:gridCol w:w="992"/>
        <w:gridCol w:w="4536"/>
      </w:tblGrid>
      <w:tr w:rsidR="008A2179" w14:paraId="04FE36E1" w14:textId="77777777">
        <w:trPr>
          <w:trHeight w:val="260"/>
        </w:trPr>
        <w:tc>
          <w:tcPr>
            <w:tcW w:w="2000" w:type="dxa"/>
            <w:shd w:val="clear" w:color="auto" w:fill="92D050"/>
            <w:vAlign w:val="center"/>
          </w:tcPr>
          <w:p w14:paraId="1B67A2FD" w14:textId="77777777" w:rsidR="008A2179" w:rsidRDefault="009908DB">
            <w:pPr>
              <w:jc w:val="center"/>
            </w:pPr>
            <w:r>
              <w:rPr>
                <w:rFonts w:ascii="宋体" w:hAnsi="宋体" w:cs="宋体"/>
                <w:b/>
                <w:sz w:val="15"/>
                <w:szCs w:val="15"/>
              </w:rPr>
              <w:t>Name</w:t>
            </w:r>
          </w:p>
        </w:tc>
        <w:tc>
          <w:tcPr>
            <w:tcW w:w="992" w:type="dxa"/>
            <w:shd w:val="clear" w:color="auto" w:fill="92D050"/>
            <w:vAlign w:val="center"/>
          </w:tcPr>
          <w:p w14:paraId="71E47CC7" w14:textId="77777777" w:rsidR="008A2179" w:rsidRDefault="009908DB">
            <w:pPr>
              <w:jc w:val="center"/>
            </w:pPr>
            <w:r>
              <w:rPr>
                <w:rFonts w:ascii="宋体" w:hAnsi="宋体" w:cs="宋体"/>
                <w:b/>
                <w:sz w:val="15"/>
                <w:szCs w:val="15"/>
              </w:rPr>
              <w:t>Type</w:t>
            </w:r>
          </w:p>
        </w:tc>
        <w:tc>
          <w:tcPr>
            <w:tcW w:w="992" w:type="dxa"/>
            <w:shd w:val="clear" w:color="auto" w:fill="92D050"/>
            <w:vAlign w:val="center"/>
          </w:tcPr>
          <w:p w14:paraId="6593D953" w14:textId="77777777" w:rsidR="008A2179" w:rsidRDefault="009908DB">
            <w:pPr>
              <w:jc w:val="center"/>
            </w:pPr>
            <w:r>
              <w:rPr>
                <w:rFonts w:ascii="宋体" w:hAnsi="宋体" w:cs="宋体"/>
                <w:b/>
                <w:sz w:val="15"/>
                <w:szCs w:val="15"/>
              </w:rPr>
              <w:t>Bytes</w:t>
            </w:r>
          </w:p>
        </w:tc>
        <w:tc>
          <w:tcPr>
            <w:tcW w:w="4536" w:type="dxa"/>
            <w:shd w:val="clear" w:color="auto" w:fill="92D050"/>
            <w:vAlign w:val="center"/>
          </w:tcPr>
          <w:p w14:paraId="740528E1" w14:textId="77777777" w:rsidR="008A2179" w:rsidRDefault="009908DB">
            <w:pPr>
              <w:jc w:val="center"/>
            </w:pPr>
            <w:r>
              <w:rPr>
                <w:rFonts w:ascii="宋体" w:hAnsi="宋体" w:cs="宋体"/>
                <w:b/>
                <w:sz w:val="15"/>
                <w:szCs w:val="15"/>
              </w:rPr>
              <w:t>Description</w:t>
            </w:r>
          </w:p>
        </w:tc>
      </w:tr>
      <w:tr w:rsidR="008A2179" w14:paraId="2F6C322E" w14:textId="77777777">
        <w:trPr>
          <w:trHeight w:val="260"/>
        </w:trPr>
        <w:tc>
          <w:tcPr>
            <w:tcW w:w="2000" w:type="dxa"/>
            <w:tcBorders>
              <w:bottom w:val="single" w:sz="4" w:space="0" w:color="000000"/>
            </w:tcBorders>
            <w:vAlign w:val="center"/>
          </w:tcPr>
          <w:p w14:paraId="278C0206" w14:textId="77777777" w:rsidR="008A2179" w:rsidRDefault="009908DB">
            <w:proofErr w:type="spellStart"/>
            <w:r>
              <w:rPr>
                <w:rFonts w:ascii="宋体" w:hAnsi="宋体" w:cs="宋体"/>
                <w:sz w:val="15"/>
                <w:szCs w:val="15"/>
              </w:rPr>
              <w:t>Cmd</w:t>
            </w:r>
            <w:proofErr w:type="spellEnd"/>
          </w:p>
        </w:tc>
        <w:tc>
          <w:tcPr>
            <w:tcW w:w="992" w:type="dxa"/>
            <w:tcBorders>
              <w:bottom w:val="single" w:sz="4" w:space="0" w:color="000000"/>
            </w:tcBorders>
            <w:vAlign w:val="center"/>
          </w:tcPr>
          <w:p w14:paraId="41366111" w14:textId="77777777" w:rsidR="008A2179" w:rsidRDefault="009908DB">
            <w:r>
              <w:rPr>
                <w:rFonts w:ascii="宋体" w:hAnsi="宋体" w:cs="宋体"/>
                <w:sz w:val="15"/>
                <w:szCs w:val="15"/>
              </w:rPr>
              <w:t>uint8_t</w:t>
            </w:r>
          </w:p>
        </w:tc>
        <w:tc>
          <w:tcPr>
            <w:tcW w:w="992" w:type="dxa"/>
            <w:tcBorders>
              <w:bottom w:val="single" w:sz="4" w:space="0" w:color="000000"/>
            </w:tcBorders>
            <w:vAlign w:val="center"/>
          </w:tcPr>
          <w:p w14:paraId="5E36AE8D" w14:textId="77777777" w:rsidR="008A2179" w:rsidRDefault="009908DB">
            <w:pPr>
              <w:jc w:val="center"/>
            </w:pPr>
            <w:r>
              <w:rPr>
                <w:rFonts w:ascii="宋体" w:hAnsi="宋体" w:cs="宋体"/>
                <w:sz w:val="15"/>
                <w:szCs w:val="15"/>
              </w:rPr>
              <w:t>1</w:t>
            </w:r>
          </w:p>
        </w:tc>
        <w:tc>
          <w:tcPr>
            <w:tcW w:w="4536" w:type="dxa"/>
            <w:tcBorders>
              <w:bottom w:val="single" w:sz="4" w:space="0" w:color="000000"/>
            </w:tcBorders>
            <w:vAlign w:val="bottom"/>
          </w:tcPr>
          <w:p w14:paraId="72D34E35"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 fix to 0x5</w:t>
            </w:r>
          </w:p>
        </w:tc>
      </w:tr>
      <w:tr w:rsidR="008A2179" w14:paraId="44C8A643" w14:textId="77777777">
        <w:trPr>
          <w:trHeight w:val="260"/>
        </w:trPr>
        <w:tc>
          <w:tcPr>
            <w:tcW w:w="2000" w:type="dxa"/>
            <w:tcBorders>
              <w:bottom w:val="single" w:sz="4" w:space="0" w:color="000000"/>
            </w:tcBorders>
            <w:vAlign w:val="center"/>
          </w:tcPr>
          <w:p w14:paraId="64CDC9FA" w14:textId="77777777" w:rsidR="008A2179" w:rsidRDefault="009908DB">
            <w:r>
              <w:rPr>
                <w:rFonts w:ascii="宋体" w:hAnsi="宋体" w:cs="宋体"/>
                <w:sz w:val="15"/>
                <w:szCs w:val="15"/>
              </w:rPr>
              <w:t>Data[32]</w:t>
            </w:r>
          </w:p>
        </w:tc>
        <w:tc>
          <w:tcPr>
            <w:tcW w:w="992" w:type="dxa"/>
            <w:tcBorders>
              <w:bottom w:val="single" w:sz="4" w:space="0" w:color="000000"/>
            </w:tcBorders>
            <w:vAlign w:val="center"/>
          </w:tcPr>
          <w:p w14:paraId="45CA6FA9" w14:textId="77777777" w:rsidR="008A2179" w:rsidRDefault="009908DB">
            <w:r>
              <w:rPr>
                <w:rFonts w:ascii="宋体" w:hAnsi="宋体" w:cs="宋体"/>
                <w:sz w:val="15"/>
                <w:szCs w:val="15"/>
              </w:rPr>
              <w:t>uint8_t</w:t>
            </w:r>
          </w:p>
        </w:tc>
        <w:tc>
          <w:tcPr>
            <w:tcW w:w="992" w:type="dxa"/>
            <w:tcBorders>
              <w:bottom w:val="single" w:sz="4" w:space="0" w:color="000000"/>
            </w:tcBorders>
            <w:vAlign w:val="center"/>
          </w:tcPr>
          <w:p w14:paraId="022A7932" w14:textId="77777777" w:rsidR="008A2179" w:rsidRDefault="009908DB">
            <w:pPr>
              <w:jc w:val="center"/>
            </w:pPr>
            <w:r>
              <w:rPr>
                <w:rFonts w:ascii="宋体" w:hAnsi="宋体" w:cs="宋体"/>
                <w:sz w:val="15"/>
                <w:szCs w:val="15"/>
              </w:rPr>
              <w:t>1 * 32</w:t>
            </w:r>
          </w:p>
        </w:tc>
        <w:tc>
          <w:tcPr>
            <w:tcW w:w="4536" w:type="dxa"/>
            <w:tcBorders>
              <w:bottom w:val="single" w:sz="4" w:space="0" w:color="000000"/>
            </w:tcBorders>
            <w:vAlign w:val="bottom"/>
          </w:tcPr>
          <w:p w14:paraId="32781BA0" w14:textId="77777777" w:rsidR="008A2179" w:rsidRDefault="009908DB">
            <w:r>
              <w:rPr>
                <w:rFonts w:ascii="宋体" w:hAnsi="宋体" w:cs="宋体"/>
                <w:sz w:val="15"/>
                <w:szCs w:val="15"/>
              </w:rPr>
              <w:t>32 bytes data</w:t>
            </w:r>
          </w:p>
        </w:tc>
      </w:tr>
      <w:tr w:rsidR="008A2179" w14:paraId="1C3BEDD6" w14:textId="77777777">
        <w:trPr>
          <w:trHeight w:val="260"/>
        </w:trPr>
        <w:tc>
          <w:tcPr>
            <w:tcW w:w="2992" w:type="dxa"/>
            <w:gridSpan w:val="2"/>
            <w:tcBorders>
              <w:top w:val="single" w:sz="4" w:space="0" w:color="000000"/>
              <w:left w:val="nil"/>
              <w:bottom w:val="nil"/>
              <w:right w:val="nil"/>
            </w:tcBorders>
            <w:vAlign w:val="center"/>
          </w:tcPr>
          <w:p w14:paraId="609F40B7" w14:textId="77777777" w:rsidR="008A2179" w:rsidRDefault="009908DB">
            <w:pPr>
              <w:jc w:val="right"/>
            </w:pPr>
            <w:r>
              <w:rPr>
                <w:rFonts w:ascii="宋体" w:hAnsi="宋体" w:cs="宋体"/>
                <w:b/>
                <w:sz w:val="15"/>
                <w:szCs w:val="15"/>
              </w:rPr>
              <w:t>Total Bytes:</w:t>
            </w:r>
          </w:p>
        </w:tc>
        <w:tc>
          <w:tcPr>
            <w:tcW w:w="992" w:type="dxa"/>
            <w:tcBorders>
              <w:top w:val="single" w:sz="4" w:space="0" w:color="000000"/>
              <w:left w:val="nil"/>
              <w:bottom w:val="nil"/>
              <w:right w:val="nil"/>
            </w:tcBorders>
            <w:vAlign w:val="center"/>
          </w:tcPr>
          <w:p w14:paraId="5882874B" w14:textId="77777777" w:rsidR="008A2179" w:rsidRDefault="009908DB">
            <w:pPr>
              <w:jc w:val="center"/>
            </w:pPr>
            <w:r>
              <w:rPr>
                <w:rFonts w:ascii="宋体" w:hAnsi="宋体" w:cs="宋体"/>
                <w:b/>
                <w:sz w:val="15"/>
                <w:szCs w:val="15"/>
              </w:rPr>
              <w:t>33</w:t>
            </w:r>
          </w:p>
        </w:tc>
        <w:tc>
          <w:tcPr>
            <w:tcW w:w="4536" w:type="dxa"/>
            <w:tcBorders>
              <w:top w:val="single" w:sz="4" w:space="0" w:color="000000"/>
              <w:left w:val="nil"/>
              <w:bottom w:val="nil"/>
              <w:right w:val="nil"/>
            </w:tcBorders>
            <w:vAlign w:val="bottom"/>
          </w:tcPr>
          <w:p w14:paraId="228D27C8" w14:textId="77777777" w:rsidR="008A2179" w:rsidRDefault="008A2179"/>
        </w:tc>
      </w:tr>
    </w:tbl>
    <w:p w14:paraId="421FFDD6" w14:textId="77777777" w:rsidR="008A2179" w:rsidRDefault="008A2179"/>
    <w:p w14:paraId="6059E570" w14:textId="77777777" w:rsidR="008A2179" w:rsidRDefault="00B318AD">
      <w:r>
        <w:rPr>
          <w:noProof/>
          <w:lang w:val="en-US" w:eastAsia="zh-CN"/>
        </w:rPr>
        <w:drawing>
          <wp:inline distT="0" distB="0" distL="0" distR="0" wp14:anchorId="6B2E0856" wp14:editId="6002C1DA">
            <wp:extent cx="2323809" cy="63809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23809" cy="638095"/>
                    </a:xfrm>
                    <a:prstGeom prst="rect">
                      <a:avLst/>
                    </a:prstGeom>
                  </pic:spPr>
                </pic:pic>
              </a:graphicData>
            </a:graphic>
          </wp:inline>
        </w:drawing>
      </w:r>
    </w:p>
    <w:p w14:paraId="73C3ECB3" w14:textId="77777777" w:rsidR="008A2179" w:rsidRDefault="009908DB">
      <w:pPr>
        <w:pStyle w:val="4"/>
        <w:numPr>
          <w:ilvl w:val="3"/>
          <w:numId w:val="4"/>
        </w:numPr>
      </w:pPr>
      <w:bookmarkStart w:id="38" w:name="_Toc19424"/>
      <w:r>
        <w:t>Set NV data (No reply)</w:t>
      </w:r>
      <w:bookmarkEnd w:id="38"/>
    </w:p>
    <w:p w14:paraId="3E5C8843" w14:textId="77777777" w:rsidR="008A2179" w:rsidRDefault="009908DB">
      <w:pPr>
        <w:numPr>
          <w:ilvl w:val="0"/>
          <w:numId w:val="5"/>
        </w:numPr>
        <w:ind w:hanging="420"/>
      </w:pPr>
      <w:r>
        <w:rPr>
          <w:rFonts w:eastAsia="Calibri"/>
        </w:rPr>
        <w:t>Send packet:</w:t>
      </w:r>
    </w:p>
    <w:tbl>
      <w:tblPr>
        <w:tblStyle w:val="Style20"/>
        <w:tblW w:w="852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0"/>
        <w:gridCol w:w="992"/>
        <w:gridCol w:w="992"/>
        <w:gridCol w:w="4536"/>
      </w:tblGrid>
      <w:tr w:rsidR="008A2179" w14:paraId="03FE16DA" w14:textId="77777777">
        <w:trPr>
          <w:trHeight w:val="260"/>
        </w:trPr>
        <w:tc>
          <w:tcPr>
            <w:tcW w:w="2000" w:type="dxa"/>
            <w:shd w:val="clear" w:color="auto" w:fill="92D050"/>
            <w:vAlign w:val="center"/>
          </w:tcPr>
          <w:p w14:paraId="7EE44847" w14:textId="77777777" w:rsidR="008A2179" w:rsidRDefault="009908DB">
            <w:pPr>
              <w:jc w:val="center"/>
            </w:pPr>
            <w:r>
              <w:rPr>
                <w:rFonts w:ascii="宋体" w:hAnsi="宋体" w:cs="宋体"/>
                <w:b/>
                <w:sz w:val="15"/>
                <w:szCs w:val="15"/>
              </w:rPr>
              <w:t>Name</w:t>
            </w:r>
          </w:p>
        </w:tc>
        <w:tc>
          <w:tcPr>
            <w:tcW w:w="992" w:type="dxa"/>
            <w:shd w:val="clear" w:color="auto" w:fill="92D050"/>
            <w:vAlign w:val="center"/>
          </w:tcPr>
          <w:p w14:paraId="16B5D91C" w14:textId="77777777" w:rsidR="008A2179" w:rsidRDefault="009908DB">
            <w:pPr>
              <w:jc w:val="center"/>
            </w:pPr>
            <w:r>
              <w:rPr>
                <w:rFonts w:ascii="宋体" w:hAnsi="宋体" w:cs="宋体"/>
                <w:b/>
                <w:sz w:val="15"/>
                <w:szCs w:val="15"/>
              </w:rPr>
              <w:t>Type</w:t>
            </w:r>
          </w:p>
        </w:tc>
        <w:tc>
          <w:tcPr>
            <w:tcW w:w="992" w:type="dxa"/>
            <w:shd w:val="clear" w:color="auto" w:fill="92D050"/>
            <w:vAlign w:val="center"/>
          </w:tcPr>
          <w:p w14:paraId="5956D0D3" w14:textId="77777777" w:rsidR="008A2179" w:rsidRDefault="009908DB">
            <w:pPr>
              <w:jc w:val="center"/>
            </w:pPr>
            <w:r>
              <w:rPr>
                <w:rFonts w:ascii="宋体" w:hAnsi="宋体" w:cs="宋体"/>
                <w:b/>
                <w:sz w:val="15"/>
                <w:szCs w:val="15"/>
              </w:rPr>
              <w:t>Bytes</w:t>
            </w:r>
          </w:p>
        </w:tc>
        <w:tc>
          <w:tcPr>
            <w:tcW w:w="4536" w:type="dxa"/>
            <w:shd w:val="clear" w:color="auto" w:fill="92D050"/>
            <w:vAlign w:val="center"/>
          </w:tcPr>
          <w:p w14:paraId="72961DB1" w14:textId="77777777" w:rsidR="008A2179" w:rsidRDefault="009908DB">
            <w:pPr>
              <w:jc w:val="center"/>
            </w:pPr>
            <w:r>
              <w:rPr>
                <w:rFonts w:ascii="宋体" w:hAnsi="宋体" w:cs="宋体"/>
                <w:b/>
                <w:sz w:val="15"/>
                <w:szCs w:val="15"/>
              </w:rPr>
              <w:t>Description</w:t>
            </w:r>
          </w:p>
        </w:tc>
      </w:tr>
      <w:tr w:rsidR="008A2179" w14:paraId="2B677FC8" w14:textId="77777777">
        <w:trPr>
          <w:trHeight w:val="260"/>
        </w:trPr>
        <w:tc>
          <w:tcPr>
            <w:tcW w:w="2000" w:type="dxa"/>
            <w:tcBorders>
              <w:bottom w:val="single" w:sz="4" w:space="0" w:color="000000"/>
            </w:tcBorders>
            <w:vAlign w:val="center"/>
          </w:tcPr>
          <w:p w14:paraId="45BF4CF0" w14:textId="77777777" w:rsidR="008A2179" w:rsidRDefault="009908DB">
            <w:proofErr w:type="spellStart"/>
            <w:r>
              <w:rPr>
                <w:rFonts w:ascii="宋体" w:hAnsi="宋体" w:cs="宋体"/>
                <w:sz w:val="15"/>
                <w:szCs w:val="15"/>
              </w:rPr>
              <w:t>Cmd</w:t>
            </w:r>
            <w:proofErr w:type="spellEnd"/>
          </w:p>
        </w:tc>
        <w:tc>
          <w:tcPr>
            <w:tcW w:w="992" w:type="dxa"/>
            <w:tcBorders>
              <w:bottom w:val="single" w:sz="4" w:space="0" w:color="000000"/>
            </w:tcBorders>
            <w:vAlign w:val="center"/>
          </w:tcPr>
          <w:p w14:paraId="56F75F50" w14:textId="77777777" w:rsidR="008A2179" w:rsidRDefault="009908DB">
            <w:r>
              <w:rPr>
                <w:rFonts w:ascii="宋体" w:hAnsi="宋体" w:cs="宋体"/>
                <w:sz w:val="15"/>
                <w:szCs w:val="15"/>
              </w:rPr>
              <w:t>uint8_t</w:t>
            </w:r>
          </w:p>
        </w:tc>
        <w:tc>
          <w:tcPr>
            <w:tcW w:w="992" w:type="dxa"/>
            <w:tcBorders>
              <w:bottom w:val="single" w:sz="4" w:space="0" w:color="000000"/>
            </w:tcBorders>
            <w:vAlign w:val="center"/>
          </w:tcPr>
          <w:p w14:paraId="6B106EE1" w14:textId="77777777" w:rsidR="008A2179" w:rsidRDefault="009908DB">
            <w:pPr>
              <w:jc w:val="center"/>
            </w:pPr>
            <w:r>
              <w:rPr>
                <w:rFonts w:ascii="宋体" w:hAnsi="宋体" w:cs="宋体"/>
                <w:sz w:val="15"/>
                <w:szCs w:val="15"/>
              </w:rPr>
              <w:t>1</w:t>
            </w:r>
          </w:p>
        </w:tc>
        <w:tc>
          <w:tcPr>
            <w:tcW w:w="4536" w:type="dxa"/>
            <w:tcBorders>
              <w:bottom w:val="single" w:sz="4" w:space="0" w:color="000000"/>
            </w:tcBorders>
            <w:vAlign w:val="bottom"/>
          </w:tcPr>
          <w:p w14:paraId="707AA060"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0x6</w:t>
            </w:r>
          </w:p>
        </w:tc>
      </w:tr>
      <w:tr w:rsidR="008A2179" w14:paraId="51185601" w14:textId="77777777">
        <w:trPr>
          <w:trHeight w:val="260"/>
        </w:trPr>
        <w:tc>
          <w:tcPr>
            <w:tcW w:w="2000" w:type="dxa"/>
            <w:tcBorders>
              <w:bottom w:val="single" w:sz="4" w:space="0" w:color="000000"/>
            </w:tcBorders>
            <w:vAlign w:val="center"/>
          </w:tcPr>
          <w:p w14:paraId="3C9DEDB4" w14:textId="77777777" w:rsidR="008A2179" w:rsidRDefault="009908DB">
            <w:r>
              <w:rPr>
                <w:rFonts w:ascii="宋体" w:hAnsi="宋体" w:cs="宋体"/>
                <w:sz w:val="15"/>
                <w:szCs w:val="15"/>
              </w:rPr>
              <w:t>Data[32]</w:t>
            </w:r>
          </w:p>
        </w:tc>
        <w:tc>
          <w:tcPr>
            <w:tcW w:w="992" w:type="dxa"/>
            <w:tcBorders>
              <w:bottom w:val="single" w:sz="4" w:space="0" w:color="000000"/>
            </w:tcBorders>
            <w:vAlign w:val="center"/>
          </w:tcPr>
          <w:p w14:paraId="11B4E843" w14:textId="77777777" w:rsidR="008A2179" w:rsidRDefault="009908DB">
            <w:r>
              <w:rPr>
                <w:rFonts w:ascii="宋体" w:hAnsi="宋体" w:cs="宋体"/>
                <w:sz w:val="15"/>
                <w:szCs w:val="15"/>
              </w:rPr>
              <w:t>uint8_t</w:t>
            </w:r>
          </w:p>
        </w:tc>
        <w:tc>
          <w:tcPr>
            <w:tcW w:w="992" w:type="dxa"/>
            <w:tcBorders>
              <w:bottom w:val="single" w:sz="4" w:space="0" w:color="000000"/>
            </w:tcBorders>
            <w:vAlign w:val="center"/>
          </w:tcPr>
          <w:p w14:paraId="643F0BF5" w14:textId="77777777" w:rsidR="008A2179" w:rsidRDefault="009908DB">
            <w:pPr>
              <w:jc w:val="center"/>
            </w:pPr>
            <w:r>
              <w:rPr>
                <w:rFonts w:ascii="宋体" w:hAnsi="宋体" w:cs="宋体"/>
                <w:sz w:val="15"/>
                <w:szCs w:val="15"/>
              </w:rPr>
              <w:t>1 * 32</w:t>
            </w:r>
          </w:p>
        </w:tc>
        <w:tc>
          <w:tcPr>
            <w:tcW w:w="4536" w:type="dxa"/>
            <w:tcBorders>
              <w:bottom w:val="single" w:sz="4" w:space="0" w:color="000000"/>
            </w:tcBorders>
            <w:vAlign w:val="bottom"/>
          </w:tcPr>
          <w:p w14:paraId="61BAA9FE" w14:textId="77777777" w:rsidR="008A2179" w:rsidRDefault="009908DB">
            <w:r>
              <w:rPr>
                <w:rFonts w:ascii="宋体" w:hAnsi="宋体" w:cs="宋体"/>
                <w:sz w:val="15"/>
                <w:szCs w:val="15"/>
              </w:rPr>
              <w:t>32 bytes data</w:t>
            </w:r>
          </w:p>
        </w:tc>
      </w:tr>
      <w:tr w:rsidR="008A2179" w14:paraId="28EEF653" w14:textId="77777777">
        <w:trPr>
          <w:trHeight w:val="260"/>
        </w:trPr>
        <w:tc>
          <w:tcPr>
            <w:tcW w:w="2992" w:type="dxa"/>
            <w:gridSpan w:val="2"/>
            <w:tcBorders>
              <w:top w:val="single" w:sz="4" w:space="0" w:color="000000"/>
              <w:left w:val="nil"/>
              <w:bottom w:val="nil"/>
              <w:right w:val="nil"/>
            </w:tcBorders>
            <w:vAlign w:val="center"/>
          </w:tcPr>
          <w:p w14:paraId="2DA8514F" w14:textId="77777777" w:rsidR="008A2179" w:rsidRDefault="009908DB">
            <w:pPr>
              <w:jc w:val="right"/>
            </w:pPr>
            <w:r>
              <w:rPr>
                <w:rFonts w:ascii="宋体" w:hAnsi="宋体" w:cs="宋体"/>
                <w:b/>
                <w:sz w:val="15"/>
                <w:szCs w:val="15"/>
              </w:rPr>
              <w:t>Total Bytes:</w:t>
            </w:r>
          </w:p>
        </w:tc>
        <w:tc>
          <w:tcPr>
            <w:tcW w:w="992" w:type="dxa"/>
            <w:tcBorders>
              <w:top w:val="single" w:sz="4" w:space="0" w:color="000000"/>
              <w:left w:val="nil"/>
              <w:bottom w:val="nil"/>
              <w:right w:val="nil"/>
            </w:tcBorders>
            <w:vAlign w:val="center"/>
          </w:tcPr>
          <w:p w14:paraId="2D442196" w14:textId="77777777" w:rsidR="008A2179" w:rsidRDefault="009908DB">
            <w:pPr>
              <w:jc w:val="center"/>
            </w:pPr>
            <w:r>
              <w:rPr>
                <w:rFonts w:ascii="宋体" w:hAnsi="宋体" w:cs="宋体"/>
                <w:b/>
                <w:sz w:val="15"/>
                <w:szCs w:val="15"/>
              </w:rPr>
              <w:t>33</w:t>
            </w:r>
          </w:p>
        </w:tc>
        <w:tc>
          <w:tcPr>
            <w:tcW w:w="4536" w:type="dxa"/>
            <w:tcBorders>
              <w:top w:val="single" w:sz="4" w:space="0" w:color="000000"/>
              <w:left w:val="nil"/>
              <w:bottom w:val="nil"/>
              <w:right w:val="nil"/>
            </w:tcBorders>
            <w:vAlign w:val="bottom"/>
          </w:tcPr>
          <w:p w14:paraId="29C941D3" w14:textId="77777777" w:rsidR="008A2179" w:rsidRDefault="008A2179"/>
        </w:tc>
      </w:tr>
    </w:tbl>
    <w:p w14:paraId="726C8A3E" w14:textId="77777777" w:rsidR="008A2179" w:rsidRDefault="00B318AD">
      <w:r>
        <w:rPr>
          <w:noProof/>
          <w:lang w:val="en-US" w:eastAsia="zh-CN"/>
        </w:rPr>
        <w:drawing>
          <wp:inline distT="0" distB="0" distL="0" distR="0" wp14:anchorId="64D3B6B6" wp14:editId="29156140">
            <wp:extent cx="2323809" cy="638095"/>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23809" cy="638095"/>
                    </a:xfrm>
                    <a:prstGeom prst="rect">
                      <a:avLst/>
                    </a:prstGeom>
                  </pic:spPr>
                </pic:pic>
              </a:graphicData>
            </a:graphic>
          </wp:inline>
        </w:drawing>
      </w:r>
    </w:p>
    <w:p w14:paraId="4900604A" w14:textId="77777777" w:rsidR="008A2179" w:rsidRDefault="009908DB">
      <w:pPr>
        <w:pStyle w:val="4"/>
        <w:numPr>
          <w:ilvl w:val="3"/>
          <w:numId w:val="4"/>
        </w:numPr>
      </w:pPr>
      <w:bookmarkStart w:id="39" w:name="_Toc19005"/>
      <w:r>
        <w:t xml:space="preserve">Get </w:t>
      </w:r>
      <w:proofErr w:type="spellStart"/>
      <w:r>
        <w:t>MCU</w:t>
      </w:r>
      <w:proofErr w:type="spellEnd"/>
      <w:r>
        <w:t xml:space="preserve"> version (Have reply)</w:t>
      </w:r>
      <w:bookmarkEnd w:id="39"/>
    </w:p>
    <w:p w14:paraId="2E7AC2C9" w14:textId="77777777" w:rsidR="008A2179" w:rsidRDefault="009908DB">
      <w:pPr>
        <w:numPr>
          <w:ilvl w:val="0"/>
          <w:numId w:val="5"/>
        </w:numPr>
        <w:ind w:hanging="420"/>
      </w:pPr>
      <w:r>
        <w:rPr>
          <w:rFonts w:eastAsia="Calibri"/>
        </w:rPr>
        <w:t>Send packet:</w:t>
      </w:r>
    </w:p>
    <w:tbl>
      <w:tblPr>
        <w:tblStyle w:val="Style21"/>
        <w:tblW w:w="8520" w:type="dxa"/>
        <w:tblInd w:w="-21" w:type="dxa"/>
        <w:tblLayout w:type="fixed"/>
        <w:tblLook w:val="04A0" w:firstRow="1" w:lastRow="0" w:firstColumn="1" w:lastColumn="0" w:noHBand="0" w:noVBand="1"/>
      </w:tblPr>
      <w:tblGrid>
        <w:gridCol w:w="2000"/>
        <w:gridCol w:w="992"/>
        <w:gridCol w:w="992"/>
        <w:gridCol w:w="4536"/>
      </w:tblGrid>
      <w:tr w:rsidR="008A2179" w14:paraId="52C86FAD"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68F72EF"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8391377"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0AC9181"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7756AA19" w14:textId="77777777" w:rsidR="008A2179" w:rsidRDefault="009908DB">
            <w:pPr>
              <w:jc w:val="center"/>
            </w:pPr>
            <w:r>
              <w:rPr>
                <w:rFonts w:ascii="宋体" w:hAnsi="宋体" w:cs="宋体"/>
                <w:b/>
                <w:sz w:val="15"/>
                <w:szCs w:val="15"/>
              </w:rPr>
              <w:t>Description</w:t>
            </w:r>
          </w:p>
        </w:tc>
      </w:tr>
      <w:tr w:rsidR="008A2179" w14:paraId="2F6D6566"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6E71291F"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06436BF9"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6391DD89"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6DECC5CE"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0x7</w:t>
            </w:r>
          </w:p>
        </w:tc>
      </w:tr>
      <w:tr w:rsidR="008A2179" w14:paraId="2D15A6BE" w14:textId="77777777">
        <w:trPr>
          <w:trHeight w:val="260"/>
        </w:trPr>
        <w:tc>
          <w:tcPr>
            <w:tcW w:w="2992" w:type="dxa"/>
            <w:gridSpan w:val="2"/>
            <w:tcBorders>
              <w:top w:val="single" w:sz="4" w:space="0" w:color="000000"/>
            </w:tcBorders>
            <w:vAlign w:val="center"/>
          </w:tcPr>
          <w:p w14:paraId="12D7D3BF" w14:textId="77777777" w:rsidR="008A2179" w:rsidRDefault="009908DB">
            <w:pPr>
              <w:jc w:val="right"/>
            </w:pPr>
            <w:r>
              <w:rPr>
                <w:rFonts w:ascii="宋体" w:hAnsi="宋体" w:cs="宋体"/>
                <w:b/>
                <w:sz w:val="15"/>
                <w:szCs w:val="15"/>
              </w:rPr>
              <w:lastRenderedPageBreak/>
              <w:t>Total Bytes:</w:t>
            </w:r>
          </w:p>
        </w:tc>
        <w:tc>
          <w:tcPr>
            <w:tcW w:w="992" w:type="dxa"/>
            <w:tcBorders>
              <w:top w:val="single" w:sz="4" w:space="0" w:color="000000"/>
            </w:tcBorders>
            <w:vAlign w:val="center"/>
          </w:tcPr>
          <w:p w14:paraId="7CE30A1E" w14:textId="77777777" w:rsidR="008A2179" w:rsidRDefault="009908DB">
            <w:pPr>
              <w:jc w:val="center"/>
            </w:pPr>
            <w:r>
              <w:rPr>
                <w:rFonts w:ascii="宋体" w:hAnsi="宋体" w:cs="宋体"/>
                <w:b/>
                <w:sz w:val="15"/>
                <w:szCs w:val="15"/>
              </w:rPr>
              <w:t>1</w:t>
            </w:r>
          </w:p>
        </w:tc>
        <w:tc>
          <w:tcPr>
            <w:tcW w:w="4536" w:type="dxa"/>
            <w:tcBorders>
              <w:top w:val="single" w:sz="4" w:space="0" w:color="000000"/>
            </w:tcBorders>
            <w:vAlign w:val="bottom"/>
          </w:tcPr>
          <w:p w14:paraId="2D0828E5" w14:textId="77777777" w:rsidR="008A2179" w:rsidRDefault="008A2179"/>
        </w:tc>
      </w:tr>
    </w:tbl>
    <w:p w14:paraId="32AAA0CA" w14:textId="77777777" w:rsidR="008A2179" w:rsidRDefault="008A2179"/>
    <w:p w14:paraId="56E73016" w14:textId="77777777" w:rsidR="008A2179" w:rsidRDefault="009908DB">
      <w:pPr>
        <w:numPr>
          <w:ilvl w:val="0"/>
          <w:numId w:val="5"/>
        </w:numPr>
        <w:ind w:hanging="420"/>
      </w:pPr>
      <w:r>
        <w:rPr>
          <w:rFonts w:eastAsia="Calibri"/>
        </w:rPr>
        <w:t>Receive packet:</w:t>
      </w:r>
    </w:p>
    <w:tbl>
      <w:tblPr>
        <w:tblStyle w:val="Style22"/>
        <w:tblW w:w="8520" w:type="dxa"/>
        <w:tblInd w:w="-21" w:type="dxa"/>
        <w:tblLayout w:type="fixed"/>
        <w:tblLook w:val="04A0" w:firstRow="1" w:lastRow="0" w:firstColumn="1" w:lastColumn="0" w:noHBand="0" w:noVBand="1"/>
      </w:tblPr>
      <w:tblGrid>
        <w:gridCol w:w="2000"/>
        <w:gridCol w:w="992"/>
        <w:gridCol w:w="992"/>
        <w:gridCol w:w="4536"/>
      </w:tblGrid>
      <w:tr w:rsidR="008A2179" w14:paraId="6332F790"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E2C9980"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1009B7B8"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5FD9B6D4"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3E47CA91" w14:textId="77777777" w:rsidR="008A2179" w:rsidRDefault="009908DB">
            <w:pPr>
              <w:jc w:val="center"/>
            </w:pPr>
            <w:r>
              <w:rPr>
                <w:rFonts w:ascii="宋体" w:hAnsi="宋体" w:cs="宋体"/>
                <w:b/>
                <w:sz w:val="15"/>
                <w:szCs w:val="15"/>
              </w:rPr>
              <w:t>Description</w:t>
            </w:r>
          </w:p>
        </w:tc>
      </w:tr>
      <w:tr w:rsidR="008A2179" w14:paraId="27E2C5E6"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355035D1"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612D58FB"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23BB8F05"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6D6A73A0"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w:t>
            </w:r>
            <w:r w:rsidR="00BF2595">
              <w:rPr>
                <w:rFonts w:ascii="宋体" w:hAnsi="宋体" w:cs="宋体" w:hint="eastAsia"/>
                <w:sz w:val="15"/>
                <w:szCs w:val="15"/>
                <w:lang w:eastAsia="zh-CN"/>
              </w:rPr>
              <w:t xml:space="preserve"> </w:t>
            </w:r>
            <w:r>
              <w:rPr>
                <w:rFonts w:ascii="宋体" w:hAnsi="宋体" w:cs="宋体"/>
                <w:sz w:val="15"/>
                <w:szCs w:val="15"/>
              </w:rPr>
              <w:t>0x7</w:t>
            </w:r>
          </w:p>
        </w:tc>
      </w:tr>
      <w:tr w:rsidR="008A2179" w14:paraId="4BB89110"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41CEDD4C" w14:textId="77777777" w:rsidR="008A2179" w:rsidRDefault="009908DB">
            <w:proofErr w:type="spellStart"/>
            <w:r>
              <w:rPr>
                <w:rFonts w:ascii="宋体" w:hAnsi="宋体" w:cs="宋体"/>
                <w:sz w:val="15"/>
                <w:szCs w:val="15"/>
              </w:rPr>
              <w:t>FirmwareVersion</w:t>
            </w:r>
            <w:proofErr w:type="spellEnd"/>
          </w:p>
        </w:tc>
        <w:tc>
          <w:tcPr>
            <w:tcW w:w="992" w:type="dxa"/>
            <w:tcBorders>
              <w:top w:val="single" w:sz="4" w:space="0" w:color="000000"/>
              <w:left w:val="nil"/>
              <w:bottom w:val="single" w:sz="4" w:space="0" w:color="000000"/>
              <w:right w:val="single" w:sz="4" w:space="0" w:color="000000"/>
            </w:tcBorders>
            <w:vAlign w:val="center"/>
          </w:tcPr>
          <w:p w14:paraId="380C9729" w14:textId="77777777" w:rsidR="008A2179" w:rsidRDefault="009908DB">
            <w:r>
              <w:rPr>
                <w:rFonts w:ascii="宋体" w:hAnsi="宋体" w:cs="宋体"/>
                <w:sz w:val="15"/>
                <w:szCs w:val="15"/>
              </w:rPr>
              <w:t>uint16_t</w:t>
            </w:r>
          </w:p>
        </w:tc>
        <w:tc>
          <w:tcPr>
            <w:tcW w:w="992" w:type="dxa"/>
            <w:tcBorders>
              <w:top w:val="single" w:sz="4" w:space="0" w:color="000000"/>
              <w:left w:val="nil"/>
              <w:bottom w:val="single" w:sz="4" w:space="0" w:color="000000"/>
              <w:right w:val="single" w:sz="4" w:space="0" w:color="000000"/>
            </w:tcBorders>
            <w:vAlign w:val="center"/>
          </w:tcPr>
          <w:p w14:paraId="560FBE9C" w14:textId="77777777" w:rsidR="008A2179" w:rsidRDefault="009908DB">
            <w:pPr>
              <w:jc w:val="center"/>
            </w:pPr>
            <w:r>
              <w:rPr>
                <w:rFonts w:ascii="宋体" w:hAnsi="宋体" w:cs="宋体"/>
                <w:sz w:val="15"/>
                <w:szCs w:val="15"/>
              </w:rPr>
              <w:t>2</w:t>
            </w:r>
          </w:p>
        </w:tc>
        <w:tc>
          <w:tcPr>
            <w:tcW w:w="4536" w:type="dxa"/>
            <w:tcBorders>
              <w:top w:val="single" w:sz="4" w:space="0" w:color="000000"/>
              <w:left w:val="nil"/>
              <w:bottom w:val="single" w:sz="4" w:space="0" w:color="000000"/>
              <w:right w:val="single" w:sz="4" w:space="0" w:color="000000"/>
            </w:tcBorders>
            <w:vAlign w:val="bottom"/>
          </w:tcPr>
          <w:p w14:paraId="351041C9" w14:textId="77777777" w:rsidR="008A2179" w:rsidRDefault="009908DB">
            <w:proofErr w:type="spellStart"/>
            <w:r>
              <w:rPr>
                <w:rFonts w:ascii="宋体" w:hAnsi="宋体" w:cs="宋体"/>
                <w:sz w:val="15"/>
                <w:szCs w:val="15"/>
              </w:rPr>
              <w:t>MCU</w:t>
            </w:r>
            <w:proofErr w:type="spellEnd"/>
            <w:r>
              <w:rPr>
                <w:rFonts w:ascii="宋体" w:hAnsi="宋体" w:cs="宋体"/>
                <w:sz w:val="15"/>
                <w:szCs w:val="15"/>
              </w:rPr>
              <w:t xml:space="preserve"> firmware version</w:t>
            </w:r>
          </w:p>
        </w:tc>
      </w:tr>
      <w:tr w:rsidR="008A2179" w14:paraId="579C6AB1" w14:textId="77777777">
        <w:trPr>
          <w:trHeight w:val="260"/>
        </w:trPr>
        <w:tc>
          <w:tcPr>
            <w:tcW w:w="2992" w:type="dxa"/>
            <w:gridSpan w:val="2"/>
            <w:tcBorders>
              <w:top w:val="single" w:sz="4" w:space="0" w:color="000000"/>
            </w:tcBorders>
            <w:vAlign w:val="center"/>
          </w:tcPr>
          <w:p w14:paraId="02A1F2E0"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19EF299C" w14:textId="77777777" w:rsidR="008A2179" w:rsidRDefault="009908DB">
            <w:pPr>
              <w:jc w:val="center"/>
            </w:pPr>
            <w:r>
              <w:rPr>
                <w:rFonts w:ascii="宋体" w:hAnsi="宋体" w:cs="宋体"/>
                <w:b/>
                <w:sz w:val="15"/>
                <w:szCs w:val="15"/>
              </w:rPr>
              <w:t>3</w:t>
            </w:r>
          </w:p>
        </w:tc>
        <w:tc>
          <w:tcPr>
            <w:tcW w:w="4536" w:type="dxa"/>
            <w:tcBorders>
              <w:top w:val="single" w:sz="4" w:space="0" w:color="000000"/>
            </w:tcBorders>
            <w:vAlign w:val="bottom"/>
          </w:tcPr>
          <w:p w14:paraId="071BFBED" w14:textId="77777777" w:rsidR="008A2179" w:rsidRDefault="008A2179"/>
        </w:tc>
      </w:tr>
    </w:tbl>
    <w:p w14:paraId="26B5FFF7" w14:textId="77777777" w:rsidR="008A2179" w:rsidRDefault="00B318AD">
      <w:r>
        <w:rPr>
          <w:noProof/>
          <w:lang w:val="en-US" w:eastAsia="zh-CN"/>
        </w:rPr>
        <w:drawing>
          <wp:inline distT="0" distB="0" distL="0" distR="0" wp14:anchorId="344094C4" wp14:editId="2C97E5BE">
            <wp:extent cx="2600000" cy="76190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00000" cy="761905"/>
                    </a:xfrm>
                    <a:prstGeom prst="rect">
                      <a:avLst/>
                    </a:prstGeom>
                  </pic:spPr>
                </pic:pic>
              </a:graphicData>
            </a:graphic>
          </wp:inline>
        </w:drawing>
      </w:r>
    </w:p>
    <w:p w14:paraId="2F295D48" w14:textId="77777777" w:rsidR="008A2179" w:rsidRDefault="009908DB">
      <w:pPr>
        <w:pStyle w:val="4"/>
        <w:numPr>
          <w:ilvl w:val="3"/>
          <w:numId w:val="4"/>
        </w:numPr>
        <w:contextualSpacing/>
      </w:pPr>
      <w:bookmarkStart w:id="40" w:name="_6habrskubecn" w:colFirst="0" w:colLast="0"/>
      <w:bookmarkStart w:id="41" w:name="_Toc23883"/>
      <w:bookmarkEnd w:id="40"/>
      <w:r>
        <w:t xml:space="preserve">Enter </w:t>
      </w:r>
      <w:proofErr w:type="spellStart"/>
      <w:r>
        <w:t>DFU</w:t>
      </w:r>
      <w:proofErr w:type="spellEnd"/>
      <w:r>
        <w:t xml:space="preserve"> mode (No reply)</w:t>
      </w:r>
      <w:bookmarkEnd w:id="41"/>
    </w:p>
    <w:p w14:paraId="60EC4F9F" w14:textId="77777777" w:rsidR="008A2179" w:rsidRDefault="009908DB">
      <w:pPr>
        <w:numPr>
          <w:ilvl w:val="0"/>
          <w:numId w:val="5"/>
        </w:numPr>
        <w:contextualSpacing/>
      </w:pPr>
      <w:r>
        <w:t>Send packet:</w:t>
      </w:r>
    </w:p>
    <w:tbl>
      <w:tblPr>
        <w:tblStyle w:val="Style23"/>
        <w:tblW w:w="8280" w:type="dxa"/>
        <w:tblInd w:w="-21" w:type="dxa"/>
        <w:tblLayout w:type="fixed"/>
        <w:tblLook w:val="04A0" w:firstRow="1" w:lastRow="0" w:firstColumn="1" w:lastColumn="0" w:noHBand="0" w:noVBand="1"/>
      </w:tblPr>
      <w:tblGrid>
        <w:gridCol w:w="1940"/>
        <w:gridCol w:w="960"/>
        <w:gridCol w:w="960"/>
        <w:gridCol w:w="4420"/>
      </w:tblGrid>
      <w:tr w:rsidR="008A2179" w14:paraId="3003ADC1"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4B77701"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6D5D3EF2"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2D44C519"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424A1B3C" w14:textId="77777777" w:rsidR="008A2179" w:rsidRDefault="009908DB">
            <w:pPr>
              <w:jc w:val="center"/>
            </w:pPr>
            <w:r>
              <w:rPr>
                <w:rFonts w:ascii="宋体" w:hAnsi="宋体" w:cs="宋体"/>
                <w:b/>
                <w:sz w:val="15"/>
                <w:szCs w:val="15"/>
              </w:rPr>
              <w:t>Description</w:t>
            </w:r>
          </w:p>
        </w:tc>
      </w:tr>
      <w:tr w:rsidR="008A2179" w14:paraId="02D9C206"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182DA09A" w14:textId="77777777" w:rsidR="008A2179" w:rsidRDefault="009908DB">
            <w:proofErr w:type="spellStart"/>
            <w:r>
              <w:rPr>
                <w:rFonts w:ascii="宋体" w:hAnsi="宋体" w:cs="宋体"/>
                <w:sz w:val="15"/>
                <w:szCs w:val="15"/>
              </w:rPr>
              <w:t>Cmd</w:t>
            </w:r>
            <w:proofErr w:type="spellEnd"/>
          </w:p>
        </w:tc>
        <w:tc>
          <w:tcPr>
            <w:tcW w:w="960" w:type="dxa"/>
            <w:tcBorders>
              <w:top w:val="single" w:sz="4" w:space="0" w:color="000000"/>
              <w:left w:val="nil"/>
              <w:bottom w:val="single" w:sz="4" w:space="0" w:color="000000"/>
              <w:right w:val="single" w:sz="4" w:space="0" w:color="000000"/>
            </w:tcBorders>
            <w:vAlign w:val="center"/>
          </w:tcPr>
          <w:p w14:paraId="29770578" w14:textId="77777777" w:rsidR="008A2179" w:rsidRDefault="009908DB">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5619980C"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2EEADAD4"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0x8</w:t>
            </w:r>
          </w:p>
        </w:tc>
      </w:tr>
      <w:tr w:rsidR="008A2179" w14:paraId="0B1BD3BB" w14:textId="77777777">
        <w:trPr>
          <w:trHeight w:val="260"/>
        </w:trPr>
        <w:tc>
          <w:tcPr>
            <w:tcW w:w="2900" w:type="dxa"/>
            <w:gridSpan w:val="2"/>
            <w:tcBorders>
              <w:top w:val="single" w:sz="4" w:space="0" w:color="000000"/>
            </w:tcBorders>
            <w:vAlign w:val="center"/>
          </w:tcPr>
          <w:p w14:paraId="76F50CD5" w14:textId="77777777" w:rsidR="008A2179" w:rsidRDefault="009908DB">
            <w:pPr>
              <w:jc w:val="right"/>
            </w:pPr>
            <w:r>
              <w:rPr>
                <w:rFonts w:ascii="宋体" w:hAnsi="宋体" w:cs="宋体"/>
                <w:b/>
                <w:sz w:val="15"/>
                <w:szCs w:val="15"/>
              </w:rPr>
              <w:t>Total Bytes:</w:t>
            </w:r>
          </w:p>
        </w:tc>
        <w:tc>
          <w:tcPr>
            <w:tcW w:w="960" w:type="dxa"/>
            <w:tcBorders>
              <w:top w:val="single" w:sz="4" w:space="0" w:color="000000"/>
            </w:tcBorders>
            <w:vAlign w:val="center"/>
          </w:tcPr>
          <w:p w14:paraId="31FA517A" w14:textId="77777777" w:rsidR="008A2179" w:rsidRDefault="009908DB">
            <w:pPr>
              <w:jc w:val="center"/>
            </w:pPr>
            <w:r>
              <w:rPr>
                <w:rFonts w:ascii="宋体" w:hAnsi="宋体" w:cs="宋体"/>
                <w:b/>
                <w:sz w:val="15"/>
                <w:szCs w:val="15"/>
              </w:rPr>
              <w:t>1</w:t>
            </w:r>
          </w:p>
        </w:tc>
        <w:tc>
          <w:tcPr>
            <w:tcW w:w="4420" w:type="dxa"/>
            <w:tcBorders>
              <w:top w:val="single" w:sz="4" w:space="0" w:color="000000"/>
            </w:tcBorders>
            <w:vAlign w:val="bottom"/>
          </w:tcPr>
          <w:p w14:paraId="6B1476BB" w14:textId="77777777" w:rsidR="008A2179" w:rsidRDefault="008A2179"/>
        </w:tc>
      </w:tr>
    </w:tbl>
    <w:p w14:paraId="459660B6" w14:textId="77777777" w:rsidR="008A2179" w:rsidRDefault="009908DB">
      <w:proofErr w:type="spellStart"/>
      <w:r>
        <w:t>DFU</w:t>
      </w:r>
      <w:proofErr w:type="spellEnd"/>
      <w:r>
        <w:t xml:space="preserve"> is a special mode</w:t>
      </w:r>
      <w:r>
        <w:t>，</w:t>
      </w:r>
      <w:r>
        <w:t>which is used for firmware upgrade</w:t>
      </w:r>
      <w:r>
        <w:t>。</w:t>
      </w:r>
    </w:p>
    <w:p w14:paraId="3508ED4D" w14:textId="77777777" w:rsidR="008A2179" w:rsidRDefault="008A2179"/>
    <w:p w14:paraId="32846BE1" w14:textId="07CFD351" w:rsidR="008A2179" w:rsidRDefault="00FF5972">
      <w:pPr>
        <w:pStyle w:val="2"/>
        <w:numPr>
          <w:ilvl w:val="1"/>
          <w:numId w:val="4"/>
        </w:numPr>
      </w:pPr>
      <w:bookmarkStart w:id="42" w:name="_Toc2470"/>
      <w:bookmarkStart w:id="43" w:name="_Toc23765"/>
      <w:r>
        <w:rPr>
          <w:rFonts w:hint="eastAsia"/>
          <w:lang w:eastAsia="zh-CN"/>
        </w:rPr>
        <w:t>Repeat</w:t>
      </w:r>
      <w:r>
        <w:rPr>
          <w:lang w:eastAsia="zh-CN"/>
        </w:rPr>
        <w:t>e</w:t>
      </w:r>
      <w:r>
        <w:rPr>
          <w:rFonts w:hint="eastAsia"/>
          <w:lang w:eastAsia="zh-CN"/>
        </w:rPr>
        <w:t>r</w:t>
      </w:r>
      <w:r w:rsidR="009908DB">
        <w:t>【</w:t>
      </w:r>
      <w:r w:rsidR="009908DB">
        <w:t>USB Device 2</w:t>
      </w:r>
      <w:proofErr w:type="gramStart"/>
      <w:r w:rsidR="009908DB">
        <w:t>】</w:t>
      </w:r>
      <w:bookmarkEnd w:id="42"/>
      <w:bookmarkEnd w:id="43"/>
      <w:r>
        <w:rPr>
          <w:rFonts w:hint="eastAsia"/>
          <w:lang w:eastAsia="zh-CN"/>
        </w:rPr>
        <w:t>(</w:t>
      </w:r>
      <w:proofErr w:type="gramEnd"/>
      <w:r>
        <w:rPr>
          <w:rFonts w:hint="eastAsia"/>
          <w:lang w:eastAsia="zh-CN"/>
        </w:rPr>
        <w:t>OPTIONAL)</w:t>
      </w:r>
    </w:p>
    <w:p w14:paraId="1D2B6677" w14:textId="77777777" w:rsidR="008A2179" w:rsidRDefault="009908DB">
      <w:r>
        <w:t>USB HID Device</w:t>
      </w:r>
      <w:r>
        <w:t>，</w:t>
      </w:r>
      <w:r>
        <w:t>Bulk transmission</w:t>
      </w:r>
      <w:r>
        <w:t>，</w:t>
      </w:r>
      <w:r>
        <w:t>VID</w:t>
      </w:r>
      <w:r>
        <w:t>：</w:t>
      </w:r>
      <w:r>
        <w:t>0x0485</w:t>
      </w:r>
      <w:r>
        <w:t>，</w:t>
      </w:r>
      <w:proofErr w:type="spellStart"/>
      <w:r>
        <w:t>PID</w:t>
      </w:r>
      <w:proofErr w:type="spellEnd"/>
      <w:r>
        <w:t>：</w:t>
      </w:r>
      <w:r>
        <w:t>0x5752</w:t>
      </w:r>
      <w:r>
        <w:t>。</w:t>
      </w:r>
    </w:p>
    <w:p w14:paraId="2506A0E6" w14:textId="77777777" w:rsidR="008A2179" w:rsidRDefault="009908DB">
      <w:pPr>
        <w:pStyle w:val="3"/>
        <w:numPr>
          <w:ilvl w:val="2"/>
          <w:numId w:val="4"/>
        </w:numPr>
        <w:tabs>
          <w:tab w:val="clear" w:pos="1440"/>
        </w:tabs>
      </w:pPr>
      <w:bookmarkStart w:id="44" w:name="_Toc25648"/>
      <w:r>
        <w:t>Input Report</w:t>
      </w:r>
      <w:bookmarkEnd w:id="44"/>
    </w:p>
    <w:p w14:paraId="0A575DD7" w14:textId="77777777" w:rsidR="008A2179" w:rsidRDefault="009908DB">
      <w:r>
        <w:t>Gamepad and Lighthouse will send data to PC with a specified frequency.</w:t>
      </w:r>
    </w:p>
    <w:p w14:paraId="54B7C31E" w14:textId="77777777" w:rsidR="008A2179" w:rsidRDefault="009908DB">
      <w:pPr>
        <w:pStyle w:val="4"/>
        <w:numPr>
          <w:ilvl w:val="3"/>
          <w:numId w:val="4"/>
        </w:numPr>
      </w:pPr>
      <w:bookmarkStart w:id="45" w:name="_Toc17707"/>
      <w:r>
        <w:t>Gamepad sensor report (≈8.3ms)</w:t>
      </w:r>
      <w:bookmarkEnd w:id="45"/>
    </w:p>
    <w:tbl>
      <w:tblPr>
        <w:tblStyle w:val="Style24"/>
        <w:tblW w:w="8664" w:type="dxa"/>
        <w:tblInd w:w="-21" w:type="dxa"/>
        <w:tblLayout w:type="fixed"/>
        <w:tblLook w:val="04A0" w:firstRow="1" w:lastRow="0" w:firstColumn="1" w:lastColumn="0" w:noHBand="0" w:noVBand="1"/>
      </w:tblPr>
      <w:tblGrid>
        <w:gridCol w:w="1149"/>
        <w:gridCol w:w="1230"/>
        <w:gridCol w:w="915"/>
        <w:gridCol w:w="750"/>
        <w:gridCol w:w="4620"/>
      </w:tblGrid>
      <w:tr w:rsidR="008A2179" w14:paraId="23D042CC"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28C530B7" w14:textId="77777777" w:rsidR="008A2179" w:rsidRDefault="009908DB">
            <w:pPr>
              <w:jc w:val="center"/>
            </w:pPr>
            <w:r>
              <w:rPr>
                <w:rFonts w:ascii="宋体" w:hAnsi="宋体" w:cs="宋体"/>
                <w:b/>
                <w:sz w:val="15"/>
                <w:szCs w:val="15"/>
              </w:rPr>
              <w:t>Name</w:t>
            </w:r>
          </w:p>
        </w:tc>
        <w:tc>
          <w:tcPr>
            <w:tcW w:w="915" w:type="dxa"/>
            <w:tcBorders>
              <w:top w:val="single" w:sz="4" w:space="0" w:color="000000"/>
              <w:left w:val="nil"/>
              <w:bottom w:val="single" w:sz="4" w:space="0" w:color="000000"/>
              <w:right w:val="single" w:sz="4" w:space="0" w:color="000000"/>
            </w:tcBorders>
            <w:shd w:val="clear" w:color="auto" w:fill="92D050"/>
            <w:vAlign w:val="center"/>
          </w:tcPr>
          <w:p w14:paraId="2FEA95A7" w14:textId="77777777" w:rsidR="008A2179" w:rsidRDefault="009908DB">
            <w:pPr>
              <w:jc w:val="center"/>
            </w:pPr>
            <w:r>
              <w:rPr>
                <w:rFonts w:ascii="宋体" w:hAnsi="宋体" w:cs="宋体"/>
                <w:b/>
                <w:sz w:val="15"/>
                <w:szCs w:val="15"/>
              </w:rPr>
              <w:t>Type</w:t>
            </w:r>
          </w:p>
        </w:tc>
        <w:tc>
          <w:tcPr>
            <w:tcW w:w="750" w:type="dxa"/>
            <w:tcBorders>
              <w:top w:val="single" w:sz="4" w:space="0" w:color="000000"/>
              <w:left w:val="nil"/>
              <w:bottom w:val="single" w:sz="4" w:space="0" w:color="000000"/>
              <w:right w:val="single" w:sz="4" w:space="0" w:color="000000"/>
            </w:tcBorders>
            <w:shd w:val="clear" w:color="auto" w:fill="92D050"/>
            <w:vAlign w:val="center"/>
          </w:tcPr>
          <w:p w14:paraId="557BF1D9" w14:textId="77777777" w:rsidR="008A2179" w:rsidRDefault="009908DB">
            <w:pPr>
              <w:jc w:val="center"/>
            </w:pPr>
            <w:r>
              <w:rPr>
                <w:rFonts w:ascii="宋体" w:hAnsi="宋体" w:cs="宋体"/>
                <w:b/>
                <w:sz w:val="15"/>
                <w:szCs w:val="15"/>
              </w:rPr>
              <w:t>Bytes</w:t>
            </w:r>
          </w:p>
        </w:tc>
        <w:tc>
          <w:tcPr>
            <w:tcW w:w="4620" w:type="dxa"/>
            <w:tcBorders>
              <w:top w:val="single" w:sz="4" w:space="0" w:color="000000"/>
              <w:left w:val="nil"/>
              <w:bottom w:val="single" w:sz="4" w:space="0" w:color="000000"/>
              <w:right w:val="single" w:sz="4" w:space="0" w:color="000000"/>
            </w:tcBorders>
            <w:shd w:val="clear" w:color="auto" w:fill="92D050"/>
            <w:vAlign w:val="center"/>
          </w:tcPr>
          <w:p w14:paraId="0EF9E4EE" w14:textId="77777777" w:rsidR="008A2179" w:rsidRDefault="009908DB">
            <w:pPr>
              <w:jc w:val="center"/>
            </w:pPr>
            <w:r>
              <w:rPr>
                <w:rFonts w:ascii="宋体" w:hAnsi="宋体" w:cs="宋体"/>
                <w:b/>
                <w:sz w:val="15"/>
                <w:szCs w:val="15"/>
              </w:rPr>
              <w:t>Description</w:t>
            </w:r>
          </w:p>
        </w:tc>
      </w:tr>
      <w:tr w:rsidR="008A2179" w14:paraId="6CC73E24"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079F58C4" w14:textId="77777777" w:rsidR="008A2179" w:rsidRDefault="009908DB">
            <w:proofErr w:type="spellStart"/>
            <w:r>
              <w:rPr>
                <w:rFonts w:ascii="宋体" w:hAnsi="宋体" w:cs="宋体"/>
                <w:sz w:val="15"/>
                <w:szCs w:val="15"/>
              </w:rPr>
              <w:t>GamepadID</w:t>
            </w:r>
            <w:proofErr w:type="spellEnd"/>
          </w:p>
        </w:tc>
        <w:tc>
          <w:tcPr>
            <w:tcW w:w="915" w:type="dxa"/>
            <w:tcBorders>
              <w:top w:val="nil"/>
              <w:left w:val="nil"/>
              <w:bottom w:val="single" w:sz="4" w:space="0" w:color="000000"/>
              <w:right w:val="single" w:sz="4" w:space="0" w:color="000000"/>
            </w:tcBorders>
            <w:vAlign w:val="center"/>
          </w:tcPr>
          <w:p w14:paraId="071D03B7" w14:textId="77777777" w:rsidR="008A2179" w:rsidRDefault="009908DB">
            <w:r>
              <w:rPr>
                <w:rFonts w:ascii="宋体" w:hAnsi="宋体" w:cs="宋体"/>
                <w:sz w:val="15"/>
                <w:szCs w:val="15"/>
              </w:rPr>
              <w:t>uint8_t</w:t>
            </w:r>
          </w:p>
        </w:tc>
        <w:tc>
          <w:tcPr>
            <w:tcW w:w="750" w:type="dxa"/>
            <w:tcBorders>
              <w:top w:val="nil"/>
              <w:left w:val="nil"/>
              <w:bottom w:val="single" w:sz="4" w:space="0" w:color="000000"/>
              <w:right w:val="single" w:sz="4" w:space="0" w:color="000000"/>
            </w:tcBorders>
            <w:vAlign w:val="center"/>
          </w:tcPr>
          <w:p w14:paraId="7F2432E8" w14:textId="77777777" w:rsidR="008A2179" w:rsidRDefault="009908DB">
            <w:pPr>
              <w:jc w:val="center"/>
            </w:pPr>
            <w:r>
              <w:rPr>
                <w:rFonts w:ascii="宋体" w:hAnsi="宋体" w:cs="宋体"/>
                <w:sz w:val="15"/>
                <w:szCs w:val="15"/>
              </w:rPr>
              <w:t>1</w:t>
            </w:r>
          </w:p>
        </w:tc>
        <w:tc>
          <w:tcPr>
            <w:tcW w:w="4620" w:type="dxa"/>
            <w:tcBorders>
              <w:top w:val="nil"/>
              <w:left w:val="nil"/>
              <w:bottom w:val="single" w:sz="4" w:space="0" w:color="000000"/>
              <w:right w:val="single" w:sz="4" w:space="0" w:color="000000"/>
            </w:tcBorders>
            <w:vAlign w:val="bottom"/>
          </w:tcPr>
          <w:p w14:paraId="2AC1EDA9" w14:textId="77777777" w:rsidR="008A2179" w:rsidRDefault="009908DB">
            <w:r>
              <w:rPr>
                <w:rFonts w:ascii="宋体" w:hAnsi="宋体" w:cs="宋体"/>
                <w:sz w:val="15"/>
                <w:szCs w:val="15"/>
              </w:rPr>
              <w:t>Gamepad ID（0、1）</w:t>
            </w:r>
          </w:p>
        </w:tc>
      </w:tr>
      <w:tr w:rsidR="008A2179" w14:paraId="5DA87123"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32A7CB70" w14:textId="77777777" w:rsidR="008A2179" w:rsidRDefault="009908DB">
            <w:r>
              <w:rPr>
                <w:rFonts w:ascii="宋体" w:hAnsi="宋体" w:cs="宋体"/>
                <w:sz w:val="15"/>
                <w:szCs w:val="15"/>
              </w:rPr>
              <w:t>Buttons</w:t>
            </w:r>
          </w:p>
        </w:tc>
        <w:tc>
          <w:tcPr>
            <w:tcW w:w="915" w:type="dxa"/>
            <w:tcBorders>
              <w:top w:val="nil"/>
              <w:left w:val="nil"/>
              <w:bottom w:val="single" w:sz="4" w:space="0" w:color="000000"/>
              <w:right w:val="single" w:sz="4" w:space="0" w:color="000000"/>
            </w:tcBorders>
            <w:vAlign w:val="center"/>
          </w:tcPr>
          <w:p w14:paraId="6A3451F0" w14:textId="77777777" w:rsidR="008A2179" w:rsidRDefault="009908DB">
            <w:r>
              <w:rPr>
                <w:rFonts w:ascii="宋体" w:hAnsi="宋体" w:cs="宋体"/>
                <w:sz w:val="15"/>
                <w:szCs w:val="15"/>
              </w:rPr>
              <w:t>uint8_t</w:t>
            </w:r>
          </w:p>
        </w:tc>
        <w:tc>
          <w:tcPr>
            <w:tcW w:w="750" w:type="dxa"/>
            <w:tcBorders>
              <w:top w:val="nil"/>
              <w:left w:val="nil"/>
              <w:bottom w:val="single" w:sz="4" w:space="0" w:color="000000"/>
              <w:right w:val="single" w:sz="4" w:space="0" w:color="000000"/>
            </w:tcBorders>
            <w:vAlign w:val="center"/>
          </w:tcPr>
          <w:p w14:paraId="7438649D" w14:textId="77777777" w:rsidR="008A2179" w:rsidRDefault="009908DB">
            <w:pPr>
              <w:jc w:val="center"/>
            </w:pPr>
            <w:r>
              <w:rPr>
                <w:rFonts w:ascii="宋体" w:hAnsi="宋体" w:cs="宋体"/>
                <w:sz w:val="15"/>
                <w:szCs w:val="15"/>
              </w:rPr>
              <w:t>1</w:t>
            </w:r>
          </w:p>
        </w:tc>
        <w:tc>
          <w:tcPr>
            <w:tcW w:w="4620" w:type="dxa"/>
            <w:tcBorders>
              <w:top w:val="nil"/>
              <w:left w:val="nil"/>
              <w:bottom w:val="single" w:sz="4" w:space="0" w:color="000000"/>
              <w:right w:val="single" w:sz="4" w:space="0" w:color="000000"/>
            </w:tcBorders>
            <w:vAlign w:val="bottom"/>
          </w:tcPr>
          <w:p w14:paraId="3278C19D" w14:textId="77777777" w:rsidR="008A2179" w:rsidRDefault="009908DB">
            <w:r>
              <w:rPr>
                <w:rFonts w:ascii="宋体" w:hAnsi="宋体" w:cs="宋体"/>
                <w:sz w:val="15"/>
                <w:szCs w:val="15"/>
              </w:rPr>
              <w:t>6 Keys</w:t>
            </w:r>
          </w:p>
        </w:tc>
      </w:tr>
      <w:tr w:rsidR="008A2179" w14:paraId="29208F49"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22092209" w14:textId="77777777" w:rsidR="008A2179" w:rsidRDefault="009908DB">
            <w:r>
              <w:rPr>
                <w:rFonts w:ascii="宋体" w:hAnsi="宋体" w:cs="宋体"/>
                <w:sz w:val="15"/>
                <w:szCs w:val="15"/>
              </w:rPr>
              <w:t>Trigger</w:t>
            </w:r>
          </w:p>
        </w:tc>
        <w:tc>
          <w:tcPr>
            <w:tcW w:w="915" w:type="dxa"/>
            <w:tcBorders>
              <w:top w:val="nil"/>
              <w:left w:val="nil"/>
              <w:bottom w:val="single" w:sz="4" w:space="0" w:color="000000"/>
              <w:right w:val="single" w:sz="4" w:space="0" w:color="000000"/>
            </w:tcBorders>
            <w:vAlign w:val="center"/>
          </w:tcPr>
          <w:p w14:paraId="536B7056" w14:textId="77777777" w:rsidR="008A2179" w:rsidRDefault="009908DB">
            <w:r>
              <w:rPr>
                <w:rFonts w:ascii="宋体" w:hAnsi="宋体" w:cs="宋体"/>
                <w:sz w:val="15"/>
                <w:szCs w:val="15"/>
              </w:rPr>
              <w:t>uint16_t</w:t>
            </w:r>
          </w:p>
        </w:tc>
        <w:tc>
          <w:tcPr>
            <w:tcW w:w="750" w:type="dxa"/>
            <w:tcBorders>
              <w:top w:val="nil"/>
              <w:left w:val="nil"/>
              <w:bottom w:val="single" w:sz="4" w:space="0" w:color="000000"/>
              <w:right w:val="single" w:sz="4" w:space="0" w:color="000000"/>
            </w:tcBorders>
            <w:vAlign w:val="center"/>
          </w:tcPr>
          <w:p w14:paraId="5BC16E81" w14:textId="77777777" w:rsidR="008A2179" w:rsidRDefault="009908DB">
            <w:pPr>
              <w:jc w:val="center"/>
            </w:pPr>
            <w:r>
              <w:rPr>
                <w:rFonts w:ascii="宋体" w:hAnsi="宋体" w:cs="宋体"/>
                <w:sz w:val="15"/>
                <w:szCs w:val="15"/>
              </w:rPr>
              <w:t>2</w:t>
            </w:r>
          </w:p>
        </w:tc>
        <w:tc>
          <w:tcPr>
            <w:tcW w:w="4620" w:type="dxa"/>
            <w:tcBorders>
              <w:top w:val="nil"/>
              <w:left w:val="nil"/>
              <w:bottom w:val="single" w:sz="4" w:space="0" w:color="000000"/>
              <w:right w:val="single" w:sz="4" w:space="0" w:color="000000"/>
            </w:tcBorders>
            <w:vAlign w:val="bottom"/>
          </w:tcPr>
          <w:p w14:paraId="26B92DD8" w14:textId="77777777" w:rsidR="008A2179" w:rsidRDefault="009908DB">
            <w:r>
              <w:rPr>
                <w:rFonts w:ascii="宋体" w:hAnsi="宋体" w:cs="宋体"/>
                <w:sz w:val="15"/>
                <w:szCs w:val="15"/>
              </w:rPr>
              <w:t xml:space="preserve">Trigger </w:t>
            </w:r>
            <w:proofErr w:type="spellStart"/>
            <w:r>
              <w:t>analog</w:t>
            </w:r>
            <w:proofErr w:type="spellEnd"/>
            <w:r>
              <w:t xml:space="preserve"> quantity</w:t>
            </w:r>
            <w:r>
              <w:rPr>
                <w:rFonts w:ascii="宋体" w:hAnsi="宋体" w:cs="宋体"/>
                <w:sz w:val="15"/>
                <w:szCs w:val="15"/>
              </w:rPr>
              <w:t xml:space="preserve"> 0~ 255</w:t>
            </w:r>
          </w:p>
        </w:tc>
      </w:tr>
      <w:tr w:rsidR="008A2179" w14:paraId="0B24508B"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6125B8DC" w14:textId="77777777" w:rsidR="008A2179" w:rsidRDefault="009908DB">
            <w:r>
              <w:rPr>
                <w:rFonts w:ascii="宋体" w:hAnsi="宋体" w:cs="宋体"/>
                <w:sz w:val="15"/>
                <w:szCs w:val="15"/>
              </w:rPr>
              <w:t>Joystick[2]</w:t>
            </w:r>
          </w:p>
        </w:tc>
        <w:tc>
          <w:tcPr>
            <w:tcW w:w="915" w:type="dxa"/>
            <w:tcBorders>
              <w:top w:val="nil"/>
              <w:left w:val="nil"/>
              <w:bottom w:val="single" w:sz="4" w:space="0" w:color="000000"/>
              <w:right w:val="single" w:sz="4" w:space="0" w:color="000000"/>
            </w:tcBorders>
            <w:vAlign w:val="center"/>
          </w:tcPr>
          <w:p w14:paraId="7F31CBDA" w14:textId="77777777" w:rsidR="008A2179" w:rsidRDefault="009908DB">
            <w:r>
              <w:rPr>
                <w:rFonts w:ascii="宋体" w:hAnsi="宋体" w:cs="宋体"/>
                <w:sz w:val="15"/>
                <w:szCs w:val="15"/>
              </w:rPr>
              <w:t>int16_t</w:t>
            </w:r>
          </w:p>
        </w:tc>
        <w:tc>
          <w:tcPr>
            <w:tcW w:w="750" w:type="dxa"/>
            <w:tcBorders>
              <w:top w:val="nil"/>
              <w:left w:val="nil"/>
              <w:bottom w:val="single" w:sz="4" w:space="0" w:color="000000"/>
              <w:right w:val="single" w:sz="4" w:space="0" w:color="000000"/>
            </w:tcBorders>
            <w:vAlign w:val="center"/>
          </w:tcPr>
          <w:p w14:paraId="346654AB" w14:textId="77777777" w:rsidR="008A2179" w:rsidRDefault="009908DB">
            <w:pPr>
              <w:jc w:val="center"/>
            </w:pPr>
            <w:r>
              <w:rPr>
                <w:rFonts w:ascii="宋体" w:hAnsi="宋体" w:cs="宋体"/>
                <w:sz w:val="15"/>
                <w:szCs w:val="15"/>
              </w:rPr>
              <w:t>2 * 2</w:t>
            </w:r>
          </w:p>
        </w:tc>
        <w:tc>
          <w:tcPr>
            <w:tcW w:w="4620" w:type="dxa"/>
            <w:tcBorders>
              <w:top w:val="nil"/>
              <w:left w:val="nil"/>
              <w:bottom w:val="single" w:sz="4" w:space="0" w:color="000000"/>
              <w:right w:val="single" w:sz="4" w:space="0" w:color="000000"/>
            </w:tcBorders>
            <w:vAlign w:val="bottom"/>
          </w:tcPr>
          <w:p w14:paraId="54CB024E" w14:textId="77777777" w:rsidR="008A2179" w:rsidRDefault="009908DB">
            <w:r>
              <w:rPr>
                <w:rFonts w:ascii="宋体" w:hAnsi="宋体" w:cs="宋体"/>
                <w:sz w:val="15"/>
                <w:szCs w:val="15"/>
              </w:rPr>
              <w:t xml:space="preserve">Joystick X + Y </w:t>
            </w:r>
            <w:proofErr w:type="spellStart"/>
            <w:r>
              <w:t>analog</w:t>
            </w:r>
            <w:proofErr w:type="spellEnd"/>
            <w:r>
              <w:t xml:space="preserve"> quantity</w:t>
            </w:r>
            <w:r>
              <w:rPr>
                <w:rFonts w:ascii="宋体" w:hAnsi="宋体" w:cs="宋体"/>
                <w:sz w:val="15"/>
                <w:szCs w:val="15"/>
              </w:rPr>
              <w:t xml:space="preserve"> 0~255</w:t>
            </w:r>
          </w:p>
        </w:tc>
      </w:tr>
      <w:tr w:rsidR="008A2179" w14:paraId="3D7F3E3A"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0B328EAF" w14:textId="77777777" w:rsidR="008A2179" w:rsidRDefault="009908DB">
            <w:proofErr w:type="spellStart"/>
            <w:r>
              <w:rPr>
                <w:rFonts w:ascii="宋体" w:hAnsi="宋体" w:cs="宋体"/>
                <w:sz w:val="15"/>
                <w:szCs w:val="15"/>
              </w:rPr>
              <w:t>QuatIncrement</w:t>
            </w:r>
            <w:proofErr w:type="spellEnd"/>
            <w:r>
              <w:rPr>
                <w:rFonts w:ascii="宋体" w:hAnsi="宋体" w:cs="宋体"/>
                <w:sz w:val="15"/>
                <w:szCs w:val="15"/>
              </w:rPr>
              <w:t>[4]</w:t>
            </w:r>
          </w:p>
        </w:tc>
        <w:tc>
          <w:tcPr>
            <w:tcW w:w="915" w:type="dxa"/>
            <w:tcBorders>
              <w:top w:val="nil"/>
              <w:left w:val="nil"/>
              <w:bottom w:val="single" w:sz="4" w:space="0" w:color="000000"/>
              <w:right w:val="single" w:sz="4" w:space="0" w:color="000000"/>
            </w:tcBorders>
            <w:vAlign w:val="center"/>
          </w:tcPr>
          <w:p w14:paraId="2D988D2B" w14:textId="77777777" w:rsidR="008A2179" w:rsidRDefault="009908DB">
            <w:r>
              <w:rPr>
                <w:rFonts w:ascii="宋体" w:hAnsi="宋体" w:cs="宋体"/>
                <w:sz w:val="15"/>
                <w:szCs w:val="15"/>
              </w:rPr>
              <w:t>float</w:t>
            </w:r>
          </w:p>
        </w:tc>
        <w:tc>
          <w:tcPr>
            <w:tcW w:w="750" w:type="dxa"/>
            <w:tcBorders>
              <w:top w:val="single" w:sz="4" w:space="0" w:color="000000"/>
              <w:left w:val="nil"/>
              <w:bottom w:val="single" w:sz="4" w:space="0" w:color="000000"/>
              <w:right w:val="single" w:sz="4" w:space="0" w:color="000000"/>
            </w:tcBorders>
            <w:vAlign w:val="center"/>
          </w:tcPr>
          <w:p w14:paraId="506C69EF" w14:textId="77777777" w:rsidR="008A2179" w:rsidRDefault="009908DB">
            <w:pPr>
              <w:jc w:val="center"/>
            </w:pPr>
            <w:r>
              <w:rPr>
                <w:rFonts w:ascii="宋体" w:hAnsi="宋体" w:cs="宋体"/>
                <w:sz w:val="15"/>
                <w:szCs w:val="15"/>
              </w:rPr>
              <w:t>4 * 4</w:t>
            </w:r>
          </w:p>
        </w:tc>
        <w:tc>
          <w:tcPr>
            <w:tcW w:w="4620" w:type="dxa"/>
            <w:tcBorders>
              <w:top w:val="nil"/>
              <w:left w:val="nil"/>
              <w:bottom w:val="single" w:sz="4" w:space="0" w:color="000000"/>
              <w:right w:val="single" w:sz="4" w:space="0" w:color="000000"/>
            </w:tcBorders>
            <w:vAlign w:val="bottom"/>
          </w:tcPr>
          <w:p w14:paraId="6A28E251" w14:textId="77777777" w:rsidR="008A2179" w:rsidRDefault="009908DB">
            <w:r>
              <w:t>quaternion increment</w:t>
            </w:r>
          </w:p>
        </w:tc>
      </w:tr>
      <w:tr w:rsidR="008A2179" w14:paraId="450A564F"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55831A20" w14:textId="77777777" w:rsidR="008A2179" w:rsidRDefault="009908DB">
            <w:proofErr w:type="spellStart"/>
            <w:r>
              <w:rPr>
                <w:rFonts w:ascii="宋体" w:hAnsi="宋体" w:cs="宋体"/>
                <w:sz w:val="15"/>
                <w:szCs w:val="15"/>
              </w:rPr>
              <w:t>ScanNumber</w:t>
            </w:r>
            <w:proofErr w:type="spellEnd"/>
          </w:p>
        </w:tc>
        <w:tc>
          <w:tcPr>
            <w:tcW w:w="915" w:type="dxa"/>
            <w:tcBorders>
              <w:top w:val="nil"/>
              <w:left w:val="nil"/>
              <w:bottom w:val="single" w:sz="4" w:space="0" w:color="000000"/>
              <w:right w:val="single" w:sz="4" w:space="0" w:color="000000"/>
            </w:tcBorders>
            <w:vAlign w:val="center"/>
          </w:tcPr>
          <w:p w14:paraId="218E1C69" w14:textId="77777777" w:rsidR="008A2179" w:rsidRDefault="009908DB">
            <w:r>
              <w:rPr>
                <w:rFonts w:ascii="宋体" w:hAnsi="宋体" w:cs="宋体"/>
                <w:sz w:val="15"/>
                <w:szCs w:val="15"/>
              </w:rPr>
              <w:t>uint16_t</w:t>
            </w:r>
          </w:p>
        </w:tc>
        <w:tc>
          <w:tcPr>
            <w:tcW w:w="750" w:type="dxa"/>
            <w:tcBorders>
              <w:top w:val="single" w:sz="4" w:space="0" w:color="000000"/>
              <w:left w:val="nil"/>
              <w:bottom w:val="single" w:sz="4" w:space="0" w:color="000000"/>
              <w:right w:val="single" w:sz="4" w:space="0" w:color="000000"/>
            </w:tcBorders>
            <w:vAlign w:val="center"/>
          </w:tcPr>
          <w:p w14:paraId="63E4B95D" w14:textId="77777777" w:rsidR="008A2179" w:rsidRDefault="009908DB">
            <w:pPr>
              <w:jc w:val="center"/>
            </w:pPr>
            <w:r>
              <w:rPr>
                <w:rFonts w:ascii="宋体" w:hAnsi="宋体" w:cs="宋体"/>
                <w:sz w:val="15"/>
                <w:szCs w:val="15"/>
              </w:rPr>
              <w:t>2</w:t>
            </w:r>
          </w:p>
        </w:tc>
        <w:tc>
          <w:tcPr>
            <w:tcW w:w="4620" w:type="dxa"/>
            <w:tcBorders>
              <w:top w:val="nil"/>
              <w:left w:val="nil"/>
              <w:bottom w:val="single" w:sz="4" w:space="0" w:color="000000"/>
              <w:right w:val="single" w:sz="4" w:space="0" w:color="000000"/>
            </w:tcBorders>
            <w:vAlign w:val="bottom"/>
          </w:tcPr>
          <w:p w14:paraId="58A82117" w14:textId="77777777" w:rsidR="008A2179" w:rsidRDefault="009908DB">
            <w:r>
              <w:rPr>
                <w:rFonts w:ascii="宋体" w:hAnsi="宋体" w:cs="宋体"/>
                <w:sz w:val="15"/>
                <w:szCs w:val="15"/>
              </w:rPr>
              <w:t>Indicate the scan sequence.</w:t>
            </w:r>
          </w:p>
        </w:tc>
      </w:tr>
      <w:tr w:rsidR="008A2179" w14:paraId="2F80894A" w14:textId="77777777">
        <w:trPr>
          <w:trHeight w:val="260"/>
        </w:trPr>
        <w:tc>
          <w:tcPr>
            <w:tcW w:w="2379" w:type="dxa"/>
            <w:gridSpan w:val="2"/>
            <w:tcBorders>
              <w:top w:val="single" w:sz="4" w:space="0" w:color="000000"/>
              <w:left w:val="single" w:sz="4" w:space="0" w:color="000000"/>
              <w:right w:val="single" w:sz="4" w:space="0" w:color="000000"/>
            </w:tcBorders>
            <w:vAlign w:val="center"/>
          </w:tcPr>
          <w:p w14:paraId="389DDE34" w14:textId="77777777" w:rsidR="008A2179" w:rsidRDefault="009908DB">
            <w:proofErr w:type="spellStart"/>
            <w:r>
              <w:rPr>
                <w:rFonts w:ascii="宋体" w:hAnsi="宋体" w:cs="宋体"/>
                <w:sz w:val="15"/>
                <w:szCs w:val="15"/>
              </w:rPr>
              <w:t>ScanAxis</w:t>
            </w:r>
            <w:proofErr w:type="spellEnd"/>
          </w:p>
        </w:tc>
        <w:tc>
          <w:tcPr>
            <w:tcW w:w="915" w:type="dxa"/>
            <w:tcBorders>
              <w:top w:val="single" w:sz="4" w:space="0" w:color="000000"/>
              <w:left w:val="single" w:sz="4" w:space="0" w:color="000000"/>
              <w:bottom w:val="single" w:sz="4" w:space="0" w:color="000000"/>
              <w:right w:val="single" w:sz="4" w:space="0" w:color="000000"/>
            </w:tcBorders>
            <w:vAlign w:val="center"/>
          </w:tcPr>
          <w:p w14:paraId="1B625200" w14:textId="77777777" w:rsidR="008A2179" w:rsidRDefault="009908DB">
            <w:r>
              <w:rPr>
                <w:rFonts w:ascii="宋体" w:hAnsi="宋体" w:cs="宋体"/>
                <w:sz w:val="15"/>
                <w:szCs w:val="15"/>
              </w:rPr>
              <w:t>uint8_t</w:t>
            </w:r>
          </w:p>
        </w:tc>
        <w:tc>
          <w:tcPr>
            <w:tcW w:w="750" w:type="dxa"/>
            <w:tcBorders>
              <w:top w:val="single" w:sz="4" w:space="0" w:color="000000"/>
              <w:left w:val="single" w:sz="4" w:space="0" w:color="000000"/>
              <w:bottom w:val="single" w:sz="4" w:space="0" w:color="000000"/>
              <w:right w:val="single" w:sz="4" w:space="0" w:color="000000"/>
            </w:tcBorders>
            <w:vAlign w:val="center"/>
          </w:tcPr>
          <w:p w14:paraId="25F08D10" w14:textId="77777777" w:rsidR="008A2179" w:rsidRDefault="009908DB">
            <w:pPr>
              <w:jc w:val="center"/>
            </w:pPr>
            <w:r>
              <w:rPr>
                <w:rFonts w:ascii="宋体" w:hAnsi="宋体" w:cs="宋体"/>
                <w:sz w:val="15"/>
                <w:szCs w:val="15"/>
              </w:rPr>
              <w:t>1</w:t>
            </w:r>
          </w:p>
        </w:tc>
        <w:tc>
          <w:tcPr>
            <w:tcW w:w="4620" w:type="dxa"/>
            <w:tcBorders>
              <w:top w:val="single" w:sz="4" w:space="0" w:color="000000"/>
              <w:left w:val="single" w:sz="4" w:space="0" w:color="000000"/>
              <w:bottom w:val="single" w:sz="4" w:space="0" w:color="000000"/>
              <w:right w:val="single" w:sz="4" w:space="0" w:color="000000"/>
            </w:tcBorders>
            <w:vAlign w:val="bottom"/>
          </w:tcPr>
          <w:p w14:paraId="18606818" w14:textId="77777777" w:rsidR="008A2179" w:rsidRDefault="009908DB">
            <w:r>
              <w:rPr>
                <w:rFonts w:ascii="宋体" w:hAnsi="宋体" w:cs="宋体"/>
                <w:sz w:val="15"/>
                <w:szCs w:val="15"/>
              </w:rPr>
              <w:t>I</w:t>
            </w:r>
            <w:r>
              <w:rPr>
                <w:rFonts w:ascii="宋体" w:hAnsi="宋体" w:cs="宋体" w:hint="eastAsia"/>
                <w:sz w:val="15"/>
                <w:szCs w:val="15"/>
              </w:rPr>
              <w:t xml:space="preserve">ndicate </w:t>
            </w:r>
            <w:r>
              <w:rPr>
                <w:rFonts w:ascii="宋体" w:hAnsi="宋体" w:cs="宋体"/>
                <w:sz w:val="15"/>
                <w:szCs w:val="15"/>
              </w:rPr>
              <w:t>the scan axis</w:t>
            </w:r>
          </w:p>
          <w:p w14:paraId="45862CEC" w14:textId="77777777" w:rsidR="008A2179" w:rsidRDefault="009908DB">
            <w:r>
              <w:rPr>
                <w:rFonts w:ascii="宋体" w:hAnsi="宋体" w:cs="宋体"/>
                <w:sz w:val="15"/>
                <w:szCs w:val="15"/>
              </w:rPr>
              <w:t>1 - X1</w:t>
            </w:r>
          </w:p>
          <w:p w14:paraId="47762929" w14:textId="77777777" w:rsidR="008A2179" w:rsidRDefault="009908DB">
            <w:r>
              <w:rPr>
                <w:rFonts w:ascii="宋体" w:hAnsi="宋体" w:cs="宋体"/>
                <w:sz w:val="15"/>
                <w:szCs w:val="15"/>
              </w:rPr>
              <w:t>2 - Y1</w:t>
            </w:r>
          </w:p>
          <w:p w14:paraId="1B15D20E" w14:textId="77777777" w:rsidR="008A2179" w:rsidRDefault="009908DB">
            <w:r>
              <w:rPr>
                <w:rFonts w:ascii="宋体" w:hAnsi="宋体" w:cs="宋体"/>
                <w:sz w:val="15"/>
                <w:szCs w:val="15"/>
              </w:rPr>
              <w:t>3 - X2</w:t>
            </w:r>
          </w:p>
          <w:p w14:paraId="2F28137E" w14:textId="77777777" w:rsidR="008A2179" w:rsidRDefault="009908DB">
            <w:r>
              <w:rPr>
                <w:rFonts w:ascii="宋体" w:hAnsi="宋体" w:cs="宋体"/>
                <w:sz w:val="15"/>
                <w:szCs w:val="15"/>
              </w:rPr>
              <w:t>4 - Y2</w:t>
            </w:r>
          </w:p>
        </w:tc>
      </w:tr>
      <w:tr w:rsidR="008A2179" w14:paraId="09D5DFDF" w14:textId="77777777">
        <w:trPr>
          <w:trHeight w:val="260"/>
        </w:trPr>
        <w:tc>
          <w:tcPr>
            <w:tcW w:w="2379" w:type="dxa"/>
            <w:gridSpan w:val="2"/>
            <w:tcBorders>
              <w:top w:val="single" w:sz="4" w:space="0" w:color="000000"/>
              <w:left w:val="single" w:sz="4" w:space="0" w:color="000000"/>
              <w:bottom w:val="single" w:sz="4" w:space="0" w:color="000000"/>
              <w:right w:val="single" w:sz="4" w:space="0" w:color="000000"/>
            </w:tcBorders>
            <w:vAlign w:val="center"/>
          </w:tcPr>
          <w:p w14:paraId="711F9E6B" w14:textId="77777777" w:rsidR="008A2179" w:rsidRDefault="009908DB">
            <w:proofErr w:type="spellStart"/>
            <w:r>
              <w:rPr>
                <w:rFonts w:ascii="宋体" w:hAnsi="宋体" w:cs="宋体"/>
                <w:sz w:val="15"/>
                <w:szCs w:val="15"/>
              </w:rPr>
              <w:t>SampleCount</w:t>
            </w:r>
            <w:proofErr w:type="spellEnd"/>
          </w:p>
        </w:tc>
        <w:tc>
          <w:tcPr>
            <w:tcW w:w="915" w:type="dxa"/>
            <w:tcBorders>
              <w:top w:val="single" w:sz="4" w:space="0" w:color="000000"/>
              <w:left w:val="single" w:sz="4" w:space="0" w:color="000000"/>
              <w:bottom w:val="single" w:sz="4" w:space="0" w:color="000000"/>
              <w:right w:val="single" w:sz="4" w:space="0" w:color="000000"/>
            </w:tcBorders>
            <w:vAlign w:val="center"/>
          </w:tcPr>
          <w:p w14:paraId="650D5419" w14:textId="77777777" w:rsidR="008A2179" w:rsidRDefault="009908DB">
            <w:r>
              <w:rPr>
                <w:rFonts w:ascii="宋体" w:hAnsi="宋体" w:cs="宋体"/>
                <w:sz w:val="15"/>
                <w:szCs w:val="15"/>
              </w:rPr>
              <w:t>uint8_t</w:t>
            </w:r>
          </w:p>
        </w:tc>
        <w:tc>
          <w:tcPr>
            <w:tcW w:w="750" w:type="dxa"/>
            <w:tcBorders>
              <w:top w:val="single" w:sz="4" w:space="0" w:color="000000"/>
              <w:left w:val="single" w:sz="4" w:space="0" w:color="000000"/>
              <w:bottom w:val="single" w:sz="4" w:space="0" w:color="000000"/>
              <w:right w:val="single" w:sz="4" w:space="0" w:color="000000"/>
            </w:tcBorders>
            <w:vAlign w:val="center"/>
          </w:tcPr>
          <w:p w14:paraId="4B602C35" w14:textId="77777777" w:rsidR="008A2179" w:rsidRDefault="009908DB">
            <w:pPr>
              <w:jc w:val="center"/>
            </w:pPr>
            <w:r>
              <w:rPr>
                <w:rFonts w:ascii="宋体" w:hAnsi="宋体" w:cs="宋体"/>
                <w:sz w:val="15"/>
                <w:szCs w:val="15"/>
              </w:rPr>
              <w:t>1</w:t>
            </w:r>
          </w:p>
        </w:tc>
        <w:tc>
          <w:tcPr>
            <w:tcW w:w="4620" w:type="dxa"/>
            <w:tcBorders>
              <w:top w:val="single" w:sz="4" w:space="0" w:color="000000"/>
              <w:left w:val="single" w:sz="4" w:space="0" w:color="000000"/>
              <w:bottom w:val="single" w:sz="4" w:space="0" w:color="000000"/>
              <w:right w:val="single" w:sz="4" w:space="0" w:color="000000"/>
            </w:tcBorders>
            <w:vAlign w:val="bottom"/>
          </w:tcPr>
          <w:p w14:paraId="438CC106" w14:textId="77777777" w:rsidR="008A2179" w:rsidRDefault="009908DB">
            <w:r>
              <w:t>I</w:t>
            </w:r>
            <w:r>
              <w:rPr>
                <w:rFonts w:hint="eastAsia"/>
              </w:rPr>
              <w:t xml:space="preserve">ndicate </w:t>
            </w:r>
            <w:r>
              <w:t>valid sample count</w:t>
            </w:r>
          </w:p>
        </w:tc>
      </w:tr>
      <w:tr w:rsidR="008A2179" w14:paraId="23DC287A" w14:textId="77777777">
        <w:trPr>
          <w:trHeight w:val="260"/>
        </w:trPr>
        <w:tc>
          <w:tcPr>
            <w:tcW w:w="1149" w:type="dxa"/>
            <w:vMerge w:val="restart"/>
            <w:tcBorders>
              <w:top w:val="single" w:sz="4" w:space="0" w:color="000000"/>
              <w:left w:val="single" w:sz="4" w:space="0" w:color="000000"/>
              <w:right w:val="single" w:sz="4" w:space="0" w:color="000000"/>
            </w:tcBorders>
            <w:vAlign w:val="center"/>
          </w:tcPr>
          <w:p w14:paraId="6CFA1592" w14:textId="77777777" w:rsidR="008A2179" w:rsidRDefault="009908DB">
            <w:proofErr w:type="spellStart"/>
            <w:r>
              <w:rPr>
                <w:rFonts w:ascii="宋体" w:hAnsi="宋体" w:cs="宋体"/>
                <w:sz w:val="15"/>
                <w:szCs w:val="15"/>
              </w:rPr>
              <w:t>LightSensor</w:t>
            </w:r>
            <w:proofErr w:type="spellEnd"/>
          </w:p>
          <w:p w14:paraId="511A7EA5" w14:textId="77777777" w:rsidR="008A2179" w:rsidRDefault="009908DB">
            <w:r>
              <w:rPr>
                <w:rFonts w:ascii="宋体" w:hAnsi="宋体" w:cs="宋体"/>
                <w:sz w:val="15"/>
                <w:szCs w:val="15"/>
              </w:rPr>
              <w:t>[24]</w:t>
            </w:r>
          </w:p>
        </w:tc>
        <w:tc>
          <w:tcPr>
            <w:tcW w:w="1230" w:type="dxa"/>
            <w:tcBorders>
              <w:top w:val="single" w:sz="4" w:space="0" w:color="000000"/>
              <w:left w:val="single" w:sz="4" w:space="0" w:color="000000"/>
              <w:bottom w:val="single" w:sz="4" w:space="0" w:color="000000"/>
              <w:right w:val="single" w:sz="4" w:space="0" w:color="000000"/>
            </w:tcBorders>
            <w:vAlign w:val="center"/>
          </w:tcPr>
          <w:p w14:paraId="00795C7B" w14:textId="77777777" w:rsidR="008A2179" w:rsidRDefault="009908DB">
            <w:proofErr w:type="spellStart"/>
            <w:r>
              <w:rPr>
                <w:rFonts w:ascii="宋体" w:hAnsi="宋体" w:cs="宋体"/>
                <w:sz w:val="15"/>
                <w:szCs w:val="15"/>
              </w:rPr>
              <w:t>SensorID</w:t>
            </w:r>
            <w:proofErr w:type="spellEnd"/>
          </w:p>
        </w:tc>
        <w:tc>
          <w:tcPr>
            <w:tcW w:w="915" w:type="dxa"/>
            <w:tcBorders>
              <w:top w:val="single" w:sz="4" w:space="0" w:color="000000"/>
              <w:left w:val="single" w:sz="4" w:space="0" w:color="000000"/>
              <w:bottom w:val="single" w:sz="4" w:space="0" w:color="000000"/>
              <w:right w:val="single" w:sz="4" w:space="0" w:color="000000"/>
            </w:tcBorders>
            <w:vAlign w:val="center"/>
          </w:tcPr>
          <w:p w14:paraId="4ADD9AAC" w14:textId="77777777" w:rsidR="008A2179" w:rsidRDefault="009908DB">
            <w:r>
              <w:rPr>
                <w:rFonts w:ascii="宋体" w:hAnsi="宋体" w:cs="宋体"/>
                <w:sz w:val="15"/>
                <w:szCs w:val="15"/>
              </w:rPr>
              <w:t>uint8_t</w:t>
            </w:r>
          </w:p>
        </w:tc>
        <w:tc>
          <w:tcPr>
            <w:tcW w:w="750" w:type="dxa"/>
            <w:tcBorders>
              <w:top w:val="single" w:sz="4" w:space="0" w:color="000000"/>
              <w:left w:val="single" w:sz="4" w:space="0" w:color="000000"/>
              <w:bottom w:val="single" w:sz="4" w:space="0" w:color="000000"/>
              <w:right w:val="single" w:sz="4" w:space="0" w:color="000000"/>
            </w:tcBorders>
            <w:vAlign w:val="center"/>
          </w:tcPr>
          <w:p w14:paraId="328396F9" w14:textId="77777777" w:rsidR="008A2179" w:rsidRDefault="009908DB">
            <w:pPr>
              <w:jc w:val="center"/>
            </w:pPr>
            <w:r>
              <w:rPr>
                <w:rFonts w:ascii="宋体" w:hAnsi="宋体" w:cs="宋体"/>
                <w:sz w:val="15"/>
                <w:szCs w:val="15"/>
              </w:rPr>
              <w:t>1 * 24</w:t>
            </w:r>
          </w:p>
        </w:tc>
        <w:tc>
          <w:tcPr>
            <w:tcW w:w="4620" w:type="dxa"/>
            <w:tcBorders>
              <w:top w:val="single" w:sz="4" w:space="0" w:color="000000"/>
              <w:left w:val="single" w:sz="4" w:space="0" w:color="000000"/>
              <w:bottom w:val="single" w:sz="4" w:space="0" w:color="000000"/>
              <w:right w:val="single" w:sz="4" w:space="0" w:color="000000"/>
            </w:tcBorders>
            <w:vAlign w:val="bottom"/>
          </w:tcPr>
          <w:p w14:paraId="7D438F44" w14:textId="77777777" w:rsidR="008A2179" w:rsidRDefault="009908DB">
            <w:r>
              <w:rPr>
                <w:rFonts w:ascii="宋体" w:hAnsi="宋体" w:cs="宋体"/>
                <w:sz w:val="15"/>
                <w:szCs w:val="15"/>
              </w:rPr>
              <w:t>S</w:t>
            </w:r>
            <w:r>
              <w:rPr>
                <w:rFonts w:ascii="宋体" w:hAnsi="宋体" w:cs="宋体" w:hint="eastAsia"/>
                <w:sz w:val="15"/>
                <w:szCs w:val="15"/>
              </w:rPr>
              <w:t xml:space="preserve">ensor </w:t>
            </w:r>
            <w:r>
              <w:rPr>
                <w:rFonts w:ascii="宋体" w:hAnsi="宋体" w:cs="宋体"/>
                <w:sz w:val="15"/>
                <w:szCs w:val="15"/>
              </w:rPr>
              <w:t>id</w:t>
            </w:r>
          </w:p>
        </w:tc>
      </w:tr>
      <w:tr w:rsidR="008A2179" w14:paraId="64F8D352" w14:textId="77777777">
        <w:trPr>
          <w:trHeight w:val="260"/>
        </w:trPr>
        <w:tc>
          <w:tcPr>
            <w:tcW w:w="1149" w:type="dxa"/>
            <w:vMerge/>
            <w:tcBorders>
              <w:top w:val="single" w:sz="4" w:space="0" w:color="000000"/>
              <w:left w:val="single" w:sz="4" w:space="0" w:color="000000"/>
              <w:right w:val="single" w:sz="4" w:space="0" w:color="000000"/>
            </w:tcBorders>
            <w:vAlign w:val="center"/>
          </w:tcPr>
          <w:p w14:paraId="5009A510" w14:textId="77777777" w:rsidR="008A2179" w:rsidRDefault="008A2179"/>
        </w:tc>
        <w:tc>
          <w:tcPr>
            <w:tcW w:w="1230" w:type="dxa"/>
            <w:tcBorders>
              <w:top w:val="single" w:sz="4" w:space="0" w:color="000000"/>
              <w:left w:val="single" w:sz="4" w:space="0" w:color="000000"/>
              <w:bottom w:val="single" w:sz="4" w:space="0" w:color="000000"/>
              <w:right w:val="single" w:sz="4" w:space="0" w:color="000000"/>
            </w:tcBorders>
            <w:vAlign w:val="center"/>
          </w:tcPr>
          <w:p w14:paraId="1D0E415D" w14:textId="77777777" w:rsidR="008A2179" w:rsidRDefault="009908DB">
            <w:proofErr w:type="spellStart"/>
            <w:r>
              <w:rPr>
                <w:rFonts w:ascii="宋体" w:hAnsi="宋体" w:cs="宋体"/>
                <w:sz w:val="15"/>
                <w:szCs w:val="15"/>
              </w:rPr>
              <w:t>TriggerCount</w:t>
            </w:r>
            <w:proofErr w:type="spellEnd"/>
          </w:p>
        </w:tc>
        <w:tc>
          <w:tcPr>
            <w:tcW w:w="915" w:type="dxa"/>
            <w:tcBorders>
              <w:top w:val="single" w:sz="4" w:space="0" w:color="000000"/>
              <w:left w:val="single" w:sz="4" w:space="0" w:color="000000"/>
              <w:bottom w:val="single" w:sz="4" w:space="0" w:color="000000"/>
              <w:right w:val="single" w:sz="4" w:space="0" w:color="000000"/>
            </w:tcBorders>
            <w:vAlign w:val="center"/>
          </w:tcPr>
          <w:p w14:paraId="46EE4B80" w14:textId="77777777" w:rsidR="008A2179" w:rsidRDefault="009908DB">
            <w:r>
              <w:rPr>
                <w:rFonts w:ascii="宋体" w:hAnsi="宋体" w:cs="宋体"/>
                <w:sz w:val="15"/>
                <w:szCs w:val="15"/>
              </w:rPr>
              <w:t>uint8_t</w:t>
            </w:r>
          </w:p>
        </w:tc>
        <w:tc>
          <w:tcPr>
            <w:tcW w:w="750" w:type="dxa"/>
            <w:tcBorders>
              <w:top w:val="single" w:sz="4" w:space="0" w:color="000000"/>
              <w:left w:val="single" w:sz="4" w:space="0" w:color="000000"/>
              <w:bottom w:val="single" w:sz="4" w:space="0" w:color="000000"/>
              <w:right w:val="single" w:sz="4" w:space="0" w:color="000000"/>
            </w:tcBorders>
            <w:vAlign w:val="center"/>
          </w:tcPr>
          <w:p w14:paraId="3ED3489D" w14:textId="77777777" w:rsidR="008A2179" w:rsidRDefault="009908DB">
            <w:pPr>
              <w:jc w:val="center"/>
            </w:pPr>
            <w:r>
              <w:rPr>
                <w:rFonts w:ascii="宋体" w:hAnsi="宋体" w:cs="宋体"/>
                <w:sz w:val="15"/>
                <w:szCs w:val="15"/>
              </w:rPr>
              <w:t>1 * 24</w:t>
            </w:r>
          </w:p>
        </w:tc>
        <w:tc>
          <w:tcPr>
            <w:tcW w:w="4620" w:type="dxa"/>
            <w:tcBorders>
              <w:top w:val="single" w:sz="4" w:space="0" w:color="000000"/>
              <w:left w:val="single" w:sz="4" w:space="0" w:color="000000"/>
              <w:bottom w:val="single" w:sz="4" w:space="0" w:color="000000"/>
              <w:right w:val="single" w:sz="4" w:space="0" w:color="000000"/>
            </w:tcBorders>
            <w:vAlign w:val="bottom"/>
          </w:tcPr>
          <w:p w14:paraId="4A958414" w14:textId="77777777" w:rsidR="008A2179" w:rsidRDefault="009908DB">
            <w:r>
              <w:rPr>
                <w:rFonts w:ascii="宋体" w:hAnsi="宋体" w:cs="宋体"/>
                <w:sz w:val="15"/>
                <w:szCs w:val="15"/>
              </w:rPr>
              <w:t>Scan quality</w:t>
            </w:r>
          </w:p>
        </w:tc>
      </w:tr>
      <w:tr w:rsidR="008A2179" w14:paraId="29864CB4" w14:textId="77777777">
        <w:trPr>
          <w:trHeight w:val="260"/>
        </w:trPr>
        <w:tc>
          <w:tcPr>
            <w:tcW w:w="1149" w:type="dxa"/>
            <w:vMerge/>
            <w:tcBorders>
              <w:top w:val="single" w:sz="4" w:space="0" w:color="000000"/>
              <w:left w:val="single" w:sz="4" w:space="0" w:color="000000"/>
              <w:right w:val="single" w:sz="4" w:space="0" w:color="000000"/>
            </w:tcBorders>
            <w:vAlign w:val="center"/>
          </w:tcPr>
          <w:p w14:paraId="38CFEBBF" w14:textId="77777777" w:rsidR="008A2179" w:rsidRDefault="008A2179"/>
        </w:tc>
        <w:tc>
          <w:tcPr>
            <w:tcW w:w="1230" w:type="dxa"/>
            <w:tcBorders>
              <w:top w:val="single" w:sz="4" w:space="0" w:color="000000"/>
              <w:left w:val="single" w:sz="4" w:space="0" w:color="000000"/>
              <w:bottom w:val="single" w:sz="4" w:space="0" w:color="000000"/>
              <w:right w:val="single" w:sz="4" w:space="0" w:color="000000"/>
            </w:tcBorders>
            <w:vAlign w:val="center"/>
          </w:tcPr>
          <w:p w14:paraId="1B93DB00" w14:textId="77777777" w:rsidR="008A2179" w:rsidRDefault="009908DB">
            <w:proofErr w:type="spellStart"/>
            <w:r>
              <w:rPr>
                <w:rFonts w:ascii="宋体" w:hAnsi="宋体" w:cs="宋体"/>
                <w:sz w:val="15"/>
                <w:szCs w:val="15"/>
              </w:rPr>
              <w:t>MeasureResult</w:t>
            </w:r>
            <w:proofErr w:type="spellEnd"/>
          </w:p>
        </w:tc>
        <w:tc>
          <w:tcPr>
            <w:tcW w:w="915" w:type="dxa"/>
            <w:tcBorders>
              <w:top w:val="single" w:sz="4" w:space="0" w:color="000000"/>
              <w:left w:val="single" w:sz="4" w:space="0" w:color="000000"/>
              <w:bottom w:val="single" w:sz="4" w:space="0" w:color="000000"/>
              <w:right w:val="single" w:sz="4" w:space="0" w:color="000000"/>
            </w:tcBorders>
            <w:vAlign w:val="center"/>
          </w:tcPr>
          <w:p w14:paraId="124555F6" w14:textId="77777777" w:rsidR="008A2179" w:rsidRDefault="009908DB">
            <w:r>
              <w:rPr>
                <w:rFonts w:ascii="宋体" w:hAnsi="宋体" w:cs="宋体"/>
                <w:sz w:val="15"/>
                <w:szCs w:val="15"/>
              </w:rPr>
              <w:t>uint16_t</w:t>
            </w:r>
          </w:p>
        </w:tc>
        <w:tc>
          <w:tcPr>
            <w:tcW w:w="750" w:type="dxa"/>
            <w:tcBorders>
              <w:top w:val="single" w:sz="4" w:space="0" w:color="000000"/>
              <w:left w:val="single" w:sz="4" w:space="0" w:color="000000"/>
              <w:bottom w:val="single" w:sz="4" w:space="0" w:color="000000"/>
              <w:right w:val="single" w:sz="4" w:space="0" w:color="000000"/>
            </w:tcBorders>
            <w:vAlign w:val="center"/>
          </w:tcPr>
          <w:p w14:paraId="08FF725F" w14:textId="77777777" w:rsidR="008A2179" w:rsidRDefault="009908DB">
            <w:pPr>
              <w:jc w:val="center"/>
            </w:pPr>
            <w:r>
              <w:rPr>
                <w:rFonts w:ascii="宋体" w:hAnsi="宋体" w:cs="宋体"/>
                <w:sz w:val="15"/>
                <w:szCs w:val="15"/>
              </w:rPr>
              <w:t>2 * 24</w:t>
            </w:r>
          </w:p>
        </w:tc>
        <w:tc>
          <w:tcPr>
            <w:tcW w:w="4620" w:type="dxa"/>
            <w:tcBorders>
              <w:top w:val="single" w:sz="4" w:space="0" w:color="000000"/>
              <w:left w:val="single" w:sz="4" w:space="0" w:color="000000"/>
              <w:bottom w:val="single" w:sz="4" w:space="0" w:color="000000"/>
              <w:right w:val="single" w:sz="4" w:space="0" w:color="000000"/>
            </w:tcBorders>
            <w:vAlign w:val="bottom"/>
          </w:tcPr>
          <w:p w14:paraId="4AD35C3C" w14:textId="77777777" w:rsidR="008A2179" w:rsidRDefault="009908DB">
            <w:r>
              <w:rPr>
                <w:rFonts w:ascii="宋体" w:hAnsi="宋体" w:cs="宋体"/>
                <w:sz w:val="15"/>
                <w:szCs w:val="15"/>
              </w:rPr>
              <w:t>Time parameter</w:t>
            </w:r>
          </w:p>
        </w:tc>
      </w:tr>
      <w:tr w:rsidR="008A2179" w14:paraId="3C0DE76C" w14:textId="77777777">
        <w:trPr>
          <w:trHeight w:val="260"/>
        </w:trPr>
        <w:tc>
          <w:tcPr>
            <w:tcW w:w="3294" w:type="dxa"/>
            <w:gridSpan w:val="3"/>
            <w:tcBorders>
              <w:top w:val="single" w:sz="4" w:space="0" w:color="000000"/>
            </w:tcBorders>
            <w:vAlign w:val="center"/>
          </w:tcPr>
          <w:p w14:paraId="2039663E" w14:textId="77777777" w:rsidR="008A2179" w:rsidRDefault="009908DB">
            <w:pPr>
              <w:jc w:val="right"/>
            </w:pPr>
            <w:r>
              <w:rPr>
                <w:rFonts w:ascii="宋体" w:hAnsi="宋体" w:cs="宋体"/>
                <w:b/>
                <w:sz w:val="15"/>
                <w:szCs w:val="15"/>
              </w:rPr>
              <w:t>Total Bytes:</w:t>
            </w:r>
          </w:p>
        </w:tc>
        <w:tc>
          <w:tcPr>
            <w:tcW w:w="750" w:type="dxa"/>
            <w:tcBorders>
              <w:top w:val="single" w:sz="4" w:space="0" w:color="000000"/>
            </w:tcBorders>
            <w:vAlign w:val="center"/>
          </w:tcPr>
          <w:p w14:paraId="55140BA0" w14:textId="77777777" w:rsidR="008A2179" w:rsidRDefault="009908DB">
            <w:pPr>
              <w:jc w:val="center"/>
            </w:pPr>
            <w:r>
              <w:rPr>
                <w:rFonts w:ascii="宋体" w:hAnsi="宋体" w:cs="宋体"/>
                <w:b/>
                <w:sz w:val="15"/>
                <w:szCs w:val="15"/>
              </w:rPr>
              <w:t>124</w:t>
            </w:r>
          </w:p>
        </w:tc>
        <w:tc>
          <w:tcPr>
            <w:tcW w:w="4620" w:type="dxa"/>
            <w:tcBorders>
              <w:top w:val="single" w:sz="4" w:space="0" w:color="000000"/>
            </w:tcBorders>
            <w:vAlign w:val="bottom"/>
          </w:tcPr>
          <w:p w14:paraId="7D0ECE51" w14:textId="77777777" w:rsidR="008A2179" w:rsidRDefault="008A2179"/>
        </w:tc>
      </w:tr>
    </w:tbl>
    <w:p w14:paraId="7C73E695" w14:textId="77777777" w:rsidR="008A2179" w:rsidRDefault="008A2179"/>
    <w:p w14:paraId="0561E5DB" w14:textId="77777777" w:rsidR="008A2179" w:rsidRDefault="00B318AD">
      <w:r>
        <w:rPr>
          <w:noProof/>
          <w:lang w:val="en-US" w:eastAsia="zh-CN"/>
        </w:rPr>
        <w:lastRenderedPageBreak/>
        <w:drawing>
          <wp:inline distT="0" distB="0" distL="0" distR="0" wp14:anchorId="5A5568E3" wp14:editId="19A5B584">
            <wp:extent cx="4190476" cy="9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0476" cy="914286"/>
                    </a:xfrm>
                    <a:prstGeom prst="rect">
                      <a:avLst/>
                    </a:prstGeom>
                  </pic:spPr>
                </pic:pic>
              </a:graphicData>
            </a:graphic>
          </wp:inline>
        </w:drawing>
      </w:r>
    </w:p>
    <w:p w14:paraId="17BBC2A0" w14:textId="77777777" w:rsidR="008A2179" w:rsidRDefault="00B318AD">
      <w:r>
        <w:rPr>
          <w:noProof/>
          <w:lang w:val="en-US" w:eastAsia="zh-CN"/>
        </w:rPr>
        <w:drawing>
          <wp:inline distT="0" distB="0" distL="0" distR="0" wp14:anchorId="053155C2" wp14:editId="50B3ADEC">
            <wp:extent cx="5486400" cy="20167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016760"/>
                    </a:xfrm>
                    <a:prstGeom prst="rect">
                      <a:avLst/>
                    </a:prstGeom>
                  </pic:spPr>
                </pic:pic>
              </a:graphicData>
            </a:graphic>
          </wp:inline>
        </w:drawing>
      </w:r>
    </w:p>
    <w:p w14:paraId="19263338" w14:textId="77777777" w:rsidR="008A2179" w:rsidRDefault="009908DB">
      <w:r>
        <w:rPr>
          <w:noProof/>
          <w:lang w:val="en-US" w:eastAsia="zh-CN"/>
        </w:rPr>
        <w:drawing>
          <wp:inline distT="114300" distB="114300" distL="114300" distR="114300" wp14:anchorId="1824044A" wp14:editId="38C53E49">
            <wp:extent cx="3571875" cy="1104900"/>
            <wp:effectExtent l="0" t="0" r="9525" b="7620"/>
            <wp:docPr id="156" name="image08.png"/>
            <wp:cNvGraphicFramePr/>
            <a:graphic xmlns:a="http://schemas.openxmlformats.org/drawingml/2006/main">
              <a:graphicData uri="http://schemas.openxmlformats.org/drawingml/2006/picture">
                <pic:pic xmlns:pic="http://schemas.openxmlformats.org/drawingml/2006/picture">
                  <pic:nvPicPr>
                    <pic:cNvPr id="156" name="image08.png"/>
                    <pic:cNvPicPr preferRelativeResize="0"/>
                  </pic:nvPicPr>
                  <pic:blipFill>
                    <a:blip r:embed="rId21"/>
                    <a:srcRect/>
                    <a:stretch>
                      <a:fillRect/>
                    </a:stretch>
                  </pic:blipFill>
                  <pic:spPr>
                    <a:xfrm>
                      <a:off x="0" y="0"/>
                      <a:ext cx="3571875" cy="1104900"/>
                    </a:xfrm>
                    <a:prstGeom prst="rect">
                      <a:avLst/>
                    </a:prstGeom>
                  </pic:spPr>
                </pic:pic>
              </a:graphicData>
            </a:graphic>
          </wp:inline>
        </w:drawing>
      </w:r>
    </w:p>
    <w:p w14:paraId="69879C92" w14:textId="77777777" w:rsidR="008A2179" w:rsidRDefault="008A2179"/>
    <w:p w14:paraId="128E73D8" w14:textId="77777777" w:rsidR="008A2179" w:rsidRDefault="008A2179"/>
    <w:p w14:paraId="7DFEE109" w14:textId="77777777" w:rsidR="008A2179" w:rsidRDefault="009908DB">
      <w:r>
        <w:t xml:space="preserve">The gamepad contains 5 keys and 3 axis </w:t>
      </w:r>
      <w:proofErr w:type="spellStart"/>
      <w:r>
        <w:t>analog</w:t>
      </w:r>
      <w:proofErr w:type="spellEnd"/>
      <w:r>
        <w:t xml:space="preserve"> quantity</w:t>
      </w:r>
      <w:r>
        <w:t>：</w:t>
      </w:r>
    </w:p>
    <w:p w14:paraId="360BFF9F" w14:textId="77777777" w:rsidR="008A2179" w:rsidRDefault="009908DB">
      <w:pPr>
        <w:numPr>
          <w:ilvl w:val="0"/>
          <w:numId w:val="6"/>
        </w:numPr>
        <w:ind w:hanging="420"/>
      </w:pPr>
      <w:r>
        <w:t xml:space="preserve">Joystick </w:t>
      </w:r>
      <w:r>
        <w:rPr>
          <w:rFonts w:eastAsia="Calibri"/>
        </w:rPr>
        <w:t>：</w:t>
      </w:r>
      <w:r>
        <w:rPr>
          <w:rFonts w:eastAsia="Calibri"/>
        </w:rPr>
        <w:t>mapping Buttons bit 0</w:t>
      </w:r>
    </w:p>
    <w:p w14:paraId="055A393A" w14:textId="77777777" w:rsidR="008A2179" w:rsidRDefault="009908DB">
      <w:pPr>
        <w:numPr>
          <w:ilvl w:val="0"/>
          <w:numId w:val="6"/>
        </w:numPr>
        <w:ind w:hanging="420"/>
      </w:pPr>
      <w:r>
        <w:t xml:space="preserve">Home    </w:t>
      </w:r>
      <w:r>
        <w:rPr>
          <w:rFonts w:eastAsia="Calibri"/>
        </w:rPr>
        <w:t>：</w:t>
      </w:r>
      <w:r>
        <w:rPr>
          <w:rFonts w:eastAsia="Calibri"/>
        </w:rPr>
        <w:t>mapping Buttons bit 1</w:t>
      </w:r>
    </w:p>
    <w:p w14:paraId="71521DF7" w14:textId="77777777" w:rsidR="008A2179" w:rsidRDefault="009908DB">
      <w:pPr>
        <w:numPr>
          <w:ilvl w:val="0"/>
          <w:numId w:val="6"/>
        </w:numPr>
        <w:ind w:hanging="420"/>
      </w:pPr>
      <w:r>
        <w:t xml:space="preserve">Assist     </w:t>
      </w:r>
      <w:r>
        <w:rPr>
          <w:rFonts w:eastAsia="Calibri"/>
        </w:rPr>
        <w:t>：</w:t>
      </w:r>
      <w:r>
        <w:rPr>
          <w:rFonts w:eastAsia="Calibri"/>
        </w:rPr>
        <w:t>mapping Buttons bit 2</w:t>
      </w:r>
    </w:p>
    <w:p w14:paraId="765479E6" w14:textId="77777777" w:rsidR="008A2179" w:rsidRDefault="009908DB">
      <w:pPr>
        <w:numPr>
          <w:ilvl w:val="0"/>
          <w:numId w:val="6"/>
        </w:numPr>
        <w:ind w:hanging="420"/>
      </w:pPr>
      <w:r>
        <w:t xml:space="preserve">Trigger  </w:t>
      </w:r>
      <w:r>
        <w:rPr>
          <w:rFonts w:eastAsia="Calibri"/>
        </w:rPr>
        <w:t>：</w:t>
      </w:r>
      <w:r>
        <w:rPr>
          <w:rFonts w:eastAsia="Calibri"/>
        </w:rPr>
        <w:t xml:space="preserve">mapping Buttons  bit </w:t>
      </w:r>
      <w:r>
        <w:t>3</w:t>
      </w:r>
    </w:p>
    <w:p w14:paraId="21D55F6C" w14:textId="77777777" w:rsidR="008A2179" w:rsidRDefault="009908DB">
      <w:pPr>
        <w:numPr>
          <w:ilvl w:val="0"/>
          <w:numId w:val="6"/>
        </w:numPr>
        <w:ind w:hanging="420"/>
      </w:pPr>
      <w:r>
        <w:t xml:space="preserve">Side       </w:t>
      </w:r>
      <w:r>
        <w:rPr>
          <w:rFonts w:eastAsia="Calibri"/>
        </w:rPr>
        <w:t>：</w:t>
      </w:r>
      <w:r>
        <w:rPr>
          <w:rFonts w:eastAsia="Calibri"/>
        </w:rPr>
        <w:t xml:space="preserve">mapping Buttons  bit </w:t>
      </w:r>
      <w:r>
        <w:t>4</w:t>
      </w:r>
    </w:p>
    <w:p w14:paraId="11BA773F" w14:textId="77777777" w:rsidR="008A2179" w:rsidRDefault="009908DB">
      <w:pPr>
        <w:numPr>
          <w:ilvl w:val="0"/>
          <w:numId w:val="6"/>
        </w:numPr>
        <w:ind w:hanging="420"/>
      </w:pPr>
      <w:r>
        <w:rPr>
          <w:rFonts w:eastAsia="Calibri"/>
        </w:rPr>
        <w:t>X + Y</w:t>
      </w:r>
      <w:r>
        <w:t xml:space="preserve"> </w:t>
      </w:r>
      <w:bookmarkStart w:id="46" w:name="OLE_LINK1"/>
      <w:proofErr w:type="spellStart"/>
      <w:r>
        <w:t>analog</w:t>
      </w:r>
      <w:proofErr w:type="spellEnd"/>
      <w:r>
        <w:t xml:space="preserve"> quantity</w:t>
      </w:r>
      <w:bookmarkEnd w:id="46"/>
      <w:r>
        <w:rPr>
          <w:rFonts w:eastAsia="Calibri"/>
        </w:rPr>
        <w:t>：</w:t>
      </w:r>
      <w:r>
        <w:rPr>
          <w:rFonts w:eastAsia="Calibri"/>
        </w:rPr>
        <w:t>mapping Joystick[0] and Joystick[1]</w:t>
      </w:r>
    </w:p>
    <w:p w14:paraId="397D6A87" w14:textId="77777777" w:rsidR="008A2179" w:rsidRDefault="009908DB">
      <w:pPr>
        <w:numPr>
          <w:ilvl w:val="0"/>
          <w:numId w:val="6"/>
        </w:numPr>
        <w:ind w:hanging="420"/>
      </w:pPr>
      <w:r>
        <w:rPr>
          <w:rFonts w:eastAsia="Calibri"/>
        </w:rPr>
        <w:t xml:space="preserve">Trigger </w:t>
      </w:r>
      <w:proofErr w:type="spellStart"/>
      <w:r>
        <w:rPr>
          <w:rFonts w:eastAsia="Calibri"/>
        </w:rPr>
        <w:t>analog</w:t>
      </w:r>
      <w:proofErr w:type="spellEnd"/>
      <w:r>
        <w:rPr>
          <w:rFonts w:eastAsia="Calibri"/>
        </w:rPr>
        <w:t xml:space="preserve"> quantity</w:t>
      </w:r>
      <w:r>
        <w:rPr>
          <w:rFonts w:eastAsia="Calibri"/>
        </w:rPr>
        <w:t>：</w:t>
      </w:r>
      <w:r>
        <w:rPr>
          <w:rFonts w:eastAsia="Calibri"/>
        </w:rPr>
        <w:t>mapping Trigger</w:t>
      </w:r>
    </w:p>
    <w:p w14:paraId="1B6C9131" w14:textId="77777777" w:rsidR="008A2179" w:rsidRDefault="008A2179"/>
    <w:p w14:paraId="2F0AB79B" w14:textId="77777777" w:rsidR="008A2179" w:rsidRDefault="009908DB">
      <w:r>
        <w:t>Remarks</w:t>
      </w:r>
      <w:r>
        <w:t>：</w:t>
      </w:r>
      <w:r>
        <w:t xml:space="preserve">The bit value of the button indicates the button status. </w:t>
      </w:r>
      <w:proofErr w:type="gramStart"/>
      <w:r>
        <w:t>0 for un-press and 1 for press.</w:t>
      </w:r>
      <w:proofErr w:type="gramEnd"/>
    </w:p>
    <w:p w14:paraId="49326EA1" w14:textId="77777777" w:rsidR="008A2179" w:rsidRDefault="009908DB">
      <w:r>
        <w:t>。</w:t>
      </w:r>
    </w:p>
    <w:p w14:paraId="2ECAEE9B" w14:textId="77777777" w:rsidR="008A2179" w:rsidRDefault="009908DB">
      <w:pPr>
        <w:pStyle w:val="4"/>
        <w:numPr>
          <w:ilvl w:val="3"/>
          <w:numId w:val="4"/>
        </w:numPr>
      </w:pPr>
      <w:bookmarkStart w:id="47" w:name="_Toc25122"/>
      <w:r>
        <w:t>Gamepad battery report (6s)</w:t>
      </w:r>
      <w:bookmarkEnd w:id="47"/>
    </w:p>
    <w:tbl>
      <w:tblPr>
        <w:tblStyle w:val="Style25"/>
        <w:tblW w:w="8520" w:type="dxa"/>
        <w:tblInd w:w="-21" w:type="dxa"/>
        <w:tblLayout w:type="fixed"/>
        <w:tblLook w:val="04A0" w:firstRow="1" w:lastRow="0" w:firstColumn="1" w:lastColumn="0" w:noHBand="0" w:noVBand="1"/>
      </w:tblPr>
      <w:tblGrid>
        <w:gridCol w:w="2000"/>
        <w:gridCol w:w="992"/>
        <w:gridCol w:w="992"/>
        <w:gridCol w:w="4536"/>
      </w:tblGrid>
      <w:tr w:rsidR="008A2179" w14:paraId="63A4FFCA"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A307B2A"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70F1BF57"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5465895"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76C0F5DC" w14:textId="77777777" w:rsidR="008A2179" w:rsidRDefault="009908DB">
            <w:pPr>
              <w:jc w:val="center"/>
            </w:pPr>
            <w:r>
              <w:rPr>
                <w:rFonts w:ascii="宋体" w:hAnsi="宋体" w:cs="宋体"/>
                <w:b/>
                <w:sz w:val="15"/>
                <w:szCs w:val="15"/>
              </w:rPr>
              <w:t>Description</w:t>
            </w:r>
          </w:p>
        </w:tc>
      </w:tr>
      <w:tr w:rsidR="008A2179" w14:paraId="63575A4D"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4BF5E6C9" w14:textId="77777777" w:rsidR="008A2179" w:rsidRDefault="009908DB">
            <w:proofErr w:type="spellStart"/>
            <w:r>
              <w:rPr>
                <w:rFonts w:ascii="宋体" w:hAnsi="宋体" w:cs="宋体"/>
                <w:sz w:val="15"/>
                <w:szCs w:val="15"/>
              </w:rPr>
              <w:t>FirmwareVersion</w:t>
            </w:r>
            <w:proofErr w:type="spellEnd"/>
          </w:p>
        </w:tc>
        <w:tc>
          <w:tcPr>
            <w:tcW w:w="992" w:type="dxa"/>
            <w:tcBorders>
              <w:top w:val="nil"/>
              <w:left w:val="nil"/>
              <w:bottom w:val="single" w:sz="4" w:space="0" w:color="000000"/>
              <w:right w:val="single" w:sz="4" w:space="0" w:color="000000"/>
            </w:tcBorders>
            <w:vAlign w:val="center"/>
          </w:tcPr>
          <w:p w14:paraId="33A39745" w14:textId="77777777" w:rsidR="008A2179" w:rsidRDefault="009908DB">
            <w:r>
              <w:rPr>
                <w:rFonts w:ascii="宋体" w:hAnsi="宋体" w:cs="宋体"/>
                <w:sz w:val="15"/>
                <w:szCs w:val="15"/>
              </w:rPr>
              <w:t>uint16_t</w:t>
            </w:r>
          </w:p>
        </w:tc>
        <w:tc>
          <w:tcPr>
            <w:tcW w:w="992" w:type="dxa"/>
            <w:tcBorders>
              <w:top w:val="nil"/>
              <w:left w:val="nil"/>
              <w:bottom w:val="single" w:sz="4" w:space="0" w:color="000000"/>
              <w:right w:val="single" w:sz="4" w:space="0" w:color="000000"/>
            </w:tcBorders>
            <w:vAlign w:val="center"/>
          </w:tcPr>
          <w:p w14:paraId="25EEFB46" w14:textId="77777777" w:rsidR="008A2179" w:rsidRDefault="009908DB">
            <w:pPr>
              <w:jc w:val="center"/>
            </w:pPr>
            <w:r>
              <w:rPr>
                <w:rFonts w:ascii="宋体" w:hAnsi="宋体" w:cs="宋体"/>
                <w:sz w:val="15"/>
                <w:szCs w:val="15"/>
              </w:rPr>
              <w:t>2</w:t>
            </w:r>
          </w:p>
        </w:tc>
        <w:tc>
          <w:tcPr>
            <w:tcW w:w="4536" w:type="dxa"/>
            <w:tcBorders>
              <w:top w:val="nil"/>
              <w:left w:val="nil"/>
              <w:bottom w:val="single" w:sz="4" w:space="0" w:color="000000"/>
              <w:right w:val="single" w:sz="4" w:space="0" w:color="000000"/>
            </w:tcBorders>
            <w:vAlign w:val="bottom"/>
          </w:tcPr>
          <w:p w14:paraId="5C2A71A9" w14:textId="77777777" w:rsidR="008A2179" w:rsidRDefault="009908DB">
            <w:proofErr w:type="spellStart"/>
            <w:r>
              <w:rPr>
                <w:rFonts w:ascii="宋体" w:hAnsi="宋体" w:cs="宋体"/>
                <w:sz w:val="15"/>
                <w:szCs w:val="15"/>
              </w:rPr>
              <w:t>MCU</w:t>
            </w:r>
            <w:proofErr w:type="spellEnd"/>
            <w:r>
              <w:rPr>
                <w:rFonts w:ascii="宋体" w:hAnsi="宋体" w:cs="宋体"/>
                <w:sz w:val="15"/>
                <w:szCs w:val="15"/>
              </w:rPr>
              <w:t xml:space="preserve"> firmware version</w:t>
            </w:r>
          </w:p>
        </w:tc>
      </w:tr>
      <w:tr w:rsidR="008A2179" w14:paraId="3FA0CA82"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9302A1E" w14:textId="77777777" w:rsidR="008A2179" w:rsidRDefault="009908DB">
            <w:r>
              <w:rPr>
                <w:rFonts w:ascii="宋体" w:hAnsi="宋体" w:cs="宋体"/>
                <w:sz w:val="15"/>
                <w:szCs w:val="15"/>
              </w:rPr>
              <w:t>Battery</w:t>
            </w:r>
          </w:p>
        </w:tc>
        <w:tc>
          <w:tcPr>
            <w:tcW w:w="992" w:type="dxa"/>
            <w:tcBorders>
              <w:top w:val="nil"/>
              <w:left w:val="nil"/>
              <w:bottom w:val="single" w:sz="4" w:space="0" w:color="000000"/>
              <w:right w:val="single" w:sz="4" w:space="0" w:color="000000"/>
            </w:tcBorders>
            <w:vAlign w:val="center"/>
          </w:tcPr>
          <w:p w14:paraId="37CC9B30" w14:textId="77777777" w:rsidR="008A2179" w:rsidRDefault="009908DB">
            <w:r>
              <w:rPr>
                <w:rFonts w:ascii="宋体" w:hAnsi="宋体" w:cs="宋体"/>
                <w:sz w:val="15"/>
                <w:szCs w:val="15"/>
              </w:rPr>
              <w:t>uint8_t</w:t>
            </w:r>
          </w:p>
        </w:tc>
        <w:tc>
          <w:tcPr>
            <w:tcW w:w="992" w:type="dxa"/>
            <w:tcBorders>
              <w:top w:val="nil"/>
              <w:left w:val="nil"/>
              <w:bottom w:val="single" w:sz="4" w:space="0" w:color="000000"/>
              <w:right w:val="single" w:sz="4" w:space="0" w:color="000000"/>
            </w:tcBorders>
            <w:vAlign w:val="center"/>
          </w:tcPr>
          <w:p w14:paraId="3F6A558E" w14:textId="77777777" w:rsidR="008A2179" w:rsidRDefault="009908DB">
            <w:pPr>
              <w:jc w:val="center"/>
            </w:pPr>
            <w:r>
              <w:rPr>
                <w:rFonts w:ascii="宋体" w:hAnsi="宋体" w:cs="宋体"/>
                <w:sz w:val="15"/>
                <w:szCs w:val="15"/>
              </w:rPr>
              <w:t>1</w:t>
            </w:r>
          </w:p>
        </w:tc>
        <w:tc>
          <w:tcPr>
            <w:tcW w:w="4536" w:type="dxa"/>
            <w:tcBorders>
              <w:top w:val="nil"/>
              <w:left w:val="nil"/>
              <w:bottom w:val="single" w:sz="4" w:space="0" w:color="000000"/>
              <w:right w:val="single" w:sz="4" w:space="0" w:color="000000"/>
            </w:tcBorders>
            <w:vAlign w:val="bottom"/>
          </w:tcPr>
          <w:p w14:paraId="6D610F9C" w14:textId="77777777" w:rsidR="008A2179" w:rsidRDefault="009908DB">
            <w:r>
              <w:rPr>
                <w:rFonts w:ascii="宋体" w:hAnsi="宋体" w:cs="宋体"/>
                <w:sz w:val="15"/>
                <w:szCs w:val="15"/>
              </w:rPr>
              <w:t>Battery of gamepad, 0~252 (bit0和bit1</w:t>
            </w:r>
            <w:proofErr w:type="spellStart"/>
            <w:r>
              <w:rPr>
                <w:rFonts w:ascii="宋体" w:hAnsi="宋体" w:cs="宋体"/>
                <w:sz w:val="15"/>
                <w:szCs w:val="15"/>
              </w:rPr>
              <w:t>固定为</w:t>
            </w:r>
            <w:proofErr w:type="spellEnd"/>
            <w:r>
              <w:rPr>
                <w:rFonts w:ascii="宋体" w:hAnsi="宋体" w:cs="宋体"/>
                <w:sz w:val="15"/>
                <w:szCs w:val="15"/>
              </w:rPr>
              <w:t xml:space="preserve"> 0)</w:t>
            </w:r>
          </w:p>
        </w:tc>
      </w:tr>
      <w:tr w:rsidR="008A2179" w14:paraId="766B9ECF"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1685BA5E" w14:textId="77777777" w:rsidR="008A2179" w:rsidRDefault="009908DB">
            <w:proofErr w:type="spellStart"/>
            <w:r>
              <w:rPr>
                <w:rFonts w:ascii="宋体" w:hAnsi="宋体" w:cs="宋体"/>
                <w:sz w:val="15"/>
                <w:szCs w:val="15"/>
              </w:rPr>
              <w:t>GamepadID</w:t>
            </w:r>
            <w:proofErr w:type="spellEnd"/>
          </w:p>
        </w:tc>
        <w:tc>
          <w:tcPr>
            <w:tcW w:w="992" w:type="dxa"/>
            <w:tcBorders>
              <w:top w:val="single" w:sz="4" w:space="0" w:color="000000"/>
              <w:left w:val="nil"/>
              <w:bottom w:val="single" w:sz="4" w:space="0" w:color="000000"/>
              <w:right w:val="single" w:sz="4" w:space="0" w:color="000000"/>
            </w:tcBorders>
            <w:vAlign w:val="center"/>
          </w:tcPr>
          <w:p w14:paraId="234B5329"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1BC2096A"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7DEFDFDA" w14:textId="77777777" w:rsidR="008A2179" w:rsidRDefault="00E31959">
            <w:pPr>
              <w:rPr>
                <w:lang w:eastAsia="zh-CN"/>
              </w:rPr>
            </w:pPr>
            <w:r>
              <w:rPr>
                <w:rFonts w:ascii="宋体" w:hAnsi="宋体" w:cs="宋体"/>
                <w:sz w:val="15"/>
                <w:szCs w:val="15"/>
              </w:rPr>
              <w:t>Gamepad ID, 0 or 1</w:t>
            </w:r>
          </w:p>
        </w:tc>
      </w:tr>
      <w:tr w:rsidR="008A2179" w14:paraId="400C7750" w14:textId="77777777">
        <w:trPr>
          <w:trHeight w:val="260"/>
        </w:trPr>
        <w:tc>
          <w:tcPr>
            <w:tcW w:w="2992" w:type="dxa"/>
            <w:gridSpan w:val="2"/>
            <w:tcBorders>
              <w:top w:val="single" w:sz="4" w:space="0" w:color="000000"/>
            </w:tcBorders>
            <w:vAlign w:val="center"/>
          </w:tcPr>
          <w:p w14:paraId="19B86BB4"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53089FA6" w14:textId="77777777" w:rsidR="008A2179" w:rsidRDefault="009908DB">
            <w:pPr>
              <w:jc w:val="center"/>
            </w:pPr>
            <w:r>
              <w:rPr>
                <w:rFonts w:ascii="宋体" w:hAnsi="宋体" w:cs="宋体"/>
                <w:b/>
                <w:sz w:val="15"/>
                <w:szCs w:val="15"/>
              </w:rPr>
              <w:t>4</w:t>
            </w:r>
          </w:p>
        </w:tc>
        <w:tc>
          <w:tcPr>
            <w:tcW w:w="4536" w:type="dxa"/>
            <w:tcBorders>
              <w:top w:val="single" w:sz="4" w:space="0" w:color="000000"/>
            </w:tcBorders>
            <w:vAlign w:val="bottom"/>
          </w:tcPr>
          <w:p w14:paraId="0CE1732F" w14:textId="77777777" w:rsidR="008A2179" w:rsidRDefault="008A2179"/>
        </w:tc>
      </w:tr>
    </w:tbl>
    <w:p w14:paraId="394A1C78" w14:textId="77777777" w:rsidR="008A2179" w:rsidRDefault="00B318AD">
      <w:r>
        <w:rPr>
          <w:noProof/>
          <w:lang w:val="en-US" w:eastAsia="zh-CN"/>
        </w:rPr>
        <w:drawing>
          <wp:inline distT="0" distB="0" distL="0" distR="0" wp14:anchorId="01F3413A" wp14:editId="6C1A0537">
            <wp:extent cx="5486400" cy="9201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920115"/>
                    </a:xfrm>
                    <a:prstGeom prst="rect">
                      <a:avLst/>
                    </a:prstGeom>
                  </pic:spPr>
                </pic:pic>
              </a:graphicData>
            </a:graphic>
          </wp:inline>
        </w:drawing>
      </w:r>
    </w:p>
    <w:p w14:paraId="6B32EA5A" w14:textId="77777777" w:rsidR="008A2179" w:rsidRDefault="009908DB">
      <w:pPr>
        <w:pStyle w:val="4"/>
        <w:numPr>
          <w:ilvl w:val="3"/>
          <w:numId w:val="4"/>
        </w:numPr>
      </w:pPr>
      <w:bookmarkStart w:id="48" w:name="_Toc22139"/>
      <w:r>
        <w:lastRenderedPageBreak/>
        <w:t>Lighthouse version report (6s)</w:t>
      </w:r>
      <w:bookmarkEnd w:id="48"/>
    </w:p>
    <w:tbl>
      <w:tblPr>
        <w:tblStyle w:val="Style26"/>
        <w:tblW w:w="8520" w:type="dxa"/>
        <w:tblInd w:w="-21" w:type="dxa"/>
        <w:tblLayout w:type="fixed"/>
        <w:tblLook w:val="04A0" w:firstRow="1" w:lastRow="0" w:firstColumn="1" w:lastColumn="0" w:noHBand="0" w:noVBand="1"/>
      </w:tblPr>
      <w:tblGrid>
        <w:gridCol w:w="2000"/>
        <w:gridCol w:w="992"/>
        <w:gridCol w:w="992"/>
        <w:gridCol w:w="4536"/>
      </w:tblGrid>
      <w:tr w:rsidR="008A2179" w14:paraId="24A3EDFD"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B5578D5"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90939DA"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1FD3C0F"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5AF5D973" w14:textId="77777777" w:rsidR="008A2179" w:rsidRDefault="009908DB">
            <w:pPr>
              <w:jc w:val="center"/>
            </w:pPr>
            <w:r>
              <w:rPr>
                <w:rFonts w:ascii="宋体" w:hAnsi="宋体" w:cs="宋体"/>
                <w:b/>
                <w:sz w:val="15"/>
                <w:szCs w:val="15"/>
              </w:rPr>
              <w:t>Description</w:t>
            </w:r>
          </w:p>
        </w:tc>
      </w:tr>
      <w:tr w:rsidR="008A2179" w14:paraId="78C5F411"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3FEDDB40" w14:textId="77777777" w:rsidR="008A2179" w:rsidRDefault="009908DB">
            <w:proofErr w:type="spellStart"/>
            <w:r>
              <w:rPr>
                <w:rFonts w:ascii="宋体" w:hAnsi="宋体" w:cs="宋体"/>
                <w:sz w:val="15"/>
                <w:szCs w:val="15"/>
              </w:rPr>
              <w:t>LighthouseID</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23010603" w14:textId="77777777" w:rsidR="008A2179" w:rsidRDefault="009908DB">
            <w:r>
              <w:rPr>
                <w:rFonts w:ascii="宋体" w:hAnsi="宋体" w:cs="宋体"/>
                <w:sz w:val="15"/>
                <w:szCs w:val="15"/>
              </w:rPr>
              <w:t>uint8_t</w:t>
            </w:r>
          </w:p>
        </w:tc>
        <w:tc>
          <w:tcPr>
            <w:tcW w:w="992" w:type="dxa"/>
            <w:tcBorders>
              <w:top w:val="single" w:sz="4" w:space="0" w:color="000000"/>
              <w:left w:val="single" w:sz="4" w:space="0" w:color="000000"/>
              <w:bottom w:val="single" w:sz="4" w:space="0" w:color="000000"/>
              <w:right w:val="single" w:sz="4" w:space="0" w:color="000000"/>
            </w:tcBorders>
            <w:vAlign w:val="center"/>
          </w:tcPr>
          <w:p w14:paraId="795059CF" w14:textId="77777777" w:rsidR="008A2179" w:rsidRDefault="009908DB">
            <w:pPr>
              <w:jc w:val="center"/>
            </w:pPr>
            <w:r>
              <w:rPr>
                <w:rFonts w:ascii="宋体" w:hAnsi="宋体" w:cs="宋体"/>
                <w:sz w:val="15"/>
                <w:szCs w:val="15"/>
              </w:rPr>
              <w:t>1</w:t>
            </w:r>
          </w:p>
        </w:tc>
        <w:tc>
          <w:tcPr>
            <w:tcW w:w="4536" w:type="dxa"/>
            <w:tcBorders>
              <w:top w:val="single" w:sz="4" w:space="0" w:color="000000"/>
              <w:left w:val="single" w:sz="4" w:space="0" w:color="000000"/>
              <w:bottom w:val="single" w:sz="4" w:space="0" w:color="000000"/>
              <w:right w:val="single" w:sz="4" w:space="0" w:color="000000"/>
            </w:tcBorders>
            <w:vAlign w:val="bottom"/>
          </w:tcPr>
          <w:p w14:paraId="1A92474C" w14:textId="77777777" w:rsidR="008A2179" w:rsidRDefault="00E31959">
            <w:pPr>
              <w:rPr>
                <w:lang w:eastAsia="zh-CN"/>
              </w:rPr>
            </w:pPr>
            <w:r>
              <w:rPr>
                <w:rFonts w:ascii="宋体" w:hAnsi="宋体" w:cs="宋体"/>
                <w:sz w:val="15"/>
                <w:szCs w:val="15"/>
              </w:rPr>
              <w:t>Lighthouse ID, 0 or 1</w:t>
            </w:r>
          </w:p>
        </w:tc>
      </w:tr>
      <w:tr w:rsidR="008A2179" w14:paraId="2601C553"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5D3118A0" w14:textId="77777777" w:rsidR="008A2179" w:rsidRDefault="009908DB">
            <w:proofErr w:type="spellStart"/>
            <w:r>
              <w:rPr>
                <w:rFonts w:ascii="宋体" w:hAnsi="宋体" w:cs="宋体"/>
                <w:sz w:val="15"/>
                <w:szCs w:val="15"/>
              </w:rPr>
              <w:t>AxisSync</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3F8A940E" w14:textId="77777777" w:rsidR="008A2179" w:rsidRDefault="009908DB">
            <w:r>
              <w:rPr>
                <w:rFonts w:ascii="宋体" w:hAnsi="宋体" w:cs="宋体"/>
                <w:sz w:val="15"/>
                <w:szCs w:val="15"/>
              </w:rPr>
              <w:t>uint8_t</w:t>
            </w:r>
          </w:p>
        </w:tc>
        <w:tc>
          <w:tcPr>
            <w:tcW w:w="992" w:type="dxa"/>
            <w:tcBorders>
              <w:top w:val="single" w:sz="4" w:space="0" w:color="000000"/>
              <w:left w:val="single" w:sz="4" w:space="0" w:color="000000"/>
              <w:bottom w:val="single" w:sz="4" w:space="0" w:color="000000"/>
              <w:right w:val="single" w:sz="4" w:space="0" w:color="000000"/>
            </w:tcBorders>
            <w:vAlign w:val="center"/>
          </w:tcPr>
          <w:p w14:paraId="425EC66F" w14:textId="77777777" w:rsidR="008A2179" w:rsidRDefault="009908DB">
            <w:pPr>
              <w:jc w:val="center"/>
            </w:pPr>
            <w:r>
              <w:rPr>
                <w:rFonts w:ascii="宋体" w:hAnsi="宋体" w:cs="宋体"/>
                <w:sz w:val="15"/>
                <w:szCs w:val="15"/>
              </w:rPr>
              <w:t>1</w:t>
            </w:r>
          </w:p>
        </w:tc>
        <w:tc>
          <w:tcPr>
            <w:tcW w:w="4536" w:type="dxa"/>
            <w:tcBorders>
              <w:top w:val="single" w:sz="4" w:space="0" w:color="000000"/>
              <w:left w:val="single" w:sz="4" w:space="0" w:color="000000"/>
              <w:bottom w:val="single" w:sz="4" w:space="0" w:color="000000"/>
              <w:right w:val="single" w:sz="4" w:space="0" w:color="000000"/>
            </w:tcBorders>
            <w:vAlign w:val="bottom"/>
          </w:tcPr>
          <w:p w14:paraId="48EF7900" w14:textId="77777777" w:rsidR="008A2179" w:rsidRDefault="009908DB">
            <w:r>
              <w:rPr>
                <w:rFonts w:ascii="宋体" w:hAnsi="宋体" w:cs="宋体"/>
                <w:sz w:val="15"/>
                <w:szCs w:val="15"/>
              </w:rPr>
              <w:t>Axis synchronization</w:t>
            </w:r>
          </w:p>
        </w:tc>
      </w:tr>
      <w:tr w:rsidR="008A2179" w14:paraId="235524EF"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CFBD034" w14:textId="77777777" w:rsidR="008A2179" w:rsidRDefault="009908DB">
            <w:proofErr w:type="spellStart"/>
            <w:r>
              <w:rPr>
                <w:rFonts w:ascii="宋体" w:hAnsi="宋体" w:cs="宋体"/>
                <w:sz w:val="15"/>
                <w:szCs w:val="15"/>
              </w:rPr>
              <w:t>FirmwareVersion</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536F2691" w14:textId="77777777" w:rsidR="008A2179" w:rsidRDefault="009908DB">
            <w:r>
              <w:rPr>
                <w:rFonts w:ascii="宋体" w:hAnsi="宋体" w:cs="宋体"/>
                <w:sz w:val="15"/>
                <w:szCs w:val="15"/>
              </w:rPr>
              <w:t>uint16_t</w:t>
            </w:r>
          </w:p>
        </w:tc>
        <w:tc>
          <w:tcPr>
            <w:tcW w:w="992" w:type="dxa"/>
            <w:tcBorders>
              <w:top w:val="single" w:sz="4" w:space="0" w:color="000000"/>
              <w:left w:val="single" w:sz="4" w:space="0" w:color="000000"/>
              <w:bottom w:val="single" w:sz="4" w:space="0" w:color="000000"/>
              <w:right w:val="single" w:sz="4" w:space="0" w:color="000000"/>
            </w:tcBorders>
            <w:vAlign w:val="center"/>
          </w:tcPr>
          <w:p w14:paraId="6A27740C" w14:textId="77777777" w:rsidR="008A2179" w:rsidRDefault="009908DB">
            <w:pPr>
              <w:jc w:val="center"/>
            </w:pPr>
            <w:r>
              <w:rPr>
                <w:rFonts w:ascii="宋体" w:hAnsi="宋体" w:cs="宋体"/>
                <w:sz w:val="15"/>
                <w:szCs w:val="15"/>
              </w:rPr>
              <w:t>2</w:t>
            </w:r>
          </w:p>
        </w:tc>
        <w:tc>
          <w:tcPr>
            <w:tcW w:w="4536" w:type="dxa"/>
            <w:tcBorders>
              <w:top w:val="single" w:sz="4" w:space="0" w:color="000000"/>
              <w:left w:val="single" w:sz="4" w:space="0" w:color="000000"/>
              <w:bottom w:val="single" w:sz="4" w:space="0" w:color="000000"/>
              <w:right w:val="single" w:sz="4" w:space="0" w:color="000000"/>
            </w:tcBorders>
            <w:vAlign w:val="bottom"/>
          </w:tcPr>
          <w:p w14:paraId="069BD55E" w14:textId="77777777" w:rsidR="008A2179" w:rsidRDefault="009908DB">
            <w:proofErr w:type="spellStart"/>
            <w:r>
              <w:rPr>
                <w:rFonts w:ascii="宋体" w:hAnsi="宋体" w:cs="宋体"/>
                <w:sz w:val="15"/>
                <w:szCs w:val="15"/>
              </w:rPr>
              <w:t>MCU</w:t>
            </w:r>
            <w:proofErr w:type="spellEnd"/>
            <w:r>
              <w:rPr>
                <w:rFonts w:ascii="宋体" w:hAnsi="宋体" w:cs="宋体"/>
                <w:sz w:val="15"/>
                <w:szCs w:val="15"/>
              </w:rPr>
              <w:t xml:space="preserve"> firmware version</w:t>
            </w:r>
          </w:p>
        </w:tc>
      </w:tr>
      <w:tr w:rsidR="008A2179" w14:paraId="38E60E3E"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147697A1" w14:textId="77777777" w:rsidR="008A2179" w:rsidRDefault="009908DB">
            <w:proofErr w:type="spellStart"/>
            <w:r>
              <w:rPr>
                <w:rFonts w:ascii="宋体" w:hAnsi="宋体" w:cs="宋体"/>
                <w:sz w:val="15"/>
                <w:szCs w:val="15"/>
              </w:rPr>
              <w:t>ErrorCoefficient</w:t>
            </w:r>
            <w:proofErr w:type="spellEnd"/>
          </w:p>
        </w:tc>
        <w:tc>
          <w:tcPr>
            <w:tcW w:w="992" w:type="dxa"/>
            <w:tcBorders>
              <w:top w:val="single" w:sz="4" w:space="0" w:color="000000"/>
              <w:left w:val="single" w:sz="4" w:space="0" w:color="000000"/>
              <w:bottom w:val="single" w:sz="4" w:space="0" w:color="000000"/>
              <w:right w:val="single" w:sz="4" w:space="0" w:color="000000"/>
            </w:tcBorders>
            <w:vAlign w:val="center"/>
          </w:tcPr>
          <w:p w14:paraId="24A3B4CF" w14:textId="77777777" w:rsidR="008A2179" w:rsidRDefault="009908DB">
            <w:r>
              <w:rPr>
                <w:rFonts w:ascii="宋体" w:hAnsi="宋体" w:cs="宋体"/>
                <w:sz w:val="15"/>
                <w:szCs w:val="15"/>
              </w:rPr>
              <w:t>uint32_t</w:t>
            </w:r>
          </w:p>
        </w:tc>
        <w:tc>
          <w:tcPr>
            <w:tcW w:w="992" w:type="dxa"/>
            <w:tcBorders>
              <w:top w:val="single" w:sz="4" w:space="0" w:color="000000"/>
              <w:left w:val="single" w:sz="4" w:space="0" w:color="000000"/>
              <w:bottom w:val="single" w:sz="4" w:space="0" w:color="000000"/>
              <w:right w:val="single" w:sz="4" w:space="0" w:color="000000"/>
            </w:tcBorders>
            <w:vAlign w:val="center"/>
          </w:tcPr>
          <w:p w14:paraId="375C4151" w14:textId="77777777" w:rsidR="008A2179" w:rsidRDefault="009908DB">
            <w:pPr>
              <w:jc w:val="center"/>
            </w:pPr>
            <w:r>
              <w:rPr>
                <w:rFonts w:ascii="宋体" w:hAnsi="宋体" w:cs="宋体"/>
                <w:sz w:val="15"/>
                <w:szCs w:val="15"/>
              </w:rPr>
              <w:t>4</w:t>
            </w:r>
          </w:p>
        </w:tc>
        <w:tc>
          <w:tcPr>
            <w:tcW w:w="4536" w:type="dxa"/>
            <w:tcBorders>
              <w:top w:val="single" w:sz="4" w:space="0" w:color="000000"/>
              <w:left w:val="single" w:sz="4" w:space="0" w:color="000000"/>
              <w:bottom w:val="single" w:sz="4" w:space="0" w:color="000000"/>
              <w:right w:val="single" w:sz="4" w:space="0" w:color="000000"/>
            </w:tcBorders>
            <w:vAlign w:val="bottom"/>
          </w:tcPr>
          <w:p w14:paraId="69428B47" w14:textId="77777777" w:rsidR="008A2179" w:rsidRDefault="009908DB">
            <w:r>
              <w:rPr>
                <w:rFonts w:ascii="宋体" w:hAnsi="宋体" w:cs="宋体"/>
                <w:sz w:val="15"/>
                <w:szCs w:val="15"/>
              </w:rPr>
              <w:t>Error coefficient</w:t>
            </w:r>
          </w:p>
        </w:tc>
      </w:tr>
      <w:tr w:rsidR="008A2179" w14:paraId="47A270AB" w14:textId="77777777">
        <w:trPr>
          <w:trHeight w:val="260"/>
        </w:trPr>
        <w:tc>
          <w:tcPr>
            <w:tcW w:w="2992" w:type="dxa"/>
            <w:gridSpan w:val="2"/>
            <w:tcBorders>
              <w:top w:val="single" w:sz="4" w:space="0" w:color="000000"/>
            </w:tcBorders>
            <w:vAlign w:val="center"/>
          </w:tcPr>
          <w:p w14:paraId="6CBD2621"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2F6CB660" w14:textId="77777777" w:rsidR="008A2179" w:rsidRDefault="009908DB">
            <w:pPr>
              <w:jc w:val="center"/>
            </w:pPr>
            <w:r>
              <w:rPr>
                <w:rFonts w:ascii="宋体" w:hAnsi="宋体" w:cs="宋体"/>
                <w:b/>
                <w:sz w:val="15"/>
                <w:szCs w:val="15"/>
              </w:rPr>
              <w:t>8</w:t>
            </w:r>
          </w:p>
        </w:tc>
        <w:tc>
          <w:tcPr>
            <w:tcW w:w="4536" w:type="dxa"/>
            <w:tcBorders>
              <w:top w:val="single" w:sz="4" w:space="0" w:color="000000"/>
            </w:tcBorders>
            <w:vAlign w:val="bottom"/>
          </w:tcPr>
          <w:p w14:paraId="789D5A69" w14:textId="77777777" w:rsidR="008A2179" w:rsidRDefault="008A2179"/>
        </w:tc>
      </w:tr>
    </w:tbl>
    <w:p w14:paraId="3DC93A25" w14:textId="77777777" w:rsidR="00B318AD" w:rsidRDefault="00B318AD">
      <w:pPr>
        <w:rPr>
          <w:lang w:eastAsia="zh-CN"/>
        </w:rPr>
      </w:pPr>
      <w:r>
        <w:rPr>
          <w:noProof/>
          <w:lang w:val="en-US" w:eastAsia="zh-CN"/>
        </w:rPr>
        <w:drawing>
          <wp:inline distT="0" distB="0" distL="0" distR="0" wp14:anchorId="3D470332" wp14:editId="68527B70">
            <wp:extent cx="4857143" cy="1066667"/>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7143" cy="1066667"/>
                    </a:xfrm>
                    <a:prstGeom prst="rect">
                      <a:avLst/>
                    </a:prstGeom>
                  </pic:spPr>
                </pic:pic>
              </a:graphicData>
            </a:graphic>
          </wp:inline>
        </w:drawing>
      </w:r>
    </w:p>
    <w:p w14:paraId="6BC8781A" w14:textId="77777777" w:rsidR="008A2179" w:rsidRDefault="008A2179"/>
    <w:p w14:paraId="04B47569" w14:textId="77777777" w:rsidR="008A2179" w:rsidRDefault="009908DB">
      <w:pPr>
        <w:pStyle w:val="4"/>
        <w:numPr>
          <w:ilvl w:val="3"/>
          <w:numId w:val="4"/>
        </w:numPr>
        <w:ind w:left="864" w:hanging="864"/>
      </w:pPr>
      <w:r>
        <w:t xml:space="preserve"> </w:t>
      </w:r>
      <w:bookmarkStart w:id="49" w:name="_Toc14052"/>
      <w:r>
        <w:rPr>
          <w:color w:val="212121"/>
          <w:highlight w:val="white"/>
        </w:rPr>
        <w:t xml:space="preserve">Synchronization </w:t>
      </w:r>
      <w:proofErr w:type="gramStart"/>
      <w:r>
        <w:rPr>
          <w:color w:val="212121"/>
          <w:highlight w:val="white"/>
        </w:rPr>
        <w:t>report(</w:t>
      </w:r>
      <w:proofErr w:type="gramEnd"/>
      <w:r>
        <w:rPr>
          <w:color w:val="212121"/>
          <w:highlight w:val="white"/>
        </w:rPr>
        <w:t>≈33.3ms)</w:t>
      </w:r>
      <w:bookmarkEnd w:id="49"/>
    </w:p>
    <w:tbl>
      <w:tblPr>
        <w:tblStyle w:val="Style27"/>
        <w:tblW w:w="8280" w:type="dxa"/>
        <w:tblInd w:w="-21" w:type="dxa"/>
        <w:tblLayout w:type="fixed"/>
        <w:tblLook w:val="04A0" w:firstRow="1" w:lastRow="0" w:firstColumn="1" w:lastColumn="0" w:noHBand="0" w:noVBand="1"/>
      </w:tblPr>
      <w:tblGrid>
        <w:gridCol w:w="1940"/>
        <w:gridCol w:w="960"/>
        <w:gridCol w:w="960"/>
        <w:gridCol w:w="4420"/>
      </w:tblGrid>
      <w:tr w:rsidR="008A2179" w14:paraId="3C3E4758"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A08E948"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62EA221B"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4B2B536E"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582C72D5" w14:textId="77777777" w:rsidR="008A2179" w:rsidRDefault="009908DB">
            <w:pPr>
              <w:jc w:val="center"/>
            </w:pPr>
            <w:r>
              <w:rPr>
                <w:rFonts w:ascii="宋体" w:hAnsi="宋体" w:cs="宋体"/>
                <w:b/>
                <w:sz w:val="15"/>
                <w:szCs w:val="15"/>
              </w:rPr>
              <w:t>Description</w:t>
            </w:r>
          </w:p>
        </w:tc>
      </w:tr>
      <w:tr w:rsidR="008A2179" w14:paraId="2E4AF3B9" w14:textId="77777777">
        <w:trPr>
          <w:trHeight w:val="340"/>
        </w:trPr>
        <w:tc>
          <w:tcPr>
            <w:tcW w:w="1940" w:type="dxa"/>
            <w:tcBorders>
              <w:top w:val="single" w:sz="4" w:space="0" w:color="000000"/>
              <w:left w:val="single" w:sz="4" w:space="0" w:color="000000"/>
              <w:bottom w:val="single" w:sz="4" w:space="0" w:color="000000"/>
              <w:right w:val="single" w:sz="4" w:space="0" w:color="000000"/>
            </w:tcBorders>
            <w:vAlign w:val="center"/>
          </w:tcPr>
          <w:p w14:paraId="3C43DF60" w14:textId="77777777" w:rsidR="008A2179" w:rsidRDefault="009908DB">
            <w:proofErr w:type="spellStart"/>
            <w:r>
              <w:rPr>
                <w:rFonts w:ascii="宋体" w:hAnsi="宋体" w:cs="宋体"/>
                <w:sz w:val="15"/>
                <w:szCs w:val="15"/>
              </w:rPr>
              <w:t>ScanNumber</w:t>
            </w:r>
            <w:proofErr w:type="spellEnd"/>
          </w:p>
        </w:tc>
        <w:tc>
          <w:tcPr>
            <w:tcW w:w="960" w:type="dxa"/>
            <w:tcBorders>
              <w:top w:val="single" w:sz="4" w:space="0" w:color="000000"/>
              <w:left w:val="single" w:sz="4" w:space="0" w:color="000000"/>
              <w:bottom w:val="single" w:sz="4" w:space="0" w:color="000000"/>
              <w:right w:val="single" w:sz="4" w:space="0" w:color="000000"/>
            </w:tcBorders>
            <w:vAlign w:val="center"/>
          </w:tcPr>
          <w:p w14:paraId="12DD28A4" w14:textId="77777777" w:rsidR="008A2179" w:rsidRDefault="009908DB">
            <w:r>
              <w:rPr>
                <w:rFonts w:ascii="宋体" w:hAnsi="宋体" w:cs="宋体"/>
                <w:sz w:val="15"/>
                <w:szCs w:val="15"/>
              </w:rPr>
              <w:t>uint16_t</w:t>
            </w:r>
          </w:p>
        </w:tc>
        <w:tc>
          <w:tcPr>
            <w:tcW w:w="960" w:type="dxa"/>
            <w:tcBorders>
              <w:top w:val="single" w:sz="4" w:space="0" w:color="000000"/>
              <w:left w:val="single" w:sz="4" w:space="0" w:color="000000"/>
              <w:bottom w:val="single" w:sz="4" w:space="0" w:color="000000"/>
              <w:right w:val="single" w:sz="4" w:space="0" w:color="000000"/>
            </w:tcBorders>
            <w:vAlign w:val="center"/>
          </w:tcPr>
          <w:p w14:paraId="496CC8FC" w14:textId="77777777" w:rsidR="008A2179" w:rsidRDefault="009908DB">
            <w:pPr>
              <w:jc w:val="center"/>
            </w:pPr>
            <w:r>
              <w:rPr>
                <w:rFonts w:ascii="宋体" w:hAnsi="宋体" w:cs="宋体"/>
                <w:sz w:val="15"/>
                <w:szCs w:val="15"/>
              </w:rPr>
              <w:t>2</w:t>
            </w:r>
          </w:p>
        </w:tc>
        <w:tc>
          <w:tcPr>
            <w:tcW w:w="4420" w:type="dxa"/>
            <w:tcBorders>
              <w:top w:val="single" w:sz="4" w:space="0" w:color="000000"/>
              <w:left w:val="single" w:sz="4" w:space="0" w:color="000000"/>
              <w:bottom w:val="single" w:sz="4" w:space="0" w:color="000000"/>
              <w:right w:val="single" w:sz="4" w:space="0" w:color="000000"/>
            </w:tcBorders>
            <w:vAlign w:val="center"/>
          </w:tcPr>
          <w:p w14:paraId="6D67483B" w14:textId="77777777" w:rsidR="008A2179" w:rsidRDefault="009908DB">
            <w:r>
              <w:rPr>
                <w:rFonts w:ascii="宋体" w:hAnsi="宋体" w:cs="宋体"/>
                <w:sz w:val="15"/>
                <w:szCs w:val="15"/>
              </w:rPr>
              <w:t>Sync sequence. Increase by 1 every 33 milliseconds</w:t>
            </w:r>
          </w:p>
        </w:tc>
      </w:tr>
    </w:tbl>
    <w:p w14:paraId="0C74D674" w14:textId="77777777" w:rsidR="008A2179" w:rsidRDefault="008A2179"/>
    <w:p w14:paraId="7953D63C" w14:textId="77777777" w:rsidR="008A2179" w:rsidRDefault="00355105">
      <w:r>
        <w:rPr>
          <w:noProof/>
          <w:lang w:val="en-US" w:eastAsia="zh-CN"/>
        </w:rPr>
        <w:drawing>
          <wp:inline distT="0" distB="0" distL="0" distR="0" wp14:anchorId="3F567591" wp14:editId="72E91B82">
            <wp:extent cx="5161905" cy="628571"/>
            <wp:effectExtent l="0" t="0" r="127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61905" cy="628571"/>
                    </a:xfrm>
                    <a:prstGeom prst="rect">
                      <a:avLst/>
                    </a:prstGeom>
                  </pic:spPr>
                </pic:pic>
              </a:graphicData>
            </a:graphic>
          </wp:inline>
        </w:drawing>
      </w:r>
    </w:p>
    <w:p w14:paraId="204EC18C" w14:textId="77777777" w:rsidR="008A2179" w:rsidRDefault="009908DB">
      <w:pPr>
        <w:pStyle w:val="3"/>
        <w:numPr>
          <w:ilvl w:val="2"/>
          <w:numId w:val="4"/>
        </w:numPr>
        <w:tabs>
          <w:tab w:val="clear" w:pos="1440"/>
        </w:tabs>
      </w:pPr>
      <w:bookmarkStart w:id="50" w:name="_Toc16313"/>
      <w:r>
        <w:t>Control Report</w:t>
      </w:r>
      <w:bookmarkEnd w:id="50"/>
    </w:p>
    <w:p w14:paraId="0863D42E" w14:textId="77777777" w:rsidR="008A2179" w:rsidRDefault="009908DB">
      <w:r>
        <w:t>For both Send packet and Receive packet, the first byte of Control Report was fixed to Command ID. The corresponding value of different Command ID was shown as below.</w:t>
      </w:r>
    </w:p>
    <w:p w14:paraId="78CFA4A7" w14:textId="77777777" w:rsidR="008A2179" w:rsidRDefault="008A2179"/>
    <w:p w14:paraId="50EC807F" w14:textId="77777777" w:rsidR="008A2179" w:rsidRDefault="009908DB">
      <w:r>
        <w:rPr>
          <w:noProof/>
          <w:lang w:val="en-US" w:eastAsia="zh-CN"/>
        </w:rPr>
        <w:drawing>
          <wp:inline distT="114300" distB="114300" distL="114300" distR="114300" wp14:anchorId="73D13047" wp14:editId="3B35FCEB">
            <wp:extent cx="5181600" cy="1543050"/>
            <wp:effectExtent l="0" t="0" r="0" b="11430"/>
            <wp:docPr id="162" name="image38.png"/>
            <wp:cNvGraphicFramePr/>
            <a:graphic xmlns:a="http://schemas.openxmlformats.org/drawingml/2006/main">
              <a:graphicData uri="http://schemas.openxmlformats.org/drawingml/2006/picture">
                <pic:pic xmlns:pic="http://schemas.openxmlformats.org/drawingml/2006/picture">
                  <pic:nvPicPr>
                    <pic:cNvPr id="162" name="image38.png"/>
                    <pic:cNvPicPr preferRelativeResize="0"/>
                  </pic:nvPicPr>
                  <pic:blipFill>
                    <a:blip r:embed="rId25"/>
                    <a:srcRect/>
                    <a:stretch>
                      <a:fillRect/>
                    </a:stretch>
                  </pic:blipFill>
                  <pic:spPr>
                    <a:xfrm>
                      <a:off x="0" y="0"/>
                      <a:ext cx="5181600" cy="1543050"/>
                    </a:xfrm>
                    <a:prstGeom prst="rect">
                      <a:avLst/>
                    </a:prstGeom>
                  </pic:spPr>
                </pic:pic>
              </a:graphicData>
            </a:graphic>
          </wp:inline>
        </w:drawing>
      </w:r>
    </w:p>
    <w:p w14:paraId="0F82248A" w14:textId="2237E3AA" w:rsidR="008A2179" w:rsidRDefault="009908DB">
      <w:pPr>
        <w:pStyle w:val="4"/>
        <w:numPr>
          <w:ilvl w:val="3"/>
          <w:numId w:val="4"/>
        </w:numPr>
      </w:pPr>
      <w:bookmarkStart w:id="51" w:name="_Toc26127"/>
      <w:r>
        <w:t>Set frequency hopping (Have reply</w:t>
      </w:r>
      <w:proofErr w:type="gramStart"/>
      <w:r>
        <w:t>)</w:t>
      </w:r>
      <w:bookmarkEnd w:id="51"/>
      <w:r w:rsidR="00094B00">
        <w:t>(</w:t>
      </w:r>
      <w:proofErr w:type="gramEnd"/>
      <w:r w:rsidR="00094B00">
        <w:t>optional)</w:t>
      </w:r>
    </w:p>
    <w:p w14:paraId="0EC071A4" w14:textId="77777777" w:rsidR="008A2179" w:rsidRDefault="009908DB">
      <w:pPr>
        <w:numPr>
          <w:ilvl w:val="0"/>
          <w:numId w:val="5"/>
        </w:numPr>
        <w:ind w:hanging="420"/>
      </w:pPr>
      <w:r>
        <w:rPr>
          <w:rFonts w:eastAsia="Calibri"/>
        </w:rPr>
        <w:t>Send packet:</w:t>
      </w:r>
    </w:p>
    <w:tbl>
      <w:tblPr>
        <w:tblStyle w:val="Style30"/>
        <w:tblW w:w="8520" w:type="dxa"/>
        <w:tblInd w:w="-21" w:type="dxa"/>
        <w:tblLayout w:type="fixed"/>
        <w:tblLook w:val="04A0" w:firstRow="1" w:lastRow="0" w:firstColumn="1" w:lastColumn="0" w:noHBand="0" w:noVBand="1"/>
      </w:tblPr>
      <w:tblGrid>
        <w:gridCol w:w="2000"/>
        <w:gridCol w:w="992"/>
        <w:gridCol w:w="992"/>
        <w:gridCol w:w="4536"/>
      </w:tblGrid>
      <w:tr w:rsidR="008A2179" w14:paraId="6AC66C41"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7D45A34"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78952426"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C98CCE7"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5CF98093" w14:textId="77777777" w:rsidR="008A2179" w:rsidRDefault="009908DB">
            <w:pPr>
              <w:jc w:val="center"/>
            </w:pPr>
            <w:r>
              <w:rPr>
                <w:rFonts w:ascii="宋体" w:hAnsi="宋体" w:cs="宋体"/>
                <w:b/>
                <w:sz w:val="15"/>
                <w:szCs w:val="15"/>
              </w:rPr>
              <w:t>Description</w:t>
            </w:r>
          </w:p>
        </w:tc>
      </w:tr>
      <w:tr w:rsidR="008A2179" w14:paraId="52963EDA"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5933E62F" w14:textId="77777777" w:rsidR="008A2179" w:rsidRDefault="009908DB">
            <w:proofErr w:type="spellStart"/>
            <w:r>
              <w:rPr>
                <w:rFonts w:ascii="宋体" w:hAnsi="宋体" w:cs="宋体"/>
                <w:sz w:val="15"/>
                <w:szCs w:val="15"/>
              </w:rPr>
              <w:t>Cmd</w:t>
            </w:r>
            <w:proofErr w:type="spellEnd"/>
          </w:p>
        </w:tc>
        <w:tc>
          <w:tcPr>
            <w:tcW w:w="992" w:type="dxa"/>
            <w:tcBorders>
              <w:top w:val="nil"/>
              <w:left w:val="nil"/>
              <w:bottom w:val="single" w:sz="4" w:space="0" w:color="000000"/>
              <w:right w:val="single" w:sz="4" w:space="0" w:color="000000"/>
            </w:tcBorders>
            <w:vAlign w:val="center"/>
          </w:tcPr>
          <w:p w14:paraId="37127A8F" w14:textId="77777777" w:rsidR="008A2179" w:rsidRDefault="009908DB">
            <w:r>
              <w:rPr>
                <w:rFonts w:ascii="宋体" w:hAnsi="宋体" w:cs="宋体"/>
                <w:sz w:val="15"/>
                <w:szCs w:val="15"/>
              </w:rPr>
              <w:t>uint8_t</w:t>
            </w:r>
          </w:p>
        </w:tc>
        <w:tc>
          <w:tcPr>
            <w:tcW w:w="992" w:type="dxa"/>
            <w:tcBorders>
              <w:top w:val="nil"/>
              <w:left w:val="nil"/>
              <w:bottom w:val="single" w:sz="4" w:space="0" w:color="000000"/>
              <w:right w:val="single" w:sz="4" w:space="0" w:color="000000"/>
            </w:tcBorders>
            <w:vAlign w:val="center"/>
          </w:tcPr>
          <w:p w14:paraId="5AF47F7D" w14:textId="77777777" w:rsidR="008A2179" w:rsidRDefault="009908DB">
            <w:pPr>
              <w:jc w:val="center"/>
            </w:pPr>
            <w:r>
              <w:rPr>
                <w:rFonts w:ascii="宋体" w:hAnsi="宋体" w:cs="宋体"/>
                <w:sz w:val="15"/>
                <w:szCs w:val="15"/>
              </w:rPr>
              <w:t>1</w:t>
            </w:r>
          </w:p>
        </w:tc>
        <w:tc>
          <w:tcPr>
            <w:tcW w:w="4536" w:type="dxa"/>
            <w:tcBorders>
              <w:top w:val="nil"/>
              <w:left w:val="nil"/>
              <w:bottom w:val="single" w:sz="4" w:space="0" w:color="000000"/>
              <w:right w:val="single" w:sz="4" w:space="0" w:color="000000"/>
            </w:tcBorders>
            <w:vAlign w:val="bottom"/>
          </w:tcPr>
          <w:p w14:paraId="70CBB972" w14:textId="77777777" w:rsidR="008A2179" w:rsidRDefault="009908DB">
            <w:r>
              <w:rPr>
                <w:rFonts w:ascii="宋体" w:hAnsi="宋体" w:cs="宋体"/>
                <w:sz w:val="15"/>
                <w:szCs w:val="15"/>
              </w:rPr>
              <w:t>0xfe</w:t>
            </w:r>
          </w:p>
        </w:tc>
      </w:tr>
      <w:tr w:rsidR="008A2179" w14:paraId="2D39B7B5"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68F61586" w14:textId="77777777" w:rsidR="008A2179" w:rsidRDefault="009908DB">
            <w:proofErr w:type="spellStart"/>
            <w:r>
              <w:rPr>
                <w:rFonts w:ascii="宋体" w:hAnsi="宋体" w:cs="宋体"/>
                <w:sz w:val="15"/>
                <w:szCs w:val="15"/>
              </w:rPr>
              <w:t>Freq</w:t>
            </w:r>
            <w:proofErr w:type="spellEnd"/>
          </w:p>
        </w:tc>
        <w:tc>
          <w:tcPr>
            <w:tcW w:w="992" w:type="dxa"/>
            <w:tcBorders>
              <w:top w:val="single" w:sz="4" w:space="0" w:color="000000"/>
              <w:left w:val="nil"/>
              <w:bottom w:val="single" w:sz="4" w:space="0" w:color="000000"/>
              <w:right w:val="single" w:sz="4" w:space="0" w:color="000000"/>
            </w:tcBorders>
            <w:vAlign w:val="center"/>
          </w:tcPr>
          <w:p w14:paraId="43A497D6"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1C61C4A3"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6DC15729" w14:textId="77777777" w:rsidR="008A2179" w:rsidRDefault="009908DB">
            <w:r>
              <w:rPr>
                <w:rFonts w:ascii="宋体" w:hAnsi="宋体" w:cs="宋体"/>
                <w:sz w:val="15"/>
                <w:szCs w:val="15"/>
              </w:rPr>
              <w:t xml:space="preserve">frequency to be </w:t>
            </w:r>
            <w:proofErr w:type="spellStart"/>
            <w:r>
              <w:rPr>
                <w:rFonts w:ascii="宋体" w:hAnsi="宋体" w:cs="宋体"/>
                <w:sz w:val="15"/>
                <w:szCs w:val="15"/>
              </w:rPr>
              <w:t>setted</w:t>
            </w:r>
            <w:proofErr w:type="spellEnd"/>
          </w:p>
        </w:tc>
      </w:tr>
      <w:tr w:rsidR="008A2179" w14:paraId="4D5248FC" w14:textId="77777777">
        <w:trPr>
          <w:trHeight w:val="260"/>
        </w:trPr>
        <w:tc>
          <w:tcPr>
            <w:tcW w:w="2992" w:type="dxa"/>
            <w:gridSpan w:val="2"/>
            <w:tcBorders>
              <w:top w:val="single" w:sz="4" w:space="0" w:color="000000"/>
            </w:tcBorders>
            <w:vAlign w:val="center"/>
          </w:tcPr>
          <w:p w14:paraId="1A495F51"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0BDA619F" w14:textId="77777777" w:rsidR="008A2179" w:rsidRDefault="009908DB">
            <w:pPr>
              <w:jc w:val="center"/>
            </w:pPr>
            <w:r>
              <w:rPr>
                <w:rFonts w:ascii="宋体" w:hAnsi="宋体" w:cs="宋体"/>
                <w:b/>
                <w:sz w:val="15"/>
                <w:szCs w:val="15"/>
              </w:rPr>
              <w:t>2</w:t>
            </w:r>
          </w:p>
        </w:tc>
        <w:tc>
          <w:tcPr>
            <w:tcW w:w="4536" w:type="dxa"/>
            <w:tcBorders>
              <w:top w:val="single" w:sz="4" w:space="0" w:color="000000"/>
            </w:tcBorders>
            <w:vAlign w:val="bottom"/>
          </w:tcPr>
          <w:p w14:paraId="53DFD745" w14:textId="77777777" w:rsidR="008A2179" w:rsidRDefault="008A2179"/>
        </w:tc>
      </w:tr>
    </w:tbl>
    <w:p w14:paraId="68C6B9FF" w14:textId="77777777" w:rsidR="008A2179" w:rsidRDefault="008A2179">
      <w:pPr>
        <w:ind w:left="420" w:hanging="420"/>
      </w:pPr>
    </w:p>
    <w:p w14:paraId="2ADA4C4C" w14:textId="77777777" w:rsidR="008A2179" w:rsidRDefault="009908DB">
      <w:pPr>
        <w:numPr>
          <w:ilvl w:val="0"/>
          <w:numId w:val="5"/>
        </w:numPr>
        <w:ind w:hanging="420"/>
      </w:pPr>
      <w:r>
        <w:rPr>
          <w:rFonts w:eastAsia="Calibri"/>
        </w:rPr>
        <w:t>Receive packet:</w:t>
      </w:r>
    </w:p>
    <w:tbl>
      <w:tblPr>
        <w:tblStyle w:val="Style31"/>
        <w:tblW w:w="8520" w:type="dxa"/>
        <w:tblInd w:w="-21" w:type="dxa"/>
        <w:tblLayout w:type="fixed"/>
        <w:tblLook w:val="04A0" w:firstRow="1" w:lastRow="0" w:firstColumn="1" w:lastColumn="0" w:noHBand="0" w:noVBand="1"/>
      </w:tblPr>
      <w:tblGrid>
        <w:gridCol w:w="2000"/>
        <w:gridCol w:w="992"/>
        <w:gridCol w:w="992"/>
        <w:gridCol w:w="4536"/>
      </w:tblGrid>
      <w:tr w:rsidR="008A2179" w14:paraId="43B9A770"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3ADBF3A"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B8DCFB7"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5A66696F"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25E7ABE1" w14:textId="77777777" w:rsidR="008A2179" w:rsidRDefault="009908DB">
            <w:pPr>
              <w:jc w:val="center"/>
            </w:pPr>
            <w:r>
              <w:rPr>
                <w:rFonts w:ascii="宋体" w:hAnsi="宋体" w:cs="宋体"/>
                <w:b/>
                <w:sz w:val="15"/>
                <w:szCs w:val="15"/>
              </w:rPr>
              <w:t>Description</w:t>
            </w:r>
          </w:p>
        </w:tc>
      </w:tr>
      <w:tr w:rsidR="008A2179" w14:paraId="05CD3B70"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44593F37"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2EDAFE6B"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225F15C1"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34D26082" w14:textId="77777777" w:rsidR="008A2179" w:rsidRDefault="009908DB">
            <w:r>
              <w:rPr>
                <w:rFonts w:ascii="宋体" w:hAnsi="宋体" w:cs="宋体"/>
                <w:sz w:val="15"/>
                <w:szCs w:val="15"/>
              </w:rPr>
              <w:t>0xfe</w:t>
            </w:r>
          </w:p>
        </w:tc>
      </w:tr>
      <w:tr w:rsidR="008A2179" w14:paraId="5BD3A8A9"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D6DF3DB" w14:textId="77777777" w:rsidR="008A2179" w:rsidRDefault="009908DB">
            <w:r>
              <w:rPr>
                <w:rFonts w:ascii="宋体" w:hAnsi="宋体" w:cs="宋体"/>
                <w:sz w:val="15"/>
                <w:szCs w:val="15"/>
              </w:rPr>
              <w:t>Status</w:t>
            </w:r>
          </w:p>
        </w:tc>
        <w:tc>
          <w:tcPr>
            <w:tcW w:w="992" w:type="dxa"/>
            <w:tcBorders>
              <w:top w:val="single" w:sz="4" w:space="0" w:color="000000"/>
              <w:left w:val="nil"/>
              <w:bottom w:val="single" w:sz="4" w:space="0" w:color="000000"/>
              <w:right w:val="single" w:sz="4" w:space="0" w:color="000000"/>
            </w:tcBorders>
            <w:vAlign w:val="center"/>
          </w:tcPr>
          <w:p w14:paraId="6E30ECED" w14:textId="77777777" w:rsidR="008A2179" w:rsidRDefault="009908DB">
            <w:r>
              <w:rPr>
                <w:rFonts w:ascii="宋体" w:hAnsi="宋体" w:cs="宋体"/>
                <w:sz w:val="15"/>
                <w:szCs w:val="15"/>
              </w:rPr>
              <w:t>int8_t</w:t>
            </w:r>
          </w:p>
        </w:tc>
        <w:tc>
          <w:tcPr>
            <w:tcW w:w="992" w:type="dxa"/>
            <w:tcBorders>
              <w:top w:val="single" w:sz="4" w:space="0" w:color="000000"/>
              <w:left w:val="nil"/>
              <w:bottom w:val="single" w:sz="4" w:space="0" w:color="000000"/>
              <w:right w:val="single" w:sz="4" w:space="0" w:color="000000"/>
            </w:tcBorders>
            <w:vAlign w:val="center"/>
          </w:tcPr>
          <w:p w14:paraId="65FE2E2A"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633DFB04" w14:textId="77777777" w:rsidR="008A2179" w:rsidRDefault="009908DB">
            <w:r>
              <w:rPr>
                <w:rFonts w:ascii="宋体" w:hAnsi="宋体" w:cs="宋体"/>
                <w:sz w:val="15"/>
                <w:szCs w:val="15"/>
              </w:rPr>
              <w:t xml:space="preserve">Acknowledge by </w:t>
            </w:r>
            <w:proofErr w:type="spellStart"/>
            <w:r>
              <w:rPr>
                <w:rFonts w:ascii="宋体" w:hAnsi="宋体" w:cs="宋体"/>
                <w:sz w:val="15"/>
                <w:szCs w:val="15"/>
              </w:rPr>
              <w:t>MCU</w:t>
            </w:r>
            <w:proofErr w:type="spellEnd"/>
          </w:p>
        </w:tc>
      </w:tr>
      <w:tr w:rsidR="008A2179" w14:paraId="68AF7D4A" w14:textId="77777777">
        <w:trPr>
          <w:trHeight w:val="260"/>
        </w:trPr>
        <w:tc>
          <w:tcPr>
            <w:tcW w:w="2992" w:type="dxa"/>
            <w:gridSpan w:val="2"/>
            <w:tcBorders>
              <w:top w:val="single" w:sz="4" w:space="0" w:color="000000"/>
            </w:tcBorders>
            <w:vAlign w:val="center"/>
          </w:tcPr>
          <w:p w14:paraId="61FA3DEC"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58268177" w14:textId="77777777" w:rsidR="008A2179" w:rsidRDefault="009908DB">
            <w:pPr>
              <w:jc w:val="center"/>
            </w:pPr>
            <w:r>
              <w:rPr>
                <w:rFonts w:ascii="宋体" w:hAnsi="宋体" w:cs="宋体"/>
                <w:b/>
                <w:sz w:val="15"/>
                <w:szCs w:val="15"/>
              </w:rPr>
              <w:t>2</w:t>
            </w:r>
          </w:p>
        </w:tc>
        <w:tc>
          <w:tcPr>
            <w:tcW w:w="4536" w:type="dxa"/>
            <w:tcBorders>
              <w:top w:val="single" w:sz="4" w:space="0" w:color="000000"/>
            </w:tcBorders>
            <w:vAlign w:val="bottom"/>
          </w:tcPr>
          <w:p w14:paraId="5841A04D" w14:textId="77777777" w:rsidR="008A2179" w:rsidRDefault="008A2179"/>
        </w:tc>
      </w:tr>
    </w:tbl>
    <w:p w14:paraId="2F667F7D" w14:textId="77777777" w:rsidR="008A2179" w:rsidRDefault="009908DB">
      <w:r>
        <w:rPr>
          <w:rFonts w:ascii="宋体" w:hAnsi="宋体" w:cs="宋体"/>
          <w:sz w:val="15"/>
          <w:szCs w:val="15"/>
        </w:rPr>
        <w:lastRenderedPageBreak/>
        <w:t>Status = 0 means success, other value on error</w:t>
      </w:r>
    </w:p>
    <w:p w14:paraId="3A3C6687" w14:textId="77777777" w:rsidR="00094B00" w:rsidRDefault="00094B00" w:rsidP="00094B00">
      <w:pPr>
        <w:pStyle w:val="4"/>
        <w:numPr>
          <w:ilvl w:val="3"/>
          <w:numId w:val="4"/>
        </w:numPr>
      </w:pPr>
      <w:bookmarkStart w:id="52" w:name="_Toc16319"/>
      <w:bookmarkStart w:id="53" w:name="_Toc24104"/>
      <w:r>
        <w:t>Power control (Have reply</w:t>
      </w:r>
      <w:proofErr w:type="gramStart"/>
      <w:r>
        <w:t>)</w:t>
      </w:r>
      <w:bookmarkEnd w:id="52"/>
      <w:r>
        <w:t>(</w:t>
      </w:r>
      <w:proofErr w:type="gramEnd"/>
      <w:r>
        <w:t>optional)</w:t>
      </w:r>
    </w:p>
    <w:p w14:paraId="3A361B51" w14:textId="77777777" w:rsidR="00094B00" w:rsidRDefault="00094B00" w:rsidP="00094B00">
      <w:pPr>
        <w:numPr>
          <w:ilvl w:val="0"/>
          <w:numId w:val="5"/>
        </w:numPr>
        <w:ind w:hanging="420"/>
      </w:pPr>
      <w:r>
        <w:rPr>
          <w:rFonts w:eastAsia="Calibri"/>
        </w:rPr>
        <w:t>Send packet:</w:t>
      </w:r>
    </w:p>
    <w:tbl>
      <w:tblPr>
        <w:tblStyle w:val="Style28"/>
        <w:tblW w:w="8520" w:type="dxa"/>
        <w:tblInd w:w="-21" w:type="dxa"/>
        <w:tblLayout w:type="fixed"/>
        <w:tblLook w:val="04A0" w:firstRow="1" w:lastRow="0" w:firstColumn="1" w:lastColumn="0" w:noHBand="0" w:noVBand="1"/>
      </w:tblPr>
      <w:tblGrid>
        <w:gridCol w:w="2000"/>
        <w:gridCol w:w="992"/>
        <w:gridCol w:w="992"/>
        <w:gridCol w:w="4536"/>
      </w:tblGrid>
      <w:tr w:rsidR="00094B00" w14:paraId="0A5EB28E"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48C2B6D6" w14:textId="77777777" w:rsidR="00094B00" w:rsidRDefault="00094B00" w:rsidP="00094B00">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70ED035C" w14:textId="77777777" w:rsidR="00094B00" w:rsidRDefault="00094B00" w:rsidP="00094B00">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FA6D589" w14:textId="77777777" w:rsidR="00094B00" w:rsidRDefault="00094B00" w:rsidP="00094B00">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4E5ABF03" w14:textId="77777777" w:rsidR="00094B00" w:rsidRDefault="00094B00" w:rsidP="00094B00">
            <w:pPr>
              <w:jc w:val="center"/>
            </w:pPr>
            <w:r>
              <w:rPr>
                <w:rFonts w:ascii="宋体" w:hAnsi="宋体" w:cs="宋体"/>
                <w:b/>
                <w:sz w:val="15"/>
                <w:szCs w:val="15"/>
              </w:rPr>
              <w:t>Description</w:t>
            </w:r>
          </w:p>
        </w:tc>
      </w:tr>
      <w:tr w:rsidR="00094B00" w14:paraId="67F6C210"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6DF4AA9B" w14:textId="77777777" w:rsidR="00094B00" w:rsidRDefault="00094B00" w:rsidP="00094B00">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5E41DEEA" w14:textId="77777777" w:rsidR="00094B00" w:rsidRDefault="00094B00" w:rsidP="00094B00">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20119259" w14:textId="77777777" w:rsidR="00094B00" w:rsidRDefault="00094B00" w:rsidP="00094B00">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5D2823EA" w14:textId="77777777" w:rsidR="00094B00" w:rsidRDefault="00094B00" w:rsidP="00094B00">
            <w:r>
              <w:rPr>
                <w:rFonts w:ascii="宋体" w:hAnsi="宋体" w:cs="宋体"/>
                <w:sz w:val="15"/>
                <w:szCs w:val="15"/>
              </w:rPr>
              <w:t>0xff</w:t>
            </w:r>
          </w:p>
        </w:tc>
      </w:tr>
      <w:tr w:rsidR="00094B00" w14:paraId="738554E1"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007FDBE6" w14:textId="77777777" w:rsidR="00094B00" w:rsidRDefault="00094B00" w:rsidP="00094B00">
            <w:r>
              <w:rPr>
                <w:rFonts w:ascii="宋体" w:hAnsi="宋体" w:cs="宋体"/>
                <w:sz w:val="15"/>
                <w:szCs w:val="15"/>
              </w:rPr>
              <w:t>Power setting</w:t>
            </w:r>
          </w:p>
        </w:tc>
        <w:tc>
          <w:tcPr>
            <w:tcW w:w="992" w:type="dxa"/>
            <w:tcBorders>
              <w:top w:val="single" w:sz="4" w:space="0" w:color="000000"/>
              <w:left w:val="nil"/>
              <w:bottom w:val="single" w:sz="4" w:space="0" w:color="000000"/>
              <w:right w:val="single" w:sz="4" w:space="0" w:color="000000"/>
            </w:tcBorders>
            <w:vAlign w:val="center"/>
          </w:tcPr>
          <w:p w14:paraId="4423B23D" w14:textId="77777777" w:rsidR="00094B00" w:rsidRDefault="00094B00" w:rsidP="00094B00">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2879A408" w14:textId="77777777" w:rsidR="00094B00" w:rsidRDefault="00094B00" w:rsidP="00094B00">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5D968BFD" w14:textId="77777777" w:rsidR="00094B00" w:rsidRDefault="00094B00" w:rsidP="00094B00">
            <w:r>
              <w:rPr>
                <w:rFonts w:ascii="宋体" w:hAnsi="宋体" w:cs="宋体"/>
                <w:sz w:val="15"/>
                <w:szCs w:val="15"/>
              </w:rPr>
              <w:t>See the definition below</w:t>
            </w:r>
          </w:p>
        </w:tc>
      </w:tr>
      <w:tr w:rsidR="00094B00" w14:paraId="0A06A4C0" w14:textId="77777777" w:rsidTr="00094B00">
        <w:trPr>
          <w:trHeight w:val="260"/>
        </w:trPr>
        <w:tc>
          <w:tcPr>
            <w:tcW w:w="2992" w:type="dxa"/>
            <w:gridSpan w:val="2"/>
            <w:tcBorders>
              <w:top w:val="single" w:sz="4" w:space="0" w:color="000000"/>
            </w:tcBorders>
            <w:vAlign w:val="center"/>
          </w:tcPr>
          <w:p w14:paraId="5D163220" w14:textId="77777777" w:rsidR="00094B00" w:rsidRDefault="00094B00" w:rsidP="00094B00">
            <w:pPr>
              <w:jc w:val="right"/>
            </w:pPr>
            <w:r>
              <w:rPr>
                <w:rFonts w:ascii="宋体" w:hAnsi="宋体" w:cs="宋体"/>
                <w:b/>
                <w:sz w:val="15"/>
                <w:szCs w:val="15"/>
              </w:rPr>
              <w:t>Total Bytes:</w:t>
            </w:r>
          </w:p>
        </w:tc>
        <w:tc>
          <w:tcPr>
            <w:tcW w:w="992" w:type="dxa"/>
            <w:tcBorders>
              <w:top w:val="single" w:sz="4" w:space="0" w:color="000000"/>
            </w:tcBorders>
            <w:vAlign w:val="center"/>
          </w:tcPr>
          <w:p w14:paraId="378DCF2A" w14:textId="77777777" w:rsidR="00094B00" w:rsidRDefault="00094B00" w:rsidP="00094B00">
            <w:pPr>
              <w:jc w:val="center"/>
            </w:pPr>
            <w:r>
              <w:rPr>
                <w:rFonts w:ascii="宋体" w:hAnsi="宋体" w:cs="宋体"/>
                <w:b/>
                <w:sz w:val="15"/>
                <w:szCs w:val="15"/>
              </w:rPr>
              <w:t>2</w:t>
            </w:r>
          </w:p>
        </w:tc>
        <w:tc>
          <w:tcPr>
            <w:tcW w:w="4536" w:type="dxa"/>
            <w:tcBorders>
              <w:top w:val="single" w:sz="4" w:space="0" w:color="000000"/>
            </w:tcBorders>
            <w:vAlign w:val="bottom"/>
          </w:tcPr>
          <w:p w14:paraId="56515A6B" w14:textId="77777777" w:rsidR="00094B00" w:rsidRDefault="00094B00" w:rsidP="00094B00"/>
        </w:tc>
      </w:tr>
    </w:tbl>
    <w:p w14:paraId="3BEB001D" w14:textId="77777777" w:rsidR="00094B00" w:rsidRDefault="00094B00" w:rsidP="00094B00">
      <w:r>
        <w:rPr>
          <w:noProof/>
          <w:lang w:val="en-US" w:eastAsia="zh-CN"/>
        </w:rPr>
        <w:drawing>
          <wp:inline distT="114300" distB="114300" distL="114300" distR="114300" wp14:anchorId="7FE32ABA" wp14:editId="48EB2BD0">
            <wp:extent cx="5273675" cy="914400"/>
            <wp:effectExtent l="0" t="0" r="14605" b="0"/>
            <wp:docPr id="163" name="image25.png"/>
            <wp:cNvGraphicFramePr/>
            <a:graphic xmlns:a="http://schemas.openxmlformats.org/drawingml/2006/main">
              <a:graphicData uri="http://schemas.openxmlformats.org/drawingml/2006/picture">
                <pic:pic xmlns:pic="http://schemas.openxmlformats.org/drawingml/2006/picture">
                  <pic:nvPicPr>
                    <pic:cNvPr id="163" name="image25.png"/>
                    <pic:cNvPicPr preferRelativeResize="0"/>
                  </pic:nvPicPr>
                  <pic:blipFill>
                    <a:blip r:embed="rId26"/>
                    <a:srcRect/>
                    <a:stretch>
                      <a:fillRect/>
                    </a:stretch>
                  </pic:blipFill>
                  <pic:spPr>
                    <a:xfrm>
                      <a:off x="0" y="0"/>
                      <a:ext cx="5274000" cy="914400"/>
                    </a:xfrm>
                    <a:prstGeom prst="rect">
                      <a:avLst/>
                    </a:prstGeom>
                  </pic:spPr>
                </pic:pic>
              </a:graphicData>
            </a:graphic>
          </wp:inline>
        </w:drawing>
      </w:r>
    </w:p>
    <w:p w14:paraId="41703260" w14:textId="77777777" w:rsidR="00094B00" w:rsidRDefault="00094B00" w:rsidP="00094B00">
      <w:pPr>
        <w:numPr>
          <w:ilvl w:val="0"/>
          <w:numId w:val="5"/>
        </w:numPr>
        <w:ind w:hanging="420"/>
      </w:pPr>
      <w:r>
        <w:rPr>
          <w:rFonts w:eastAsia="Calibri"/>
        </w:rPr>
        <w:t>Receive packet:</w:t>
      </w:r>
    </w:p>
    <w:tbl>
      <w:tblPr>
        <w:tblStyle w:val="Style29"/>
        <w:tblW w:w="8520" w:type="dxa"/>
        <w:tblInd w:w="-21" w:type="dxa"/>
        <w:tblLayout w:type="fixed"/>
        <w:tblLook w:val="04A0" w:firstRow="1" w:lastRow="0" w:firstColumn="1" w:lastColumn="0" w:noHBand="0" w:noVBand="1"/>
      </w:tblPr>
      <w:tblGrid>
        <w:gridCol w:w="2000"/>
        <w:gridCol w:w="992"/>
        <w:gridCol w:w="992"/>
        <w:gridCol w:w="4536"/>
      </w:tblGrid>
      <w:tr w:rsidR="00094B00" w14:paraId="74792EE1"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8495E8D" w14:textId="77777777" w:rsidR="00094B00" w:rsidRDefault="00094B00" w:rsidP="00094B00">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01BCFA41" w14:textId="77777777" w:rsidR="00094B00" w:rsidRDefault="00094B00" w:rsidP="00094B00">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9D9377A" w14:textId="77777777" w:rsidR="00094B00" w:rsidRDefault="00094B00" w:rsidP="00094B00">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2D320F14" w14:textId="77777777" w:rsidR="00094B00" w:rsidRDefault="00094B00" w:rsidP="00094B00">
            <w:pPr>
              <w:jc w:val="center"/>
            </w:pPr>
            <w:r>
              <w:rPr>
                <w:rFonts w:ascii="宋体" w:hAnsi="宋体" w:cs="宋体"/>
                <w:b/>
                <w:sz w:val="15"/>
                <w:szCs w:val="15"/>
              </w:rPr>
              <w:t>Description</w:t>
            </w:r>
          </w:p>
        </w:tc>
      </w:tr>
      <w:tr w:rsidR="00094B00" w14:paraId="0F1B507E"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68086BEA" w14:textId="77777777" w:rsidR="00094B00" w:rsidRDefault="00094B00" w:rsidP="00094B00">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2620EBB7" w14:textId="77777777" w:rsidR="00094B00" w:rsidRDefault="00094B00" w:rsidP="00094B00">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57FFA10C" w14:textId="77777777" w:rsidR="00094B00" w:rsidRDefault="00094B00" w:rsidP="00094B00">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04D233D6" w14:textId="77777777" w:rsidR="00094B00" w:rsidRDefault="00094B00" w:rsidP="00094B00">
            <w:r>
              <w:rPr>
                <w:rFonts w:ascii="宋体" w:hAnsi="宋体" w:cs="宋体"/>
                <w:sz w:val="15"/>
                <w:szCs w:val="15"/>
              </w:rPr>
              <w:t>0xff</w:t>
            </w:r>
          </w:p>
        </w:tc>
      </w:tr>
      <w:tr w:rsidR="00094B00" w14:paraId="0A6F8A85" w14:textId="77777777" w:rsidTr="00094B00">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5EBAAA5" w14:textId="77777777" w:rsidR="00094B00" w:rsidRDefault="00094B00" w:rsidP="00094B00">
            <w:r>
              <w:rPr>
                <w:rFonts w:ascii="宋体" w:hAnsi="宋体" w:cs="宋体"/>
                <w:sz w:val="15"/>
                <w:szCs w:val="15"/>
              </w:rPr>
              <w:t>Status</w:t>
            </w:r>
          </w:p>
        </w:tc>
        <w:tc>
          <w:tcPr>
            <w:tcW w:w="992" w:type="dxa"/>
            <w:tcBorders>
              <w:top w:val="single" w:sz="4" w:space="0" w:color="000000"/>
              <w:left w:val="nil"/>
              <w:bottom w:val="single" w:sz="4" w:space="0" w:color="000000"/>
              <w:right w:val="single" w:sz="4" w:space="0" w:color="000000"/>
            </w:tcBorders>
            <w:vAlign w:val="center"/>
          </w:tcPr>
          <w:p w14:paraId="5CFE509C" w14:textId="77777777" w:rsidR="00094B00" w:rsidRDefault="00094B00" w:rsidP="00094B00">
            <w:r>
              <w:rPr>
                <w:rFonts w:ascii="宋体" w:hAnsi="宋体" w:cs="宋体"/>
                <w:sz w:val="15"/>
                <w:szCs w:val="15"/>
              </w:rPr>
              <w:t>int8_t</w:t>
            </w:r>
          </w:p>
        </w:tc>
        <w:tc>
          <w:tcPr>
            <w:tcW w:w="992" w:type="dxa"/>
            <w:tcBorders>
              <w:top w:val="single" w:sz="4" w:space="0" w:color="000000"/>
              <w:left w:val="nil"/>
              <w:bottom w:val="single" w:sz="4" w:space="0" w:color="000000"/>
              <w:right w:val="single" w:sz="4" w:space="0" w:color="000000"/>
            </w:tcBorders>
            <w:vAlign w:val="center"/>
          </w:tcPr>
          <w:p w14:paraId="23675441" w14:textId="77777777" w:rsidR="00094B00" w:rsidRDefault="00094B00" w:rsidP="00094B00">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4E180473" w14:textId="77777777" w:rsidR="00094B00" w:rsidRDefault="00094B00" w:rsidP="00094B00">
            <w:r>
              <w:rPr>
                <w:rFonts w:ascii="宋体" w:hAnsi="宋体" w:cs="宋体"/>
                <w:sz w:val="15"/>
                <w:szCs w:val="15"/>
              </w:rPr>
              <w:t xml:space="preserve">Acknowledge by </w:t>
            </w:r>
            <w:proofErr w:type="spellStart"/>
            <w:r>
              <w:rPr>
                <w:rFonts w:ascii="宋体" w:hAnsi="宋体" w:cs="宋体"/>
                <w:sz w:val="15"/>
                <w:szCs w:val="15"/>
              </w:rPr>
              <w:t>MCU</w:t>
            </w:r>
            <w:proofErr w:type="spellEnd"/>
          </w:p>
        </w:tc>
      </w:tr>
      <w:tr w:rsidR="00094B00" w14:paraId="280F32FE" w14:textId="77777777" w:rsidTr="00094B00">
        <w:trPr>
          <w:trHeight w:val="260"/>
        </w:trPr>
        <w:tc>
          <w:tcPr>
            <w:tcW w:w="2992" w:type="dxa"/>
            <w:gridSpan w:val="2"/>
            <w:tcBorders>
              <w:top w:val="single" w:sz="4" w:space="0" w:color="000000"/>
            </w:tcBorders>
            <w:vAlign w:val="center"/>
          </w:tcPr>
          <w:p w14:paraId="7421C284" w14:textId="77777777" w:rsidR="00094B00" w:rsidRDefault="00094B00" w:rsidP="00094B00">
            <w:pPr>
              <w:jc w:val="right"/>
            </w:pPr>
            <w:r>
              <w:rPr>
                <w:rFonts w:ascii="宋体" w:hAnsi="宋体" w:cs="宋体"/>
                <w:b/>
                <w:sz w:val="15"/>
                <w:szCs w:val="15"/>
              </w:rPr>
              <w:t>Total Bytes:</w:t>
            </w:r>
          </w:p>
        </w:tc>
        <w:tc>
          <w:tcPr>
            <w:tcW w:w="992" w:type="dxa"/>
            <w:tcBorders>
              <w:top w:val="single" w:sz="4" w:space="0" w:color="000000"/>
            </w:tcBorders>
            <w:vAlign w:val="center"/>
          </w:tcPr>
          <w:p w14:paraId="4E30369E" w14:textId="77777777" w:rsidR="00094B00" w:rsidRDefault="00094B00" w:rsidP="00094B00">
            <w:pPr>
              <w:jc w:val="center"/>
            </w:pPr>
            <w:r>
              <w:rPr>
                <w:rFonts w:ascii="宋体" w:hAnsi="宋体" w:cs="宋体"/>
                <w:b/>
                <w:sz w:val="15"/>
                <w:szCs w:val="15"/>
              </w:rPr>
              <w:t>2</w:t>
            </w:r>
          </w:p>
        </w:tc>
        <w:tc>
          <w:tcPr>
            <w:tcW w:w="4536" w:type="dxa"/>
            <w:tcBorders>
              <w:top w:val="single" w:sz="4" w:space="0" w:color="000000"/>
            </w:tcBorders>
            <w:vAlign w:val="bottom"/>
          </w:tcPr>
          <w:p w14:paraId="2AAC1E32" w14:textId="77777777" w:rsidR="00094B00" w:rsidRDefault="00094B00" w:rsidP="00094B00"/>
        </w:tc>
      </w:tr>
    </w:tbl>
    <w:p w14:paraId="6A23F10B" w14:textId="77777777" w:rsidR="00094B00" w:rsidRDefault="00094B00" w:rsidP="00094B00">
      <w:r>
        <w:rPr>
          <w:rFonts w:ascii="宋体" w:hAnsi="宋体" w:cs="宋体"/>
          <w:sz w:val="15"/>
          <w:szCs w:val="15"/>
        </w:rPr>
        <w:t>Status = 0 means success, other value on error</w:t>
      </w:r>
    </w:p>
    <w:p w14:paraId="0A359EB4" w14:textId="77F98C8D" w:rsidR="008A2179" w:rsidRDefault="009908DB">
      <w:pPr>
        <w:pStyle w:val="4"/>
        <w:numPr>
          <w:ilvl w:val="3"/>
          <w:numId w:val="4"/>
        </w:numPr>
      </w:pPr>
      <w:r>
        <w:t xml:space="preserve">Query channel’s </w:t>
      </w:r>
      <w:proofErr w:type="spellStart"/>
      <w:r>
        <w:t>RSSI</w:t>
      </w:r>
      <w:proofErr w:type="spellEnd"/>
      <w:r>
        <w:t xml:space="preserve"> (Have reply</w:t>
      </w:r>
      <w:proofErr w:type="gramStart"/>
      <w:r>
        <w:t>)</w:t>
      </w:r>
      <w:bookmarkEnd w:id="53"/>
      <w:r w:rsidR="00094B00">
        <w:t>(</w:t>
      </w:r>
      <w:proofErr w:type="gramEnd"/>
      <w:r w:rsidR="00094B00">
        <w:t>optional)</w:t>
      </w:r>
    </w:p>
    <w:p w14:paraId="46160D06" w14:textId="77777777" w:rsidR="008A2179" w:rsidRDefault="009908DB">
      <w:pPr>
        <w:numPr>
          <w:ilvl w:val="0"/>
          <w:numId w:val="5"/>
        </w:numPr>
        <w:ind w:hanging="420"/>
      </w:pPr>
      <w:r>
        <w:rPr>
          <w:rFonts w:eastAsia="Calibri"/>
        </w:rPr>
        <w:t>Send packet:</w:t>
      </w:r>
    </w:p>
    <w:tbl>
      <w:tblPr>
        <w:tblStyle w:val="Style32"/>
        <w:tblW w:w="8520" w:type="dxa"/>
        <w:tblInd w:w="-21" w:type="dxa"/>
        <w:tblLayout w:type="fixed"/>
        <w:tblLook w:val="04A0" w:firstRow="1" w:lastRow="0" w:firstColumn="1" w:lastColumn="0" w:noHBand="0" w:noVBand="1"/>
      </w:tblPr>
      <w:tblGrid>
        <w:gridCol w:w="2000"/>
        <w:gridCol w:w="992"/>
        <w:gridCol w:w="992"/>
        <w:gridCol w:w="4536"/>
      </w:tblGrid>
      <w:tr w:rsidR="008A2179" w14:paraId="1767D192"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56FE6A68"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7944FFB4"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67129A1E"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4FAF694F" w14:textId="77777777" w:rsidR="008A2179" w:rsidRDefault="009908DB">
            <w:pPr>
              <w:jc w:val="center"/>
            </w:pPr>
            <w:r>
              <w:rPr>
                <w:rFonts w:ascii="宋体" w:hAnsi="宋体" w:cs="宋体"/>
                <w:b/>
                <w:sz w:val="15"/>
                <w:szCs w:val="15"/>
              </w:rPr>
              <w:t>Description</w:t>
            </w:r>
          </w:p>
        </w:tc>
      </w:tr>
      <w:tr w:rsidR="008A2179" w14:paraId="79EE23B8"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04DF87AA"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0E642C06"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33F99C8D"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09F793CF" w14:textId="77777777" w:rsidR="008A2179" w:rsidRDefault="009908DB">
            <w:r>
              <w:rPr>
                <w:rFonts w:ascii="宋体" w:hAnsi="宋体" w:cs="宋体"/>
                <w:sz w:val="15"/>
                <w:szCs w:val="15"/>
              </w:rPr>
              <w:t>0xfd</w:t>
            </w:r>
          </w:p>
        </w:tc>
      </w:tr>
      <w:tr w:rsidR="008A2179" w14:paraId="648833DC" w14:textId="77777777">
        <w:trPr>
          <w:trHeight w:val="260"/>
        </w:trPr>
        <w:tc>
          <w:tcPr>
            <w:tcW w:w="2992" w:type="dxa"/>
            <w:gridSpan w:val="2"/>
            <w:tcBorders>
              <w:top w:val="single" w:sz="4" w:space="0" w:color="000000"/>
            </w:tcBorders>
            <w:vAlign w:val="center"/>
          </w:tcPr>
          <w:p w14:paraId="3FDD3A89"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251B7ACE" w14:textId="77777777" w:rsidR="008A2179" w:rsidRDefault="009908DB">
            <w:pPr>
              <w:jc w:val="center"/>
            </w:pPr>
            <w:r>
              <w:rPr>
                <w:rFonts w:ascii="宋体" w:hAnsi="宋体" w:cs="宋体"/>
                <w:b/>
                <w:sz w:val="15"/>
                <w:szCs w:val="15"/>
              </w:rPr>
              <w:t>1</w:t>
            </w:r>
          </w:p>
        </w:tc>
        <w:tc>
          <w:tcPr>
            <w:tcW w:w="4536" w:type="dxa"/>
            <w:tcBorders>
              <w:top w:val="single" w:sz="4" w:space="0" w:color="000000"/>
            </w:tcBorders>
            <w:vAlign w:val="bottom"/>
          </w:tcPr>
          <w:p w14:paraId="2A42ECEE" w14:textId="77777777" w:rsidR="008A2179" w:rsidRDefault="008A2179"/>
        </w:tc>
      </w:tr>
    </w:tbl>
    <w:p w14:paraId="583A711D" w14:textId="77777777" w:rsidR="008A2179" w:rsidRDefault="008A2179"/>
    <w:p w14:paraId="5512387B" w14:textId="77777777" w:rsidR="008A2179" w:rsidRDefault="009908DB">
      <w:pPr>
        <w:numPr>
          <w:ilvl w:val="0"/>
          <w:numId w:val="5"/>
        </w:numPr>
        <w:ind w:hanging="420"/>
      </w:pPr>
      <w:r>
        <w:rPr>
          <w:rFonts w:eastAsia="Calibri"/>
        </w:rPr>
        <w:t>Receive packet:</w:t>
      </w:r>
    </w:p>
    <w:tbl>
      <w:tblPr>
        <w:tblStyle w:val="Style33"/>
        <w:tblW w:w="8520" w:type="dxa"/>
        <w:tblInd w:w="-21" w:type="dxa"/>
        <w:tblLayout w:type="fixed"/>
        <w:tblLook w:val="04A0" w:firstRow="1" w:lastRow="0" w:firstColumn="1" w:lastColumn="0" w:noHBand="0" w:noVBand="1"/>
      </w:tblPr>
      <w:tblGrid>
        <w:gridCol w:w="2000"/>
        <w:gridCol w:w="992"/>
        <w:gridCol w:w="992"/>
        <w:gridCol w:w="4536"/>
      </w:tblGrid>
      <w:tr w:rsidR="008A2179" w14:paraId="744B157C"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70DA372"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2144214F"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DBEA5D2"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25EC4621" w14:textId="77777777" w:rsidR="008A2179" w:rsidRDefault="009908DB">
            <w:pPr>
              <w:jc w:val="center"/>
            </w:pPr>
            <w:r>
              <w:rPr>
                <w:rFonts w:ascii="宋体" w:hAnsi="宋体" w:cs="宋体"/>
                <w:b/>
                <w:sz w:val="15"/>
                <w:szCs w:val="15"/>
              </w:rPr>
              <w:t>Description</w:t>
            </w:r>
          </w:p>
        </w:tc>
      </w:tr>
      <w:tr w:rsidR="008A2179" w14:paraId="2F6626BE"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7F842A68" w14:textId="77777777" w:rsidR="008A2179" w:rsidRDefault="009908DB">
            <w:proofErr w:type="spellStart"/>
            <w:r>
              <w:rPr>
                <w:rFonts w:ascii="宋体" w:hAnsi="宋体" w:cs="宋体"/>
                <w:sz w:val="15"/>
                <w:szCs w:val="15"/>
              </w:rPr>
              <w:t>Cmd</w:t>
            </w:r>
            <w:proofErr w:type="spellEnd"/>
          </w:p>
        </w:tc>
        <w:tc>
          <w:tcPr>
            <w:tcW w:w="992" w:type="dxa"/>
            <w:tcBorders>
              <w:top w:val="nil"/>
              <w:left w:val="nil"/>
              <w:bottom w:val="single" w:sz="4" w:space="0" w:color="000000"/>
              <w:right w:val="single" w:sz="4" w:space="0" w:color="000000"/>
            </w:tcBorders>
            <w:vAlign w:val="center"/>
          </w:tcPr>
          <w:p w14:paraId="0C5BDB6F" w14:textId="77777777" w:rsidR="008A2179" w:rsidRDefault="009908DB">
            <w:r>
              <w:rPr>
                <w:rFonts w:ascii="宋体" w:hAnsi="宋体" w:cs="宋体"/>
                <w:sz w:val="15"/>
                <w:szCs w:val="15"/>
              </w:rPr>
              <w:t>uint8_t</w:t>
            </w:r>
          </w:p>
        </w:tc>
        <w:tc>
          <w:tcPr>
            <w:tcW w:w="992" w:type="dxa"/>
            <w:tcBorders>
              <w:top w:val="nil"/>
              <w:left w:val="nil"/>
              <w:bottom w:val="single" w:sz="4" w:space="0" w:color="000000"/>
              <w:right w:val="single" w:sz="4" w:space="0" w:color="000000"/>
            </w:tcBorders>
            <w:vAlign w:val="center"/>
          </w:tcPr>
          <w:p w14:paraId="3AFDEA58" w14:textId="77777777" w:rsidR="008A2179" w:rsidRDefault="009908DB">
            <w:pPr>
              <w:jc w:val="center"/>
            </w:pPr>
            <w:r>
              <w:rPr>
                <w:rFonts w:ascii="宋体" w:hAnsi="宋体" w:cs="宋体"/>
                <w:sz w:val="15"/>
                <w:szCs w:val="15"/>
              </w:rPr>
              <w:t>1</w:t>
            </w:r>
          </w:p>
        </w:tc>
        <w:tc>
          <w:tcPr>
            <w:tcW w:w="4536" w:type="dxa"/>
            <w:tcBorders>
              <w:top w:val="nil"/>
              <w:left w:val="nil"/>
              <w:bottom w:val="single" w:sz="4" w:space="0" w:color="000000"/>
              <w:right w:val="single" w:sz="4" w:space="0" w:color="000000"/>
            </w:tcBorders>
            <w:vAlign w:val="bottom"/>
          </w:tcPr>
          <w:p w14:paraId="3A141493" w14:textId="77777777" w:rsidR="008A2179" w:rsidRDefault="009908DB">
            <w:r>
              <w:rPr>
                <w:rFonts w:ascii="宋体" w:hAnsi="宋体" w:cs="宋体"/>
                <w:sz w:val="15"/>
                <w:szCs w:val="15"/>
              </w:rPr>
              <w:t>0xfd</w:t>
            </w:r>
          </w:p>
        </w:tc>
      </w:tr>
      <w:tr w:rsidR="008A2179" w14:paraId="66AD9B6C"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7CE90A9B" w14:textId="77777777" w:rsidR="008A2179" w:rsidRDefault="009908DB">
            <w:proofErr w:type="spellStart"/>
            <w:r>
              <w:rPr>
                <w:rFonts w:ascii="宋体" w:hAnsi="宋体" w:cs="宋体"/>
                <w:sz w:val="15"/>
                <w:szCs w:val="15"/>
              </w:rPr>
              <w:t>RSSI</w:t>
            </w:r>
            <w:proofErr w:type="spellEnd"/>
          </w:p>
        </w:tc>
        <w:tc>
          <w:tcPr>
            <w:tcW w:w="992" w:type="dxa"/>
            <w:tcBorders>
              <w:top w:val="single" w:sz="4" w:space="0" w:color="000000"/>
              <w:left w:val="nil"/>
              <w:bottom w:val="single" w:sz="4" w:space="0" w:color="000000"/>
              <w:right w:val="single" w:sz="4" w:space="0" w:color="000000"/>
            </w:tcBorders>
            <w:vAlign w:val="center"/>
          </w:tcPr>
          <w:p w14:paraId="1348D65F"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6C54A9F0"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07085B92" w14:textId="77777777" w:rsidR="008A2179" w:rsidRDefault="009908DB">
            <w:proofErr w:type="spellStart"/>
            <w:r>
              <w:rPr>
                <w:rFonts w:ascii="宋体" w:hAnsi="宋体" w:cs="宋体"/>
                <w:sz w:val="15"/>
                <w:szCs w:val="15"/>
              </w:rPr>
              <w:t>RSSI</w:t>
            </w:r>
            <w:proofErr w:type="spellEnd"/>
            <w:r>
              <w:rPr>
                <w:rFonts w:ascii="宋体" w:hAnsi="宋体" w:cs="宋体"/>
                <w:sz w:val="15"/>
                <w:szCs w:val="15"/>
              </w:rPr>
              <w:t xml:space="preserve"> returned</w:t>
            </w:r>
          </w:p>
        </w:tc>
      </w:tr>
      <w:tr w:rsidR="008A2179" w14:paraId="17860D9D" w14:textId="77777777">
        <w:trPr>
          <w:trHeight w:val="260"/>
        </w:trPr>
        <w:tc>
          <w:tcPr>
            <w:tcW w:w="2992" w:type="dxa"/>
            <w:gridSpan w:val="2"/>
            <w:tcBorders>
              <w:top w:val="single" w:sz="4" w:space="0" w:color="000000"/>
            </w:tcBorders>
            <w:vAlign w:val="center"/>
          </w:tcPr>
          <w:p w14:paraId="2D305E98"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33A9B753" w14:textId="77777777" w:rsidR="008A2179" w:rsidRDefault="009908DB">
            <w:pPr>
              <w:jc w:val="center"/>
            </w:pPr>
            <w:r>
              <w:rPr>
                <w:rFonts w:ascii="宋体" w:hAnsi="宋体" w:cs="宋体"/>
                <w:b/>
                <w:sz w:val="15"/>
                <w:szCs w:val="15"/>
              </w:rPr>
              <w:t>2</w:t>
            </w:r>
          </w:p>
        </w:tc>
        <w:tc>
          <w:tcPr>
            <w:tcW w:w="4536" w:type="dxa"/>
            <w:tcBorders>
              <w:top w:val="single" w:sz="4" w:space="0" w:color="000000"/>
            </w:tcBorders>
            <w:vAlign w:val="bottom"/>
          </w:tcPr>
          <w:p w14:paraId="10EAB748" w14:textId="77777777" w:rsidR="008A2179" w:rsidRDefault="008A2179"/>
        </w:tc>
      </w:tr>
    </w:tbl>
    <w:p w14:paraId="0CC50C51" w14:textId="77777777" w:rsidR="008A2179" w:rsidRDefault="008A2179"/>
    <w:p w14:paraId="7E762F74" w14:textId="3B91F988" w:rsidR="008A2179" w:rsidRDefault="009908DB">
      <w:pPr>
        <w:pStyle w:val="4"/>
        <w:numPr>
          <w:ilvl w:val="3"/>
          <w:numId w:val="4"/>
        </w:numPr>
      </w:pPr>
      <w:bookmarkStart w:id="54" w:name="_Toc23086"/>
      <w:r>
        <w:t>Get current frequency (Have reply</w:t>
      </w:r>
      <w:proofErr w:type="gramStart"/>
      <w:r>
        <w:t>)</w:t>
      </w:r>
      <w:bookmarkEnd w:id="54"/>
      <w:r w:rsidR="00094B00">
        <w:t>(</w:t>
      </w:r>
      <w:proofErr w:type="gramEnd"/>
      <w:r w:rsidR="00094B00">
        <w:t>optional)</w:t>
      </w:r>
    </w:p>
    <w:p w14:paraId="17075F8B" w14:textId="77777777" w:rsidR="008A2179" w:rsidRDefault="009908DB">
      <w:pPr>
        <w:numPr>
          <w:ilvl w:val="0"/>
          <w:numId w:val="5"/>
        </w:numPr>
        <w:ind w:hanging="420"/>
      </w:pPr>
      <w:r>
        <w:rPr>
          <w:rFonts w:eastAsia="Calibri"/>
        </w:rPr>
        <w:t>Send packet:</w:t>
      </w:r>
    </w:p>
    <w:tbl>
      <w:tblPr>
        <w:tblStyle w:val="Style34"/>
        <w:tblW w:w="8520" w:type="dxa"/>
        <w:tblInd w:w="-21" w:type="dxa"/>
        <w:tblLayout w:type="fixed"/>
        <w:tblLook w:val="04A0" w:firstRow="1" w:lastRow="0" w:firstColumn="1" w:lastColumn="0" w:noHBand="0" w:noVBand="1"/>
      </w:tblPr>
      <w:tblGrid>
        <w:gridCol w:w="2000"/>
        <w:gridCol w:w="992"/>
        <w:gridCol w:w="992"/>
        <w:gridCol w:w="4536"/>
      </w:tblGrid>
      <w:tr w:rsidR="008A2179" w14:paraId="770229B2"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0E90847"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56EF48C9"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34C81B51"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7BCCB329" w14:textId="77777777" w:rsidR="008A2179" w:rsidRDefault="009908DB">
            <w:pPr>
              <w:jc w:val="center"/>
            </w:pPr>
            <w:r>
              <w:rPr>
                <w:rFonts w:ascii="宋体" w:hAnsi="宋体" w:cs="宋体"/>
                <w:b/>
                <w:sz w:val="15"/>
                <w:szCs w:val="15"/>
              </w:rPr>
              <w:t>Description</w:t>
            </w:r>
          </w:p>
        </w:tc>
      </w:tr>
      <w:tr w:rsidR="008A2179" w14:paraId="71E9AE74"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90690F8"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7BF444F2"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6505E35C"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2DF02C8B" w14:textId="77777777" w:rsidR="008A2179" w:rsidRDefault="009908DB">
            <w:r>
              <w:rPr>
                <w:rFonts w:ascii="宋体" w:hAnsi="宋体" w:cs="宋体"/>
                <w:sz w:val="15"/>
                <w:szCs w:val="15"/>
              </w:rPr>
              <w:t>0xfc</w:t>
            </w:r>
          </w:p>
        </w:tc>
      </w:tr>
      <w:tr w:rsidR="008A2179" w14:paraId="0435A819" w14:textId="77777777">
        <w:trPr>
          <w:trHeight w:val="260"/>
        </w:trPr>
        <w:tc>
          <w:tcPr>
            <w:tcW w:w="2992" w:type="dxa"/>
            <w:gridSpan w:val="2"/>
            <w:tcBorders>
              <w:top w:val="single" w:sz="4" w:space="0" w:color="000000"/>
            </w:tcBorders>
            <w:vAlign w:val="center"/>
          </w:tcPr>
          <w:p w14:paraId="2CD68FCD"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3E578876" w14:textId="77777777" w:rsidR="008A2179" w:rsidRDefault="009908DB">
            <w:pPr>
              <w:jc w:val="center"/>
            </w:pPr>
            <w:r>
              <w:rPr>
                <w:rFonts w:ascii="宋体" w:hAnsi="宋体" w:cs="宋体"/>
                <w:b/>
                <w:sz w:val="15"/>
                <w:szCs w:val="15"/>
              </w:rPr>
              <w:t>1</w:t>
            </w:r>
          </w:p>
        </w:tc>
        <w:tc>
          <w:tcPr>
            <w:tcW w:w="4536" w:type="dxa"/>
            <w:tcBorders>
              <w:top w:val="single" w:sz="4" w:space="0" w:color="000000"/>
            </w:tcBorders>
            <w:vAlign w:val="bottom"/>
          </w:tcPr>
          <w:p w14:paraId="3F1ADA4E" w14:textId="77777777" w:rsidR="008A2179" w:rsidRDefault="008A2179"/>
        </w:tc>
      </w:tr>
    </w:tbl>
    <w:p w14:paraId="197E7EAE" w14:textId="77777777" w:rsidR="008A2179" w:rsidRDefault="008A2179"/>
    <w:p w14:paraId="24CEAA83" w14:textId="77777777" w:rsidR="008A2179" w:rsidRDefault="009908DB">
      <w:pPr>
        <w:numPr>
          <w:ilvl w:val="0"/>
          <w:numId w:val="5"/>
        </w:numPr>
        <w:ind w:hanging="420"/>
      </w:pPr>
      <w:r>
        <w:rPr>
          <w:rFonts w:eastAsia="Calibri"/>
        </w:rPr>
        <w:t>Receive packet:</w:t>
      </w:r>
    </w:p>
    <w:tbl>
      <w:tblPr>
        <w:tblStyle w:val="Style35"/>
        <w:tblW w:w="8520" w:type="dxa"/>
        <w:tblInd w:w="-21" w:type="dxa"/>
        <w:tblLayout w:type="fixed"/>
        <w:tblLook w:val="04A0" w:firstRow="1" w:lastRow="0" w:firstColumn="1" w:lastColumn="0" w:noHBand="0" w:noVBand="1"/>
      </w:tblPr>
      <w:tblGrid>
        <w:gridCol w:w="2000"/>
        <w:gridCol w:w="992"/>
        <w:gridCol w:w="992"/>
        <w:gridCol w:w="4536"/>
      </w:tblGrid>
      <w:tr w:rsidR="008A2179" w14:paraId="7E8178B4"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27701A24"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12A7938C"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1D42BBD"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039ECF40" w14:textId="77777777" w:rsidR="008A2179" w:rsidRDefault="009908DB">
            <w:pPr>
              <w:jc w:val="center"/>
            </w:pPr>
            <w:r>
              <w:rPr>
                <w:rFonts w:ascii="宋体" w:hAnsi="宋体" w:cs="宋体"/>
                <w:b/>
                <w:sz w:val="15"/>
                <w:szCs w:val="15"/>
              </w:rPr>
              <w:t>Description</w:t>
            </w:r>
          </w:p>
        </w:tc>
      </w:tr>
      <w:tr w:rsidR="008A2179" w14:paraId="5286BFBF"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480082E8" w14:textId="77777777" w:rsidR="008A2179" w:rsidRDefault="009908DB">
            <w:proofErr w:type="spellStart"/>
            <w:r>
              <w:rPr>
                <w:rFonts w:ascii="宋体" w:hAnsi="宋体" w:cs="宋体"/>
                <w:sz w:val="15"/>
                <w:szCs w:val="15"/>
              </w:rPr>
              <w:t>Cmd</w:t>
            </w:r>
            <w:proofErr w:type="spellEnd"/>
          </w:p>
        </w:tc>
        <w:tc>
          <w:tcPr>
            <w:tcW w:w="992" w:type="dxa"/>
            <w:tcBorders>
              <w:top w:val="nil"/>
              <w:left w:val="nil"/>
              <w:bottom w:val="single" w:sz="4" w:space="0" w:color="000000"/>
              <w:right w:val="single" w:sz="4" w:space="0" w:color="000000"/>
            </w:tcBorders>
            <w:vAlign w:val="center"/>
          </w:tcPr>
          <w:p w14:paraId="56AADF50" w14:textId="77777777" w:rsidR="008A2179" w:rsidRDefault="009908DB">
            <w:r>
              <w:rPr>
                <w:rFonts w:ascii="宋体" w:hAnsi="宋体" w:cs="宋体"/>
                <w:sz w:val="15"/>
                <w:szCs w:val="15"/>
              </w:rPr>
              <w:t>uint8_t</w:t>
            </w:r>
          </w:p>
        </w:tc>
        <w:tc>
          <w:tcPr>
            <w:tcW w:w="992" w:type="dxa"/>
            <w:tcBorders>
              <w:top w:val="nil"/>
              <w:left w:val="nil"/>
              <w:bottom w:val="single" w:sz="4" w:space="0" w:color="000000"/>
              <w:right w:val="single" w:sz="4" w:space="0" w:color="000000"/>
            </w:tcBorders>
            <w:vAlign w:val="center"/>
          </w:tcPr>
          <w:p w14:paraId="7445E284" w14:textId="77777777" w:rsidR="008A2179" w:rsidRDefault="009908DB">
            <w:pPr>
              <w:jc w:val="center"/>
            </w:pPr>
            <w:r>
              <w:rPr>
                <w:rFonts w:ascii="宋体" w:hAnsi="宋体" w:cs="宋体"/>
                <w:sz w:val="15"/>
                <w:szCs w:val="15"/>
              </w:rPr>
              <w:t>1</w:t>
            </w:r>
          </w:p>
        </w:tc>
        <w:tc>
          <w:tcPr>
            <w:tcW w:w="4536" w:type="dxa"/>
            <w:tcBorders>
              <w:top w:val="nil"/>
              <w:left w:val="nil"/>
              <w:bottom w:val="single" w:sz="4" w:space="0" w:color="000000"/>
              <w:right w:val="single" w:sz="4" w:space="0" w:color="000000"/>
            </w:tcBorders>
            <w:vAlign w:val="bottom"/>
          </w:tcPr>
          <w:p w14:paraId="380FD5B8" w14:textId="77777777" w:rsidR="008A2179" w:rsidRDefault="009908DB">
            <w:r>
              <w:rPr>
                <w:rFonts w:ascii="宋体" w:hAnsi="宋体" w:cs="宋体"/>
                <w:sz w:val="15"/>
                <w:szCs w:val="15"/>
              </w:rPr>
              <w:t>0xfc</w:t>
            </w:r>
          </w:p>
        </w:tc>
      </w:tr>
      <w:tr w:rsidR="008A2179" w14:paraId="64DA476B"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1676DC4E" w14:textId="77777777" w:rsidR="008A2179" w:rsidRDefault="009908DB">
            <w:proofErr w:type="spellStart"/>
            <w:r>
              <w:rPr>
                <w:rFonts w:ascii="宋体" w:hAnsi="宋体" w:cs="宋体"/>
                <w:sz w:val="15"/>
                <w:szCs w:val="15"/>
              </w:rPr>
              <w:t>Freq</w:t>
            </w:r>
            <w:proofErr w:type="spellEnd"/>
          </w:p>
        </w:tc>
        <w:tc>
          <w:tcPr>
            <w:tcW w:w="992" w:type="dxa"/>
            <w:tcBorders>
              <w:top w:val="single" w:sz="4" w:space="0" w:color="000000"/>
              <w:left w:val="nil"/>
              <w:bottom w:val="single" w:sz="4" w:space="0" w:color="000000"/>
              <w:right w:val="single" w:sz="4" w:space="0" w:color="000000"/>
            </w:tcBorders>
            <w:vAlign w:val="center"/>
          </w:tcPr>
          <w:p w14:paraId="68EE4E9C"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194AB24E"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61A728EF" w14:textId="77777777" w:rsidR="008A2179" w:rsidRDefault="009908DB">
            <w:r>
              <w:rPr>
                <w:rFonts w:ascii="宋体" w:hAnsi="宋体" w:cs="宋体"/>
                <w:sz w:val="15"/>
                <w:szCs w:val="15"/>
              </w:rPr>
              <w:t>Current frequency</w:t>
            </w:r>
          </w:p>
        </w:tc>
      </w:tr>
      <w:tr w:rsidR="008A2179" w14:paraId="07231AB4" w14:textId="77777777">
        <w:trPr>
          <w:trHeight w:val="260"/>
        </w:trPr>
        <w:tc>
          <w:tcPr>
            <w:tcW w:w="2992" w:type="dxa"/>
            <w:gridSpan w:val="2"/>
            <w:tcBorders>
              <w:top w:val="single" w:sz="4" w:space="0" w:color="000000"/>
            </w:tcBorders>
            <w:vAlign w:val="center"/>
          </w:tcPr>
          <w:p w14:paraId="24F2B19C"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0D946A11" w14:textId="77777777" w:rsidR="008A2179" w:rsidRDefault="009908DB">
            <w:pPr>
              <w:jc w:val="center"/>
            </w:pPr>
            <w:r>
              <w:rPr>
                <w:rFonts w:ascii="宋体" w:hAnsi="宋体" w:cs="宋体"/>
                <w:b/>
                <w:sz w:val="15"/>
                <w:szCs w:val="15"/>
              </w:rPr>
              <w:t>2</w:t>
            </w:r>
          </w:p>
        </w:tc>
        <w:tc>
          <w:tcPr>
            <w:tcW w:w="4536" w:type="dxa"/>
            <w:tcBorders>
              <w:top w:val="single" w:sz="4" w:space="0" w:color="000000"/>
            </w:tcBorders>
            <w:vAlign w:val="bottom"/>
          </w:tcPr>
          <w:p w14:paraId="11B5D117" w14:textId="77777777" w:rsidR="008A2179" w:rsidRDefault="008A2179"/>
        </w:tc>
      </w:tr>
    </w:tbl>
    <w:p w14:paraId="68C41978" w14:textId="77777777" w:rsidR="008A2179" w:rsidRDefault="008A2179"/>
    <w:p w14:paraId="461205A2" w14:textId="77777777" w:rsidR="008A2179" w:rsidRDefault="009908DB">
      <w:pPr>
        <w:pStyle w:val="4"/>
        <w:numPr>
          <w:ilvl w:val="3"/>
          <w:numId w:val="4"/>
        </w:numPr>
      </w:pPr>
      <w:bookmarkStart w:id="55" w:name="_Toc2267"/>
      <w:r>
        <w:t>Set vibration mode (No reply)</w:t>
      </w:r>
      <w:bookmarkEnd w:id="55"/>
    </w:p>
    <w:p w14:paraId="3C6EE70D" w14:textId="77777777" w:rsidR="008A2179" w:rsidRDefault="009908DB">
      <w:pPr>
        <w:numPr>
          <w:ilvl w:val="0"/>
          <w:numId w:val="5"/>
        </w:numPr>
        <w:contextualSpacing/>
      </w:pPr>
      <w:r>
        <w:t>Send packet:</w:t>
      </w:r>
    </w:p>
    <w:tbl>
      <w:tblPr>
        <w:tblStyle w:val="Style36"/>
        <w:tblW w:w="8520" w:type="dxa"/>
        <w:tblInd w:w="-21" w:type="dxa"/>
        <w:tblLayout w:type="fixed"/>
        <w:tblLook w:val="04A0" w:firstRow="1" w:lastRow="0" w:firstColumn="1" w:lastColumn="0" w:noHBand="0" w:noVBand="1"/>
      </w:tblPr>
      <w:tblGrid>
        <w:gridCol w:w="2000"/>
        <w:gridCol w:w="992"/>
        <w:gridCol w:w="992"/>
        <w:gridCol w:w="4536"/>
      </w:tblGrid>
      <w:tr w:rsidR="008A2179" w14:paraId="58249527" w14:textId="77777777">
        <w:trPr>
          <w:trHeight w:val="260"/>
        </w:trPr>
        <w:tc>
          <w:tcPr>
            <w:tcW w:w="200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5A2B757" w14:textId="77777777" w:rsidR="008A2179" w:rsidRDefault="009908DB">
            <w:pPr>
              <w:jc w:val="center"/>
            </w:pPr>
            <w:r>
              <w:rPr>
                <w:rFonts w:ascii="宋体" w:hAnsi="宋体" w:cs="宋体"/>
                <w:b/>
                <w:sz w:val="15"/>
                <w:szCs w:val="15"/>
              </w:rPr>
              <w:t>Name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4E60415F" w14:textId="77777777" w:rsidR="008A2179" w:rsidRDefault="009908DB">
            <w:pPr>
              <w:jc w:val="center"/>
            </w:pPr>
            <w:r>
              <w:rPr>
                <w:rFonts w:ascii="宋体" w:hAnsi="宋体" w:cs="宋体"/>
                <w:b/>
                <w:sz w:val="15"/>
                <w:szCs w:val="15"/>
              </w:rPr>
              <w:t>Type</w:t>
            </w:r>
          </w:p>
        </w:tc>
        <w:tc>
          <w:tcPr>
            <w:tcW w:w="992" w:type="dxa"/>
            <w:tcBorders>
              <w:top w:val="single" w:sz="4" w:space="0" w:color="000000"/>
              <w:left w:val="nil"/>
              <w:bottom w:val="single" w:sz="4" w:space="0" w:color="000000"/>
              <w:right w:val="single" w:sz="4" w:space="0" w:color="000000"/>
            </w:tcBorders>
            <w:shd w:val="clear" w:color="auto" w:fill="92D050"/>
            <w:vAlign w:val="center"/>
          </w:tcPr>
          <w:p w14:paraId="5DB8BF43" w14:textId="77777777" w:rsidR="008A2179" w:rsidRDefault="009908DB">
            <w:pPr>
              <w:jc w:val="center"/>
            </w:pPr>
            <w:r>
              <w:rPr>
                <w:rFonts w:ascii="宋体" w:hAnsi="宋体" w:cs="宋体"/>
                <w:b/>
                <w:sz w:val="15"/>
                <w:szCs w:val="15"/>
              </w:rPr>
              <w:t>Bytes</w:t>
            </w:r>
          </w:p>
        </w:tc>
        <w:tc>
          <w:tcPr>
            <w:tcW w:w="4536" w:type="dxa"/>
            <w:tcBorders>
              <w:top w:val="single" w:sz="4" w:space="0" w:color="000000"/>
              <w:left w:val="nil"/>
              <w:bottom w:val="single" w:sz="4" w:space="0" w:color="000000"/>
              <w:right w:val="single" w:sz="4" w:space="0" w:color="000000"/>
            </w:tcBorders>
            <w:shd w:val="clear" w:color="auto" w:fill="92D050"/>
            <w:vAlign w:val="center"/>
          </w:tcPr>
          <w:p w14:paraId="138E60CF" w14:textId="77777777" w:rsidR="008A2179" w:rsidRDefault="009908DB">
            <w:pPr>
              <w:jc w:val="center"/>
            </w:pPr>
            <w:r>
              <w:rPr>
                <w:rFonts w:ascii="宋体" w:hAnsi="宋体" w:cs="宋体"/>
                <w:b/>
                <w:sz w:val="15"/>
                <w:szCs w:val="15"/>
              </w:rPr>
              <w:t>Description</w:t>
            </w:r>
          </w:p>
        </w:tc>
      </w:tr>
      <w:tr w:rsidR="008A2179" w14:paraId="3F2C1090"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0E7ADC9A" w14:textId="77777777" w:rsidR="008A2179" w:rsidRDefault="009908DB">
            <w:proofErr w:type="spellStart"/>
            <w:r>
              <w:rPr>
                <w:rFonts w:ascii="宋体" w:hAnsi="宋体" w:cs="宋体"/>
                <w:sz w:val="15"/>
                <w:szCs w:val="15"/>
              </w:rPr>
              <w:t>Cmd</w:t>
            </w:r>
            <w:proofErr w:type="spellEnd"/>
          </w:p>
        </w:tc>
        <w:tc>
          <w:tcPr>
            <w:tcW w:w="992" w:type="dxa"/>
            <w:tcBorders>
              <w:top w:val="single" w:sz="4" w:space="0" w:color="000000"/>
              <w:left w:val="nil"/>
              <w:bottom w:val="single" w:sz="4" w:space="0" w:color="000000"/>
              <w:right w:val="single" w:sz="4" w:space="0" w:color="000000"/>
            </w:tcBorders>
            <w:vAlign w:val="center"/>
          </w:tcPr>
          <w:p w14:paraId="1A6DB4D9"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7DBFA572"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3C3B0498" w14:textId="77777777" w:rsidR="008A2179" w:rsidRDefault="009908DB">
            <w:r>
              <w:rPr>
                <w:rFonts w:ascii="宋体" w:hAnsi="宋体" w:cs="宋体"/>
                <w:sz w:val="15"/>
                <w:szCs w:val="15"/>
              </w:rPr>
              <w:t>0xfb</w:t>
            </w:r>
          </w:p>
        </w:tc>
      </w:tr>
      <w:tr w:rsidR="008A2179" w14:paraId="342B3D98"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188439E2" w14:textId="77777777" w:rsidR="008A2179" w:rsidRDefault="009908DB">
            <w:r>
              <w:rPr>
                <w:rFonts w:ascii="宋体" w:hAnsi="宋体" w:cs="宋体"/>
                <w:sz w:val="15"/>
                <w:szCs w:val="15"/>
              </w:rPr>
              <w:t>Devices</w:t>
            </w:r>
          </w:p>
        </w:tc>
        <w:tc>
          <w:tcPr>
            <w:tcW w:w="992" w:type="dxa"/>
            <w:tcBorders>
              <w:top w:val="single" w:sz="4" w:space="0" w:color="000000"/>
              <w:left w:val="nil"/>
              <w:bottom w:val="single" w:sz="4" w:space="0" w:color="000000"/>
              <w:right w:val="single" w:sz="4" w:space="0" w:color="000000"/>
            </w:tcBorders>
            <w:vAlign w:val="center"/>
          </w:tcPr>
          <w:p w14:paraId="23AD5737"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4BF790BA"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73780ECD" w14:textId="77777777" w:rsidR="008A2179" w:rsidRDefault="009908DB">
            <w:r>
              <w:rPr>
                <w:rFonts w:ascii="宋体" w:hAnsi="宋体" w:cs="宋体"/>
                <w:sz w:val="15"/>
                <w:szCs w:val="15"/>
              </w:rPr>
              <w:t>Which device vibrate, each bit correspond to one device,</w:t>
            </w:r>
          </w:p>
          <w:p w14:paraId="5FDCC981" w14:textId="77777777" w:rsidR="008A2179" w:rsidRDefault="009908DB">
            <w:proofErr w:type="gramStart"/>
            <w:r>
              <w:rPr>
                <w:rFonts w:ascii="宋体" w:hAnsi="宋体" w:cs="宋体"/>
                <w:sz w:val="15"/>
                <w:szCs w:val="15"/>
              </w:rPr>
              <w:t>e.g</w:t>
            </w:r>
            <w:proofErr w:type="gramEnd"/>
            <w:r>
              <w:rPr>
                <w:rFonts w:ascii="宋体" w:hAnsi="宋体" w:cs="宋体"/>
                <w:sz w:val="15"/>
                <w:szCs w:val="15"/>
              </w:rPr>
              <w:t>. bit 0 correspond to gamepad device 0.</w:t>
            </w:r>
          </w:p>
        </w:tc>
      </w:tr>
      <w:tr w:rsidR="008A2179" w14:paraId="7EABEC2F"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79E6C0FD" w14:textId="77777777" w:rsidR="008A2179" w:rsidRDefault="009908DB">
            <w:r>
              <w:rPr>
                <w:rFonts w:ascii="宋体" w:hAnsi="宋体" w:cs="宋体"/>
                <w:sz w:val="15"/>
                <w:szCs w:val="15"/>
              </w:rPr>
              <w:lastRenderedPageBreak/>
              <w:t>Mode</w:t>
            </w:r>
          </w:p>
        </w:tc>
        <w:tc>
          <w:tcPr>
            <w:tcW w:w="992" w:type="dxa"/>
            <w:tcBorders>
              <w:top w:val="single" w:sz="4" w:space="0" w:color="000000"/>
              <w:left w:val="nil"/>
              <w:bottom w:val="single" w:sz="4" w:space="0" w:color="000000"/>
              <w:right w:val="single" w:sz="4" w:space="0" w:color="000000"/>
            </w:tcBorders>
            <w:vAlign w:val="center"/>
          </w:tcPr>
          <w:p w14:paraId="2486A2C6" w14:textId="77777777" w:rsidR="008A2179" w:rsidRDefault="009908DB">
            <w:r>
              <w:rPr>
                <w:rFonts w:ascii="宋体" w:hAnsi="宋体" w:cs="宋体"/>
                <w:sz w:val="15"/>
                <w:szCs w:val="15"/>
              </w:rPr>
              <w:t>uint8_t</w:t>
            </w:r>
          </w:p>
        </w:tc>
        <w:tc>
          <w:tcPr>
            <w:tcW w:w="992" w:type="dxa"/>
            <w:tcBorders>
              <w:top w:val="single" w:sz="4" w:space="0" w:color="000000"/>
              <w:left w:val="nil"/>
              <w:bottom w:val="single" w:sz="4" w:space="0" w:color="000000"/>
              <w:right w:val="single" w:sz="4" w:space="0" w:color="000000"/>
            </w:tcBorders>
            <w:vAlign w:val="center"/>
          </w:tcPr>
          <w:p w14:paraId="5C1F38F4" w14:textId="77777777" w:rsidR="008A2179" w:rsidRDefault="009908DB">
            <w:pPr>
              <w:jc w:val="center"/>
            </w:pPr>
            <w:r>
              <w:rPr>
                <w:rFonts w:ascii="宋体" w:hAnsi="宋体" w:cs="宋体"/>
                <w:sz w:val="15"/>
                <w:szCs w:val="15"/>
              </w:rPr>
              <w:t>1</w:t>
            </w:r>
          </w:p>
        </w:tc>
        <w:tc>
          <w:tcPr>
            <w:tcW w:w="4536" w:type="dxa"/>
            <w:tcBorders>
              <w:top w:val="single" w:sz="4" w:space="0" w:color="000000"/>
              <w:left w:val="nil"/>
              <w:bottom w:val="single" w:sz="4" w:space="0" w:color="000000"/>
              <w:right w:val="single" w:sz="4" w:space="0" w:color="000000"/>
            </w:tcBorders>
            <w:vAlign w:val="bottom"/>
          </w:tcPr>
          <w:p w14:paraId="34D8DD3B" w14:textId="77777777" w:rsidR="008A2179" w:rsidRDefault="009908DB">
            <w:r>
              <w:rPr>
                <w:rFonts w:ascii="宋体" w:hAnsi="宋体" w:cs="宋体"/>
                <w:sz w:val="15"/>
                <w:szCs w:val="15"/>
              </w:rPr>
              <w:t>Vibration mode</w:t>
            </w:r>
          </w:p>
        </w:tc>
      </w:tr>
      <w:tr w:rsidR="008A2179" w14:paraId="2B718DCE" w14:textId="77777777">
        <w:trPr>
          <w:trHeight w:val="260"/>
        </w:trPr>
        <w:tc>
          <w:tcPr>
            <w:tcW w:w="2000" w:type="dxa"/>
            <w:tcBorders>
              <w:top w:val="single" w:sz="4" w:space="0" w:color="000000"/>
              <w:left w:val="single" w:sz="4" w:space="0" w:color="000000"/>
              <w:bottom w:val="single" w:sz="4" w:space="0" w:color="000000"/>
              <w:right w:val="single" w:sz="4" w:space="0" w:color="000000"/>
            </w:tcBorders>
            <w:vAlign w:val="center"/>
          </w:tcPr>
          <w:p w14:paraId="2490B96B" w14:textId="77777777" w:rsidR="008A2179" w:rsidRDefault="009908DB">
            <w:r>
              <w:rPr>
                <w:rFonts w:ascii="宋体" w:hAnsi="宋体" w:cs="宋体"/>
                <w:sz w:val="15"/>
                <w:szCs w:val="15"/>
              </w:rPr>
              <w:t>Duration</w:t>
            </w:r>
          </w:p>
        </w:tc>
        <w:tc>
          <w:tcPr>
            <w:tcW w:w="992" w:type="dxa"/>
            <w:tcBorders>
              <w:top w:val="single" w:sz="4" w:space="0" w:color="000000"/>
              <w:left w:val="nil"/>
              <w:bottom w:val="single" w:sz="4" w:space="0" w:color="000000"/>
              <w:right w:val="single" w:sz="4" w:space="0" w:color="000000"/>
            </w:tcBorders>
            <w:vAlign w:val="center"/>
          </w:tcPr>
          <w:p w14:paraId="5F25F88A" w14:textId="77777777" w:rsidR="008A2179" w:rsidRDefault="009908DB">
            <w:r>
              <w:rPr>
                <w:rFonts w:ascii="宋体" w:hAnsi="宋体" w:cs="宋体"/>
                <w:sz w:val="15"/>
                <w:szCs w:val="15"/>
              </w:rPr>
              <w:t>uint16_t</w:t>
            </w:r>
          </w:p>
        </w:tc>
        <w:tc>
          <w:tcPr>
            <w:tcW w:w="992" w:type="dxa"/>
            <w:tcBorders>
              <w:top w:val="single" w:sz="4" w:space="0" w:color="000000"/>
              <w:left w:val="nil"/>
              <w:bottom w:val="single" w:sz="4" w:space="0" w:color="000000"/>
              <w:right w:val="single" w:sz="4" w:space="0" w:color="000000"/>
            </w:tcBorders>
            <w:vAlign w:val="center"/>
          </w:tcPr>
          <w:p w14:paraId="4EBCA897" w14:textId="77777777" w:rsidR="008A2179" w:rsidRDefault="009908DB">
            <w:pPr>
              <w:jc w:val="center"/>
            </w:pPr>
            <w:r>
              <w:rPr>
                <w:rFonts w:ascii="宋体" w:hAnsi="宋体" w:cs="宋体"/>
                <w:sz w:val="15"/>
                <w:szCs w:val="15"/>
              </w:rPr>
              <w:t>2</w:t>
            </w:r>
          </w:p>
        </w:tc>
        <w:tc>
          <w:tcPr>
            <w:tcW w:w="4536" w:type="dxa"/>
            <w:tcBorders>
              <w:top w:val="single" w:sz="4" w:space="0" w:color="000000"/>
              <w:left w:val="nil"/>
              <w:bottom w:val="single" w:sz="4" w:space="0" w:color="000000"/>
              <w:right w:val="single" w:sz="4" w:space="0" w:color="000000"/>
            </w:tcBorders>
            <w:vAlign w:val="bottom"/>
          </w:tcPr>
          <w:p w14:paraId="369C7642" w14:textId="77777777" w:rsidR="008A2179" w:rsidRDefault="009908DB">
            <w:r>
              <w:rPr>
                <w:rFonts w:ascii="宋体" w:hAnsi="宋体" w:cs="宋体"/>
                <w:sz w:val="15"/>
                <w:szCs w:val="15"/>
              </w:rPr>
              <w:t>Vibration duration, unit: millisecond</w:t>
            </w:r>
          </w:p>
        </w:tc>
      </w:tr>
      <w:tr w:rsidR="008A2179" w14:paraId="70E84952" w14:textId="77777777">
        <w:trPr>
          <w:trHeight w:val="260"/>
        </w:trPr>
        <w:tc>
          <w:tcPr>
            <w:tcW w:w="2992" w:type="dxa"/>
            <w:gridSpan w:val="2"/>
            <w:tcBorders>
              <w:top w:val="single" w:sz="4" w:space="0" w:color="000000"/>
            </w:tcBorders>
            <w:vAlign w:val="center"/>
          </w:tcPr>
          <w:p w14:paraId="3E59EAC8" w14:textId="77777777" w:rsidR="008A2179" w:rsidRDefault="009908DB">
            <w:pPr>
              <w:jc w:val="right"/>
            </w:pPr>
            <w:r>
              <w:rPr>
                <w:rFonts w:ascii="宋体" w:hAnsi="宋体" w:cs="宋体"/>
                <w:b/>
                <w:sz w:val="15"/>
                <w:szCs w:val="15"/>
              </w:rPr>
              <w:t>Total Bytes:</w:t>
            </w:r>
          </w:p>
        </w:tc>
        <w:tc>
          <w:tcPr>
            <w:tcW w:w="992" w:type="dxa"/>
            <w:tcBorders>
              <w:top w:val="single" w:sz="4" w:space="0" w:color="000000"/>
            </w:tcBorders>
            <w:vAlign w:val="center"/>
          </w:tcPr>
          <w:p w14:paraId="1A90D76C" w14:textId="77777777" w:rsidR="008A2179" w:rsidRDefault="009908DB">
            <w:pPr>
              <w:jc w:val="center"/>
            </w:pPr>
            <w:r>
              <w:rPr>
                <w:rFonts w:ascii="宋体" w:hAnsi="宋体" w:cs="宋体"/>
                <w:b/>
                <w:sz w:val="15"/>
                <w:szCs w:val="15"/>
              </w:rPr>
              <w:t>5</w:t>
            </w:r>
          </w:p>
        </w:tc>
        <w:tc>
          <w:tcPr>
            <w:tcW w:w="4536" w:type="dxa"/>
            <w:tcBorders>
              <w:top w:val="single" w:sz="4" w:space="0" w:color="000000"/>
            </w:tcBorders>
            <w:vAlign w:val="bottom"/>
          </w:tcPr>
          <w:p w14:paraId="41A4F8C4" w14:textId="77777777" w:rsidR="008A2179" w:rsidRDefault="008A2179"/>
        </w:tc>
      </w:tr>
    </w:tbl>
    <w:p w14:paraId="1A51D1FE" w14:textId="77777777" w:rsidR="008A2179" w:rsidRDefault="009908DB">
      <w:r>
        <w:rPr>
          <w:noProof/>
          <w:lang w:val="en-US" w:eastAsia="zh-CN"/>
        </w:rPr>
        <w:drawing>
          <wp:inline distT="0" distB="0" distL="0" distR="0" wp14:anchorId="237DC305" wp14:editId="2AAF6D83">
            <wp:extent cx="4972050" cy="952500"/>
            <wp:effectExtent l="0" t="0" r="11430" b="7620"/>
            <wp:docPr id="164" name="image43.png"/>
            <wp:cNvGraphicFramePr/>
            <a:graphic xmlns:a="http://schemas.openxmlformats.org/drawingml/2006/main">
              <a:graphicData uri="http://schemas.openxmlformats.org/drawingml/2006/picture">
                <pic:pic xmlns:pic="http://schemas.openxmlformats.org/drawingml/2006/picture">
                  <pic:nvPicPr>
                    <pic:cNvPr id="164" name="image43.png"/>
                    <pic:cNvPicPr preferRelativeResize="0"/>
                  </pic:nvPicPr>
                  <pic:blipFill>
                    <a:blip r:embed="rId27"/>
                    <a:srcRect/>
                    <a:stretch>
                      <a:fillRect/>
                    </a:stretch>
                  </pic:blipFill>
                  <pic:spPr>
                    <a:xfrm>
                      <a:off x="0" y="0"/>
                      <a:ext cx="4972050" cy="952500"/>
                    </a:xfrm>
                    <a:prstGeom prst="rect">
                      <a:avLst/>
                    </a:prstGeom>
                  </pic:spPr>
                </pic:pic>
              </a:graphicData>
            </a:graphic>
          </wp:inline>
        </w:drawing>
      </w:r>
    </w:p>
    <w:p w14:paraId="4FF1B2D9" w14:textId="77777777" w:rsidR="008A2179" w:rsidRDefault="009908DB">
      <w:pPr>
        <w:numPr>
          <w:ilvl w:val="0"/>
          <w:numId w:val="5"/>
        </w:numPr>
        <w:contextualSpacing/>
      </w:pPr>
      <w:r>
        <w:t>Receive packet:</w:t>
      </w:r>
    </w:p>
    <w:tbl>
      <w:tblPr>
        <w:tblStyle w:val="Style37"/>
        <w:tblW w:w="8280" w:type="dxa"/>
        <w:tblInd w:w="-21" w:type="dxa"/>
        <w:tblLayout w:type="fixed"/>
        <w:tblLook w:val="04A0" w:firstRow="1" w:lastRow="0" w:firstColumn="1" w:lastColumn="0" w:noHBand="0" w:noVBand="1"/>
      </w:tblPr>
      <w:tblGrid>
        <w:gridCol w:w="1940"/>
        <w:gridCol w:w="960"/>
        <w:gridCol w:w="960"/>
        <w:gridCol w:w="4420"/>
      </w:tblGrid>
      <w:tr w:rsidR="008A2179" w14:paraId="2B98E823"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66703CE"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3909A890"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42947507"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545A69C7" w14:textId="77777777" w:rsidR="008A2179" w:rsidRDefault="009908DB">
            <w:pPr>
              <w:jc w:val="center"/>
            </w:pPr>
            <w:r>
              <w:rPr>
                <w:rFonts w:ascii="宋体" w:hAnsi="宋体" w:cs="宋体"/>
                <w:b/>
                <w:sz w:val="15"/>
                <w:szCs w:val="15"/>
              </w:rPr>
              <w:t>Description</w:t>
            </w:r>
          </w:p>
        </w:tc>
      </w:tr>
      <w:tr w:rsidR="008A2179" w14:paraId="0D28C5E9"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240E4F53" w14:textId="77777777" w:rsidR="008A2179" w:rsidRDefault="009908DB">
            <w:proofErr w:type="spellStart"/>
            <w:r>
              <w:rPr>
                <w:rFonts w:ascii="宋体" w:hAnsi="宋体" w:cs="宋体"/>
                <w:sz w:val="15"/>
                <w:szCs w:val="15"/>
              </w:rPr>
              <w:t>Cmd</w:t>
            </w:r>
            <w:proofErr w:type="spellEnd"/>
          </w:p>
        </w:tc>
        <w:tc>
          <w:tcPr>
            <w:tcW w:w="960" w:type="dxa"/>
            <w:tcBorders>
              <w:top w:val="single" w:sz="4" w:space="0" w:color="000000"/>
              <w:left w:val="nil"/>
              <w:bottom w:val="single" w:sz="4" w:space="0" w:color="000000"/>
              <w:right w:val="single" w:sz="4" w:space="0" w:color="000000"/>
            </w:tcBorders>
            <w:vAlign w:val="center"/>
          </w:tcPr>
          <w:p w14:paraId="5405D700" w14:textId="77777777" w:rsidR="008A2179" w:rsidRDefault="009908DB">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7F160F83"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0C5DFFBE" w14:textId="77777777" w:rsidR="008A2179" w:rsidRDefault="009908DB">
            <w:r>
              <w:rPr>
                <w:rFonts w:ascii="宋体" w:hAnsi="宋体" w:cs="宋体"/>
                <w:sz w:val="15"/>
                <w:szCs w:val="15"/>
              </w:rPr>
              <w:t>0xfb</w:t>
            </w:r>
          </w:p>
        </w:tc>
      </w:tr>
      <w:tr w:rsidR="008A2179" w14:paraId="48ADE43E"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703D43B9" w14:textId="77777777" w:rsidR="008A2179" w:rsidRDefault="009908DB">
            <w:r>
              <w:rPr>
                <w:rFonts w:ascii="宋体" w:hAnsi="宋体" w:cs="宋体"/>
                <w:sz w:val="15"/>
                <w:szCs w:val="15"/>
              </w:rPr>
              <w:t>Status</w:t>
            </w:r>
          </w:p>
        </w:tc>
        <w:tc>
          <w:tcPr>
            <w:tcW w:w="960" w:type="dxa"/>
            <w:tcBorders>
              <w:top w:val="single" w:sz="4" w:space="0" w:color="000000"/>
              <w:left w:val="nil"/>
              <w:bottom w:val="single" w:sz="4" w:space="0" w:color="000000"/>
              <w:right w:val="single" w:sz="4" w:space="0" w:color="000000"/>
            </w:tcBorders>
            <w:vAlign w:val="center"/>
          </w:tcPr>
          <w:p w14:paraId="795C065E" w14:textId="77777777" w:rsidR="008A2179" w:rsidRDefault="009908DB">
            <w:r>
              <w:rPr>
                <w:rFonts w:ascii="宋体" w:hAnsi="宋体" w:cs="宋体"/>
                <w:sz w:val="15"/>
                <w:szCs w:val="15"/>
              </w:rPr>
              <w:t>int8_t</w:t>
            </w:r>
          </w:p>
        </w:tc>
        <w:tc>
          <w:tcPr>
            <w:tcW w:w="960" w:type="dxa"/>
            <w:tcBorders>
              <w:top w:val="single" w:sz="4" w:space="0" w:color="000000"/>
              <w:left w:val="nil"/>
              <w:bottom w:val="single" w:sz="4" w:space="0" w:color="000000"/>
              <w:right w:val="single" w:sz="4" w:space="0" w:color="000000"/>
            </w:tcBorders>
            <w:vAlign w:val="center"/>
          </w:tcPr>
          <w:p w14:paraId="5A6D2F38"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29B966EA" w14:textId="77777777" w:rsidR="008A2179" w:rsidRDefault="009908DB">
            <w:r>
              <w:rPr>
                <w:rFonts w:ascii="宋体" w:hAnsi="宋体" w:cs="宋体"/>
                <w:sz w:val="15"/>
                <w:szCs w:val="15"/>
              </w:rPr>
              <w:t xml:space="preserve">Acknowledge by </w:t>
            </w:r>
            <w:proofErr w:type="spellStart"/>
            <w:r>
              <w:rPr>
                <w:rFonts w:ascii="宋体" w:hAnsi="宋体" w:cs="宋体"/>
                <w:sz w:val="15"/>
                <w:szCs w:val="15"/>
              </w:rPr>
              <w:t>MCU</w:t>
            </w:r>
            <w:proofErr w:type="spellEnd"/>
            <w:r>
              <w:rPr>
                <w:rFonts w:ascii="宋体" w:hAnsi="宋体" w:cs="宋体"/>
                <w:sz w:val="15"/>
                <w:szCs w:val="15"/>
              </w:rPr>
              <w:t>, success = 0x0, error = 0x1</w:t>
            </w:r>
          </w:p>
        </w:tc>
      </w:tr>
      <w:tr w:rsidR="008A2179" w14:paraId="36546C63" w14:textId="77777777">
        <w:trPr>
          <w:trHeight w:val="260"/>
        </w:trPr>
        <w:tc>
          <w:tcPr>
            <w:tcW w:w="2900" w:type="dxa"/>
            <w:gridSpan w:val="2"/>
            <w:tcBorders>
              <w:top w:val="single" w:sz="4" w:space="0" w:color="000000"/>
            </w:tcBorders>
            <w:vAlign w:val="center"/>
          </w:tcPr>
          <w:p w14:paraId="5219F211" w14:textId="77777777" w:rsidR="008A2179" w:rsidRDefault="009908DB">
            <w:pPr>
              <w:jc w:val="right"/>
            </w:pPr>
            <w:r>
              <w:rPr>
                <w:rFonts w:ascii="宋体" w:hAnsi="宋体" w:cs="宋体"/>
                <w:b/>
                <w:sz w:val="15"/>
                <w:szCs w:val="15"/>
              </w:rPr>
              <w:t>Total Bytes:</w:t>
            </w:r>
          </w:p>
        </w:tc>
        <w:tc>
          <w:tcPr>
            <w:tcW w:w="960" w:type="dxa"/>
            <w:tcBorders>
              <w:top w:val="single" w:sz="4" w:space="0" w:color="000000"/>
            </w:tcBorders>
            <w:vAlign w:val="center"/>
          </w:tcPr>
          <w:p w14:paraId="48686452" w14:textId="77777777" w:rsidR="008A2179" w:rsidRDefault="009908DB">
            <w:pPr>
              <w:jc w:val="center"/>
            </w:pPr>
            <w:r>
              <w:rPr>
                <w:rFonts w:ascii="宋体" w:hAnsi="宋体" w:cs="宋体"/>
                <w:b/>
                <w:sz w:val="15"/>
                <w:szCs w:val="15"/>
              </w:rPr>
              <w:t>2</w:t>
            </w:r>
          </w:p>
        </w:tc>
        <w:tc>
          <w:tcPr>
            <w:tcW w:w="4420" w:type="dxa"/>
            <w:tcBorders>
              <w:top w:val="single" w:sz="4" w:space="0" w:color="000000"/>
            </w:tcBorders>
            <w:vAlign w:val="bottom"/>
          </w:tcPr>
          <w:p w14:paraId="67DD7813" w14:textId="77777777" w:rsidR="008A2179" w:rsidRDefault="008A2179"/>
        </w:tc>
      </w:tr>
    </w:tbl>
    <w:p w14:paraId="5FCED2A0" w14:textId="77777777" w:rsidR="008A2179" w:rsidRDefault="008A2179"/>
    <w:p w14:paraId="1C733AF7" w14:textId="77777777" w:rsidR="008A2179" w:rsidRDefault="009908DB">
      <w:r>
        <w:t>Due to the transmission interval restriction of the wireless channel</w:t>
      </w:r>
      <w:r>
        <w:t>（</w:t>
      </w:r>
      <w:r>
        <w:t>Each 33.3ms can only be transmitted one control packet</w:t>
      </w:r>
      <w:r>
        <w:t>）：</w:t>
      </w:r>
    </w:p>
    <w:p w14:paraId="0BA9CC5B" w14:textId="77777777" w:rsidR="008A2179" w:rsidRDefault="009908DB">
      <w:pPr>
        <w:numPr>
          <w:ilvl w:val="0"/>
          <w:numId w:val="7"/>
        </w:numPr>
        <w:ind w:hanging="360"/>
        <w:contextualSpacing/>
      </w:pPr>
      <w:r>
        <w:t xml:space="preserve">If </w:t>
      </w:r>
      <w:proofErr w:type="spellStart"/>
      <w:proofErr w:type="gramStart"/>
      <w:r>
        <w:t>uplayer</w:t>
      </w:r>
      <w:proofErr w:type="spellEnd"/>
      <w:r>
        <w:t xml:space="preserve">  knows</w:t>
      </w:r>
      <w:proofErr w:type="gramEnd"/>
      <w:r>
        <w:t xml:space="preserve"> the total vibration time</w:t>
      </w:r>
      <w:r>
        <w:t>，</w:t>
      </w:r>
      <w:r>
        <w:t xml:space="preserve">set the duration </w:t>
      </w:r>
      <w:proofErr w:type="spellStart"/>
      <w:r>
        <w:t>ms</w:t>
      </w:r>
      <w:proofErr w:type="spellEnd"/>
      <w:r>
        <w:t xml:space="preserve"> directly. </w:t>
      </w:r>
    </w:p>
    <w:p w14:paraId="0C11827F" w14:textId="77777777" w:rsidR="008A2179" w:rsidRDefault="009908DB">
      <w:pPr>
        <w:numPr>
          <w:ilvl w:val="0"/>
          <w:numId w:val="7"/>
        </w:numPr>
        <w:ind w:hanging="360"/>
        <w:contextualSpacing/>
      </w:pPr>
      <w:r>
        <w:t xml:space="preserve">If </w:t>
      </w:r>
      <w:proofErr w:type="spellStart"/>
      <w:r>
        <w:t>uplayer</w:t>
      </w:r>
      <w:proofErr w:type="spellEnd"/>
      <w:r>
        <w:t xml:space="preserve"> doesn’t know the total vibration time</w:t>
      </w:r>
      <w:r>
        <w:t>，</w:t>
      </w:r>
      <w:r>
        <w:t>the duration can set to 33ms</w:t>
      </w:r>
      <w:r>
        <w:t>，</w:t>
      </w:r>
      <w:r>
        <w:t xml:space="preserve">and continue to send the </w:t>
      </w:r>
      <w:proofErr w:type="spellStart"/>
      <w:r>
        <w:t>pkt</w:t>
      </w:r>
      <w:proofErr w:type="spellEnd"/>
      <w:r>
        <w:t xml:space="preserve"> every </w:t>
      </w:r>
      <w:proofErr w:type="gramStart"/>
      <w:r>
        <w:t>33ms</w:t>
      </w:r>
      <w:r>
        <w:t>。</w:t>
      </w:r>
      <w:proofErr w:type="gramEnd"/>
    </w:p>
    <w:p w14:paraId="16C807E6" w14:textId="77777777" w:rsidR="008A2179" w:rsidRDefault="009908DB">
      <w:r>
        <w:t>Vibration hardware</w:t>
      </w:r>
      <w:r>
        <w:t>：</w:t>
      </w:r>
      <w:proofErr w:type="gramStart"/>
      <w:r>
        <w:t>Alps  AFT14A901B</w:t>
      </w:r>
      <w:proofErr w:type="gramEnd"/>
      <w:r>
        <w:t>：</w:t>
      </w:r>
    </w:p>
    <w:p w14:paraId="12E3BA28" w14:textId="77777777" w:rsidR="008A2179" w:rsidRDefault="009908DB">
      <w:pPr>
        <w:numPr>
          <w:ilvl w:val="0"/>
          <w:numId w:val="8"/>
        </w:numPr>
        <w:ind w:hanging="360"/>
        <w:contextualSpacing/>
      </w:pPr>
      <w:r>
        <w:t>Vibration Mode</w:t>
      </w:r>
      <w:r>
        <w:t>：</w:t>
      </w:r>
      <w:r>
        <w:t xml:space="preserve"> 0-no </w:t>
      </w:r>
      <w:proofErr w:type="spellStart"/>
      <w:r>
        <w:t>Vib</w:t>
      </w:r>
      <w:proofErr w:type="spellEnd"/>
      <w:r>
        <w:t xml:space="preserve"> 1-Weak 2-Strong</w:t>
      </w:r>
      <w:r>
        <w:t>（</w:t>
      </w:r>
      <w:r>
        <w:t xml:space="preserve">Alps built-in attribute </w:t>
      </w:r>
      <w:r>
        <w:t>）</w:t>
      </w:r>
    </w:p>
    <w:p w14:paraId="45693B77" w14:textId="77777777" w:rsidR="008A2179" w:rsidRDefault="009908DB">
      <w:pPr>
        <w:numPr>
          <w:ilvl w:val="0"/>
          <w:numId w:val="8"/>
        </w:numPr>
        <w:ind w:hanging="360"/>
        <w:contextualSpacing/>
      </w:pPr>
      <w:r>
        <w:rPr>
          <w:rFonts w:hint="eastAsia"/>
        </w:rPr>
        <w:t xml:space="preserve">Vibration instructions can be issued two times per 33.3ms. It will be cached if issued too </w:t>
      </w:r>
      <w:proofErr w:type="gramStart"/>
      <w:r>
        <w:rPr>
          <w:rFonts w:hint="eastAsia"/>
        </w:rPr>
        <w:t>fast,</w:t>
      </w:r>
      <w:proofErr w:type="gramEnd"/>
      <w:r>
        <w:rPr>
          <w:rFonts w:hint="eastAsia"/>
        </w:rPr>
        <w:t xml:space="preserve"> specially It also will dropped if the cache is full.</w:t>
      </w:r>
    </w:p>
    <w:p w14:paraId="711B2124" w14:textId="77777777" w:rsidR="008A2179" w:rsidRDefault="009908DB">
      <w:pPr>
        <w:numPr>
          <w:ilvl w:val="0"/>
          <w:numId w:val="8"/>
        </w:numPr>
        <w:ind w:hanging="360"/>
        <w:contextualSpacing/>
      </w:pPr>
      <w:r>
        <w:rPr>
          <w:rFonts w:hint="eastAsia"/>
        </w:rPr>
        <w:t xml:space="preserve">Each instruction is supported </w:t>
      </w:r>
      <w:proofErr w:type="gramStart"/>
      <w:r>
        <w:rPr>
          <w:rFonts w:hint="eastAsia"/>
        </w:rPr>
        <w:t>on a single device settings</w:t>
      </w:r>
      <w:proofErr w:type="gramEnd"/>
      <w:r>
        <w:rPr>
          <w:rFonts w:hint="eastAsia"/>
        </w:rPr>
        <w:t>. (Both A and B vibrate in one instruction is not supported)</w:t>
      </w:r>
    </w:p>
    <w:p w14:paraId="38D344E9" w14:textId="77777777" w:rsidR="008A2179" w:rsidRDefault="008A2179"/>
    <w:p w14:paraId="1C07689A" w14:textId="6A1EA29B" w:rsidR="008A2179" w:rsidRDefault="009908DB">
      <w:pPr>
        <w:pStyle w:val="4"/>
        <w:numPr>
          <w:ilvl w:val="3"/>
          <w:numId w:val="4"/>
        </w:numPr>
        <w:contextualSpacing/>
      </w:pPr>
      <w:bookmarkStart w:id="56" w:name="_vxav7urzikhb" w:colFirst="0" w:colLast="0"/>
      <w:bookmarkStart w:id="57" w:name="_Toc25991"/>
      <w:bookmarkEnd w:id="56"/>
      <w:r>
        <w:t xml:space="preserve">Enter </w:t>
      </w:r>
      <w:proofErr w:type="spellStart"/>
      <w:r>
        <w:t>DFU</w:t>
      </w:r>
      <w:proofErr w:type="spellEnd"/>
      <w:r>
        <w:t xml:space="preserve"> mode (No reply</w:t>
      </w:r>
      <w:proofErr w:type="gramStart"/>
      <w:r>
        <w:t>)</w:t>
      </w:r>
      <w:bookmarkEnd w:id="57"/>
      <w:r w:rsidR="00094B00">
        <w:t>(</w:t>
      </w:r>
      <w:proofErr w:type="gramEnd"/>
      <w:r w:rsidR="00094B00">
        <w:t>optional)</w:t>
      </w:r>
    </w:p>
    <w:tbl>
      <w:tblPr>
        <w:tblStyle w:val="Style38"/>
        <w:tblW w:w="8280" w:type="dxa"/>
        <w:tblInd w:w="-21" w:type="dxa"/>
        <w:tblLayout w:type="fixed"/>
        <w:tblLook w:val="04A0" w:firstRow="1" w:lastRow="0" w:firstColumn="1" w:lastColumn="0" w:noHBand="0" w:noVBand="1"/>
      </w:tblPr>
      <w:tblGrid>
        <w:gridCol w:w="1940"/>
        <w:gridCol w:w="960"/>
        <w:gridCol w:w="960"/>
        <w:gridCol w:w="4420"/>
      </w:tblGrid>
      <w:tr w:rsidR="008A2179" w14:paraId="385A27A3"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3449A22"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59DA0169"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1B750B0A"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743535B4" w14:textId="77777777" w:rsidR="008A2179" w:rsidRDefault="009908DB">
            <w:pPr>
              <w:jc w:val="center"/>
            </w:pPr>
            <w:r>
              <w:rPr>
                <w:rFonts w:ascii="宋体" w:hAnsi="宋体" w:cs="宋体"/>
                <w:b/>
                <w:sz w:val="15"/>
                <w:szCs w:val="15"/>
              </w:rPr>
              <w:t>Description</w:t>
            </w:r>
          </w:p>
        </w:tc>
      </w:tr>
      <w:tr w:rsidR="008A2179" w14:paraId="13FA3711"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75AF6BC2" w14:textId="77777777" w:rsidR="008A2179" w:rsidRDefault="009908DB">
            <w:proofErr w:type="spellStart"/>
            <w:r>
              <w:rPr>
                <w:rFonts w:ascii="宋体" w:hAnsi="宋体" w:cs="宋体"/>
                <w:sz w:val="15"/>
                <w:szCs w:val="15"/>
              </w:rPr>
              <w:t>Cmd</w:t>
            </w:r>
            <w:proofErr w:type="spellEnd"/>
          </w:p>
        </w:tc>
        <w:tc>
          <w:tcPr>
            <w:tcW w:w="960" w:type="dxa"/>
            <w:tcBorders>
              <w:top w:val="single" w:sz="4" w:space="0" w:color="000000"/>
              <w:left w:val="nil"/>
              <w:bottom w:val="single" w:sz="4" w:space="0" w:color="000000"/>
              <w:right w:val="single" w:sz="4" w:space="0" w:color="000000"/>
            </w:tcBorders>
            <w:vAlign w:val="center"/>
          </w:tcPr>
          <w:p w14:paraId="65C5DF9F" w14:textId="77777777" w:rsidR="008A2179" w:rsidRDefault="009908DB">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7320B133"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483AD495" w14:textId="77777777" w:rsidR="008A2179" w:rsidRDefault="009908DB">
            <w:r>
              <w:rPr>
                <w:rFonts w:ascii="宋体" w:hAnsi="宋体" w:cs="宋体"/>
                <w:sz w:val="15"/>
                <w:szCs w:val="15"/>
              </w:rPr>
              <w:t>0xfa</w:t>
            </w:r>
          </w:p>
        </w:tc>
      </w:tr>
      <w:tr w:rsidR="008A2179" w14:paraId="4421596C"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011F3FFA" w14:textId="77777777" w:rsidR="008A2179" w:rsidRDefault="009908DB">
            <w:proofErr w:type="spellStart"/>
            <w:r>
              <w:rPr>
                <w:rFonts w:ascii="宋体" w:hAnsi="宋体" w:cs="宋体"/>
                <w:sz w:val="15"/>
                <w:szCs w:val="15"/>
              </w:rPr>
              <w:t>devID</w:t>
            </w:r>
            <w:proofErr w:type="spellEnd"/>
          </w:p>
        </w:tc>
        <w:tc>
          <w:tcPr>
            <w:tcW w:w="960" w:type="dxa"/>
            <w:tcBorders>
              <w:top w:val="single" w:sz="4" w:space="0" w:color="000000"/>
              <w:left w:val="nil"/>
              <w:bottom w:val="single" w:sz="4" w:space="0" w:color="000000"/>
              <w:right w:val="single" w:sz="4" w:space="0" w:color="000000"/>
            </w:tcBorders>
            <w:vAlign w:val="center"/>
          </w:tcPr>
          <w:p w14:paraId="26E60129" w14:textId="77777777" w:rsidR="008A2179" w:rsidRDefault="009908DB">
            <w:bookmarkStart w:id="58" w:name="_gjdgxs" w:colFirst="0" w:colLast="0"/>
            <w:bookmarkEnd w:id="58"/>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60C7433B"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576B22C2" w14:textId="77777777" w:rsidR="008A2179" w:rsidRDefault="009908DB">
            <w:r>
              <w:rPr>
                <w:rFonts w:ascii="宋体" w:hAnsi="宋体" w:cs="宋体"/>
                <w:sz w:val="15"/>
                <w:szCs w:val="15"/>
              </w:rPr>
              <w:t xml:space="preserve">Which device enter </w:t>
            </w:r>
            <w:proofErr w:type="spellStart"/>
            <w:r>
              <w:rPr>
                <w:rFonts w:ascii="宋体" w:hAnsi="宋体" w:cs="宋体"/>
                <w:sz w:val="15"/>
                <w:szCs w:val="15"/>
              </w:rPr>
              <w:t>dfu</w:t>
            </w:r>
            <w:proofErr w:type="spellEnd"/>
            <w:r>
              <w:rPr>
                <w:rFonts w:ascii="宋体" w:hAnsi="宋体" w:cs="宋体"/>
                <w:sz w:val="15"/>
                <w:szCs w:val="15"/>
              </w:rPr>
              <w:t xml:space="preserve"> mode</w:t>
            </w:r>
          </w:p>
        </w:tc>
      </w:tr>
      <w:tr w:rsidR="008A2179" w14:paraId="479FD4EC" w14:textId="77777777">
        <w:trPr>
          <w:trHeight w:val="260"/>
        </w:trPr>
        <w:tc>
          <w:tcPr>
            <w:tcW w:w="2900" w:type="dxa"/>
            <w:gridSpan w:val="2"/>
            <w:tcBorders>
              <w:top w:val="single" w:sz="4" w:space="0" w:color="000000"/>
            </w:tcBorders>
            <w:vAlign w:val="center"/>
          </w:tcPr>
          <w:p w14:paraId="4E70621E" w14:textId="77777777" w:rsidR="008A2179" w:rsidRDefault="009908DB">
            <w:pPr>
              <w:jc w:val="right"/>
            </w:pPr>
            <w:r>
              <w:rPr>
                <w:rFonts w:ascii="宋体" w:hAnsi="宋体" w:cs="宋体"/>
                <w:b/>
                <w:sz w:val="15"/>
                <w:szCs w:val="15"/>
              </w:rPr>
              <w:t>Total Bytes:</w:t>
            </w:r>
          </w:p>
        </w:tc>
        <w:tc>
          <w:tcPr>
            <w:tcW w:w="960" w:type="dxa"/>
            <w:tcBorders>
              <w:top w:val="single" w:sz="4" w:space="0" w:color="000000"/>
            </w:tcBorders>
            <w:vAlign w:val="center"/>
          </w:tcPr>
          <w:p w14:paraId="48710997" w14:textId="77777777" w:rsidR="008A2179" w:rsidRDefault="009908DB">
            <w:pPr>
              <w:jc w:val="center"/>
            </w:pPr>
            <w:r>
              <w:rPr>
                <w:rFonts w:ascii="宋体" w:hAnsi="宋体" w:cs="宋体"/>
                <w:b/>
                <w:sz w:val="15"/>
                <w:szCs w:val="15"/>
              </w:rPr>
              <w:t>2</w:t>
            </w:r>
          </w:p>
        </w:tc>
        <w:tc>
          <w:tcPr>
            <w:tcW w:w="4420" w:type="dxa"/>
            <w:tcBorders>
              <w:top w:val="single" w:sz="4" w:space="0" w:color="000000"/>
            </w:tcBorders>
            <w:vAlign w:val="bottom"/>
          </w:tcPr>
          <w:p w14:paraId="3389C6E4" w14:textId="77777777" w:rsidR="008A2179" w:rsidRDefault="008A2179"/>
        </w:tc>
      </w:tr>
    </w:tbl>
    <w:p w14:paraId="59B82F22" w14:textId="77777777" w:rsidR="008A2179" w:rsidRDefault="009908DB">
      <w:r>
        <w:rPr>
          <w:noProof/>
          <w:lang w:val="en-US" w:eastAsia="zh-CN"/>
        </w:rPr>
        <w:drawing>
          <wp:inline distT="114300" distB="114300" distL="114300" distR="114300" wp14:anchorId="2708F423" wp14:editId="1D8AA960">
            <wp:extent cx="2305050" cy="1238250"/>
            <wp:effectExtent l="0" t="0" r="11430" b="11430"/>
            <wp:docPr id="165" name="image44.png"/>
            <wp:cNvGraphicFramePr/>
            <a:graphic xmlns:a="http://schemas.openxmlformats.org/drawingml/2006/main">
              <a:graphicData uri="http://schemas.openxmlformats.org/drawingml/2006/picture">
                <pic:pic xmlns:pic="http://schemas.openxmlformats.org/drawingml/2006/picture">
                  <pic:nvPicPr>
                    <pic:cNvPr id="165" name="image44.png"/>
                    <pic:cNvPicPr preferRelativeResize="0"/>
                  </pic:nvPicPr>
                  <pic:blipFill>
                    <a:blip r:embed="rId28"/>
                    <a:srcRect/>
                    <a:stretch>
                      <a:fillRect/>
                    </a:stretch>
                  </pic:blipFill>
                  <pic:spPr>
                    <a:xfrm>
                      <a:off x="0" y="0"/>
                      <a:ext cx="2305050" cy="1238250"/>
                    </a:xfrm>
                    <a:prstGeom prst="rect">
                      <a:avLst/>
                    </a:prstGeom>
                  </pic:spPr>
                </pic:pic>
              </a:graphicData>
            </a:graphic>
          </wp:inline>
        </w:drawing>
      </w:r>
    </w:p>
    <w:p w14:paraId="09F51D8C" w14:textId="77777777" w:rsidR="008A2179" w:rsidRDefault="009908DB">
      <w:pPr>
        <w:pStyle w:val="4"/>
        <w:numPr>
          <w:ilvl w:val="3"/>
          <w:numId w:val="4"/>
        </w:numPr>
        <w:contextualSpacing/>
      </w:pPr>
      <w:bookmarkStart w:id="59" w:name="_rdqb40ch12cv" w:colFirst="0" w:colLast="0"/>
      <w:bookmarkStart w:id="60" w:name="_Toc25246"/>
      <w:bookmarkEnd w:id="59"/>
      <w:r>
        <w:t xml:space="preserve">Get repeater firmware </w:t>
      </w:r>
      <w:proofErr w:type="gramStart"/>
      <w:r>
        <w:t>version(</w:t>
      </w:r>
      <w:proofErr w:type="gramEnd"/>
      <w:r>
        <w:t>Have reply)</w:t>
      </w:r>
      <w:bookmarkEnd w:id="60"/>
    </w:p>
    <w:p w14:paraId="1B7B3072" w14:textId="77777777" w:rsidR="008A2179" w:rsidRDefault="009908DB">
      <w:pPr>
        <w:numPr>
          <w:ilvl w:val="0"/>
          <w:numId w:val="5"/>
        </w:numPr>
        <w:contextualSpacing/>
      </w:pPr>
      <w:r>
        <w:t>Send packet:</w:t>
      </w:r>
    </w:p>
    <w:tbl>
      <w:tblPr>
        <w:tblStyle w:val="Style39"/>
        <w:tblW w:w="8280" w:type="dxa"/>
        <w:tblInd w:w="-21" w:type="dxa"/>
        <w:tblLayout w:type="fixed"/>
        <w:tblLook w:val="04A0" w:firstRow="1" w:lastRow="0" w:firstColumn="1" w:lastColumn="0" w:noHBand="0" w:noVBand="1"/>
      </w:tblPr>
      <w:tblGrid>
        <w:gridCol w:w="1940"/>
        <w:gridCol w:w="960"/>
        <w:gridCol w:w="960"/>
        <w:gridCol w:w="4420"/>
      </w:tblGrid>
      <w:tr w:rsidR="008A2179" w14:paraId="38C54C3B"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5FFE3BCF"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37496F75"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1745ADA1"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6722AFF6" w14:textId="77777777" w:rsidR="008A2179" w:rsidRDefault="009908DB">
            <w:pPr>
              <w:jc w:val="center"/>
            </w:pPr>
            <w:r>
              <w:rPr>
                <w:rFonts w:ascii="宋体" w:hAnsi="宋体" w:cs="宋体"/>
                <w:b/>
                <w:sz w:val="15"/>
                <w:szCs w:val="15"/>
              </w:rPr>
              <w:t>Description</w:t>
            </w:r>
          </w:p>
        </w:tc>
      </w:tr>
      <w:tr w:rsidR="008A2179" w14:paraId="564FA28B"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040A4170" w14:textId="77777777" w:rsidR="008A2179" w:rsidRDefault="009908DB">
            <w:proofErr w:type="spellStart"/>
            <w:r>
              <w:rPr>
                <w:rFonts w:ascii="宋体" w:hAnsi="宋体" w:cs="宋体"/>
                <w:sz w:val="15"/>
                <w:szCs w:val="15"/>
              </w:rPr>
              <w:t>Cmd</w:t>
            </w:r>
            <w:proofErr w:type="spellEnd"/>
          </w:p>
        </w:tc>
        <w:tc>
          <w:tcPr>
            <w:tcW w:w="960" w:type="dxa"/>
            <w:tcBorders>
              <w:top w:val="single" w:sz="4" w:space="0" w:color="000000"/>
              <w:left w:val="nil"/>
              <w:bottom w:val="single" w:sz="4" w:space="0" w:color="000000"/>
              <w:right w:val="single" w:sz="4" w:space="0" w:color="000000"/>
            </w:tcBorders>
            <w:vAlign w:val="center"/>
          </w:tcPr>
          <w:p w14:paraId="187D1C8A" w14:textId="77777777" w:rsidR="008A2179" w:rsidRDefault="009908DB">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12BC8C1D"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6657EDEE" w14:textId="77777777" w:rsidR="008A2179" w:rsidRDefault="009908DB">
            <w:r>
              <w:rPr>
                <w:rFonts w:ascii="宋体" w:hAnsi="宋体" w:cs="宋体"/>
                <w:sz w:val="15"/>
                <w:szCs w:val="15"/>
              </w:rPr>
              <w:t>0xF9</w:t>
            </w:r>
          </w:p>
        </w:tc>
      </w:tr>
      <w:tr w:rsidR="008A2179" w14:paraId="77B89963" w14:textId="77777777">
        <w:trPr>
          <w:trHeight w:val="260"/>
        </w:trPr>
        <w:tc>
          <w:tcPr>
            <w:tcW w:w="2900" w:type="dxa"/>
            <w:gridSpan w:val="2"/>
            <w:tcBorders>
              <w:top w:val="single" w:sz="4" w:space="0" w:color="000000"/>
            </w:tcBorders>
            <w:vAlign w:val="center"/>
          </w:tcPr>
          <w:p w14:paraId="481B9B97" w14:textId="77777777" w:rsidR="008A2179" w:rsidRDefault="009908DB">
            <w:pPr>
              <w:jc w:val="right"/>
            </w:pPr>
            <w:r>
              <w:rPr>
                <w:rFonts w:ascii="宋体" w:hAnsi="宋体" w:cs="宋体"/>
                <w:b/>
                <w:sz w:val="15"/>
                <w:szCs w:val="15"/>
              </w:rPr>
              <w:t>Total Bytes:</w:t>
            </w:r>
          </w:p>
        </w:tc>
        <w:tc>
          <w:tcPr>
            <w:tcW w:w="960" w:type="dxa"/>
            <w:tcBorders>
              <w:top w:val="single" w:sz="4" w:space="0" w:color="000000"/>
            </w:tcBorders>
            <w:vAlign w:val="center"/>
          </w:tcPr>
          <w:p w14:paraId="662CDBAD" w14:textId="77777777" w:rsidR="008A2179" w:rsidRDefault="009908DB">
            <w:pPr>
              <w:jc w:val="center"/>
            </w:pPr>
            <w:r>
              <w:rPr>
                <w:rFonts w:ascii="宋体" w:hAnsi="宋体" w:cs="宋体"/>
                <w:b/>
                <w:sz w:val="15"/>
                <w:szCs w:val="15"/>
              </w:rPr>
              <w:t>1</w:t>
            </w:r>
          </w:p>
        </w:tc>
        <w:tc>
          <w:tcPr>
            <w:tcW w:w="4420" w:type="dxa"/>
            <w:tcBorders>
              <w:top w:val="single" w:sz="4" w:space="0" w:color="000000"/>
            </w:tcBorders>
            <w:vAlign w:val="bottom"/>
          </w:tcPr>
          <w:p w14:paraId="61F4644C" w14:textId="77777777" w:rsidR="008A2179" w:rsidRDefault="008A2179"/>
        </w:tc>
      </w:tr>
    </w:tbl>
    <w:p w14:paraId="7FE16CBD" w14:textId="77777777" w:rsidR="008A2179" w:rsidRDefault="008A2179"/>
    <w:p w14:paraId="06157F95" w14:textId="77777777" w:rsidR="008A2179" w:rsidRDefault="009908DB">
      <w:pPr>
        <w:numPr>
          <w:ilvl w:val="0"/>
          <w:numId w:val="5"/>
        </w:numPr>
        <w:contextualSpacing/>
      </w:pPr>
      <w:r>
        <w:t>Receive packet:</w:t>
      </w:r>
    </w:p>
    <w:tbl>
      <w:tblPr>
        <w:tblStyle w:val="Style40"/>
        <w:tblW w:w="8280" w:type="dxa"/>
        <w:tblInd w:w="-21" w:type="dxa"/>
        <w:tblLayout w:type="fixed"/>
        <w:tblLook w:val="04A0" w:firstRow="1" w:lastRow="0" w:firstColumn="1" w:lastColumn="0" w:noHBand="0" w:noVBand="1"/>
      </w:tblPr>
      <w:tblGrid>
        <w:gridCol w:w="1940"/>
        <w:gridCol w:w="960"/>
        <w:gridCol w:w="960"/>
        <w:gridCol w:w="4420"/>
      </w:tblGrid>
      <w:tr w:rsidR="008A2179" w14:paraId="6407825A" w14:textId="77777777">
        <w:trPr>
          <w:trHeight w:val="260"/>
        </w:trPr>
        <w:tc>
          <w:tcPr>
            <w:tcW w:w="19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1CC206B" w14:textId="77777777" w:rsidR="008A2179" w:rsidRDefault="009908DB">
            <w:pPr>
              <w:jc w:val="center"/>
            </w:pPr>
            <w:r>
              <w:rPr>
                <w:rFonts w:ascii="宋体" w:hAnsi="宋体" w:cs="宋体"/>
                <w:b/>
                <w:sz w:val="15"/>
                <w:szCs w:val="15"/>
              </w:rPr>
              <w:t>Name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0F045F92" w14:textId="77777777" w:rsidR="008A2179" w:rsidRDefault="009908DB">
            <w:pPr>
              <w:jc w:val="center"/>
            </w:pPr>
            <w:r>
              <w:rPr>
                <w:rFonts w:ascii="宋体" w:hAnsi="宋体" w:cs="宋体"/>
                <w:b/>
                <w:sz w:val="15"/>
                <w:szCs w:val="15"/>
              </w:rPr>
              <w:t>Type</w:t>
            </w:r>
          </w:p>
        </w:tc>
        <w:tc>
          <w:tcPr>
            <w:tcW w:w="960" w:type="dxa"/>
            <w:tcBorders>
              <w:top w:val="single" w:sz="4" w:space="0" w:color="000000"/>
              <w:left w:val="nil"/>
              <w:bottom w:val="single" w:sz="4" w:space="0" w:color="000000"/>
              <w:right w:val="single" w:sz="4" w:space="0" w:color="000000"/>
            </w:tcBorders>
            <w:shd w:val="clear" w:color="auto" w:fill="92D050"/>
            <w:vAlign w:val="center"/>
          </w:tcPr>
          <w:p w14:paraId="35D32E72" w14:textId="77777777" w:rsidR="008A2179" w:rsidRDefault="009908DB">
            <w:pPr>
              <w:jc w:val="center"/>
            </w:pPr>
            <w:r>
              <w:rPr>
                <w:rFonts w:ascii="宋体" w:hAnsi="宋体" w:cs="宋体"/>
                <w:b/>
                <w:sz w:val="15"/>
                <w:szCs w:val="15"/>
              </w:rPr>
              <w:t>Bytes</w:t>
            </w:r>
          </w:p>
        </w:tc>
        <w:tc>
          <w:tcPr>
            <w:tcW w:w="4420" w:type="dxa"/>
            <w:tcBorders>
              <w:top w:val="single" w:sz="4" w:space="0" w:color="000000"/>
              <w:left w:val="nil"/>
              <w:bottom w:val="single" w:sz="4" w:space="0" w:color="000000"/>
              <w:right w:val="single" w:sz="4" w:space="0" w:color="000000"/>
            </w:tcBorders>
            <w:shd w:val="clear" w:color="auto" w:fill="92D050"/>
            <w:vAlign w:val="center"/>
          </w:tcPr>
          <w:p w14:paraId="01A9A40F" w14:textId="77777777" w:rsidR="008A2179" w:rsidRDefault="009908DB">
            <w:pPr>
              <w:jc w:val="center"/>
            </w:pPr>
            <w:r>
              <w:rPr>
                <w:rFonts w:ascii="宋体" w:hAnsi="宋体" w:cs="宋体"/>
                <w:b/>
                <w:sz w:val="15"/>
                <w:szCs w:val="15"/>
              </w:rPr>
              <w:t>Description</w:t>
            </w:r>
          </w:p>
        </w:tc>
      </w:tr>
      <w:tr w:rsidR="008A2179" w14:paraId="19BDE826"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0F20ABAA" w14:textId="77777777" w:rsidR="008A2179" w:rsidRDefault="009908DB">
            <w:proofErr w:type="spellStart"/>
            <w:r>
              <w:rPr>
                <w:rFonts w:ascii="宋体" w:hAnsi="宋体" w:cs="宋体"/>
                <w:sz w:val="15"/>
                <w:szCs w:val="15"/>
              </w:rPr>
              <w:t>Cmd</w:t>
            </w:r>
            <w:proofErr w:type="spellEnd"/>
          </w:p>
        </w:tc>
        <w:tc>
          <w:tcPr>
            <w:tcW w:w="960" w:type="dxa"/>
            <w:tcBorders>
              <w:top w:val="single" w:sz="4" w:space="0" w:color="000000"/>
              <w:left w:val="nil"/>
              <w:bottom w:val="single" w:sz="4" w:space="0" w:color="000000"/>
              <w:right w:val="single" w:sz="4" w:space="0" w:color="000000"/>
            </w:tcBorders>
            <w:vAlign w:val="center"/>
          </w:tcPr>
          <w:p w14:paraId="73664616" w14:textId="77777777" w:rsidR="008A2179" w:rsidRDefault="009908DB">
            <w:r>
              <w:rPr>
                <w:rFonts w:ascii="宋体" w:hAnsi="宋体" w:cs="宋体"/>
                <w:sz w:val="15"/>
                <w:szCs w:val="15"/>
              </w:rPr>
              <w:t>uint8_t</w:t>
            </w:r>
          </w:p>
        </w:tc>
        <w:tc>
          <w:tcPr>
            <w:tcW w:w="960" w:type="dxa"/>
            <w:tcBorders>
              <w:top w:val="single" w:sz="4" w:space="0" w:color="000000"/>
              <w:left w:val="nil"/>
              <w:bottom w:val="single" w:sz="4" w:space="0" w:color="000000"/>
              <w:right w:val="single" w:sz="4" w:space="0" w:color="000000"/>
            </w:tcBorders>
            <w:vAlign w:val="center"/>
          </w:tcPr>
          <w:p w14:paraId="359BB613" w14:textId="77777777" w:rsidR="008A2179" w:rsidRDefault="009908DB">
            <w:pPr>
              <w:jc w:val="center"/>
            </w:pPr>
            <w:r>
              <w:rPr>
                <w:rFonts w:ascii="宋体" w:hAnsi="宋体" w:cs="宋体"/>
                <w:sz w:val="15"/>
                <w:szCs w:val="15"/>
              </w:rPr>
              <w:t>1</w:t>
            </w:r>
          </w:p>
        </w:tc>
        <w:tc>
          <w:tcPr>
            <w:tcW w:w="4420" w:type="dxa"/>
            <w:tcBorders>
              <w:top w:val="single" w:sz="4" w:space="0" w:color="000000"/>
              <w:left w:val="nil"/>
              <w:bottom w:val="single" w:sz="4" w:space="0" w:color="000000"/>
              <w:right w:val="single" w:sz="4" w:space="0" w:color="000000"/>
            </w:tcBorders>
            <w:vAlign w:val="bottom"/>
          </w:tcPr>
          <w:p w14:paraId="31A4C8F3" w14:textId="77777777" w:rsidR="008A2179" w:rsidRDefault="009908DB">
            <w:proofErr w:type="spellStart"/>
            <w:r>
              <w:rPr>
                <w:rFonts w:ascii="宋体" w:hAnsi="宋体" w:cs="宋体"/>
                <w:sz w:val="15"/>
                <w:szCs w:val="15"/>
              </w:rPr>
              <w:t>CMD</w:t>
            </w:r>
            <w:proofErr w:type="spellEnd"/>
            <w:r>
              <w:rPr>
                <w:rFonts w:ascii="宋体" w:hAnsi="宋体" w:cs="宋体"/>
                <w:sz w:val="15"/>
                <w:szCs w:val="15"/>
              </w:rPr>
              <w:t xml:space="preserve"> byte，fix to 0xF9</w:t>
            </w:r>
          </w:p>
        </w:tc>
      </w:tr>
      <w:tr w:rsidR="008A2179" w14:paraId="48CDBABD" w14:textId="77777777">
        <w:trPr>
          <w:trHeight w:val="260"/>
        </w:trPr>
        <w:tc>
          <w:tcPr>
            <w:tcW w:w="1940" w:type="dxa"/>
            <w:tcBorders>
              <w:top w:val="single" w:sz="4" w:space="0" w:color="000000"/>
              <w:left w:val="single" w:sz="4" w:space="0" w:color="000000"/>
              <w:bottom w:val="single" w:sz="4" w:space="0" w:color="000000"/>
              <w:right w:val="single" w:sz="4" w:space="0" w:color="000000"/>
            </w:tcBorders>
            <w:vAlign w:val="center"/>
          </w:tcPr>
          <w:p w14:paraId="257FB36D" w14:textId="77777777" w:rsidR="008A2179" w:rsidRDefault="009908DB">
            <w:proofErr w:type="spellStart"/>
            <w:r>
              <w:rPr>
                <w:rFonts w:ascii="宋体" w:hAnsi="宋体" w:cs="宋体"/>
                <w:sz w:val="15"/>
                <w:szCs w:val="15"/>
              </w:rPr>
              <w:t>FirmwareVersion</w:t>
            </w:r>
            <w:proofErr w:type="spellEnd"/>
          </w:p>
        </w:tc>
        <w:tc>
          <w:tcPr>
            <w:tcW w:w="960" w:type="dxa"/>
            <w:tcBorders>
              <w:top w:val="single" w:sz="4" w:space="0" w:color="000000"/>
              <w:left w:val="nil"/>
              <w:bottom w:val="single" w:sz="4" w:space="0" w:color="000000"/>
              <w:right w:val="single" w:sz="4" w:space="0" w:color="000000"/>
            </w:tcBorders>
            <w:vAlign w:val="center"/>
          </w:tcPr>
          <w:p w14:paraId="2F132A3A" w14:textId="77777777" w:rsidR="008A2179" w:rsidRDefault="009908DB">
            <w:r>
              <w:rPr>
                <w:rFonts w:ascii="宋体" w:hAnsi="宋体" w:cs="宋体"/>
                <w:sz w:val="15"/>
                <w:szCs w:val="15"/>
              </w:rPr>
              <w:t>uint16_t</w:t>
            </w:r>
          </w:p>
        </w:tc>
        <w:tc>
          <w:tcPr>
            <w:tcW w:w="960" w:type="dxa"/>
            <w:tcBorders>
              <w:top w:val="single" w:sz="4" w:space="0" w:color="000000"/>
              <w:left w:val="nil"/>
              <w:bottom w:val="single" w:sz="4" w:space="0" w:color="000000"/>
              <w:right w:val="single" w:sz="4" w:space="0" w:color="000000"/>
            </w:tcBorders>
            <w:vAlign w:val="center"/>
          </w:tcPr>
          <w:p w14:paraId="0D47AD71" w14:textId="77777777" w:rsidR="008A2179" w:rsidRDefault="009908DB">
            <w:pPr>
              <w:jc w:val="center"/>
            </w:pPr>
            <w:r>
              <w:rPr>
                <w:rFonts w:ascii="宋体" w:hAnsi="宋体" w:cs="宋体"/>
                <w:sz w:val="15"/>
                <w:szCs w:val="15"/>
              </w:rPr>
              <w:t>2</w:t>
            </w:r>
          </w:p>
        </w:tc>
        <w:tc>
          <w:tcPr>
            <w:tcW w:w="4420" w:type="dxa"/>
            <w:tcBorders>
              <w:top w:val="single" w:sz="4" w:space="0" w:color="000000"/>
              <w:left w:val="nil"/>
              <w:bottom w:val="single" w:sz="4" w:space="0" w:color="000000"/>
              <w:right w:val="single" w:sz="4" w:space="0" w:color="000000"/>
            </w:tcBorders>
            <w:vAlign w:val="bottom"/>
          </w:tcPr>
          <w:p w14:paraId="11D58EA3" w14:textId="77777777" w:rsidR="008A2179" w:rsidRDefault="009908DB">
            <w:proofErr w:type="spellStart"/>
            <w:r>
              <w:rPr>
                <w:rFonts w:ascii="宋体" w:hAnsi="宋体" w:cs="宋体"/>
                <w:sz w:val="15"/>
                <w:szCs w:val="15"/>
              </w:rPr>
              <w:t>MCU</w:t>
            </w:r>
            <w:proofErr w:type="spellEnd"/>
            <w:r>
              <w:rPr>
                <w:rFonts w:ascii="宋体" w:hAnsi="宋体" w:cs="宋体"/>
                <w:sz w:val="15"/>
                <w:szCs w:val="15"/>
              </w:rPr>
              <w:t xml:space="preserve"> firmware version</w:t>
            </w:r>
          </w:p>
        </w:tc>
      </w:tr>
      <w:tr w:rsidR="008A2179" w14:paraId="01551A22" w14:textId="77777777">
        <w:trPr>
          <w:trHeight w:val="260"/>
        </w:trPr>
        <w:tc>
          <w:tcPr>
            <w:tcW w:w="2900" w:type="dxa"/>
            <w:gridSpan w:val="2"/>
            <w:tcBorders>
              <w:top w:val="single" w:sz="4" w:space="0" w:color="000000"/>
            </w:tcBorders>
            <w:vAlign w:val="center"/>
          </w:tcPr>
          <w:p w14:paraId="1781AEFE" w14:textId="77777777" w:rsidR="008A2179" w:rsidRDefault="009908DB">
            <w:pPr>
              <w:jc w:val="right"/>
            </w:pPr>
            <w:r>
              <w:rPr>
                <w:rFonts w:ascii="宋体" w:hAnsi="宋体" w:cs="宋体"/>
                <w:b/>
                <w:sz w:val="15"/>
                <w:szCs w:val="15"/>
              </w:rPr>
              <w:t>Total Bytes:</w:t>
            </w:r>
          </w:p>
        </w:tc>
        <w:tc>
          <w:tcPr>
            <w:tcW w:w="960" w:type="dxa"/>
            <w:tcBorders>
              <w:top w:val="single" w:sz="4" w:space="0" w:color="000000"/>
            </w:tcBorders>
            <w:vAlign w:val="center"/>
          </w:tcPr>
          <w:p w14:paraId="652300F1" w14:textId="77777777" w:rsidR="008A2179" w:rsidRDefault="009908DB">
            <w:pPr>
              <w:jc w:val="center"/>
            </w:pPr>
            <w:r>
              <w:rPr>
                <w:rFonts w:ascii="宋体" w:hAnsi="宋体" w:cs="宋体"/>
                <w:b/>
                <w:sz w:val="15"/>
                <w:szCs w:val="15"/>
              </w:rPr>
              <w:t>3</w:t>
            </w:r>
          </w:p>
        </w:tc>
        <w:tc>
          <w:tcPr>
            <w:tcW w:w="4420" w:type="dxa"/>
            <w:tcBorders>
              <w:top w:val="single" w:sz="4" w:space="0" w:color="000000"/>
            </w:tcBorders>
            <w:vAlign w:val="bottom"/>
          </w:tcPr>
          <w:p w14:paraId="0AE80003" w14:textId="77777777" w:rsidR="008A2179" w:rsidRDefault="008A2179"/>
        </w:tc>
      </w:tr>
    </w:tbl>
    <w:p w14:paraId="38D82FD1" w14:textId="77777777" w:rsidR="008A2179" w:rsidRDefault="00CE045A">
      <w:r>
        <w:rPr>
          <w:noProof/>
          <w:lang w:val="en-US" w:eastAsia="zh-CN"/>
        </w:rPr>
        <w:lastRenderedPageBreak/>
        <w:drawing>
          <wp:inline distT="0" distB="0" distL="0" distR="0" wp14:anchorId="6B90865D" wp14:editId="227F8A5C">
            <wp:extent cx="2600000" cy="76190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00000" cy="761905"/>
                    </a:xfrm>
                    <a:prstGeom prst="rect">
                      <a:avLst/>
                    </a:prstGeom>
                  </pic:spPr>
                </pic:pic>
              </a:graphicData>
            </a:graphic>
          </wp:inline>
        </w:drawing>
      </w:r>
    </w:p>
    <w:p w14:paraId="58AF37DF" w14:textId="77777777" w:rsidR="008A2179" w:rsidRDefault="008A2179">
      <w:pPr>
        <w:rPr>
          <w:lang w:eastAsia="zh-CN"/>
        </w:rPr>
      </w:pPr>
    </w:p>
    <w:p w14:paraId="54FF4E3C" w14:textId="77777777" w:rsidR="008A2179" w:rsidRDefault="008A2179"/>
    <w:p w14:paraId="61694709" w14:textId="77777777" w:rsidR="008A2179" w:rsidRDefault="009908DB">
      <w:r>
        <w:br w:type="page"/>
      </w:r>
    </w:p>
    <w:p w14:paraId="1ED70C0C" w14:textId="77777777" w:rsidR="008A2179" w:rsidRDefault="008A2179"/>
    <w:p w14:paraId="3AF5F1CA" w14:textId="77777777" w:rsidR="008A2179" w:rsidRDefault="009908DB">
      <w:pPr>
        <w:pStyle w:val="1"/>
        <w:numPr>
          <w:ilvl w:val="0"/>
          <w:numId w:val="4"/>
        </w:numPr>
        <w:tabs>
          <w:tab w:val="clear" w:pos="0"/>
        </w:tabs>
        <w:jc w:val="left"/>
      </w:pPr>
      <w:bookmarkStart w:id="61" w:name="_Toc9981"/>
      <w:bookmarkStart w:id="62" w:name="_Toc2678"/>
      <w:r>
        <w:t>Data Packet</w:t>
      </w:r>
      <w:bookmarkEnd w:id="61"/>
      <w:bookmarkEnd w:id="62"/>
    </w:p>
    <w:p w14:paraId="0849AC86" w14:textId="71AFDA41" w:rsidR="008A2179" w:rsidRDefault="009908DB">
      <w:r>
        <w:t>In</w:t>
      </w:r>
      <w:r w:rsidR="009940C4">
        <w:t xml:space="preserve"> order to insure the integrity</w:t>
      </w:r>
      <w:r>
        <w:t xml:space="preserve"> of data, we encapsulate our data into a packet which have Header, Tail. </w:t>
      </w:r>
    </w:p>
    <w:p w14:paraId="0D6C57DD" w14:textId="77777777" w:rsidR="008A2179" w:rsidRDefault="009908DB">
      <w:r>
        <w:t>Its format was shown in the table below.</w:t>
      </w:r>
    </w:p>
    <w:tbl>
      <w:tblPr>
        <w:tblStyle w:val="Style41"/>
        <w:tblW w:w="857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9"/>
        <w:gridCol w:w="1276"/>
        <w:gridCol w:w="1134"/>
        <w:gridCol w:w="2551"/>
        <w:gridCol w:w="851"/>
        <w:gridCol w:w="1597"/>
      </w:tblGrid>
      <w:tr w:rsidR="008A2179" w14:paraId="4D614D66" w14:textId="77777777">
        <w:tc>
          <w:tcPr>
            <w:tcW w:w="3579" w:type="dxa"/>
            <w:gridSpan w:val="3"/>
            <w:shd w:val="clear" w:color="auto" w:fill="8DB3E2"/>
          </w:tcPr>
          <w:p w14:paraId="10738232" w14:textId="77777777" w:rsidR="008A2179" w:rsidRDefault="009908DB">
            <w:pPr>
              <w:contextualSpacing w:val="0"/>
              <w:jc w:val="center"/>
              <w:rPr>
                <w:sz w:val="18"/>
                <w:szCs w:val="18"/>
              </w:rPr>
            </w:pPr>
            <w:r>
              <w:rPr>
                <w:b/>
                <w:sz w:val="18"/>
                <w:szCs w:val="18"/>
              </w:rPr>
              <w:t>Header</w:t>
            </w:r>
            <w:r>
              <w:rPr>
                <w:b/>
                <w:sz w:val="18"/>
                <w:szCs w:val="18"/>
              </w:rPr>
              <w:t>（</w:t>
            </w:r>
            <w:r>
              <w:rPr>
                <w:b/>
                <w:sz w:val="18"/>
                <w:szCs w:val="18"/>
              </w:rPr>
              <w:t>6Byte</w:t>
            </w:r>
            <w:r>
              <w:rPr>
                <w:b/>
                <w:sz w:val="18"/>
                <w:szCs w:val="18"/>
              </w:rPr>
              <w:t>）</w:t>
            </w:r>
          </w:p>
        </w:tc>
        <w:tc>
          <w:tcPr>
            <w:tcW w:w="2551" w:type="dxa"/>
            <w:shd w:val="clear" w:color="auto" w:fill="8DB3E2"/>
          </w:tcPr>
          <w:p w14:paraId="3A566186" w14:textId="77777777" w:rsidR="008A2179" w:rsidRDefault="009908DB">
            <w:pPr>
              <w:contextualSpacing w:val="0"/>
              <w:jc w:val="center"/>
              <w:rPr>
                <w:sz w:val="18"/>
                <w:szCs w:val="18"/>
              </w:rPr>
            </w:pPr>
            <w:r>
              <w:rPr>
                <w:b/>
                <w:sz w:val="18"/>
                <w:szCs w:val="18"/>
              </w:rPr>
              <w:t>Body</w:t>
            </w:r>
          </w:p>
        </w:tc>
        <w:tc>
          <w:tcPr>
            <w:tcW w:w="2448" w:type="dxa"/>
            <w:gridSpan w:val="2"/>
            <w:shd w:val="clear" w:color="auto" w:fill="8DB3E2"/>
          </w:tcPr>
          <w:p w14:paraId="1EE835B6" w14:textId="77777777" w:rsidR="008A2179" w:rsidRDefault="009908DB">
            <w:pPr>
              <w:contextualSpacing w:val="0"/>
              <w:jc w:val="center"/>
              <w:rPr>
                <w:sz w:val="18"/>
                <w:szCs w:val="18"/>
              </w:rPr>
            </w:pPr>
            <w:r>
              <w:rPr>
                <w:b/>
                <w:sz w:val="18"/>
                <w:szCs w:val="18"/>
              </w:rPr>
              <w:t>Tail</w:t>
            </w:r>
            <w:r>
              <w:rPr>
                <w:b/>
                <w:sz w:val="18"/>
                <w:szCs w:val="18"/>
              </w:rPr>
              <w:t>（</w:t>
            </w:r>
            <w:r>
              <w:rPr>
                <w:b/>
                <w:sz w:val="18"/>
                <w:szCs w:val="18"/>
              </w:rPr>
              <w:t>3Byte</w:t>
            </w:r>
            <w:r>
              <w:rPr>
                <w:b/>
                <w:sz w:val="18"/>
                <w:szCs w:val="18"/>
              </w:rPr>
              <w:t>）</w:t>
            </w:r>
          </w:p>
        </w:tc>
      </w:tr>
      <w:tr w:rsidR="008A2179" w14:paraId="2A7D9A9C" w14:textId="77777777">
        <w:tc>
          <w:tcPr>
            <w:tcW w:w="1169" w:type="dxa"/>
            <w:shd w:val="clear" w:color="auto" w:fill="8DB3E2"/>
          </w:tcPr>
          <w:p w14:paraId="28E32A6E" w14:textId="77777777" w:rsidR="008A2179" w:rsidRDefault="009908DB">
            <w:pPr>
              <w:contextualSpacing w:val="0"/>
              <w:jc w:val="center"/>
              <w:rPr>
                <w:sz w:val="18"/>
                <w:szCs w:val="18"/>
              </w:rPr>
            </w:pPr>
            <w:r>
              <w:rPr>
                <w:sz w:val="18"/>
                <w:szCs w:val="18"/>
              </w:rPr>
              <w:t>Magic Number</w:t>
            </w:r>
          </w:p>
          <w:p w14:paraId="2DDF98C7" w14:textId="77777777" w:rsidR="008A2179" w:rsidRDefault="009908DB">
            <w:pPr>
              <w:contextualSpacing w:val="0"/>
              <w:jc w:val="center"/>
              <w:rPr>
                <w:sz w:val="18"/>
                <w:szCs w:val="18"/>
              </w:rPr>
            </w:pPr>
            <w:r>
              <w:rPr>
                <w:sz w:val="18"/>
                <w:szCs w:val="18"/>
              </w:rPr>
              <w:t>（</w:t>
            </w:r>
            <w:r>
              <w:rPr>
                <w:sz w:val="18"/>
                <w:szCs w:val="18"/>
              </w:rPr>
              <w:t>2 Bytes</w:t>
            </w:r>
            <w:r>
              <w:rPr>
                <w:sz w:val="18"/>
                <w:szCs w:val="18"/>
              </w:rPr>
              <w:t>）</w:t>
            </w:r>
          </w:p>
        </w:tc>
        <w:tc>
          <w:tcPr>
            <w:tcW w:w="1276" w:type="dxa"/>
            <w:shd w:val="clear" w:color="auto" w:fill="8DB3E2"/>
          </w:tcPr>
          <w:p w14:paraId="75F4C376" w14:textId="77777777" w:rsidR="008A2179" w:rsidRDefault="009908DB">
            <w:pPr>
              <w:contextualSpacing w:val="0"/>
              <w:jc w:val="center"/>
              <w:rPr>
                <w:sz w:val="18"/>
                <w:szCs w:val="18"/>
              </w:rPr>
            </w:pPr>
            <w:r>
              <w:rPr>
                <w:sz w:val="18"/>
                <w:szCs w:val="18"/>
              </w:rPr>
              <w:t>Length</w:t>
            </w:r>
          </w:p>
          <w:p w14:paraId="49FB7669" w14:textId="77777777" w:rsidR="008A2179" w:rsidRDefault="009908DB">
            <w:pPr>
              <w:contextualSpacing w:val="0"/>
              <w:jc w:val="center"/>
              <w:rPr>
                <w:sz w:val="18"/>
                <w:szCs w:val="18"/>
              </w:rPr>
            </w:pPr>
            <w:r>
              <w:rPr>
                <w:sz w:val="18"/>
                <w:szCs w:val="18"/>
              </w:rPr>
              <w:t>（</w:t>
            </w:r>
            <w:r>
              <w:rPr>
                <w:sz w:val="18"/>
                <w:szCs w:val="18"/>
              </w:rPr>
              <w:t>2 Bytes</w:t>
            </w:r>
            <w:r>
              <w:rPr>
                <w:sz w:val="18"/>
                <w:szCs w:val="18"/>
              </w:rPr>
              <w:t>）</w:t>
            </w:r>
          </w:p>
        </w:tc>
        <w:tc>
          <w:tcPr>
            <w:tcW w:w="1134" w:type="dxa"/>
            <w:shd w:val="clear" w:color="auto" w:fill="8DB3E2"/>
          </w:tcPr>
          <w:p w14:paraId="4EFA6D64" w14:textId="77777777" w:rsidR="008A2179" w:rsidRDefault="009908DB">
            <w:pPr>
              <w:contextualSpacing w:val="0"/>
              <w:jc w:val="center"/>
              <w:rPr>
                <w:sz w:val="18"/>
                <w:szCs w:val="18"/>
              </w:rPr>
            </w:pPr>
            <w:r>
              <w:rPr>
                <w:sz w:val="18"/>
                <w:szCs w:val="18"/>
              </w:rPr>
              <w:t>Type</w:t>
            </w:r>
          </w:p>
          <w:p w14:paraId="78436799" w14:textId="77777777" w:rsidR="008A2179" w:rsidRDefault="009908DB">
            <w:pPr>
              <w:contextualSpacing w:val="0"/>
              <w:jc w:val="center"/>
              <w:rPr>
                <w:sz w:val="18"/>
                <w:szCs w:val="18"/>
              </w:rPr>
            </w:pPr>
            <w:r>
              <w:rPr>
                <w:sz w:val="18"/>
                <w:szCs w:val="18"/>
              </w:rPr>
              <w:t>（</w:t>
            </w:r>
            <w:r>
              <w:rPr>
                <w:sz w:val="18"/>
                <w:szCs w:val="18"/>
              </w:rPr>
              <w:t>2 Bytes</w:t>
            </w:r>
            <w:r>
              <w:rPr>
                <w:sz w:val="18"/>
                <w:szCs w:val="18"/>
              </w:rPr>
              <w:t>）</w:t>
            </w:r>
          </w:p>
        </w:tc>
        <w:tc>
          <w:tcPr>
            <w:tcW w:w="2551" w:type="dxa"/>
            <w:shd w:val="clear" w:color="auto" w:fill="8DB3E2"/>
          </w:tcPr>
          <w:p w14:paraId="4CEA435B" w14:textId="77777777" w:rsidR="008A2179" w:rsidRDefault="009908DB">
            <w:pPr>
              <w:contextualSpacing w:val="0"/>
              <w:jc w:val="center"/>
              <w:rPr>
                <w:sz w:val="18"/>
                <w:szCs w:val="18"/>
              </w:rPr>
            </w:pPr>
            <w:r>
              <w:rPr>
                <w:sz w:val="18"/>
                <w:szCs w:val="18"/>
              </w:rPr>
              <w:t>Payload Data</w:t>
            </w:r>
          </w:p>
          <w:p w14:paraId="5226CDC1" w14:textId="77777777" w:rsidR="008A2179" w:rsidRDefault="009908DB">
            <w:pPr>
              <w:contextualSpacing w:val="0"/>
              <w:jc w:val="center"/>
              <w:rPr>
                <w:sz w:val="18"/>
                <w:szCs w:val="18"/>
              </w:rPr>
            </w:pPr>
            <w:r>
              <w:rPr>
                <w:sz w:val="18"/>
                <w:szCs w:val="18"/>
              </w:rPr>
              <w:t>（</w:t>
            </w:r>
            <w:r>
              <w:rPr>
                <w:sz w:val="18"/>
                <w:szCs w:val="18"/>
              </w:rPr>
              <w:t>Length Bytes</w:t>
            </w:r>
            <w:r>
              <w:rPr>
                <w:sz w:val="18"/>
                <w:szCs w:val="18"/>
              </w:rPr>
              <w:t>）</w:t>
            </w:r>
          </w:p>
        </w:tc>
        <w:tc>
          <w:tcPr>
            <w:tcW w:w="851" w:type="dxa"/>
            <w:shd w:val="clear" w:color="auto" w:fill="8DB3E2"/>
          </w:tcPr>
          <w:p w14:paraId="35B03AD5" w14:textId="77777777" w:rsidR="008A2179" w:rsidRDefault="009908DB">
            <w:pPr>
              <w:contextualSpacing w:val="0"/>
              <w:jc w:val="center"/>
              <w:rPr>
                <w:sz w:val="18"/>
                <w:szCs w:val="18"/>
              </w:rPr>
            </w:pPr>
            <w:r>
              <w:rPr>
                <w:sz w:val="18"/>
                <w:szCs w:val="18"/>
              </w:rPr>
              <w:t>CRC</w:t>
            </w:r>
          </w:p>
          <w:p w14:paraId="44CDCF6D" w14:textId="77777777" w:rsidR="008A2179" w:rsidRDefault="009908DB">
            <w:pPr>
              <w:contextualSpacing w:val="0"/>
              <w:jc w:val="center"/>
              <w:rPr>
                <w:sz w:val="18"/>
                <w:szCs w:val="18"/>
              </w:rPr>
            </w:pPr>
            <w:r>
              <w:rPr>
                <w:sz w:val="18"/>
                <w:szCs w:val="18"/>
              </w:rPr>
              <w:t>(1Byte)</w:t>
            </w:r>
          </w:p>
        </w:tc>
        <w:tc>
          <w:tcPr>
            <w:tcW w:w="1597" w:type="dxa"/>
            <w:shd w:val="clear" w:color="auto" w:fill="8DB3E2"/>
          </w:tcPr>
          <w:p w14:paraId="269B5E78" w14:textId="77777777" w:rsidR="008A2179" w:rsidRDefault="009908DB">
            <w:pPr>
              <w:contextualSpacing w:val="0"/>
              <w:jc w:val="center"/>
              <w:rPr>
                <w:sz w:val="18"/>
                <w:szCs w:val="18"/>
              </w:rPr>
            </w:pPr>
            <w:r>
              <w:rPr>
                <w:sz w:val="18"/>
                <w:szCs w:val="18"/>
              </w:rPr>
              <w:t>Magic Number</w:t>
            </w:r>
          </w:p>
          <w:p w14:paraId="3183DB37" w14:textId="77777777" w:rsidR="008A2179" w:rsidRDefault="009908DB">
            <w:pPr>
              <w:contextualSpacing w:val="0"/>
              <w:jc w:val="center"/>
              <w:rPr>
                <w:sz w:val="18"/>
                <w:szCs w:val="18"/>
              </w:rPr>
            </w:pPr>
            <w:r>
              <w:rPr>
                <w:sz w:val="18"/>
                <w:szCs w:val="18"/>
              </w:rPr>
              <w:t>（</w:t>
            </w:r>
            <w:r>
              <w:rPr>
                <w:sz w:val="18"/>
                <w:szCs w:val="18"/>
              </w:rPr>
              <w:t>2 Bytes</w:t>
            </w:r>
            <w:r>
              <w:rPr>
                <w:sz w:val="18"/>
                <w:szCs w:val="18"/>
              </w:rPr>
              <w:t>）</w:t>
            </w:r>
          </w:p>
        </w:tc>
      </w:tr>
      <w:tr w:rsidR="008A2179" w14:paraId="5CBE902A" w14:textId="77777777">
        <w:trPr>
          <w:trHeight w:val="460"/>
        </w:trPr>
        <w:tc>
          <w:tcPr>
            <w:tcW w:w="1169" w:type="dxa"/>
          </w:tcPr>
          <w:p w14:paraId="2FA10D0B" w14:textId="77777777" w:rsidR="008A2179" w:rsidRDefault="009908DB">
            <w:pPr>
              <w:contextualSpacing w:val="0"/>
              <w:jc w:val="center"/>
              <w:rPr>
                <w:sz w:val="18"/>
                <w:szCs w:val="18"/>
              </w:rPr>
            </w:pPr>
            <w:r>
              <w:rPr>
                <w:sz w:val="18"/>
                <w:szCs w:val="18"/>
              </w:rPr>
              <w:t>0x2B2B</w:t>
            </w:r>
          </w:p>
        </w:tc>
        <w:tc>
          <w:tcPr>
            <w:tcW w:w="1276" w:type="dxa"/>
          </w:tcPr>
          <w:p w14:paraId="507E2594" w14:textId="77777777" w:rsidR="008A2179" w:rsidRDefault="009908DB">
            <w:pPr>
              <w:contextualSpacing w:val="0"/>
              <w:jc w:val="center"/>
              <w:rPr>
                <w:sz w:val="18"/>
                <w:szCs w:val="18"/>
              </w:rPr>
            </w:pPr>
            <w:r>
              <w:rPr>
                <w:sz w:val="18"/>
                <w:szCs w:val="18"/>
              </w:rPr>
              <w:t>--</w:t>
            </w:r>
          </w:p>
        </w:tc>
        <w:tc>
          <w:tcPr>
            <w:tcW w:w="1134" w:type="dxa"/>
          </w:tcPr>
          <w:p w14:paraId="12747CA7" w14:textId="77777777" w:rsidR="008A2179" w:rsidRDefault="009908DB">
            <w:pPr>
              <w:contextualSpacing w:val="0"/>
              <w:jc w:val="center"/>
              <w:rPr>
                <w:sz w:val="18"/>
                <w:szCs w:val="18"/>
              </w:rPr>
            </w:pPr>
            <w:r>
              <w:rPr>
                <w:sz w:val="18"/>
                <w:szCs w:val="18"/>
              </w:rPr>
              <w:t>--</w:t>
            </w:r>
          </w:p>
        </w:tc>
        <w:tc>
          <w:tcPr>
            <w:tcW w:w="2551" w:type="dxa"/>
          </w:tcPr>
          <w:p w14:paraId="19DEDD00" w14:textId="77777777" w:rsidR="008A2179" w:rsidRDefault="009908DB">
            <w:pPr>
              <w:contextualSpacing w:val="0"/>
              <w:jc w:val="center"/>
              <w:rPr>
                <w:sz w:val="18"/>
                <w:szCs w:val="18"/>
              </w:rPr>
            </w:pPr>
            <w:r>
              <w:rPr>
                <w:sz w:val="18"/>
                <w:szCs w:val="18"/>
              </w:rPr>
              <w:t>--</w:t>
            </w:r>
          </w:p>
        </w:tc>
        <w:tc>
          <w:tcPr>
            <w:tcW w:w="851" w:type="dxa"/>
          </w:tcPr>
          <w:p w14:paraId="15D103AC" w14:textId="77777777" w:rsidR="008A2179" w:rsidRDefault="009908DB">
            <w:pPr>
              <w:contextualSpacing w:val="0"/>
              <w:jc w:val="center"/>
              <w:rPr>
                <w:sz w:val="18"/>
                <w:szCs w:val="18"/>
              </w:rPr>
            </w:pPr>
            <w:r>
              <w:rPr>
                <w:sz w:val="18"/>
                <w:szCs w:val="18"/>
              </w:rPr>
              <w:t>--</w:t>
            </w:r>
          </w:p>
        </w:tc>
        <w:tc>
          <w:tcPr>
            <w:tcW w:w="1597" w:type="dxa"/>
          </w:tcPr>
          <w:p w14:paraId="0E869995" w14:textId="77777777" w:rsidR="008A2179" w:rsidRDefault="009908DB">
            <w:pPr>
              <w:contextualSpacing w:val="0"/>
              <w:jc w:val="center"/>
              <w:rPr>
                <w:sz w:val="18"/>
                <w:szCs w:val="18"/>
              </w:rPr>
            </w:pPr>
            <w:r>
              <w:rPr>
                <w:sz w:val="18"/>
                <w:szCs w:val="18"/>
              </w:rPr>
              <w:t>0xB2B2</w:t>
            </w:r>
          </w:p>
        </w:tc>
      </w:tr>
    </w:tbl>
    <w:p w14:paraId="15AD8D74" w14:textId="77777777" w:rsidR="008A2179" w:rsidRDefault="009908DB">
      <w:r>
        <w:t>We stipulate that:</w:t>
      </w:r>
    </w:p>
    <w:p w14:paraId="3E1847B9" w14:textId="77777777" w:rsidR="008A2179" w:rsidRDefault="009908DB">
      <w:pPr>
        <w:numPr>
          <w:ilvl w:val="0"/>
          <w:numId w:val="9"/>
        </w:numPr>
        <w:ind w:hanging="420"/>
      </w:pPr>
      <w:r>
        <w:rPr>
          <w:rFonts w:eastAsia="Calibri"/>
        </w:rPr>
        <w:t>Magic Number of Header was fixed to 0x2B2B.</w:t>
      </w:r>
    </w:p>
    <w:p w14:paraId="448460F8" w14:textId="77777777" w:rsidR="008A2179" w:rsidRDefault="009908DB">
      <w:pPr>
        <w:numPr>
          <w:ilvl w:val="0"/>
          <w:numId w:val="9"/>
        </w:numPr>
        <w:ind w:hanging="420"/>
      </w:pPr>
      <w:r>
        <w:rPr>
          <w:rFonts w:eastAsia="Calibri"/>
        </w:rPr>
        <w:t>Magic Number of Tail was fixed to 0xB2B2.</w:t>
      </w:r>
    </w:p>
    <w:p w14:paraId="2588DEFD" w14:textId="77777777" w:rsidR="008A2179" w:rsidRDefault="009908DB">
      <w:pPr>
        <w:numPr>
          <w:ilvl w:val="0"/>
          <w:numId w:val="9"/>
        </w:numPr>
        <w:ind w:hanging="420"/>
      </w:pPr>
      <w:r>
        <w:rPr>
          <w:rFonts w:eastAsia="Calibri"/>
        </w:rPr>
        <w:t xml:space="preserve">Length indicate how many bytes we have in </w:t>
      </w:r>
      <w:proofErr w:type="gramStart"/>
      <w:r>
        <w:rPr>
          <w:rFonts w:eastAsia="Calibri"/>
        </w:rPr>
        <w:t>Body(</w:t>
      </w:r>
      <w:proofErr w:type="gramEnd"/>
      <w:r>
        <w:rPr>
          <w:rFonts w:eastAsia="Calibri"/>
        </w:rPr>
        <w:t>Payload Data).</w:t>
      </w:r>
    </w:p>
    <w:p w14:paraId="0EDF6209" w14:textId="77777777" w:rsidR="008A2179" w:rsidRDefault="009908DB">
      <w:pPr>
        <w:numPr>
          <w:ilvl w:val="0"/>
          <w:numId w:val="9"/>
        </w:numPr>
        <w:ind w:hanging="420"/>
      </w:pPr>
      <w:r>
        <w:rPr>
          <w:rFonts w:eastAsia="Calibri"/>
        </w:rPr>
        <w:t xml:space="preserve">Type </w:t>
      </w:r>
      <w:proofErr w:type="gramStart"/>
      <w:r>
        <w:rPr>
          <w:rFonts w:eastAsia="Calibri"/>
        </w:rPr>
        <w:t>definition see</w:t>
      </w:r>
      <w:proofErr w:type="gramEnd"/>
      <w:r>
        <w:rPr>
          <w:rFonts w:eastAsia="Calibri"/>
        </w:rPr>
        <w:t xml:space="preserve"> sections below.</w:t>
      </w:r>
    </w:p>
    <w:p w14:paraId="2AC0A9BE" w14:textId="77777777" w:rsidR="008A2179" w:rsidRDefault="009908DB">
      <w:pPr>
        <w:numPr>
          <w:ilvl w:val="0"/>
          <w:numId w:val="9"/>
        </w:numPr>
        <w:ind w:hanging="420"/>
      </w:pPr>
      <w:r>
        <w:rPr>
          <w:rFonts w:eastAsia="Calibri"/>
        </w:rPr>
        <w:t xml:space="preserve">Payload Data was the actual data we want to transfer to/from </w:t>
      </w:r>
      <w:proofErr w:type="spellStart"/>
      <w:r>
        <w:rPr>
          <w:rFonts w:eastAsia="Calibri"/>
        </w:rPr>
        <w:t>MCU</w:t>
      </w:r>
      <w:proofErr w:type="spellEnd"/>
      <w:r>
        <w:rPr>
          <w:rFonts w:eastAsia="Calibri"/>
        </w:rPr>
        <w:t>.</w:t>
      </w:r>
    </w:p>
    <w:p w14:paraId="3C3CB9E3" w14:textId="77777777" w:rsidR="008A2179" w:rsidRDefault="009908DB">
      <w:pPr>
        <w:numPr>
          <w:ilvl w:val="0"/>
          <w:numId w:val="9"/>
        </w:numPr>
        <w:ind w:hanging="420"/>
      </w:pPr>
      <w:r>
        <w:rPr>
          <w:rFonts w:eastAsia="Calibri"/>
        </w:rPr>
        <w:t>One byte CRC was the accumulation addition of Payload Data, NOT the traditional CRC check.</w:t>
      </w:r>
    </w:p>
    <w:p w14:paraId="00B40778" w14:textId="77777777" w:rsidR="008A2179" w:rsidRDefault="009908DB">
      <w:pPr>
        <w:pStyle w:val="2"/>
        <w:numPr>
          <w:ilvl w:val="1"/>
          <w:numId w:val="4"/>
        </w:numPr>
      </w:pPr>
      <w:bookmarkStart w:id="63" w:name="_Toc27717"/>
      <w:bookmarkStart w:id="64" w:name="_Toc15544"/>
      <w:r>
        <w:t>Type definition for HMD</w:t>
      </w:r>
      <w:bookmarkEnd w:id="63"/>
      <w:bookmarkEnd w:id="64"/>
    </w:p>
    <w:p w14:paraId="158F3D72" w14:textId="77777777" w:rsidR="008A2179" w:rsidRDefault="009908DB">
      <w:r>
        <w:t>Type definition:</w:t>
      </w:r>
    </w:p>
    <w:p w14:paraId="3334F065" w14:textId="77777777" w:rsidR="008A2179" w:rsidRDefault="009908DB">
      <w:r>
        <w:rPr>
          <w:noProof/>
          <w:lang w:val="en-US" w:eastAsia="zh-CN"/>
        </w:rPr>
        <w:drawing>
          <wp:inline distT="114300" distB="114300" distL="114300" distR="114300" wp14:anchorId="11EBA68B" wp14:editId="1860E20A">
            <wp:extent cx="5210175" cy="1114425"/>
            <wp:effectExtent l="0" t="0" r="1905" b="13335"/>
            <wp:docPr id="167" name="image27.png"/>
            <wp:cNvGraphicFramePr/>
            <a:graphic xmlns:a="http://schemas.openxmlformats.org/drawingml/2006/main">
              <a:graphicData uri="http://schemas.openxmlformats.org/drawingml/2006/picture">
                <pic:pic xmlns:pic="http://schemas.openxmlformats.org/drawingml/2006/picture">
                  <pic:nvPicPr>
                    <pic:cNvPr id="167" name="image27.png"/>
                    <pic:cNvPicPr preferRelativeResize="0"/>
                  </pic:nvPicPr>
                  <pic:blipFill>
                    <a:blip r:embed="rId29"/>
                    <a:srcRect/>
                    <a:stretch>
                      <a:fillRect/>
                    </a:stretch>
                  </pic:blipFill>
                  <pic:spPr>
                    <a:xfrm>
                      <a:off x="0" y="0"/>
                      <a:ext cx="5210175" cy="1114425"/>
                    </a:xfrm>
                    <a:prstGeom prst="rect">
                      <a:avLst/>
                    </a:prstGeom>
                  </pic:spPr>
                </pic:pic>
              </a:graphicData>
            </a:graphic>
          </wp:inline>
        </w:drawing>
      </w:r>
    </w:p>
    <w:p w14:paraId="10F71797" w14:textId="03E6B540" w:rsidR="008A2179" w:rsidRDefault="009908DB">
      <w:pPr>
        <w:pStyle w:val="2"/>
        <w:numPr>
          <w:ilvl w:val="1"/>
          <w:numId w:val="4"/>
        </w:numPr>
      </w:pPr>
      <w:bookmarkStart w:id="65" w:name="_Toc23709"/>
      <w:bookmarkStart w:id="66" w:name="_Toc22212"/>
      <w:r>
        <w:t xml:space="preserve">Type definition for </w:t>
      </w:r>
      <w:bookmarkEnd w:id="65"/>
      <w:bookmarkEnd w:id="66"/>
      <w:proofErr w:type="gramStart"/>
      <w:r w:rsidR="00094B00">
        <w:t>Repeater(</w:t>
      </w:r>
      <w:proofErr w:type="gramEnd"/>
      <w:r w:rsidR="00094B00">
        <w:t>optional)</w:t>
      </w:r>
    </w:p>
    <w:p w14:paraId="7250C339" w14:textId="77777777" w:rsidR="008A2179" w:rsidRDefault="009908DB">
      <w:r>
        <w:t>Type definition:</w:t>
      </w:r>
    </w:p>
    <w:p w14:paraId="1F5E4F38" w14:textId="77777777" w:rsidR="008A2179" w:rsidRDefault="009908DB">
      <w:r>
        <w:rPr>
          <w:noProof/>
          <w:lang w:val="en-US" w:eastAsia="zh-CN"/>
        </w:rPr>
        <w:drawing>
          <wp:inline distT="114300" distB="114300" distL="114300" distR="114300" wp14:anchorId="57CC4E4E" wp14:editId="53E4FAC6">
            <wp:extent cx="5273675" cy="1231900"/>
            <wp:effectExtent l="0" t="0" r="14605" b="2540"/>
            <wp:docPr id="168" name="image17.png"/>
            <wp:cNvGraphicFramePr/>
            <a:graphic xmlns:a="http://schemas.openxmlformats.org/drawingml/2006/main">
              <a:graphicData uri="http://schemas.openxmlformats.org/drawingml/2006/picture">
                <pic:pic xmlns:pic="http://schemas.openxmlformats.org/drawingml/2006/picture">
                  <pic:nvPicPr>
                    <pic:cNvPr id="168" name="image17.png"/>
                    <pic:cNvPicPr preferRelativeResize="0"/>
                  </pic:nvPicPr>
                  <pic:blipFill>
                    <a:blip r:embed="rId30"/>
                    <a:srcRect/>
                    <a:stretch>
                      <a:fillRect/>
                    </a:stretch>
                  </pic:blipFill>
                  <pic:spPr>
                    <a:xfrm>
                      <a:off x="0" y="0"/>
                      <a:ext cx="5274000" cy="1231900"/>
                    </a:xfrm>
                    <a:prstGeom prst="rect">
                      <a:avLst/>
                    </a:prstGeom>
                  </pic:spPr>
                </pic:pic>
              </a:graphicData>
            </a:graphic>
          </wp:inline>
        </w:drawing>
      </w:r>
    </w:p>
    <w:p w14:paraId="0011C9A0" w14:textId="77777777" w:rsidR="008A2179" w:rsidRDefault="008A2179"/>
    <w:p w14:paraId="4570AE08" w14:textId="77777777" w:rsidR="008A2179" w:rsidRDefault="009908DB">
      <w:r>
        <w:br w:type="page"/>
      </w:r>
    </w:p>
    <w:p w14:paraId="0ED13783" w14:textId="77777777" w:rsidR="008A2179" w:rsidRDefault="008A2179"/>
    <w:p w14:paraId="0B4B4C19" w14:textId="77777777" w:rsidR="008A2179" w:rsidRDefault="009908DB">
      <w:pPr>
        <w:pStyle w:val="1"/>
        <w:numPr>
          <w:ilvl w:val="0"/>
          <w:numId w:val="4"/>
        </w:numPr>
        <w:tabs>
          <w:tab w:val="clear" w:pos="0"/>
        </w:tabs>
        <w:jc w:val="left"/>
      </w:pPr>
      <w:bookmarkStart w:id="67" w:name="_Toc24737"/>
      <w:bookmarkStart w:id="68" w:name="_Toc21425"/>
      <w:r>
        <w:t>Driver Architecture</w:t>
      </w:r>
      <w:bookmarkEnd w:id="67"/>
      <w:bookmarkEnd w:id="68"/>
    </w:p>
    <w:p w14:paraId="62B314B3" w14:textId="77777777" w:rsidR="008A2179" w:rsidRDefault="009908DB">
      <w:pPr>
        <w:pStyle w:val="2"/>
        <w:numPr>
          <w:ilvl w:val="1"/>
          <w:numId w:val="4"/>
        </w:numPr>
      </w:pPr>
      <w:bookmarkStart w:id="69" w:name="_Toc8994"/>
      <w:bookmarkStart w:id="70" w:name="_Toc21681"/>
      <w:r>
        <w:t>Overall view</w:t>
      </w:r>
      <w:bookmarkEnd w:id="69"/>
      <w:bookmarkEnd w:id="70"/>
    </w:p>
    <w:p w14:paraId="0B2E0B05" w14:textId="77777777" w:rsidR="008A2179" w:rsidRDefault="009908DB">
      <w:r>
        <w:rPr>
          <w:noProof/>
          <w:lang w:val="en-US" w:eastAsia="zh-CN"/>
        </w:rPr>
        <mc:AlternateContent>
          <mc:Choice Requires="wpg">
            <w:drawing>
              <wp:inline distT="0" distB="0" distL="114300" distR="114300" wp14:anchorId="1275621D" wp14:editId="3C41A064">
                <wp:extent cx="5270500" cy="3429000"/>
                <wp:effectExtent l="0" t="0" r="0" b="15240"/>
                <wp:docPr id="65" name="组合 65"/>
                <wp:cNvGraphicFramePr/>
                <a:graphic xmlns:a="http://schemas.openxmlformats.org/drawingml/2006/main">
                  <a:graphicData uri="http://schemas.microsoft.com/office/word/2010/wordprocessingGroup">
                    <wpg:wgp>
                      <wpg:cNvGrpSpPr/>
                      <wpg:grpSpPr>
                        <a:xfrm>
                          <a:off x="0" y="0"/>
                          <a:ext cx="5270500" cy="3429000"/>
                          <a:chOff x="2707575" y="2062325"/>
                          <a:chExt cx="5276850" cy="3438949"/>
                        </a:xfrm>
                      </wpg:grpSpPr>
                      <wpg:grpSp>
                        <wpg:cNvPr id="66" name="组合 65"/>
                        <wpg:cNvGrpSpPr/>
                        <wpg:grpSpPr>
                          <a:xfrm>
                            <a:off x="2707575" y="2062325"/>
                            <a:ext cx="5276850" cy="3438949"/>
                            <a:chOff x="0" y="0"/>
                            <a:chExt cx="5276850" cy="3438949"/>
                          </a:xfrm>
                        </wpg:grpSpPr>
                        <wps:wsp>
                          <wps:cNvPr id="67" name="矩形 66"/>
                          <wps:cNvSpPr/>
                          <wps:spPr>
                            <a:xfrm>
                              <a:off x="0" y="0"/>
                              <a:ext cx="5276850" cy="3435350"/>
                            </a:xfrm>
                            <a:prstGeom prst="rect">
                              <a:avLst/>
                            </a:prstGeom>
                            <a:noFill/>
                            <a:ln>
                              <a:noFill/>
                            </a:ln>
                          </wps:spPr>
                          <wps:txbx>
                            <w:txbxContent>
                              <w:p w14:paraId="3E149FE4" w14:textId="77777777" w:rsidR="00094B00" w:rsidRDefault="00094B00"/>
                            </w:txbxContent>
                          </wps:txbx>
                          <wps:bodyPr lIns="91425" tIns="91425" rIns="91425" bIns="91425" anchor="ctr" anchorCtr="0"/>
                        </wps:wsp>
                        <wps:wsp>
                          <wps:cNvPr id="68" name="矩形 67"/>
                          <wps:cNvSpPr/>
                          <wps:spPr>
                            <a:xfrm>
                              <a:off x="2004317" y="3198546"/>
                              <a:ext cx="1272312" cy="240402"/>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0EC87866" w14:textId="77777777" w:rsidR="00094B00" w:rsidRDefault="00094B00">
                                <w:pPr>
                                  <w:jc w:val="center"/>
                                </w:pPr>
                                <w:r>
                                  <w:rPr>
                                    <w:rFonts w:eastAsia="Calibri"/>
                                  </w:rPr>
                                  <w:t>USB devices</w:t>
                                </w:r>
                              </w:p>
                            </w:txbxContent>
                          </wps:txbx>
                          <wps:bodyPr lIns="88900" tIns="38100" rIns="88900" bIns="38100" anchor="ctr" anchorCtr="0"/>
                        </wps:wsp>
                        <wps:wsp>
                          <wps:cNvPr id="69" name="直接箭头连接符 68"/>
                          <wps:cNvCnPr/>
                          <wps:spPr>
                            <a:xfrm>
                              <a:off x="329903" y="2997042"/>
                              <a:ext cx="4591343" cy="0"/>
                            </a:xfrm>
                            <a:prstGeom prst="straightConnector1">
                              <a:avLst/>
                            </a:prstGeom>
                            <a:solidFill>
                              <a:srgbClr val="FFFFFF"/>
                            </a:solidFill>
                            <a:ln w="12700" cap="flat" cmpd="sng">
                              <a:solidFill>
                                <a:srgbClr val="000000"/>
                              </a:solidFill>
                              <a:prstDash val="dash"/>
                              <a:round/>
                              <a:headEnd type="none" w="med" len="med"/>
                              <a:tailEnd type="none" w="med" len="med"/>
                            </a:ln>
                          </wps:spPr>
                          <wps:bodyPr/>
                        </wps:wsp>
                        <wps:wsp>
                          <wps:cNvPr id="70" name="矩形 69"/>
                          <wps:cNvSpPr/>
                          <wps:spPr>
                            <a:xfrm>
                              <a:off x="2004317" y="2622738"/>
                              <a:ext cx="1272312" cy="258103"/>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41A060D6" w14:textId="77777777" w:rsidR="00094B00" w:rsidRDefault="00094B00">
                                <w:pPr>
                                  <w:jc w:val="center"/>
                                </w:pPr>
                                <w:proofErr w:type="spellStart"/>
                                <w:proofErr w:type="gramStart"/>
                                <w:r>
                                  <w:rPr>
                                    <w:rFonts w:eastAsia="Calibri"/>
                                  </w:rPr>
                                  <w:t>libusb</w:t>
                                </w:r>
                                <w:proofErr w:type="spellEnd"/>
                                <w:proofErr w:type="gramEnd"/>
                                <w:r>
                                  <w:rPr>
                                    <w:rFonts w:eastAsia="Calibri"/>
                                  </w:rPr>
                                  <w:t xml:space="preserve"> driver</w:t>
                                </w:r>
                              </w:p>
                            </w:txbxContent>
                          </wps:txbx>
                          <wps:bodyPr lIns="88900" tIns="38100" rIns="88900" bIns="38100" anchor="ctr" anchorCtr="0"/>
                        </wps:wsp>
                        <wps:wsp>
                          <wps:cNvPr id="71" name="矩形 70"/>
                          <wps:cNvSpPr/>
                          <wps:spPr>
                            <a:xfrm>
                              <a:off x="1943117" y="1312319"/>
                              <a:ext cx="1403312" cy="296703"/>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30534522" w14:textId="77777777" w:rsidR="00094B00" w:rsidRDefault="00094B00">
                                <w:pPr>
                                  <w:jc w:val="center"/>
                                </w:pPr>
                                <w:proofErr w:type="gramStart"/>
                                <w:r>
                                  <w:rPr>
                                    <w:rFonts w:eastAsia="Calibri"/>
                                  </w:rPr>
                                  <w:t>class</w:t>
                                </w:r>
                                <w:proofErr w:type="gramEnd"/>
                                <w:r>
                                  <w:rPr>
                                    <w:rFonts w:eastAsia="Calibri"/>
                                  </w:rPr>
                                  <w:t xml:space="preserve"> </w:t>
                                </w:r>
                                <w:proofErr w:type="spellStart"/>
                                <w:r>
                                  <w:rPr>
                                    <w:rFonts w:eastAsia="Calibri"/>
                                  </w:rPr>
                                  <w:t>LIBUSB_Device</w:t>
                                </w:r>
                                <w:proofErr w:type="spellEnd"/>
                              </w:p>
                            </w:txbxContent>
                          </wps:txbx>
                          <wps:bodyPr lIns="88900" tIns="38100" rIns="88900" bIns="38100" anchor="ctr" anchorCtr="0"/>
                        </wps:wsp>
                        <wps:wsp>
                          <wps:cNvPr id="72" name="矩形 71"/>
                          <wps:cNvSpPr/>
                          <wps:spPr>
                            <a:xfrm>
                              <a:off x="1301712" y="388705"/>
                              <a:ext cx="1193810" cy="318804"/>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7FF14AD1" w14:textId="77777777" w:rsidR="00094B00" w:rsidRDefault="00094B00">
                                <w:pPr>
                                  <w:jc w:val="center"/>
                                </w:pPr>
                                <w:proofErr w:type="gramStart"/>
                                <w:r>
                                  <w:rPr>
                                    <w:rFonts w:eastAsia="Calibri"/>
                                  </w:rPr>
                                  <w:t>class</w:t>
                                </w:r>
                                <w:proofErr w:type="gramEnd"/>
                                <w:r>
                                  <w:rPr>
                                    <w:rFonts w:eastAsia="Calibri"/>
                                  </w:rPr>
                                  <w:t xml:space="preserve"> </w:t>
                                </w:r>
                                <w:proofErr w:type="spellStart"/>
                                <w:r>
                                  <w:rPr>
                                    <w:rFonts w:eastAsia="Calibri"/>
                                  </w:rPr>
                                  <w:t>HVR_Hmd</w:t>
                                </w:r>
                                <w:proofErr w:type="spellEnd"/>
                              </w:p>
                            </w:txbxContent>
                          </wps:txbx>
                          <wps:bodyPr lIns="88900" tIns="38100" rIns="88900" bIns="38100" anchor="ctr" anchorCtr="0"/>
                        </wps:wsp>
                        <wps:wsp>
                          <wps:cNvPr id="73" name="矩形 72"/>
                          <wps:cNvSpPr/>
                          <wps:spPr>
                            <a:xfrm>
                              <a:off x="2640425" y="388705"/>
                              <a:ext cx="1404713" cy="316703"/>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5A058369" w14:textId="77777777" w:rsidR="00094B00" w:rsidRDefault="00094B00">
                                <w:pPr>
                                  <w:jc w:val="center"/>
                                </w:pPr>
                                <w:proofErr w:type="gramStart"/>
                                <w:r>
                                  <w:rPr>
                                    <w:rFonts w:eastAsia="Calibri"/>
                                  </w:rPr>
                                  <w:t>class</w:t>
                                </w:r>
                                <w:proofErr w:type="gramEnd"/>
                                <w:r>
                                  <w:rPr>
                                    <w:rFonts w:eastAsia="Calibri"/>
                                  </w:rPr>
                                  <w:t xml:space="preserve"> </w:t>
                                </w:r>
                                <w:proofErr w:type="spellStart"/>
                                <w:r>
                                  <w:rPr>
                                    <w:rFonts w:eastAsia="Calibri"/>
                                  </w:rPr>
                                  <w:t>HVR_Gamepad</w:t>
                                </w:r>
                                <w:proofErr w:type="spellEnd"/>
                              </w:p>
                            </w:txbxContent>
                          </wps:txbx>
                          <wps:bodyPr lIns="88900" tIns="38100" rIns="88900" bIns="38100" anchor="ctr" anchorCtr="0"/>
                        </wps:wsp>
                        <wps:wsp>
                          <wps:cNvPr id="74" name="直接箭头连接符 73"/>
                          <wps:cNvCnPr/>
                          <wps:spPr>
                            <a:xfrm>
                              <a:off x="329903" y="2508035"/>
                              <a:ext cx="4591343" cy="0"/>
                            </a:xfrm>
                            <a:prstGeom prst="straightConnector1">
                              <a:avLst/>
                            </a:prstGeom>
                            <a:solidFill>
                              <a:srgbClr val="FFFFFF"/>
                            </a:solidFill>
                            <a:ln w="12700" cap="flat" cmpd="sng">
                              <a:solidFill>
                                <a:srgbClr val="000000"/>
                              </a:solidFill>
                              <a:prstDash val="dash"/>
                              <a:round/>
                              <a:headEnd type="none" w="med" len="med"/>
                              <a:tailEnd type="none" w="med" len="med"/>
                            </a:ln>
                          </wps:spPr>
                          <wps:bodyPr/>
                        </wps:wsp>
                        <wps:wsp>
                          <wps:cNvPr id="75" name="矩形 74"/>
                          <wps:cNvSpPr/>
                          <wps:spPr>
                            <a:xfrm>
                              <a:off x="2004317" y="1947327"/>
                              <a:ext cx="1272312" cy="264903"/>
                            </a:xfrm>
                            <a:prstGeom prst="rect">
                              <a:avLst/>
                            </a:prstGeom>
                            <a:solidFill>
                              <a:srgbClr val="DDD8C2"/>
                            </a:solidFill>
                            <a:ln w="9525" cap="flat" cmpd="sng">
                              <a:solidFill>
                                <a:srgbClr val="000000"/>
                              </a:solidFill>
                              <a:prstDash val="solid"/>
                              <a:round/>
                              <a:headEnd type="none" w="med" len="med"/>
                              <a:tailEnd type="none" w="med" len="med"/>
                            </a:ln>
                          </wps:spPr>
                          <wps:txbx>
                            <w:txbxContent>
                              <w:p w14:paraId="30A666BF" w14:textId="77777777" w:rsidR="00094B00" w:rsidRDefault="00094B00">
                                <w:pPr>
                                  <w:jc w:val="center"/>
                                </w:pPr>
                                <w:proofErr w:type="gramStart"/>
                                <w:r>
                                  <w:rPr>
                                    <w:rFonts w:eastAsia="Calibri"/>
                                  </w:rPr>
                                  <w:t>libusb-win32</w:t>
                                </w:r>
                                <w:proofErr w:type="gramEnd"/>
                                <w:r>
                                  <w:rPr>
                                    <w:rFonts w:eastAsia="Calibri"/>
                                  </w:rPr>
                                  <w:t xml:space="preserve"> API</w:t>
                                </w:r>
                              </w:p>
                            </w:txbxContent>
                          </wps:txbx>
                          <wps:bodyPr lIns="88900" tIns="38100" rIns="88900" bIns="38100" anchor="ctr" anchorCtr="0"/>
                        </wps:wsp>
                        <wps:wsp>
                          <wps:cNvPr id="76" name="任意多边形 75"/>
                          <wps:cNvSpPr/>
                          <wps:spPr>
                            <a:xfrm>
                              <a:off x="228302" y="2971642"/>
                              <a:ext cx="724205" cy="246802"/>
                            </a:xfrm>
                            <a:custGeom>
                              <a:avLst/>
                              <a:gdLst/>
                              <a:ahLst/>
                              <a:cxnLst/>
                              <a:rect l="0" t="0" r="0" b="0"/>
                              <a:pathLst>
                                <a:path w="724206" h="246803" extrusionOk="0">
                                  <a:moveTo>
                                    <a:pt x="0" y="0"/>
                                  </a:moveTo>
                                  <a:lnTo>
                                    <a:pt x="0" y="246803"/>
                                  </a:lnTo>
                                  <a:lnTo>
                                    <a:pt x="724206" y="246803"/>
                                  </a:lnTo>
                                  <a:lnTo>
                                    <a:pt x="724206" y="0"/>
                                  </a:lnTo>
                                  <a:close/>
                                </a:path>
                              </a:pathLst>
                            </a:custGeom>
                            <a:noFill/>
                            <a:ln>
                              <a:noFill/>
                            </a:ln>
                          </wps:spPr>
                          <wps:txbx>
                            <w:txbxContent>
                              <w:p w14:paraId="42F75CF2" w14:textId="77777777" w:rsidR="00094B00" w:rsidRDefault="00094B00">
                                <w:r>
                                  <w:rPr>
                                    <w:rFonts w:eastAsia="Calibri"/>
                                  </w:rPr>
                                  <w:t>Hardware</w:t>
                                </w:r>
                              </w:p>
                            </w:txbxContent>
                          </wps:txbx>
                          <wps:bodyPr lIns="88900" tIns="38100" rIns="88900" bIns="38100" anchor="t" anchorCtr="0"/>
                        </wps:wsp>
                        <wps:wsp>
                          <wps:cNvPr id="77" name="任意多边形 76"/>
                          <wps:cNvSpPr/>
                          <wps:spPr>
                            <a:xfrm>
                              <a:off x="228302" y="2564136"/>
                              <a:ext cx="971808" cy="246802"/>
                            </a:xfrm>
                            <a:custGeom>
                              <a:avLst/>
                              <a:gdLst/>
                              <a:ahLst/>
                              <a:cxnLst/>
                              <a:rect l="0" t="0" r="0" b="0"/>
                              <a:pathLst>
                                <a:path w="971809" h="246803" extrusionOk="0">
                                  <a:moveTo>
                                    <a:pt x="0" y="0"/>
                                  </a:moveTo>
                                  <a:lnTo>
                                    <a:pt x="0" y="246803"/>
                                  </a:lnTo>
                                  <a:lnTo>
                                    <a:pt x="971809" y="246803"/>
                                  </a:lnTo>
                                  <a:lnTo>
                                    <a:pt x="971809" y="0"/>
                                  </a:lnTo>
                                  <a:close/>
                                </a:path>
                              </a:pathLst>
                            </a:custGeom>
                            <a:noFill/>
                            <a:ln>
                              <a:noFill/>
                            </a:ln>
                          </wps:spPr>
                          <wps:txbx>
                            <w:txbxContent>
                              <w:p w14:paraId="1E97B599" w14:textId="77777777" w:rsidR="00094B00" w:rsidRDefault="00094B00">
                                <w:r>
                                  <w:rPr>
                                    <w:rFonts w:eastAsia="Calibri"/>
                                  </w:rPr>
                                  <w:t>Kernel mode</w:t>
                                </w:r>
                              </w:p>
                            </w:txbxContent>
                          </wps:txbx>
                          <wps:bodyPr lIns="88900" tIns="38100" rIns="88900" bIns="38100" anchor="t" anchorCtr="0"/>
                        </wps:wsp>
                        <wps:wsp>
                          <wps:cNvPr id="78" name="任意多边形 77"/>
                          <wps:cNvSpPr/>
                          <wps:spPr>
                            <a:xfrm>
                              <a:off x="222002" y="2080130"/>
                              <a:ext cx="787606" cy="288203"/>
                            </a:xfrm>
                            <a:custGeom>
                              <a:avLst/>
                              <a:gdLst/>
                              <a:ahLst/>
                              <a:cxnLst/>
                              <a:rect l="0" t="0" r="0" b="0"/>
                              <a:pathLst>
                                <a:path w="787607" h="288204" extrusionOk="0">
                                  <a:moveTo>
                                    <a:pt x="0" y="0"/>
                                  </a:moveTo>
                                  <a:lnTo>
                                    <a:pt x="0" y="288204"/>
                                  </a:lnTo>
                                  <a:lnTo>
                                    <a:pt x="787607" y="288204"/>
                                  </a:lnTo>
                                  <a:lnTo>
                                    <a:pt x="787607" y="0"/>
                                  </a:lnTo>
                                  <a:close/>
                                </a:path>
                              </a:pathLst>
                            </a:custGeom>
                            <a:noFill/>
                            <a:ln>
                              <a:noFill/>
                            </a:ln>
                          </wps:spPr>
                          <wps:txbx>
                            <w:txbxContent>
                              <w:p w14:paraId="51D2A90D" w14:textId="77777777" w:rsidR="00094B00" w:rsidRDefault="00094B00">
                                <w:r>
                                  <w:rPr>
                                    <w:rFonts w:eastAsia="Calibri"/>
                                  </w:rPr>
                                  <w:t>User mode</w:t>
                                </w:r>
                              </w:p>
                            </w:txbxContent>
                          </wps:txbx>
                          <wps:bodyPr lIns="88900" tIns="38100" rIns="88900" bIns="38100" anchor="t" anchorCtr="0"/>
                        </wps:wsp>
                        <wps:wsp>
                          <wps:cNvPr id="79" name="任意多边形 78"/>
                          <wps:cNvSpPr/>
                          <wps:spPr>
                            <a:xfrm rot="10800000">
                              <a:off x="2640425" y="2212231"/>
                              <a:ext cx="0" cy="410504"/>
                            </a:xfrm>
                            <a:custGeom>
                              <a:avLst/>
                              <a:gdLst/>
                              <a:ahLst/>
                              <a:cxnLst/>
                              <a:rect l="0" t="0" r="0" b="0"/>
                              <a:pathLst>
                                <a:path w="1" h="410505" extrusionOk="0">
                                  <a:moveTo>
                                    <a:pt x="0" y="0"/>
                                  </a:moveTo>
                                  <a:lnTo>
                                    <a:pt x="0" y="410505"/>
                                  </a:lnTo>
                                </a:path>
                              </a:pathLst>
                            </a:custGeom>
                            <a:solidFill>
                              <a:srgbClr val="FFFFFF"/>
                            </a:solidFill>
                            <a:ln w="19050" cap="flat" cmpd="sng">
                              <a:solidFill>
                                <a:srgbClr val="000000"/>
                              </a:solidFill>
                              <a:prstDash val="solid"/>
                              <a:round/>
                              <a:headEnd type="none" w="med" len="med"/>
                              <a:tailEnd type="stealth" w="lg" len="lg"/>
                            </a:ln>
                          </wps:spPr>
                          <wps:bodyPr lIns="91425" tIns="91425" rIns="91425" bIns="91425" anchor="ctr" anchorCtr="0"/>
                        </wps:wsp>
                        <wps:wsp>
                          <wps:cNvPr id="80" name="任意多边形 79"/>
                          <wps:cNvSpPr/>
                          <wps:spPr>
                            <a:xfrm rot="10800000">
                              <a:off x="2640425" y="2880840"/>
                              <a:ext cx="0" cy="317703"/>
                            </a:xfrm>
                            <a:custGeom>
                              <a:avLst/>
                              <a:gdLst/>
                              <a:ahLst/>
                              <a:cxnLst/>
                              <a:rect l="0" t="0" r="0" b="0"/>
                              <a:pathLst>
                                <a:path w="1" h="317704" extrusionOk="0">
                                  <a:moveTo>
                                    <a:pt x="0" y="0"/>
                                  </a:moveTo>
                                  <a:lnTo>
                                    <a:pt x="0" y="317704"/>
                                  </a:lnTo>
                                </a:path>
                              </a:pathLst>
                            </a:custGeom>
                            <a:solidFill>
                              <a:srgbClr val="FFFFFF"/>
                            </a:solidFill>
                            <a:ln w="19050" cap="flat" cmpd="sng">
                              <a:solidFill>
                                <a:srgbClr val="000000"/>
                              </a:solidFill>
                              <a:prstDash val="solid"/>
                              <a:round/>
                              <a:headEnd type="none" w="med" len="med"/>
                              <a:tailEnd type="stealth" w="lg" len="lg"/>
                            </a:ln>
                          </wps:spPr>
                          <wps:bodyPr lIns="91425" tIns="91425" rIns="91425" bIns="91425" anchor="ctr" anchorCtr="0"/>
                        </wps:wsp>
                        <wps:wsp>
                          <wps:cNvPr id="81" name="任意多边形 80"/>
                          <wps:cNvSpPr/>
                          <wps:spPr>
                            <a:xfrm rot="10800000" flipH="1">
                              <a:off x="2640425" y="1609022"/>
                              <a:ext cx="4299" cy="338303"/>
                            </a:xfrm>
                            <a:custGeom>
                              <a:avLst/>
                              <a:gdLst/>
                              <a:ahLst/>
                              <a:cxnLst/>
                              <a:rect l="0" t="0" r="0" b="0"/>
                              <a:pathLst>
                                <a:path w="4300" h="338304" extrusionOk="0">
                                  <a:moveTo>
                                    <a:pt x="0" y="0"/>
                                  </a:moveTo>
                                  <a:lnTo>
                                    <a:pt x="4300" y="338304"/>
                                  </a:lnTo>
                                </a:path>
                              </a:pathLst>
                            </a:custGeom>
                            <a:solidFill>
                              <a:srgbClr val="FFFFFF"/>
                            </a:solidFill>
                            <a:ln w="19050" cap="flat" cmpd="sng">
                              <a:solidFill>
                                <a:srgbClr val="000000"/>
                              </a:solidFill>
                              <a:prstDash val="solid"/>
                              <a:round/>
                              <a:headEnd type="none" w="med" len="med"/>
                              <a:tailEnd type="stealth" w="lg" len="lg"/>
                            </a:ln>
                          </wps:spPr>
                          <wps:bodyPr lIns="91425" tIns="91425" rIns="91425" bIns="91425" anchor="ctr" anchorCtr="0"/>
                        </wps:wsp>
                        <wps:wsp>
                          <wps:cNvPr id="82" name="任意多边形 81"/>
                          <wps:cNvSpPr/>
                          <wps:spPr>
                            <a:xfrm rot="10800000">
                              <a:off x="1898617" y="707509"/>
                              <a:ext cx="746106" cy="604807"/>
                            </a:xfrm>
                            <a:custGeom>
                              <a:avLst/>
                              <a:gdLst/>
                              <a:ahLst/>
                              <a:cxnLst/>
                              <a:rect l="0" t="0" r="0" b="0"/>
                              <a:pathLst>
                                <a:path w="746107" h="604808" extrusionOk="0">
                                  <a:moveTo>
                                    <a:pt x="0" y="0"/>
                                  </a:moveTo>
                                  <a:lnTo>
                                    <a:pt x="746107" y="604808"/>
                                  </a:lnTo>
                                </a:path>
                              </a:pathLst>
                            </a:custGeom>
                            <a:solidFill>
                              <a:srgbClr val="FFFFFF"/>
                            </a:solidFill>
                            <a:ln w="19050" cap="flat" cmpd="sng">
                              <a:solidFill>
                                <a:srgbClr val="000000"/>
                              </a:solidFill>
                              <a:prstDash val="solid"/>
                              <a:round/>
                              <a:headEnd type="none" w="med" len="med"/>
                              <a:tailEnd type="stealth" w="lg" len="lg"/>
                            </a:ln>
                          </wps:spPr>
                          <wps:bodyPr lIns="91425" tIns="91425" rIns="91425" bIns="91425" anchor="ctr" anchorCtr="0"/>
                        </wps:wsp>
                        <wps:wsp>
                          <wps:cNvPr id="83" name="任意多边形 82"/>
                          <wps:cNvSpPr/>
                          <wps:spPr>
                            <a:xfrm rot="10800000" flipH="1">
                              <a:off x="2644725" y="705409"/>
                              <a:ext cx="698105" cy="606907"/>
                            </a:xfrm>
                            <a:custGeom>
                              <a:avLst/>
                              <a:gdLst/>
                              <a:ahLst/>
                              <a:cxnLst/>
                              <a:rect l="0" t="0" r="0" b="0"/>
                              <a:pathLst>
                                <a:path w="698106" h="606908" extrusionOk="0">
                                  <a:moveTo>
                                    <a:pt x="0" y="0"/>
                                  </a:moveTo>
                                  <a:lnTo>
                                    <a:pt x="698106" y="606908"/>
                                  </a:lnTo>
                                </a:path>
                              </a:pathLst>
                            </a:custGeom>
                            <a:solidFill>
                              <a:srgbClr val="FFFFFF"/>
                            </a:solidFill>
                            <a:ln w="19050" cap="flat" cmpd="sng">
                              <a:solidFill>
                                <a:srgbClr val="000000"/>
                              </a:solidFill>
                              <a:prstDash val="solid"/>
                              <a:round/>
                              <a:headEnd type="none" w="med" len="med"/>
                              <a:tailEnd type="stealth" w="lg" len="lg"/>
                            </a:ln>
                          </wps:spPr>
                          <wps:bodyPr lIns="91425" tIns="91425" rIns="91425" bIns="91425" anchor="ctr" anchorCtr="0"/>
                        </wps:wsp>
                        <wps:wsp>
                          <wps:cNvPr id="84" name="矩形 83"/>
                          <wps:cNvSpPr/>
                          <wps:spPr>
                            <a:xfrm>
                              <a:off x="1200111" y="35900"/>
                              <a:ext cx="2940127" cy="1792826"/>
                            </a:xfrm>
                            <a:prstGeom prst="rect">
                              <a:avLst/>
                            </a:prstGeom>
                            <a:noFill/>
                            <a:ln w="12700" cap="flat" cmpd="sng">
                              <a:solidFill>
                                <a:srgbClr val="FF0000"/>
                              </a:solidFill>
                              <a:prstDash val="lgDashDot"/>
                              <a:round/>
                              <a:headEnd type="none" w="med" len="med"/>
                              <a:tailEnd type="none" w="med" len="med"/>
                            </a:ln>
                          </wps:spPr>
                          <wps:txbx>
                            <w:txbxContent>
                              <w:p w14:paraId="7F82E122" w14:textId="77777777" w:rsidR="00094B00" w:rsidRDefault="00094B00"/>
                            </w:txbxContent>
                          </wps:txbx>
                          <wps:bodyPr lIns="91425" tIns="91425" rIns="91425" bIns="91425" anchor="ctr" anchorCtr="0"/>
                        </wps:wsp>
                        <wps:wsp>
                          <wps:cNvPr id="85" name="任意多边形 84"/>
                          <wps:cNvSpPr/>
                          <wps:spPr>
                            <a:xfrm>
                              <a:off x="1943117" y="35900"/>
                              <a:ext cx="1589714" cy="288303"/>
                            </a:xfrm>
                            <a:custGeom>
                              <a:avLst/>
                              <a:gdLst/>
                              <a:ahLst/>
                              <a:cxnLst/>
                              <a:rect l="0" t="0" r="0" b="0"/>
                              <a:pathLst>
                                <a:path w="1589715" h="288304" extrusionOk="0">
                                  <a:moveTo>
                                    <a:pt x="0" y="0"/>
                                  </a:moveTo>
                                  <a:lnTo>
                                    <a:pt x="0" y="288304"/>
                                  </a:lnTo>
                                  <a:lnTo>
                                    <a:pt x="1589715" y="288304"/>
                                  </a:lnTo>
                                  <a:lnTo>
                                    <a:pt x="1589715" y="0"/>
                                  </a:lnTo>
                                  <a:close/>
                                </a:path>
                              </a:pathLst>
                            </a:custGeom>
                            <a:noFill/>
                            <a:ln>
                              <a:noFill/>
                            </a:ln>
                          </wps:spPr>
                          <wps:txbx>
                            <w:txbxContent>
                              <w:p w14:paraId="3E15EF78" w14:textId="77777777" w:rsidR="00094B00" w:rsidRDefault="00094B00">
                                <w:proofErr w:type="spellStart"/>
                                <w:r>
                                  <w:rPr>
                                    <w:rFonts w:eastAsia="Calibri"/>
                                    <w:color w:val="FF0000"/>
                                  </w:rPr>
                                  <w:t>HVR_Lighthouse</w:t>
                                </w:r>
                                <w:proofErr w:type="spellEnd"/>
                                <w:r>
                                  <w:rPr>
                                    <w:rFonts w:eastAsia="Calibri"/>
                                    <w:color w:val="FF0000"/>
                                  </w:rPr>
                                  <w:t xml:space="preserve"> Project</w:t>
                                </w:r>
                              </w:p>
                            </w:txbxContent>
                          </wps:txbx>
                          <wps:bodyPr lIns="88900" tIns="38100" rIns="88900" bIns="38100" anchor="t" anchorCtr="0"/>
                        </wps:wsp>
                      </wpg:grpSp>
                    </wpg:wgp>
                  </a:graphicData>
                </a:graphic>
              </wp:inline>
            </w:drawing>
          </mc:Choice>
          <mc:Fallback xmlns:w15="http://schemas.microsoft.com/office/word/2012/wordml">
            <w:pict>
              <v:group w14:anchorId="1275621D" id="组合 65" o:spid="_x0000_s1088" style="width:415pt;height:270pt;mso-position-horizontal-relative:char;mso-position-vertical-relative:line" coordorigin="27075,20623" coordsize="52768,3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">
                <v:group id="_x0000_s1089" style="position:absolute;left:27075;top:20623;width:52769;height:34389" coordsize="52768,3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矩形 66" o:spid="_x0000_s1090" style="position:absolute;width:52768;height:34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mqsMA&#10;AADbAAAADwAAAGRycy9kb3ducmV2LnhtbESPwW7CMBBE70j9B2sr9QZOoypAwKAWtVLLCRI+YImX&#10;OGq8DrEL6d/XlZA4jmbmjWa5HmwrLtT7xrGC50kCgrhyuuFawaH8GM9A+ICssXVMCn7Jw3r1MFpi&#10;rt2V93QpQi0ihH2OCkwIXS6lrwxZ9BPXEUfv5HqLIcq+lrrHa4TbVqZJkkmLDccFgx1tDFXfxY9V&#10;sHtxlL6n/q2o7dwMx3L7dcZMqafH4XUBItAQ7uFb+1MryKb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lmqsMAAADbAAAADwAAAAAAAAAAAAAAAACYAgAAZHJzL2Rv&#10;d25yZXYueG1sUEsFBgAAAAAEAAQA9QAAAIgDAAAAAA==&#10;" filled="f" stroked="f">
                    <v:textbox inset="2.53958mm,2.53958mm,2.53958mm,2.53958mm">
                      <w:txbxContent>
                        <w:p w14:paraId="3E149FE4" w14:textId="77777777" w:rsidR="00094B00" w:rsidRDefault="00094B00"/>
                      </w:txbxContent>
                    </v:textbox>
                  </v:rect>
                  <v:rect id="矩形 67" o:spid="_x0000_s1091" style="position:absolute;left:20043;top:31985;width:12723;height:2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5h0sEA&#10;AADbAAAADwAAAGRycy9kb3ducmV2LnhtbERPTWvCQBC9F/oflil4q5uKiERXEdtC8VBoTKHHITsm&#10;wcxs2N2a5N+7h0KPj/e93Y/cqRv50Dox8DLPQJFUzrZSGyjP789rUCGiWOyckIGJAux3jw9bzK0b&#10;5ItuRaxVCpGQo4Emxj7XOlQNMYa560kSd3GeMSboa209DimcO73IspVmbCU1NNjTsaHqWvyygVP5&#10;xpdi4ZffP8M00eeap9eSjZk9jYcNqEhj/Bf/uT+sgVUam76kH6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eYdLBAAAA2wAAAA8AAAAAAAAAAAAAAAAAmAIAAGRycy9kb3du&#10;cmV2LnhtbFBLBQYAAAAABAAEAPUAAACGAwAAAAA=&#10;" fillcolor="#ddd8c2">
                    <v:stroke joinstyle="round"/>
                    <v:textbox inset="7pt,3pt,7pt,3pt">
                      <w:txbxContent>
                        <w:p w14:paraId="0EC87866" w14:textId="77777777" w:rsidR="00094B00" w:rsidRDefault="00094B00">
                          <w:pPr>
                            <w:jc w:val="center"/>
                          </w:pPr>
                          <w:r>
                            <w:rPr>
                              <w:rFonts w:eastAsia="Calibri"/>
                            </w:rPr>
                            <w:t>USB devices</w:t>
                          </w:r>
                        </w:p>
                      </w:txbxContent>
                    </v:textbox>
                  </v:rect>
                  <v:shape id="直接箭头连接符 68" o:spid="_x0000_s1092" type="#_x0000_t32" style="position:absolute;left:3299;top:29970;width:459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33+MEAAADbAAAADwAAAGRycy9kb3ducmV2LnhtbESPzWrDMBCE74G8g9hCb7HcUELiRjEl&#10;NLjX5odeF2trubVWrqTGzttHhUCOw8x8w6zL0XbiTD60jhU8ZTkI4trplhsFx8NutgQRIrLGzjEp&#10;uFCAcjOdrLHQbuAPOu9jIxKEQ4EKTIx9IWWoDVkMmeuJk/flvMWYpG+k9jgkuO3kPM8X0mLLacFg&#10;T1tD9c/+zyogOVbGfstKvw2fsQ8e8+fTr1KPD+PrC4hIY7yHb+13rWCxgv8v6QfIz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Tff4wQAAANsAAAAPAAAAAAAAAAAAAAAA&#10;AKECAABkcnMvZG93bnJldi54bWxQSwUGAAAAAAQABAD5AAAAjwMAAAAA&#10;" filled="t" strokeweight="1pt">
                    <v:stroke dashstyle="dash"/>
                  </v:shape>
                  <v:rect id="矩形 69" o:spid="_x0000_s1093" style="position:absolute;left:20043;top:26227;width:12723;height:2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7CcEA&#10;AADbAAAADwAAAGRycy9kb3ducmV2LnhtbERPTUvDQBC9C/6HZQRvdtMiWtJuS9EK4qFgGsHjkJ0m&#10;oZnZsLttkn/vHoQeH+97vR25U1fyoXViYD7LQJFUzrZSGyiPH09LUCGiWOyckIGJAmw393drzK0b&#10;5JuuRaxVCpGQo4Emxj7XOlQNMYaZ60kSd3KeMSboa209DimcO73IshfN2EpqaLCnt4aqc3FhA1/l&#10;nk/Fwj///A7TRIclT+8lG/P4MO5WoCKN8Sb+d39aA69pffqSfoD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x+wnBAAAA2wAAAA8AAAAAAAAAAAAAAAAAmAIAAGRycy9kb3du&#10;cmV2LnhtbFBLBQYAAAAABAAEAPUAAACGAwAAAAA=&#10;" fillcolor="#ddd8c2">
                    <v:stroke joinstyle="round"/>
                    <v:textbox inset="7pt,3pt,7pt,3pt">
                      <w:txbxContent>
                        <w:p w14:paraId="41A060D6" w14:textId="77777777" w:rsidR="00094B00" w:rsidRDefault="00094B00">
                          <w:pPr>
                            <w:jc w:val="center"/>
                          </w:pPr>
                          <w:r>
                            <w:rPr>
                              <w:rFonts w:eastAsia="Calibri"/>
                            </w:rPr>
                            <w:t>libusb driver</w:t>
                          </w:r>
                        </w:p>
                      </w:txbxContent>
                    </v:textbox>
                  </v:rect>
                  <v:rect id="矩形 70" o:spid="_x0000_s1094" style="position:absolute;left:19431;top:13123;width:14033;height:2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eksQA&#10;AADbAAAADwAAAGRycy9kb3ducmV2LnhtbESPQUvDQBSE74L/YXmCN7tpES1pt0XUgngQTFPo8ZF9&#10;TULz3obdbZP8e1cQPA4z8w2z3o7cqSv50DoxMJ9loEgqZ1upDZT73cMSVIgoFjsnZGCiANvN7c0a&#10;c+sG+aZrEWuVIBJyNNDE2Odah6ohxjBzPUnyTs4zxiR9ra3HIcG504sse9KMraSFBnt6bag6Fxc2&#10;8Fm+86lY+MfDcZgm+lry9FayMfd348sKVKQx/of/2h/WwPMcfr+kH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9XpLEAAAA2wAAAA8AAAAAAAAAAAAAAAAAmAIAAGRycy9k&#10;b3ducmV2LnhtbFBLBQYAAAAABAAEAPUAAACJAwAAAAA=&#10;" fillcolor="#ddd8c2">
                    <v:stroke joinstyle="round"/>
                    <v:textbox inset="7pt,3pt,7pt,3pt">
                      <w:txbxContent>
                        <w:p w14:paraId="30534522" w14:textId="77777777" w:rsidR="00094B00" w:rsidRDefault="00094B00">
                          <w:pPr>
                            <w:jc w:val="center"/>
                          </w:pPr>
                          <w:r>
                            <w:rPr>
                              <w:rFonts w:eastAsia="Calibri"/>
                            </w:rPr>
                            <w:t>class LIBUSB_Device</w:t>
                          </w:r>
                        </w:p>
                      </w:txbxContent>
                    </v:textbox>
                  </v:rect>
                  <v:rect id="矩形 71" o:spid="_x0000_s1095" style="position:absolute;left:13017;top:3887;width:11938;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5cMA&#10;AADbAAAADwAAAGRycy9kb3ducmV2LnhtbESPQUvDQBSE74L/YXkFb3bTIFpit6WoBfEgGCN4fGRf&#10;k9C8t2F32yT/3hUEj8PMfMNsdhP36kI+dE4MrJYZKJLa2U4aA9Xn4XYNKkQUi70TMjBTgN32+mqD&#10;hXWjfNCljI1KEAkFGmhjHAqtQ90SY1i6gSR5R+cZY5K+0dbjmODc6zzL7jVjJ2mhxYGeWqpP5ZkN&#10;vFUvfCxzf/f1Pc4zva95fq7YmJvFtH8EFWmK/+G/9qs18JDD75f0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A5cMAAADbAAAADwAAAAAAAAAAAAAAAACYAgAAZHJzL2Rv&#10;d25yZXYueG1sUEsFBgAAAAAEAAQA9QAAAIgDAAAAAA==&#10;" fillcolor="#ddd8c2">
                    <v:stroke joinstyle="round"/>
                    <v:textbox inset="7pt,3pt,7pt,3pt">
                      <w:txbxContent>
                        <w:p w14:paraId="7FF14AD1" w14:textId="77777777" w:rsidR="00094B00" w:rsidRDefault="00094B00">
                          <w:pPr>
                            <w:jc w:val="center"/>
                          </w:pPr>
                          <w:r>
                            <w:rPr>
                              <w:rFonts w:eastAsia="Calibri"/>
                            </w:rPr>
                            <w:t>class HVR_Hmd</w:t>
                          </w:r>
                        </w:p>
                      </w:txbxContent>
                    </v:textbox>
                  </v:rect>
                  <v:rect id="矩形 72" o:spid="_x0000_s1096" style="position:absolute;left:26404;top:3887;width:14047;height:31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fsQA&#10;AADbAAAADwAAAGRycy9kb3ducmV2LnhtbESPX0vDQBDE34V+h2MF3+zFKrakvZbiHxAfhKYRfFxy&#10;2yQ0uxfuzib59p4g+DjMzG+YzW7kTl3Ih9aJgbt5BoqkcraV2kB5fL1dgQoRxWLnhAxMFGC3nV1t&#10;MLdukANdilirBJGQo4Emxj7XOlQNMYa560mSd3KeMSbpa209DgnOnV5k2aNmbCUtNNjTU0PVufhm&#10;A+/lC5+KhX/4/BqmiT5WPD2XbMzN9bhfg4o0xv/wX/vNGljew++X9AP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ZX7EAAAA2wAAAA8AAAAAAAAAAAAAAAAAmAIAAGRycy9k&#10;b3ducmV2LnhtbFBLBQYAAAAABAAEAPUAAACJAwAAAAA=&#10;" fillcolor="#ddd8c2">
                    <v:stroke joinstyle="round"/>
                    <v:textbox inset="7pt,3pt,7pt,3pt">
                      <w:txbxContent>
                        <w:p w14:paraId="5A058369" w14:textId="77777777" w:rsidR="00094B00" w:rsidRDefault="00094B00">
                          <w:pPr>
                            <w:jc w:val="center"/>
                          </w:pPr>
                          <w:r>
                            <w:rPr>
                              <w:rFonts w:eastAsia="Calibri"/>
                            </w:rPr>
                            <w:t>class HVR_Gamepad</w:t>
                          </w:r>
                        </w:p>
                      </w:txbxContent>
                    </v:textbox>
                  </v:rect>
                  <v:shape id="直接箭头连接符 73" o:spid="_x0000_s1097" type="#_x0000_t32" style="position:absolute;left:3299;top:25080;width:459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Ou8AAAADbAAAADwAAAGRycy9kb3ducmV2LnhtbESPT2sCMRTE7wW/Q3iCt5q1SJXVKCIt&#10;eq1/8PrYPDerm5dtEt312zcFweMwM79h5svO1uJOPlSOFYyGGQjiwumKSwWH/ff7FESIyBprx6Tg&#10;QQGWi97bHHPtWv6h+y6WIkE45KjAxNjkUobCkMUwdA1x8s7OW4xJ+lJqj22C21p+ZNmntFhxWjDY&#10;0NpQcd3drAKS3cbYi9zor/YUm+AxGx9/lRr0u9UMRKQuvsLP9lYrmIzh/0v6AXL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iVzrvAAAAA2wAAAA8AAAAAAAAAAAAAAAAA&#10;oQIAAGRycy9kb3ducmV2LnhtbFBLBQYAAAAABAAEAPkAAACOAwAAAAA=&#10;" filled="t" strokeweight="1pt">
                    <v:stroke dashstyle="dash"/>
                  </v:shape>
                  <v:rect id="矩形 74" o:spid="_x0000_s1098" style="position:absolute;left:20043;top:19473;width:12723;height:2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YkcQA&#10;AADbAAAADwAAAGRycy9kb3ducmV2LnhtbESPX0vDQBDE34V+h2MF3+zForakvZbiHxAfhKYRfFxy&#10;2yQ0uxfuzib59p4g+DjMzG+YzW7kTl3Ih9aJgbt5BoqkcraV2kB5fL1dgQoRxWLnhAxMFGC3nV1t&#10;MLdukANdilirBJGQo4Emxj7XOlQNMYa560mSd3KeMSbpa209DgnOnV5k2aNmbCUtNNjTU0PVufhm&#10;A+/lC5+Khb///BqmiT5WPD2XbMzN9bhfg4o0xv/wX/vNGlg+wO+X9AP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GWJHEAAAA2wAAAA8AAAAAAAAAAAAAAAAAmAIAAGRycy9k&#10;b3ducmV2LnhtbFBLBQYAAAAABAAEAPUAAACJAwAAAAA=&#10;" fillcolor="#ddd8c2">
                    <v:stroke joinstyle="round"/>
                    <v:textbox inset="7pt,3pt,7pt,3pt">
                      <w:txbxContent>
                        <w:p w14:paraId="30A666BF" w14:textId="77777777" w:rsidR="00094B00" w:rsidRDefault="00094B00">
                          <w:pPr>
                            <w:jc w:val="center"/>
                          </w:pPr>
                          <w:r>
                            <w:rPr>
                              <w:rFonts w:eastAsia="Calibri"/>
                            </w:rPr>
                            <w:t>libusb-win32 API</w:t>
                          </w:r>
                        </w:p>
                      </w:txbxContent>
                    </v:textbox>
                  </v:rect>
                  <v:shape id="任意多边形 75" o:spid="_x0000_s1099" style="position:absolute;left:2283;top:29716;width:7242;height:2468;visibility:visible;mso-wrap-style:square;v-text-anchor:top" coordsize="724206,2468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S18UA&#10;AADbAAAADwAAAGRycy9kb3ducmV2LnhtbESPzWrDMBCE74W+g9hCb43sHBLjRgmlNOA2gZKfB9ha&#10;W8vEWtmWGjtvHwUKOQ4z8w2zWI22EWfqfe1YQTpJQBCXTtdcKTge1i8ZCB+QNTaOScGFPKyWjw8L&#10;zLUbeEfnfahEhLDPUYEJoc2l9KUhi37iWuLo/breYoiyr6TucYhw28hpksykxZrjgsGW3g2Vp/2f&#10;VfC1zb43H107fv4kpjyldYe26JR6fhrfXkEEGsM9/N8utIL5DG5f4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JLXxQAAANsAAAAPAAAAAAAAAAAAAAAAAJgCAABkcnMv&#10;ZG93bnJldi54bWxQSwUGAAAAAAQABAD1AAAAigMAAAAA&#10;" adj="-11796480,,5400" path="m,l,246803r724206,l724206,,,xe" filled="f" stroked="f">
                    <v:stroke joinstyle="miter"/>
                    <v:formulas/>
                    <v:path arrowok="t" o:extrusionok="f" o:connecttype="custom" textboxrect="0,0,724206,246803"/>
                    <v:textbox inset="7pt,3pt,7pt,3pt">
                      <w:txbxContent>
                        <w:p w14:paraId="42F75CF2" w14:textId="77777777" w:rsidR="00094B00" w:rsidRDefault="00094B00">
                          <w:r>
                            <w:rPr>
                              <w:rFonts w:eastAsia="Calibri"/>
                            </w:rPr>
                            <w:t>Hardware</w:t>
                          </w:r>
                        </w:p>
                      </w:txbxContent>
                    </v:textbox>
                  </v:shape>
                  <v:shape id="任意多边形 76" o:spid="_x0000_s1100" style="position:absolute;left:2283;top:25641;width:9718;height:2468;visibility:visible;mso-wrap-style:square;v-text-anchor:top" coordsize="971809,2468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tecIA&#10;AADbAAAADwAAAGRycy9kb3ducmV2LnhtbESPQWvCQBSE7wX/w/KE3upGoU2JrhIFi8eatvdn9pkE&#10;s2/D7sbEf98VBI/DzHzDrDajacWVnG8sK5jPEhDEpdUNVwp+f/ZvnyB8QNbYWiYFN/KwWU9eVphp&#10;O/CRrkWoRISwz1BBHUKXSenLmgz6me2Io3e2zmCI0lVSOxwi3LRykSQf0mDDcaHGjnY1lZeiNwry&#10;79vu3fVlfloM/bj9OswLTv+Uep2O+RJEoDE8w4/2QStIU7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C15wgAAANsAAAAPAAAAAAAAAAAAAAAAAJgCAABkcnMvZG93&#10;bnJldi54bWxQSwUGAAAAAAQABAD1AAAAhwMAAAAA&#10;" adj="-11796480,,5400" path="m,l,246803r971809,l971809,,,xe" filled="f" stroked="f">
                    <v:stroke joinstyle="miter"/>
                    <v:formulas/>
                    <v:path arrowok="t" o:extrusionok="f" o:connecttype="custom" textboxrect="0,0,971809,246803"/>
                    <v:textbox inset="7pt,3pt,7pt,3pt">
                      <w:txbxContent>
                        <w:p w14:paraId="1E97B599" w14:textId="77777777" w:rsidR="00094B00" w:rsidRDefault="00094B00">
                          <w:r>
                            <w:rPr>
                              <w:rFonts w:eastAsia="Calibri"/>
                            </w:rPr>
                            <w:t>Kernel mode</w:t>
                          </w:r>
                        </w:p>
                      </w:txbxContent>
                    </v:textbox>
                  </v:shape>
                  <v:shape id="任意多边形 77" o:spid="_x0000_s1101" style="position:absolute;left:2220;top:20801;width:7876;height:2882;visibility:visible;mso-wrap-style:square;v-text-anchor:top" coordsize="787607,28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wO70A&#10;AADbAAAADwAAAGRycy9kb3ducmV2LnhtbERPyQrCMBC9C/5DGMGbpiouVKOIICieXA49Ds3YFptJ&#10;baKtf28OgsfH21eb1pTiTbUrLCsYDSMQxKnVBWcKbtf9YAHCeWSNpWVS8CEHm3W3s8JY24bP9L74&#10;TIQQdjEqyL2vYildmpNBN7QVceDutjboA6wzqWtsQrgp5TiKZtJgwaEhx4p2OaWPy8soaD7l5DE9&#10;JcfZvX1O+VUl/jCySvV77XYJwlPr/+Kf+6AVzMPY8CX8AL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9FwO70AAADbAAAADwAAAAAAAAAAAAAAAACYAgAAZHJzL2Rvd25yZXYu&#10;eG1sUEsFBgAAAAAEAAQA9QAAAIIDAAAAAA==&#10;" adj="-11796480,,5400" path="m,l,288204r787607,l787607,,,xe" filled="f" stroked="f">
                    <v:stroke joinstyle="miter"/>
                    <v:formulas/>
                    <v:path arrowok="t" o:extrusionok="f" o:connecttype="custom" textboxrect="0,0,787607,288204"/>
                    <v:textbox inset="7pt,3pt,7pt,3pt">
                      <w:txbxContent>
                        <w:p w14:paraId="51D2A90D" w14:textId="77777777" w:rsidR="00094B00" w:rsidRDefault="00094B00">
                          <w:r>
                            <w:rPr>
                              <w:rFonts w:eastAsia="Calibri"/>
                            </w:rPr>
                            <w:t>User mode</w:t>
                          </w:r>
                        </w:p>
                      </w:txbxContent>
                    </v:textbox>
                  </v:shape>
                  <v:shape id="任意多边形 78" o:spid="_x0000_s1102" style="position:absolute;left:26404;top:22122;width:0;height:4105;rotation:180;visibility:visible;mso-wrap-style:square;v-text-anchor:middle" coordsize="1,410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0jcQA&#10;AADbAAAADwAAAGRycy9kb3ducmV2LnhtbESPT4vCMBTE78J+h/AEb5pWFu1WoyyCUGEP/mPB26N5&#10;tsXmpTZZ7X57Iwgeh5n5DTNfdqYWN2pdZVlBPIpAEOdWV1woOB7WwwSE88gaa8uk4J8cLBcfvTmm&#10;2t55R7e9L0SAsEtRQel9k0rp8pIMupFtiIN3tq1BH2RbSN3iPcBNLcdRNJEGKw4LJTa0Kim/7P+M&#10;gs05q39Ov9k2ilcJ5bv4+hkXV6UG/e57BsJT59/hVzvTCqZf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pNI3EAAAA2wAAAA8AAAAAAAAAAAAAAAAAmAIAAGRycy9k&#10;b3ducmV2LnhtbFBLBQYAAAAABAAEAPUAAACJAwAAAAA=&#10;" path="m,l,410505e" strokeweight="1.5pt">
                    <v:stroke endarrow="classic" endarrowwidth="wide" endarrowlength="long"/>
                    <v:path arrowok="t" o:extrusionok="f" textboxrect="0,0,1,410505"/>
                  </v:shape>
                  <v:shape id="任意多边形 79" o:spid="_x0000_s1103" style="position:absolute;left:26404;top:28808;width:0;height:3177;rotation:180;visibility:visible;mso-wrap-style:square;v-text-anchor:middle" coordsize="1,317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DVMIA&#10;AADbAAAADwAAAGRycy9kb3ducmV2LnhtbERPz2vCMBS+C/4P4Qm72VQPpXRGGYPhBkPRusNuj+at&#10;KWteuiZrq3+9OQx2/Ph+b3aTbcVAvW8cK1glKQjiyumGawWX8mWZg/ABWWPrmBRcycNuO59tsNBu&#10;5BMN51CLGMK+QAUmhK6Q0leGLPrEdcSR+3K9xRBhX0vd4xjDbSvXaZpJiw3HBoMdPRuqvs+/VsGY&#10;re1b25Tp7WNvjj/yvTsM1adSD4vp6RFEoCn8i//cr1pBHtfHL/EH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oNUwgAAANsAAAAPAAAAAAAAAAAAAAAAAJgCAABkcnMvZG93&#10;bnJldi54bWxQSwUGAAAAAAQABAD1AAAAhwMAAAAA&#10;" path="m,l,317704e" strokeweight="1.5pt">
                    <v:stroke endarrow="classic" endarrowwidth="wide" endarrowlength="long"/>
                    <v:path arrowok="t" o:extrusionok="f" textboxrect="0,0,1,317704"/>
                  </v:shape>
                  <v:shape id="任意多边形 80" o:spid="_x0000_s1104" style="position:absolute;left:26404;top:16090;width:43;height:3383;rotation:180;flip:x;visibility:visible;mso-wrap-style:square;v-text-anchor:middle" coordsize="4300,338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BOcEA&#10;AADbAAAADwAAAGRycy9kb3ducmV2LnhtbESPQYvCMBSE74L/ITzBm6Z6kFKNIoIoZS+rotdn82yL&#10;zUttsrb++40geBxm5htmsepMJZ7UuNKygsk4AkGcWV1yruB03I5iEM4ja6wsk4IXOVgt+70FJtq2&#10;/EvPg89FgLBLUEHhfZ1I6bKCDLqxrYmDd7ONQR9kk0vdYBvgppLTKJpJgyWHhQJr2hSU3Q9/RsF5&#10;184u1yzNT5fUTKO0ilN+/Cg1HHTrOQhPnf+GP+29VhBP4P0l/A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0wTnBAAAA2wAAAA8AAAAAAAAAAAAAAAAAmAIAAGRycy9kb3du&#10;cmV2LnhtbFBLBQYAAAAABAAEAPUAAACGAwAAAAA=&#10;" path="m,l4300,338304e" strokeweight="1.5pt">
                    <v:stroke endarrow="classic" endarrowwidth="wide" endarrowlength="long"/>
                    <v:path arrowok="t" o:extrusionok="f" textboxrect="0,0,4300,338304"/>
                  </v:shape>
                  <v:shape id="任意多边形 81" o:spid="_x0000_s1105" style="position:absolute;left:18986;top:7075;width:7461;height:6048;rotation:180;visibility:visible;mso-wrap-style:square;v-text-anchor:middle" coordsize="746107,604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74sEA&#10;AADbAAAADwAAAGRycy9kb3ducmV2LnhtbESPS4sCMRCE74L/IbSwN018oDIaZVkYWI8+8NxM2szg&#10;pDM7yTqz/34jCB6L6vqqa7vvXS0e1IbKs4bpRIEgLryp2Gq4nPPxGkSIyAZrz6ThjwLsd8PBFjPj&#10;Oz7S4xStSBAOGWooY2wyKUNRksMw8Q1x8m6+dRiTbK00LXYJ7mo5U2opHVacGkps6Kuk4n76demN&#10;ubmzXamfRWdxOlfXPF4OudYfo/5zAyJSH9/Hr/S30bCewXNLAoD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AO+LBAAAA2wAAAA8AAAAAAAAAAAAAAAAAmAIAAGRycy9kb3du&#10;cmV2LnhtbFBLBQYAAAAABAAEAPUAAACGAwAAAAA=&#10;" path="m,l746107,604808e" strokeweight="1.5pt">
                    <v:stroke endarrow="classic" endarrowwidth="wide" endarrowlength="long"/>
                    <v:path arrowok="t" o:extrusionok="f" textboxrect="0,0,746107,604808"/>
                  </v:shape>
                  <v:shape id="任意多边形 82" o:spid="_x0000_s1106" style="position:absolute;left:26447;top:7054;width:6981;height:6069;rotation:180;flip:x;visibility:visible;mso-wrap-style:square;v-text-anchor:middle" coordsize="698106,606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WVMMA&#10;AADbAAAADwAAAGRycy9kb3ducmV2LnhtbESP0WrCQBRE3wv9h+UWfKubKkiIriJCtWgbMPoBl+w1&#10;CWbvxt2txr93CwUfh5k5w8wWvWnFlZxvLCv4GCYgiEurG64UHA+f7ykIH5A1tpZJwZ08LOavLzPM&#10;tL3xnq5FqESEsM9QQR1Cl0npy5oM+qHtiKN3ss5giNJVUju8Rbhp5ShJJtJgw3Ghxo5WNZXn4tco&#10;2OzXP7aQrvwutvc8v+Q751Kn1OCtX05BBOrDM/zf/tIK0jH8fY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AWVMMAAADbAAAADwAAAAAAAAAAAAAAAACYAgAAZHJzL2Rv&#10;d25yZXYueG1sUEsFBgAAAAAEAAQA9QAAAIgDAAAAAA==&#10;" path="m,l698106,606908e" strokeweight="1.5pt">
                    <v:stroke endarrow="classic" endarrowwidth="wide" endarrowlength="long"/>
                    <v:path arrowok="t" o:extrusionok="f" textboxrect="0,0,698106,606908"/>
                  </v:shape>
                  <v:rect id="矩形 83" o:spid="_x0000_s1107" style="position:absolute;left:12001;top:359;width:29401;height:17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nXMUA&#10;AADbAAAADwAAAGRycy9kb3ducmV2LnhtbESPQWvCQBSE7wX/w/KE3urGoiVGVxFBrBdLo+L1kX0m&#10;0ezbNLtq9Nd3CwWPw8x8w0xmranElRpXWlbQ70UgiDOrS84V7LbLtxiE88gaK8uk4E4OZtPOywQT&#10;bW/8TdfU5yJA2CWooPC+TqR0WUEGXc/WxME72sagD7LJpW7wFuCmku9R9CENlhwWCqxpUVB2Ti9G&#10;wXo0+KrizeXcf+DpdFj93MvhPlXqtdvOxyA8tf4Z/m9/agXxAP6+hB8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6dcxQAAANsAAAAPAAAAAAAAAAAAAAAAAJgCAABkcnMv&#10;ZG93bnJldi54bWxQSwUGAAAAAAQABAD1AAAAigMAAAAA&#10;" filled="f" strokecolor="red" strokeweight="1pt">
                    <v:stroke dashstyle="longDashDot" joinstyle="round"/>
                    <v:textbox inset="2.53958mm,2.53958mm,2.53958mm,2.53958mm">
                      <w:txbxContent>
                        <w:p w14:paraId="7F82E122" w14:textId="77777777" w:rsidR="00094B00" w:rsidRDefault="00094B00"/>
                      </w:txbxContent>
                    </v:textbox>
                  </v:rect>
                  <v:shape id="任意多边形 84" o:spid="_x0000_s1108" style="position:absolute;left:19431;top:359;width:15897;height:2883;visibility:visible;mso-wrap-style:square;v-text-anchor:top" coordsize="1589715,2883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ztMUA&#10;AADbAAAADwAAAGRycy9kb3ducmV2LnhtbESPT2vCQBTE7wW/w/IEb3W3giVE11AVQWlLaezF2yP7&#10;8odm34bsGuO37xYKPQ4z8xtmnY22FQP1vnGs4WmuQBAXzjRcafg6Hx4TED4gG2wdk4Y7ecg2k4c1&#10;psbd+JOGPFQiQtinqKEOoUul9EVNFv3cdcTRK11vMUTZV9L0eItw28qFUs/SYsNxocaOdjUV3/nV&#10;ati+ddukOJSX0/7jwq/5oGj5rrSeTceXFYhAY/gP/7WPRkOy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HO0xQAAANsAAAAPAAAAAAAAAAAAAAAAAJgCAABkcnMv&#10;ZG93bnJldi54bWxQSwUGAAAAAAQABAD1AAAAigMAAAAA&#10;" adj="-11796480,,5400" path="m,l,288304r1589715,l1589715,,,xe" filled="f" stroked="f">
                    <v:stroke joinstyle="miter"/>
                    <v:formulas/>
                    <v:path arrowok="t" o:extrusionok="f" o:connecttype="custom" textboxrect="0,0,1589715,288304"/>
                    <v:textbox inset="7pt,3pt,7pt,3pt">
                      <w:txbxContent>
                        <w:p w14:paraId="3E15EF78" w14:textId="77777777" w:rsidR="00094B00" w:rsidRDefault="00094B00">
                          <w:r>
                            <w:rPr>
                              <w:rFonts w:eastAsia="Calibri"/>
                              <w:color w:val="FF0000"/>
                            </w:rPr>
                            <w:t>HVR_Lighthouse Project</w:t>
                          </w:r>
                        </w:p>
                      </w:txbxContent>
                    </v:textbox>
                  </v:shape>
                </v:group>
                <w10:anchorlock/>
              </v:group>
            </w:pict>
          </mc:Fallback>
        </mc:AlternateContent>
      </w:r>
    </w:p>
    <w:p w14:paraId="00697931" w14:textId="77777777" w:rsidR="008A2179" w:rsidRDefault="008A2179"/>
    <w:p w14:paraId="695AED05" w14:textId="77777777" w:rsidR="008A2179" w:rsidRDefault="009908DB">
      <w:pPr>
        <w:pStyle w:val="2"/>
        <w:numPr>
          <w:ilvl w:val="1"/>
          <w:numId w:val="4"/>
        </w:numPr>
      </w:pPr>
      <w:bookmarkStart w:id="71" w:name="_Toc13978"/>
      <w:bookmarkStart w:id="72" w:name="_Toc12248"/>
      <w:r>
        <w:lastRenderedPageBreak/>
        <w:t xml:space="preserve">Class </w:t>
      </w:r>
      <w:proofErr w:type="spellStart"/>
      <w:r>
        <w:t>HVR_H</w:t>
      </w:r>
      <w:bookmarkEnd w:id="71"/>
      <w:bookmarkEnd w:id="72"/>
      <w:r w:rsidR="00CE045A">
        <w:rPr>
          <w:rFonts w:hint="eastAsia"/>
          <w:lang w:eastAsia="zh-CN"/>
        </w:rPr>
        <w:t>md</w:t>
      </w:r>
      <w:proofErr w:type="spellEnd"/>
    </w:p>
    <w:p w14:paraId="6043B6B4" w14:textId="77777777" w:rsidR="008A2179" w:rsidRDefault="00F026F3">
      <w:r>
        <w:rPr>
          <w:rFonts w:hint="eastAsia"/>
          <w:noProof/>
          <w:lang w:val="en-US" w:eastAsia="zh-CN"/>
        </w:rPr>
        <mc:AlternateContent>
          <mc:Choice Requires="wpc">
            <w:drawing>
              <wp:inline distT="0" distB="0" distL="0" distR="0" wp14:anchorId="3CB2FC76" wp14:editId="398C166E">
                <wp:extent cx="5274310" cy="3076575"/>
                <wp:effectExtent l="57150" t="19050" r="78740" b="66675"/>
                <wp:docPr id="113" name="画布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2" name="矩形 102"/>
                        <wps:cNvSpPr/>
                        <wps:spPr>
                          <a:xfrm>
                            <a:off x="0" y="0"/>
                            <a:ext cx="2793688" cy="45720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4B72124C" w14:textId="77777777" w:rsidR="00094B00" w:rsidRPr="00095DA2" w:rsidRDefault="00094B00" w:rsidP="00F026F3">
                              <w:pPr>
                                <w:pStyle w:val="ae"/>
                                <w:spacing w:before="0" w:beforeAutospacing="0" w:after="0" w:afterAutospacing="0"/>
                                <w:rPr>
                                  <w:color w:val="FFFFFF"/>
                                  <w:kern w:val="24"/>
                                  <w:sz w:val="16"/>
                                  <w:szCs w:val="16"/>
                                </w:rPr>
                              </w:pPr>
                              <w:proofErr w:type="spellStart"/>
                              <w:r w:rsidRPr="00095DA2">
                                <w:rPr>
                                  <w:color w:val="FFFFFF"/>
                                  <w:kern w:val="24"/>
                                  <w:sz w:val="16"/>
                                  <w:szCs w:val="16"/>
                                </w:rPr>
                                <w:t>HVR_Hmd</w:t>
                              </w:r>
                              <w:proofErr w:type="spellEnd"/>
                              <w:r w:rsidRPr="00095DA2">
                                <w:rPr>
                                  <w:color w:val="FFFFFF"/>
                                  <w:kern w:val="24"/>
                                  <w:sz w:val="16"/>
                                  <w:szCs w:val="16"/>
                                </w:rPr>
                                <w:t xml:space="preserve"> </w:t>
                              </w:r>
                              <w:proofErr w:type="spellStart"/>
                              <w:proofErr w:type="gramStart"/>
                              <w:r w:rsidRPr="00095DA2">
                                <w:rPr>
                                  <w:color w:val="FFFFFF"/>
                                  <w:kern w:val="24"/>
                                  <w:sz w:val="16"/>
                                  <w:szCs w:val="16"/>
                                </w:rPr>
                                <w:t>hmd</w:t>
                              </w:r>
                              <w:proofErr w:type="spellEnd"/>
                              <w:r w:rsidRPr="00095DA2">
                                <w:rPr>
                                  <w:color w:val="FFFFFF"/>
                                  <w:kern w:val="24"/>
                                  <w:sz w:val="16"/>
                                  <w:szCs w:val="16"/>
                                </w:rPr>
                                <w:t>(</w:t>
                              </w:r>
                              <w:proofErr w:type="spellStart"/>
                              <w:proofErr w:type="gramEnd"/>
                              <w:r w:rsidRPr="00095DA2">
                                <w:rPr>
                                  <w:rFonts w:hint="eastAsia"/>
                                  <w:color w:val="000000" w:themeColor="text1"/>
                                  <w:kern w:val="24"/>
                                  <w:sz w:val="16"/>
                                  <w:szCs w:val="16"/>
                                </w:rPr>
                                <w:t>imuReport</w:t>
                              </w:r>
                              <w:proofErr w:type="spellEnd"/>
                              <w:r w:rsidRPr="00095DA2">
                                <w:rPr>
                                  <w:color w:val="000000" w:themeColor="text1"/>
                                  <w:kern w:val="24"/>
                                  <w:sz w:val="16"/>
                                  <w:szCs w:val="16"/>
                                </w:rPr>
                                <w:t xml:space="preserve">, </w:t>
                              </w:r>
                              <w:proofErr w:type="spellStart"/>
                              <w:r w:rsidRPr="00095DA2">
                                <w:rPr>
                                  <w:rFonts w:hint="eastAsia"/>
                                  <w:color w:val="000000" w:themeColor="text1"/>
                                  <w:kern w:val="24"/>
                                  <w:sz w:val="16"/>
                                  <w:szCs w:val="16"/>
                                </w:rPr>
                                <w:t>lightReport</w:t>
                              </w:r>
                              <w:proofErr w:type="spellEnd"/>
                              <w:r w:rsidRPr="00095DA2">
                                <w:rPr>
                                  <w:rFonts w:hint="eastAsia"/>
                                  <w:color w:val="000000" w:themeColor="text1"/>
                                  <w:kern w:val="24"/>
                                  <w:sz w:val="16"/>
                                  <w:szCs w:val="16"/>
                                </w:rPr>
                                <w:t xml:space="preserve">, </w:t>
                              </w:r>
                              <w:proofErr w:type="spellStart"/>
                              <w:r w:rsidRPr="00095DA2">
                                <w:rPr>
                                  <w:rFonts w:hint="eastAsia"/>
                                  <w:color w:val="000000" w:themeColor="text1"/>
                                  <w:kern w:val="24"/>
                                  <w:sz w:val="16"/>
                                  <w:szCs w:val="16"/>
                                </w:rPr>
                                <w:t>gamepadReport</w:t>
                              </w:r>
                              <w:proofErr w:type="spellEnd"/>
                              <w:r w:rsidRPr="00095DA2">
                                <w:rPr>
                                  <w:color w:val="FFFFFF"/>
                                  <w:kern w:val="24"/>
                                  <w:sz w:val="16"/>
                                  <w:szCs w:val="16"/>
                                </w:rPr>
                                <w:t>);</w:t>
                              </w:r>
                            </w:p>
                            <w:p w14:paraId="7234C4D3"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sz w:val="16"/>
                                  <w:szCs w:val="16"/>
                                </w:rPr>
                                <w:t>//Create object, register Callback function</w:t>
                              </w:r>
                            </w:p>
                            <w:p w14:paraId="6D6FBCF9" w14:textId="77777777" w:rsidR="00094B00" w:rsidRPr="00095DA2" w:rsidRDefault="00094B00" w:rsidP="00F026F3">
                              <w:pPr>
                                <w:pStyle w:val="ae"/>
                                <w:spacing w:before="0" w:beforeAutospacing="0" w:after="0" w:afterAutospacing="0"/>
                                <w:rPr>
                                  <w:color w:val="FFFFFF"/>
                                  <w:kern w:val="24"/>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0" y="859450"/>
                            <a:ext cx="1276350" cy="65185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2163E1B2" w14:textId="77777777" w:rsidR="00094B00" w:rsidRPr="00095DA2" w:rsidRDefault="00094B00" w:rsidP="00F026F3">
                              <w:pPr>
                                <w:pStyle w:val="ae"/>
                                <w:spacing w:before="0" w:beforeAutospacing="0" w:after="0" w:afterAutospacing="0"/>
                                <w:rPr>
                                  <w:color w:val="FFFFFF"/>
                                  <w:kern w:val="24"/>
                                  <w:sz w:val="16"/>
                                  <w:szCs w:val="16"/>
                                </w:rPr>
                              </w:pPr>
                              <w:proofErr w:type="spellStart"/>
                              <w:proofErr w:type="gramStart"/>
                              <w:r w:rsidRPr="00095DA2">
                                <w:rPr>
                                  <w:color w:val="FFFFFF"/>
                                  <w:kern w:val="24"/>
                                  <w:sz w:val="16"/>
                                  <w:szCs w:val="16"/>
                                </w:rPr>
                                <w:t>hmd.Open</w:t>
                              </w:r>
                              <w:proofErr w:type="spellEnd"/>
                              <w:r w:rsidRPr="00095DA2">
                                <w:rPr>
                                  <w:color w:val="FFFFFF"/>
                                  <w:kern w:val="24"/>
                                  <w:sz w:val="16"/>
                                  <w:szCs w:val="16"/>
                                </w:rPr>
                                <w:t>(</w:t>
                              </w:r>
                              <w:proofErr w:type="gramEnd"/>
                              <w:r w:rsidRPr="00095DA2">
                                <w:rPr>
                                  <w:color w:val="FFFFFF"/>
                                  <w:kern w:val="24"/>
                                  <w:sz w:val="16"/>
                                  <w:szCs w:val="16"/>
                                </w:rPr>
                                <w:t>)</w:t>
                              </w:r>
                              <w:r w:rsidRPr="00095DA2">
                                <w:rPr>
                                  <w:rFonts w:hint="eastAsia"/>
                                  <w:color w:val="FFFFFF"/>
                                  <w:kern w:val="24"/>
                                  <w:sz w:val="16"/>
                                  <w:szCs w:val="16"/>
                                </w:rPr>
                                <w:t>;</w:t>
                              </w:r>
                            </w:p>
                            <w:p w14:paraId="0FD64082"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//Open the USB device</w:t>
                              </w:r>
                            </w:p>
                            <w:p w14:paraId="297582B6" w14:textId="77777777" w:rsidR="00094B00" w:rsidRPr="00095DA2" w:rsidRDefault="00094B00" w:rsidP="00F026F3">
                              <w:pPr>
                                <w:pStyle w:val="ae"/>
                                <w:spacing w:before="0" w:beforeAutospacing="0" w:after="0" w:afterAutospacing="0"/>
                                <w:rPr>
                                  <w:sz w:val="16"/>
                                  <w:szCs w:val="16"/>
                                </w:rPr>
                              </w:pPr>
                              <w:r w:rsidRPr="00095DA2">
                                <w:rPr>
                                  <w:rFonts w:hint="eastAsia"/>
                                  <w:color w:val="FFFFFF"/>
                                  <w:kern w:val="24"/>
                                  <w:sz w:val="16"/>
                                  <w:szCs w:val="16"/>
                                </w:rPr>
                                <w:t>//start</w:t>
                              </w:r>
                              <w:r w:rsidRPr="00095DA2">
                                <w:rPr>
                                  <w:rFonts w:hint="eastAsia"/>
                                  <w:color w:val="FF0000"/>
                                  <w:kern w:val="24"/>
                                  <w:sz w:val="16"/>
                                  <w:szCs w:val="16"/>
                                </w:rPr>
                                <w:t xml:space="preserve"> background thread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矩形 104"/>
                        <wps:cNvSpPr/>
                        <wps:spPr>
                          <a:xfrm>
                            <a:off x="0" y="2374900"/>
                            <a:ext cx="1225550" cy="68165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357FCD03" w14:textId="77777777" w:rsidR="00094B00" w:rsidRPr="00095DA2" w:rsidRDefault="00094B00" w:rsidP="00F026F3">
                              <w:pPr>
                                <w:pStyle w:val="ae"/>
                                <w:spacing w:before="0" w:beforeAutospacing="0" w:after="0" w:afterAutospacing="0"/>
                                <w:rPr>
                                  <w:color w:val="FFFFFF"/>
                                  <w:kern w:val="24"/>
                                  <w:sz w:val="16"/>
                                  <w:szCs w:val="16"/>
                                </w:rPr>
                              </w:pPr>
                              <w:proofErr w:type="spellStart"/>
                              <w:proofErr w:type="gramStart"/>
                              <w:r w:rsidRPr="00095DA2">
                                <w:rPr>
                                  <w:color w:val="FFFFFF"/>
                                  <w:kern w:val="24"/>
                                  <w:sz w:val="16"/>
                                  <w:szCs w:val="16"/>
                                </w:rPr>
                                <w:t>hmd.Close</w:t>
                              </w:r>
                              <w:proofErr w:type="spellEnd"/>
                              <w:r w:rsidRPr="00095DA2">
                                <w:rPr>
                                  <w:color w:val="FFFFFF"/>
                                  <w:kern w:val="24"/>
                                  <w:sz w:val="16"/>
                                  <w:szCs w:val="16"/>
                                </w:rPr>
                                <w:t>(</w:t>
                              </w:r>
                              <w:proofErr w:type="gramEnd"/>
                              <w:r w:rsidRPr="00095DA2">
                                <w:rPr>
                                  <w:color w:val="FFFFFF"/>
                                  <w:kern w:val="24"/>
                                  <w:sz w:val="16"/>
                                  <w:szCs w:val="16"/>
                                </w:rPr>
                                <w:t>);</w:t>
                              </w:r>
                            </w:p>
                            <w:p w14:paraId="02E8AB42" w14:textId="77777777" w:rsidR="00094B00" w:rsidRPr="00095DA2" w:rsidRDefault="00094B00" w:rsidP="00F026F3">
                              <w:pPr>
                                <w:pStyle w:val="ae"/>
                                <w:spacing w:before="0" w:beforeAutospacing="0" w:after="0" w:afterAutospacing="0"/>
                                <w:rPr>
                                  <w:color w:val="FF0000"/>
                                  <w:kern w:val="24"/>
                                  <w:sz w:val="16"/>
                                  <w:szCs w:val="16"/>
                                </w:rPr>
                              </w:pPr>
                              <w:r w:rsidRPr="00095DA2">
                                <w:rPr>
                                  <w:rFonts w:hint="eastAsia"/>
                                  <w:color w:val="FFFFFF"/>
                                  <w:kern w:val="24"/>
                                  <w:sz w:val="16"/>
                                  <w:szCs w:val="16"/>
                                </w:rPr>
                                <w:t>//kill</w:t>
                              </w:r>
                              <w:r w:rsidRPr="00095DA2">
                                <w:rPr>
                                  <w:rFonts w:hint="eastAsia"/>
                                  <w:color w:val="FF0000"/>
                                  <w:kern w:val="24"/>
                                  <w:sz w:val="16"/>
                                  <w:szCs w:val="16"/>
                                </w:rPr>
                                <w:t xml:space="preserve"> background thread</w:t>
                              </w:r>
                            </w:p>
                            <w:p w14:paraId="32FEBB2D" w14:textId="77777777" w:rsidR="00094B00" w:rsidRPr="00095DA2" w:rsidRDefault="00094B00" w:rsidP="00F026F3">
                              <w:pPr>
                                <w:pStyle w:val="ae"/>
                                <w:spacing w:before="0" w:beforeAutospacing="0" w:after="0" w:afterAutospacing="0"/>
                                <w:rPr>
                                  <w:sz w:val="16"/>
                                  <w:szCs w:val="16"/>
                                </w:rPr>
                              </w:pPr>
                              <w:r w:rsidRPr="00095DA2">
                                <w:rPr>
                                  <w:rFonts w:hint="eastAsia"/>
                                  <w:sz w:val="16"/>
                                  <w:szCs w:val="16"/>
                                </w:rPr>
                                <w:t>//Close the USB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矩形 105"/>
                        <wps:cNvSpPr/>
                        <wps:spPr>
                          <a:xfrm>
                            <a:off x="1772285" y="968375"/>
                            <a:ext cx="723900" cy="239100"/>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74659810"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USB bulk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1492210" y="882912"/>
                            <a:ext cx="1143039" cy="1926669"/>
                          </a:xfrm>
                          <a:prstGeom prst="rect">
                            <a:avLst/>
                          </a:prstGeom>
                          <a:noFill/>
                          <a:ln w="12700">
                            <a:solidFill>
                              <a:srgbClr val="FF0000"/>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接箭头连接符 108"/>
                        <wps:cNvCnPr>
                          <a:endCxn id="107" idx="1"/>
                        </wps:cNvCnPr>
                        <wps:spPr>
                          <a:xfrm>
                            <a:off x="939800" y="1438537"/>
                            <a:ext cx="552410" cy="40771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直接箭头连接符 109"/>
                        <wps:cNvCnPr>
                          <a:endCxn id="107" idx="1"/>
                        </wps:cNvCnPr>
                        <wps:spPr>
                          <a:xfrm flipV="1">
                            <a:off x="838200" y="1846247"/>
                            <a:ext cx="654010" cy="82710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文本框 24"/>
                        <wps:cNvSpPr txBox="1"/>
                        <wps:spPr>
                          <a:xfrm>
                            <a:off x="1541145" y="568587"/>
                            <a:ext cx="101790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38CC08" w14:textId="77777777" w:rsidR="00094B00" w:rsidRPr="00831D5D" w:rsidRDefault="00094B00" w:rsidP="00F026F3">
                              <w:pPr>
                                <w:pStyle w:val="ae"/>
                                <w:spacing w:before="0" w:beforeAutospacing="0" w:after="0" w:afterAutospacing="0"/>
                                <w:rPr>
                                  <w:b/>
                                  <w:color w:val="FF0000"/>
                                  <w:sz w:val="15"/>
                                  <w:szCs w:val="15"/>
                                </w:rPr>
                              </w:pPr>
                              <w:r>
                                <w:rPr>
                                  <w:rFonts w:hint="eastAsia"/>
                                  <w:b/>
                                  <w:color w:val="FF0000"/>
                                  <w:sz w:val="15"/>
                                  <w:szCs w:val="15"/>
                                </w:rPr>
                                <w:t>Background Thread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6" name="矩形 116"/>
                        <wps:cNvSpPr/>
                        <wps:spPr>
                          <a:xfrm>
                            <a:off x="1772285" y="1640500"/>
                            <a:ext cx="723900" cy="239100"/>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03C8438E" w14:textId="77777777" w:rsidR="00094B00" w:rsidRPr="006C4E75" w:rsidRDefault="00094B00" w:rsidP="00F026F3">
                              <w:pPr>
                                <w:pStyle w:val="ae"/>
                                <w:spacing w:before="0" w:beforeAutospacing="0" w:after="0" w:afterAutospacing="0"/>
                                <w:jc w:val="center"/>
                                <w:rPr>
                                  <w:sz w:val="13"/>
                                  <w:szCs w:val="13"/>
                                </w:rPr>
                              </w:pPr>
                              <w:proofErr w:type="gramStart"/>
                              <w:r>
                                <w:rPr>
                                  <w:rFonts w:hint="eastAsia"/>
                                  <w:color w:val="FFFFFF"/>
                                  <w:kern w:val="24"/>
                                  <w:sz w:val="13"/>
                                  <w:szCs w:val="13"/>
                                </w:rPr>
                                <w:t>check</w:t>
                              </w:r>
                              <w:proofErr w:type="gramEnd"/>
                              <w:r>
                                <w:rPr>
                                  <w:rFonts w:hint="eastAsia"/>
                                  <w:color w:val="FFFFFF"/>
                                  <w:kern w:val="24"/>
                                  <w:sz w:val="13"/>
                                  <w:szCs w:val="13"/>
                                </w:rPr>
                                <w:t xml:space="preserve"> packet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矩形 117"/>
                        <wps:cNvSpPr/>
                        <wps:spPr>
                          <a:xfrm>
                            <a:off x="1784985" y="2425701"/>
                            <a:ext cx="723900" cy="288924"/>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4F93CA89" w14:textId="77777777" w:rsidR="00094B00" w:rsidRPr="006C4E75" w:rsidRDefault="00094B00" w:rsidP="00F026F3">
                              <w:pPr>
                                <w:pStyle w:val="ae"/>
                                <w:spacing w:before="0" w:beforeAutospacing="0" w:after="0" w:afterAutospacing="0"/>
                                <w:jc w:val="center"/>
                                <w:rPr>
                                  <w:sz w:val="13"/>
                                  <w:szCs w:val="13"/>
                                </w:rPr>
                              </w:pPr>
                              <w:proofErr w:type="gramStart"/>
                              <w:r>
                                <w:rPr>
                                  <w:rFonts w:hint="eastAsia"/>
                                  <w:sz w:val="13"/>
                                  <w:szCs w:val="13"/>
                                </w:rPr>
                                <w:t>handle</w:t>
                              </w:r>
                              <w:proofErr w:type="gramEnd"/>
                              <w:r>
                                <w:rPr>
                                  <w:rFonts w:hint="eastAsia"/>
                                  <w:sz w:val="13"/>
                                  <w:szCs w:val="13"/>
                                </w:rPr>
                                <w:t xml:space="preserve"> packet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直接箭头连接符 118"/>
                        <wps:cNvCnPr>
                          <a:stCxn id="105" idx="2"/>
                          <a:endCxn id="116" idx="0"/>
                        </wps:cNvCnPr>
                        <wps:spPr>
                          <a:xfrm>
                            <a:off x="2134235" y="1207475"/>
                            <a:ext cx="0" cy="433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直接箭头连接符 119"/>
                        <wps:cNvCnPr>
                          <a:stCxn id="116" idx="2"/>
                          <a:endCxn id="117" idx="0"/>
                        </wps:cNvCnPr>
                        <wps:spPr>
                          <a:xfrm>
                            <a:off x="2134235" y="1879600"/>
                            <a:ext cx="12700" cy="5461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0" name="肘形连接符 120"/>
                        <wps:cNvCnPr>
                          <a:stCxn id="117" idx="1"/>
                          <a:endCxn id="105" idx="1"/>
                        </wps:cNvCnPr>
                        <wps:spPr>
                          <a:xfrm rot="10800000">
                            <a:off x="1772285" y="1087925"/>
                            <a:ext cx="12700" cy="1482238"/>
                          </a:xfrm>
                          <a:prstGeom prst="bentConnector3">
                            <a:avLst>
                              <a:gd name="adj1" fmla="val 1502457"/>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矩形 123"/>
                        <wps:cNvSpPr/>
                        <wps:spPr>
                          <a:xfrm>
                            <a:off x="2959734" y="763362"/>
                            <a:ext cx="723900"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AC167B8" w14:textId="77777777" w:rsidR="00094B00" w:rsidRPr="006C4E75" w:rsidRDefault="00094B00" w:rsidP="00F026F3">
                              <w:pPr>
                                <w:pStyle w:val="ae"/>
                                <w:spacing w:before="0" w:beforeAutospacing="0" w:after="0" w:afterAutospacing="0"/>
                                <w:jc w:val="center"/>
                                <w:rPr>
                                  <w:sz w:val="13"/>
                                  <w:szCs w:val="13"/>
                                </w:rPr>
                              </w:pPr>
                              <w:proofErr w:type="spellStart"/>
                              <w:r>
                                <w:rPr>
                                  <w:rFonts w:hint="eastAsia"/>
                                  <w:color w:val="FFFFFF"/>
                                  <w:kern w:val="24"/>
                                  <w:sz w:val="13"/>
                                  <w:szCs w:val="13"/>
                                </w:rPr>
                                <w:t>IMU</w:t>
                              </w:r>
                              <w:proofErr w:type="spellEnd"/>
                              <w:r>
                                <w:rPr>
                                  <w:rFonts w:hint="eastAsia"/>
                                  <w:color w:val="FFFFFF"/>
                                  <w:kern w:val="24"/>
                                  <w:sz w:val="13"/>
                                  <w:szCs w:val="13"/>
                                </w:rPr>
                                <w:t xml:space="preserve">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矩形 124"/>
                        <wps:cNvSpPr/>
                        <wps:spPr>
                          <a:xfrm>
                            <a:off x="4083051" y="762387"/>
                            <a:ext cx="1193799"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D1F221C"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proofErr w:type="spellStart"/>
                              <w:proofErr w:type="gramStart"/>
                              <w:r>
                                <w:rPr>
                                  <w:rFonts w:hint="eastAsia"/>
                                  <w:color w:val="000000" w:themeColor="text1"/>
                                  <w:kern w:val="24"/>
                                  <w:sz w:val="13"/>
                                  <w:szCs w:val="13"/>
                                </w:rPr>
                                <w:t>imuReport</w:t>
                              </w:r>
                              <w:proofErr w:type="spellEnd"/>
                              <w:r>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125"/>
                        <wps:cNvSpPr/>
                        <wps:spPr>
                          <a:xfrm>
                            <a:off x="4083051" y="1199437"/>
                            <a:ext cx="1193799"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4CFD3082"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proofErr w:type="spellStart"/>
                              <w:proofErr w:type="gramStart"/>
                              <w:r>
                                <w:rPr>
                                  <w:rFonts w:hint="eastAsia"/>
                                  <w:color w:val="000000" w:themeColor="text1"/>
                                  <w:kern w:val="24"/>
                                  <w:sz w:val="13"/>
                                  <w:szCs w:val="13"/>
                                </w:rPr>
                                <w:t>lightReport</w:t>
                              </w:r>
                              <w:proofErr w:type="spellEnd"/>
                              <w:r>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矩形 126"/>
                        <wps:cNvSpPr/>
                        <wps:spPr>
                          <a:xfrm>
                            <a:off x="2959734" y="1199437"/>
                            <a:ext cx="723900"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6FE68305"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Light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矩形 130"/>
                        <wps:cNvSpPr/>
                        <wps:spPr>
                          <a:xfrm>
                            <a:off x="2959734" y="1777287"/>
                            <a:ext cx="831216"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FCA7D60" w14:textId="77777777" w:rsidR="00094B00" w:rsidRPr="006C4E75" w:rsidRDefault="00094B00" w:rsidP="00F026F3">
                              <w:pPr>
                                <w:pStyle w:val="ae"/>
                                <w:spacing w:before="0" w:beforeAutospacing="0" w:after="0" w:afterAutospacing="0"/>
                                <w:jc w:val="center"/>
                                <w:rPr>
                                  <w:sz w:val="13"/>
                                  <w:szCs w:val="13"/>
                                </w:rPr>
                              </w:pPr>
                              <w:proofErr w:type="gramStart"/>
                              <w:r>
                                <w:rPr>
                                  <w:rFonts w:hint="eastAsia"/>
                                  <w:color w:val="FFFFFF"/>
                                  <w:kern w:val="24"/>
                                  <w:sz w:val="13"/>
                                  <w:szCs w:val="13"/>
                                </w:rPr>
                                <w:t>Gamepad  report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矩形 131"/>
                        <wps:cNvSpPr/>
                        <wps:spPr>
                          <a:xfrm>
                            <a:off x="4083051" y="1777287"/>
                            <a:ext cx="1193799"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57036619"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proofErr w:type="spellStart"/>
                              <w:proofErr w:type="gramStart"/>
                              <w:r>
                                <w:rPr>
                                  <w:rFonts w:hint="eastAsia"/>
                                  <w:color w:val="000000" w:themeColor="text1"/>
                                  <w:kern w:val="24"/>
                                  <w:sz w:val="13"/>
                                  <w:szCs w:val="13"/>
                                </w:rPr>
                                <w:t>gamepadReport</w:t>
                              </w:r>
                              <w:proofErr w:type="spellEnd"/>
                              <w:r>
                                <w:rPr>
                                  <w:rFonts w:hint="eastAsia"/>
                                  <w:color w:val="000000" w:themeColor="text1"/>
                                  <w:kern w:val="24"/>
                                  <w:sz w:val="13"/>
                                  <w:szCs w:val="13"/>
                                </w:rPr>
                                <w:t>()</w:t>
                              </w:r>
                              <w:proofErr w:type="gramEnd"/>
                            </w:p>
                            <w:p w14:paraId="3870B8E8" w14:textId="77777777" w:rsidR="00094B00" w:rsidRPr="006C4E75" w:rsidRDefault="00094B00" w:rsidP="00F026F3">
                              <w:pPr>
                                <w:pStyle w:val="ae"/>
                                <w:spacing w:before="0" w:beforeAutospacing="0" w:after="0" w:afterAutospacing="0"/>
                                <w:jc w:val="center"/>
                                <w:rPr>
                                  <w:sz w:val="13"/>
                                  <w:szCs w:val="13"/>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2959734" y="2366905"/>
                            <a:ext cx="831216" cy="449026"/>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599B1DEE" w14:textId="77777777" w:rsidR="00094B00" w:rsidRPr="006C4E75" w:rsidRDefault="00094B00" w:rsidP="00F026F3">
                              <w:pPr>
                                <w:pStyle w:val="ae"/>
                                <w:snapToGrid w:val="0"/>
                                <w:spacing w:before="0" w:beforeAutospacing="0" w:after="0" w:afterAutospacing="0"/>
                                <w:jc w:val="center"/>
                                <w:rPr>
                                  <w:sz w:val="13"/>
                                  <w:szCs w:val="13"/>
                                </w:rPr>
                              </w:pPr>
                              <w:r>
                                <w:rPr>
                                  <w:rFonts w:hint="eastAsia"/>
                                  <w:color w:val="FFFFFF"/>
                                  <w:kern w:val="24"/>
                                  <w:sz w:val="13"/>
                                  <w:szCs w:val="13"/>
                                </w:rPr>
                                <w:t>Control report 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4083051" y="2366906"/>
                            <a:ext cx="1193799" cy="44267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1BF71EE" w14:textId="77777777" w:rsidR="00094B00" w:rsidRPr="006C4E75" w:rsidRDefault="00094B00" w:rsidP="00F026F3">
                              <w:pPr>
                                <w:pStyle w:val="ae"/>
                                <w:snapToGrid w:val="0"/>
                                <w:spacing w:before="0" w:beforeAutospacing="0" w:after="0" w:afterAutospacing="0"/>
                                <w:jc w:val="center"/>
                                <w:rPr>
                                  <w:sz w:val="13"/>
                                  <w:szCs w:val="13"/>
                                </w:rPr>
                              </w:pPr>
                              <w:r>
                                <w:rPr>
                                  <w:rFonts w:hint="eastAsia"/>
                                  <w:color w:val="FFFFFF"/>
                                  <w:kern w:val="24"/>
                                  <w:sz w:val="13"/>
                                  <w:szCs w:val="13"/>
                                </w:rPr>
                                <w:t xml:space="preserve">Save the data, then wakeup the thread </w:t>
                              </w:r>
                              <w:proofErr w:type="gramStart"/>
                              <w:r>
                                <w:rPr>
                                  <w:rFonts w:hint="eastAsia"/>
                                  <w:color w:val="FFFFFF"/>
                                  <w:kern w:val="24"/>
                                  <w:sz w:val="13"/>
                                  <w:szCs w:val="13"/>
                                </w:rPr>
                                <w:t>who</w:t>
                              </w:r>
                              <w:proofErr w:type="gramEnd"/>
                              <w:r>
                                <w:rPr>
                                  <w:rFonts w:hint="eastAsia"/>
                                  <w:color w:val="FFFFFF"/>
                                  <w:kern w:val="24"/>
                                  <w:sz w:val="13"/>
                                  <w:szCs w:val="13"/>
                                </w:rPr>
                                <w:t xml:space="preserve"> was waiting for this 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23" idx="3"/>
                          <a:endCxn id="124" idx="1"/>
                        </wps:cNvCnPr>
                        <wps:spPr>
                          <a:xfrm flipV="1">
                            <a:off x="3683634" y="881937"/>
                            <a:ext cx="399417" cy="975"/>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135" name="直接箭头连接符 135"/>
                        <wps:cNvCnPr>
                          <a:stCxn id="126" idx="3"/>
                          <a:endCxn id="125" idx="1"/>
                        </wps:cNvCnPr>
                        <wps:spPr>
                          <a:xfrm>
                            <a:off x="3683634" y="1318987"/>
                            <a:ext cx="399417" cy="0"/>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136" name="直接箭头连接符 136"/>
                        <wps:cNvCnPr>
                          <a:stCxn id="130" idx="3"/>
                          <a:endCxn id="131" idx="1"/>
                        </wps:cNvCnPr>
                        <wps:spPr>
                          <a:xfrm>
                            <a:off x="3790950" y="1896837"/>
                            <a:ext cx="292101" cy="0"/>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137" name="直接箭头连接符 137"/>
                        <wps:cNvCnPr>
                          <a:stCxn id="132" idx="3"/>
                          <a:endCxn id="133" idx="1"/>
                        </wps:cNvCnPr>
                        <wps:spPr>
                          <a:xfrm flipV="1">
                            <a:off x="3790950" y="2588244"/>
                            <a:ext cx="292101" cy="3174"/>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138" name="左大括号 138"/>
                        <wps:cNvSpPr/>
                        <wps:spPr>
                          <a:xfrm>
                            <a:off x="2648585" y="741347"/>
                            <a:ext cx="247338" cy="2147525"/>
                          </a:xfrm>
                          <a:prstGeom prst="leftBrace">
                            <a:avLst>
                              <a:gd name="adj1" fmla="val 16972"/>
                              <a:gd name="adj2" fmla="val 85778"/>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5="http://schemas.microsoft.com/office/word/2012/wordml">
            <w:pict>
              <v:group w14:anchorId="3CB2FC76" id="画布 113" o:spid="_x0000_s110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">
                <v:shape id="_x0000_s1110" type="#_x0000_t75" style="position:absolute;width:52743;height:30765;visibility:visible;mso-wrap-style:square">
                  <v:fill o:detectmouseclick="t"/>
                  <v:path o:connecttype="none"/>
                </v:shape>
                <v:rect id="矩形 102" o:spid="_x0000_s1111" style="position:absolute;width:2793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GL4A&#10;AADcAAAADwAAAGRycy9kb3ducmV2LnhtbERPSwrCMBDdC94hjOBGNNWFSDWKCIK6EPwcYGzGttpM&#10;SpPaensjCO7m8b6zWLWmEC+qXG5ZwXgUgSBOrM45VXC9bIczEM4jaywsk4I3OVgtu50Fxto2fKLX&#10;2acihLCLUUHmfRlL6ZKMDLqRLYkDd7eVQR9glUpdYRPCTSEnUTSVBnMODRmWtMkoeZ5ro+BYN89k&#10;fxuYbZ0/+PBe06zcDJTq99r1HISn1v/FP/dOh/nRBL7PhAv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CPoBi+AAAA3AAAAA8AAAAAAAAAAAAAAAAAmAIAAGRycy9kb3ducmV2&#10;LnhtbFBLBQYAAAAABAAEAPUAAACDAw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4B72124C" w14:textId="77777777" w:rsidR="00094B00" w:rsidRPr="00095DA2" w:rsidRDefault="00094B00" w:rsidP="00F026F3">
                        <w:pPr>
                          <w:pStyle w:val="ae"/>
                          <w:spacing w:before="0" w:beforeAutospacing="0" w:after="0" w:afterAutospacing="0"/>
                          <w:rPr>
                            <w:color w:val="FFFFFF"/>
                            <w:kern w:val="24"/>
                            <w:sz w:val="16"/>
                            <w:szCs w:val="16"/>
                          </w:rPr>
                        </w:pPr>
                        <w:r w:rsidRPr="00095DA2">
                          <w:rPr>
                            <w:color w:val="FFFFFF"/>
                            <w:kern w:val="24"/>
                            <w:sz w:val="16"/>
                            <w:szCs w:val="16"/>
                          </w:rPr>
                          <w:t>HVR_Hmd hmd(</w:t>
                        </w:r>
                        <w:r w:rsidRPr="00095DA2">
                          <w:rPr>
                            <w:rFonts w:hint="eastAsia"/>
                            <w:color w:val="000000" w:themeColor="text1"/>
                            <w:kern w:val="24"/>
                            <w:sz w:val="16"/>
                            <w:szCs w:val="16"/>
                          </w:rPr>
                          <w:t>imuReport</w:t>
                        </w:r>
                        <w:r w:rsidRPr="00095DA2">
                          <w:rPr>
                            <w:color w:val="000000" w:themeColor="text1"/>
                            <w:kern w:val="24"/>
                            <w:sz w:val="16"/>
                            <w:szCs w:val="16"/>
                          </w:rPr>
                          <w:t xml:space="preserve">, </w:t>
                        </w:r>
                        <w:r w:rsidRPr="00095DA2">
                          <w:rPr>
                            <w:rFonts w:hint="eastAsia"/>
                            <w:color w:val="000000" w:themeColor="text1"/>
                            <w:kern w:val="24"/>
                            <w:sz w:val="16"/>
                            <w:szCs w:val="16"/>
                          </w:rPr>
                          <w:t>lightReport, gamepadReport</w:t>
                        </w:r>
                        <w:r w:rsidRPr="00095DA2">
                          <w:rPr>
                            <w:color w:val="FFFFFF"/>
                            <w:kern w:val="24"/>
                            <w:sz w:val="16"/>
                            <w:szCs w:val="16"/>
                          </w:rPr>
                          <w:t>);</w:t>
                        </w:r>
                      </w:p>
                      <w:p w14:paraId="7234C4D3"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sz w:val="16"/>
                            <w:szCs w:val="16"/>
                          </w:rPr>
                          <w:t>//Create object, register Callback function</w:t>
                        </w:r>
                      </w:p>
                      <w:p w14:paraId="6D6FBCF9" w14:textId="77777777" w:rsidR="00094B00" w:rsidRPr="00095DA2" w:rsidRDefault="00094B00" w:rsidP="00F026F3">
                        <w:pPr>
                          <w:pStyle w:val="ae"/>
                          <w:spacing w:before="0" w:beforeAutospacing="0" w:after="0" w:afterAutospacing="0"/>
                          <w:rPr>
                            <w:color w:val="FFFFFF"/>
                            <w:kern w:val="24"/>
                            <w:sz w:val="16"/>
                            <w:szCs w:val="16"/>
                          </w:rPr>
                        </w:pPr>
                      </w:p>
                    </w:txbxContent>
                  </v:textbox>
                </v:rect>
                <v:rect id="矩形 103" o:spid="_x0000_s1112" style="position:absolute;top:8594;width:12763;height:6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Fg8IA&#10;AADcAAAADwAAAGRycy9kb3ducmV2LnhtbERPzWrCQBC+F3yHZQpeQrPRQgkxq4ggqIeCaR9gmh2T&#10;1OxsyG5MfHu3UPA2H9/v5JvJtOJGvWssK1jECQji0uqGKwXfX/u3FITzyBpby6TgTg4269lLjpm2&#10;I5/pVvhKhBB2GSqove8yKV1Zk0EX2444cBfbG/QB9pXUPY4h3LRymSQf0mDDoaHGjnY1lddiMAo+&#10;h/FaHn8isx+aXz7dt5R2u0ip+eu0XYHwNPmn+N990GF+8g5/z4QL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wWDwgAAANwAAAAPAAAAAAAAAAAAAAAAAJgCAABkcnMvZG93&#10;bnJldi54bWxQSwUGAAAAAAQABAD1AAAAhw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2163E1B2" w14:textId="77777777" w:rsidR="00094B00" w:rsidRPr="00095DA2" w:rsidRDefault="00094B00" w:rsidP="00F026F3">
                        <w:pPr>
                          <w:pStyle w:val="ae"/>
                          <w:spacing w:before="0" w:beforeAutospacing="0" w:after="0" w:afterAutospacing="0"/>
                          <w:rPr>
                            <w:color w:val="FFFFFF"/>
                            <w:kern w:val="24"/>
                            <w:sz w:val="16"/>
                            <w:szCs w:val="16"/>
                          </w:rPr>
                        </w:pPr>
                        <w:r w:rsidRPr="00095DA2">
                          <w:rPr>
                            <w:color w:val="FFFFFF"/>
                            <w:kern w:val="24"/>
                            <w:sz w:val="16"/>
                            <w:szCs w:val="16"/>
                          </w:rPr>
                          <w:t>hmd.Open()</w:t>
                        </w:r>
                        <w:r w:rsidRPr="00095DA2">
                          <w:rPr>
                            <w:rFonts w:hint="eastAsia"/>
                            <w:color w:val="FFFFFF"/>
                            <w:kern w:val="24"/>
                            <w:sz w:val="16"/>
                            <w:szCs w:val="16"/>
                          </w:rPr>
                          <w:t>;</w:t>
                        </w:r>
                      </w:p>
                      <w:p w14:paraId="0FD64082"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//Open the USB device</w:t>
                        </w:r>
                      </w:p>
                      <w:p w14:paraId="297582B6" w14:textId="77777777" w:rsidR="00094B00" w:rsidRPr="00095DA2" w:rsidRDefault="00094B00" w:rsidP="00F026F3">
                        <w:pPr>
                          <w:pStyle w:val="ae"/>
                          <w:spacing w:before="0" w:beforeAutospacing="0" w:after="0" w:afterAutospacing="0"/>
                          <w:rPr>
                            <w:sz w:val="16"/>
                            <w:szCs w:val="16"/>
                          </w:rPr>
                        </w:pPr>
                        <w:r w:rsidRPr="00095DA2">
                          <w:rPr>
                            <w:rFonts w:hint="eastAsia"/>
                            <w:color w:val="FFFFFF"/>
                            <w:kern w:val="24"/>
                            <w:sz w:val="16"/>
                            <w:szCs w:val="16"/>
                          </w:rPr>
                          <w:t>//start</w:t>
                        </w:r>
                        <w:r w:rsidRPr="00095DA2">
                          <w:rPr>
                            <w:rFonts w:hint="eastAsia"/>
                            <w:color w:val="FF0000"/>
                            <w:kern w:val="24"/>
                            <w:sz w:val="16"/>
                            <w:szCs w:val="16"/>
                          </w:rPr>
                          <w:t xml:space="preserve"> background thread</w:t>
                        </w:r>
                      </w:p>
                    </w:txbxContent>
                  </v:textbox>
                </v:rect>
                <v:rect id="矩形 104" o:spid="_x0000_s1113" style="position:absolute;top:23749;width:12255;height:6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d98IA&#10;AADcAAAADwAAAGRycy9kb3ducmV2LnhtbERPzWrCQBC+F3yHZQpeQrNRSgkxq4ggqIeCaR9gmh2T&#10;1OxsyG5MfHu3UPA2H9/v5JvJtOJGvWssK1jECQji0uqGKwXfX/u3FITzyBpby6TgTg4269lLjpm2&#10;I5/pVvhKhBB2GSqove8yKV1Zk0EX2444cBfbG/QB9pXUPY4h3LRymSQf0mDDoaHGjnY1lddiMAo+&#10;h/FaHn8isx+aXz7dt5R2u0ip+eu0XYHwNPmn+N990GF+8g5/z4QL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p33wgAAANwAAAAPAAAAAAAAAAAAAAAAAJgCAABkcnMvZG93&#10;bnJldi54bWxQSwUGAAAAAAQABAD1AAAAhw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57FCD03" w14:textId="77777777" w:rsidR="00094B00" w:rsidRPr="00095DA2" w:rsidRDefault="00094B00" w:rsidP="00F026F3">
                        <w:pPr>
                          <w:pStyle w:val="ae"/>
                          <w:spacing w:before="0" w:beforeAutospacing="0" w:after="0" w:afterAutospacing="0"/>
                          <w:rPr>
                            <w:color w:val="FFFFFF"/>
                            <w:kern w:val="24"/>
                            <w:sz w:val="16"/>
                            <w:szCs w:val="16"/>
                          </w:rPr>
                        </w:pPr>
                        <w:r w:rsidRPr="00095DA2">
                          <w:rPr>
                            <w:color w:val="FFFFFF"/>
                            <w:kern w:val="24"/>
                            <w:sz w:val="16"/>
                            <w:szCs w:val="16"/>
                          </w:rPr>
                          <w:t>hmd.Close();</w:t>
                        </w:r>
                      </w:p>
                      <w:p w14:paraId="02E8AB42" w14:textId="77777777" w:rsidR="00094B00" w:rsidRPr="00095DA2" w:rsidRDefault="00094B00" w:rsidP="00F026F3">
                        <w:pPr>
                          <w:pStyle w:val="ae"/>
                          <w:spacing w:before="0" w:beforeAutospacing="0" w:after="0" w:afterAutospacing="0"/>
                          <w:rPr>
                            <w:color w:val="FF0000"/>
                            <w:kern w:val="24"/>
                            <w:sz w:val="16"/>
                            <w:szCs w:val="16"/>
                          </w:rPr>
                        </w:pPr>
                        <w:r w:rsidRPr="00095DA2">
                          <w:rPr>
                            <w:rFonts w:hint="eastAsia"/>
                            <w:color w:val="FFFFFF"/>
                            <w:kern w:val="24"/>
                            <w:sz w:val="16"/>
                            <w:szCs w:val="16"/>
                          </w:rPr>
                          <w:t>//kill</w:t>
                        </w:r>
                        <w:r w:rsidRPr="00095DA2">
                          <w:rPr>
                            <w:rFonts w:hint="eastAsia"/>
                            <w:color w:val="FF0000"/>
                            <w:kern w:val="24"/>
                            <w:sz w:val="16"/>
                            <w:szCs w:val="16"/>
                          </w:rPr>
                          <w:t xml:space="preserve"> background thread</w:t>
                        </w:r>
                      </w:p>
                      <w:p w14:paraId="32FEBB2D" w14:textId="77777777" w:rsidR="00094B00" w:rsidRPr="00095DA2" w:rsidRDefault="00094B00" w:rsidP="00F026F3">
                        <w:pPr>
                          <w:pStyle w:val="ae"/>
                          <w:spacing w:before="0" w:beforeAutospacing="0" w:after="0" w:afterAutospacing="0"/>
                          <w:rPr>
                            <w:sz w:val="16"/>
                            <w:szCs w:val="16"/>
                          </w:rPr>
                        </w:pPr>
                        <w:r w:rsidRPr="00095DA2">
                          <w:rPr>
                            <w:rFonts w:hint="eastAsia"/>
                            <w:sz w:val="16"/>
                            <w:szCs w:val="16"/>
                          </w:rPr>
                          <w:t>//Close the USB device</w:t>
                        </w:r>
                      </w:p>
                    </w:txbxContent>
                  </v:textbox>
                </v:rect>
                <v:rect id="矩形 105" o:spid="_x0000_s1114" style="position:absolute;left:17722;top:9683;width:7239;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18AA&#10;AADcAAAADwAAAGRycy9kb3ducmV2LnhtbERPTYvCMBC9L/gfwgheRNOKu2g1igjK3nSt3odmbIvN&#10;pDSx1n+/EQRv83ifs1x3phItNa60rCAeRyCIM6tLzhWc091oBsJ5ZI2VZVLwJAfrVe9riYm2D/6j&#10;9uRzEULYJaig8L5OpHRZQQbd2NbEgbvaxqAPsMmlbvARwk0lJ1H0Iw2WHBoKrGlbUHY73Y2CQxnn&#10;Zrhvp4fjPOX0mF4qP4yVGvS7zQKEp85/xG/3rw7zo294PRMu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1e/18AAAADc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4659810"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USB bulk read</w:t>
                        </w:r>
                      </w:p>
                    </w:txbxContent>
                  </v:textbox>
                </v:rect>
                <v:rect id="矩形 107" o:spid="_x0000_s1115" style="position:absolute;left:14922;top:8829;width:11430;height:19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izcMA&#10;AADcAAAADwAAAGRycy9kb3ducmV2LnhtbERPTWsCMRC9C/0PYQq9SE30oLIapQgFwV5cxXocNuPu&#10;spvJkkRd++sbodDbPN7nLNe9bcWNfKgdaxiPFAjiwpmaSw3Hw+f7HESIyAZbx6ThQQHWq5fBEjPj&#10;7rynWx5LkUI4ZKihirHLpAxFRRbDyHXEibs4bzEm6EtpPN5TuG3lRKmptFhzaqiwo01FRZNfrYb9&#10;zA4fzZfM/fdpV6vxz3nTHM5av732HwsQkfr4L/5zb02ar2bwfCZ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2izcMAAADcAAAADwAAAAAAAAAAAAAAAACYAgAAZHJzL2Rv&#10;d25yZXYueG1sUEsFBgAAAAAEAAQA9QAAAIgDAAAAAA==&#10;" filled="f" strokecolor="red" strokeweight="1pt">
                  <v:stroke dashstyle="dashDot"/>
                </v:rect>
                <v:shape id="直接箭头连接符 108" o:spid="_x0000_s1116" type="#_x0000_t32" style="position:absolute;left:9398;top:14385;width:5524;height:40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HmZMQAAADcAAAADwAAAGRycy9kb3ducmV2LnhtbESPQWsCMRCF74X+hzAFL6UmehDZGkUL&#10;giBSqv0B0824u7qZLEnqrv++cxB6m+G9ee+bxWrwrbpRTE1gC5OxAUVcBtdwZeH7tH2bg0oZ2WEb&#10;mCzcKcFq+fy0wMKFnr/odsyVkhBOBVqoc+4KrVNZk8c0Dh2xaOcQPWZZY6VdxF7Cfaunxsy0x4al&#10;ocaOPmoqr8dfb2F7uPS4Pr/OP+MeJ/rHXElvjLWjl2H9DirTkP/Nj+udE3wjtPKMTK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0eZkxAAAANwAAAAPAAAAAAAAAAAA&#10;AAAAAKECAABkcnMvZG93bnJldi54bWxQSwUGAAAAAAQABAD5AAAAkgMAAAAA&#10;" strokecolor="red">
                  <v:stroke endarrow="open"/>
                </v:shape>
                <v:shape id="直接箭头连接符 109" o:spid="_x0000_s1117" type="#_x0000_t32" style="position:absolute;left:8382;top:18462;width:6540;height:8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Gm8EAAADcAAAADwAAAGRycy9kb3ducmV2LnhtbERPTYvCMBC9L/gfwgheFk3dg2g1iogr&#10;3uqqB70NzdgWm0lpYlv/vRGEvc3jfc5i1ZlSNFS7wrKC8SgCQZxaXXCm4Hz6HU5BOI+ssbRMCp7k&#10;YLXsfS0w1rblP2qOPhMhhF2MCnLvq1hKl+Zk0I1sRRy4m60N+gDrTOoa2xBuSvkTRRNpsODQkGNF&#10;m5zS+/FhFDS75GHH1+9Le6Dtrd1Nk6vfJkoN+t16DsJT5//FH/deh/nRDN7PhAv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1cabwQAAANwAAAAPAAAAAAAAAAAAAAAA&#10;AKECAABkcnMvZG93bnJldi54bWxQSwUGAAAAAAQABAD5AAAAjwMAAAAA&#10;" strokecolor="red">
                  <v:stroke endarrow="open"/>
                </v:shape>
                <v:shape id="文本框 24" o:spid="_x0000_s1118" type="#_x0000_t202" style="position:absolute;left:15411;top:5685;width:10179;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14:paraId="0638CC08" w14:textId="77777777" w:rsidR="00094B00" w:rsidRPr="00831D5D" w:rsidRDefault="00094B00" w:rsidP="00F026F3">
                        <w:pPr>
                          <w:pStyle w:val="ae"/>
                          <w:spacing w:before="0" w:beforeAutospacing="0" w:after="0" w:afterAutospacing="0"/>
                          <w:rPr>
                            <w:b/>
                            <w:color w:val="FF0000"/>
                            <w:sz w:val="15"/>
                            <w:szCs w:val="15"/>
                          </w:rPr>
                        </w:pPr>
                        <w:r>
                          <w:rPr>
                            <w:rFonts w:hint="eastAsia"/>
                            <w:b/>
                            <w:color w:val="FF0000"/>
                            <w:sz w:val="15"/>
                            <w:szCs w:val="15"/>
                          </w:rPr>
                          <w:t>Background Thread</w:t>
                        </w:r>
                      </w:p>
                    </w:txbxContent>
                  </v:textbox>
                </v:shape>
                <v:rect id="矩形 116" o:spid="_x0000_s1119" style="position:absolute;left:17722;top:16405;width:7239;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fb8A&#10;AADcAAAADwAAAGRycy9kb3ducmV2LnhtbERPy6rCMBDdC/5DGOFuRNOKiFajiKDcnY/qfmjGtthM&#10;ShNr79/fCIK7OZznrDadqURLjSstK4jHEQjizOqScwXXdD+ag3AeWWNlmRT8kYPNut9bYaLti8/U&#10;XnwuQgi7BBUU3teJlC4ryKAb25o4cHfbGPQBNrnUDb5CuKnkJIpm0mDJoaHAmnYFZY/L0yg4lnFu&#10;hod2ejwtUk5P6a3yw1ipn0G3XYLw1Pmv+OP+1WF+PIP3M+EC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Ld9vwAAANwAAAAPAAAAAAAAAAAAAAAAAJgCAABkcnMvZG93bnJl&#10;di54bWxQSwUGAAAAAAQABAD1AAAAhAM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8438E"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check packet</w:t>
                        </w:r>
                      </w:p>
                    </w:txbxContent>
                  </v:textbox>
                </v:rect>
                <v:rect id="矩形 117" o:spid="_x0000_s1120" style="position:absolute;left:17849;top:24257;width:7239;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S5sIA&#10;AADcAAAADwAAAGRycy9kb3ducmV2LnhtbERPTWuDQBC9B/oflin0IslqKUlrswkhkJKbRpv74E5V&#10;6s6Ku1H777OFQm/zeJ+z3c+mEyMNrrWsIFnFIIgrq1uuFXyWp+UrCOeRNXaWScEPOdjvHhZbTLWd&#10;+EJj4WsRQtilqKDxvk+ldFVDBt3K9sSB+7KDQR/gUEs94BTCTSef43gtDbYcGhrs6dhQ9V3cjIKs&#10;TWoTfYwvWf5WcpmX185HiVJPj/PhHYSn2f+L/9xnHeYnG/h9Jlw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BLmwgAAANwAAAAPAAAAAAAAAAAAAAAAAJgCAABkcnMvZG93&#10;bnJldi54bWxQSwUGAAAAAAQABAD1AAAAhwM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4F93CA89" w14:textId="77777777" w:rsidR="00094B00" w:rsidRPr="006C4E75" w:rsidRDefault="00094B00" w:rsidP="00F026F3">
                        <w:pPr>
                          <w:pStyle w:val="ae"/>
                          <w:spacing w:before="0" w:beforeAutospacing="0" w:after="0" w:afterAutospacing="0"/>
                          <w:jc w:val="center"/>
                          <w:rPr>
                            <w:sz w:val="13"/>
                            <w:szCs w:val="13"/>
                          </w:rPr>
                        </w:pPr>
                        <w:r>
                          <w:rPr>
                            <w:rFonts w:hint="eastAsia"/>
                            <w:sz w:val="13"/>
                            <w:szCs w:val="13"/>
                          </w:rPr>
                          <w:t>handle packet</w:t>
                        </w:r>
                      </w:p>
                    </w:txbxContent>
                  </v:textbox>
                </v:rect>
                <v:shape id="直接箭头连接符 118" o:spid="_x0000_s1121" type="#_x0000_t32" style="position:absolute;left:21342;top:12074;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lwcQAAADcAAAADwAAAGRycy9kb3ducmV2LnhtbESPQWvCQBCF70L/wzJCb7qxJRJSVxEh&#10;6LW2QnubZsckmJ0N2Y2m/945CN5meG/e+2a1GV2rrtSHxrOBxTwBRVx623Bl4PurmGWgQkS22Hom&#10;A/8UYLN+mawwt/7Gn3Q9xkpJCIccDdQxdrnWoazJYZj7jli0s+8dRln7StsebxLuWv2WJEvtsGFp&#10;qLGjXU3l5Tg4A+/nv3Gfxa3Oih+/G4Y0TU/FrzGv03H7ASrSGJ/mx/XBCv5CaOUZmUC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aXBxAAAANwAAAAPAAAAAAAAAAAA&#10;AAAAAKECAABkcnMvZG93bnJldi54bWxQSwUGAAAAAAQABAD5AAAAkgMAAAAA&#10;" strokecolor="#4579b8 [3044]">
                  <v:stroke endarrow="open"/>
                </v:shape>
                <v:shape id="直接箭头连接符 119" o:spid="_x0000_s1122" type="#_x0000_t32" style="position:absolute;left:21342;top:18796;width:127;height:5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AWsEAAADcAAAADwAAAGRycy9kb3ducmV2LnhtbERPS4vCMBC+C/sfwgh709SVSrcaRYTi&#10;Xn0s7N7GZmyLzaQ0qdZ/bwTB23x8z1mselOLK7WusqxgMo5AEOdWV1woOB6yUQLCeWSNtWVScCcH&#10;q+XHYIGptjfe0XXvCxFC2KWooPS+SaV0eUkG3dg2xIE729agD7AtpG7xFsJNLb+iaCYNVhwaSmxo&#10;U1J+2XdGwfR86reJX8sk+7Obrovj+Df7V+pz2K/nIDz1/i1+uX90mD/5hu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GQBawQAAANwAAAAPAAAAAAAAAAAAAAAA&#10;AKECAABkcnMvZG93bnJldi54bWxQSwUGAAAAAAQABAD5AAAAjwMAAAAA&#10;" strokecolor="#4579b8 [3044]">
                  <v:stroke endarrow="open"/>
                </v:shape>
                <v:shape id="肘形连接符 120" o:spid="_x0000_s1123" type="#_x0000_t34" style="position:absolute;left:17722;top:10879;width:127;height:1482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M/18YAAADcAAAADwAAAGRycy9kb3ducmV2LnhtbESPQWvCQBCF74L/YRmhN90oRSR1lVpa&#10;bKEWqj30OGSn2dDsbMxuTeyvdw6Ctxnem/e+Wa57X6sTtbEKbGA6yUARF8FWXBr4OryMF6BiQrZY&#10;ByYDZ4qwXg0HS8xt6PiTTvtUKgnhmKMBl1KTax0LRx7jJDTEov2E1mOStS21bbGTcF/rWZbNtceK&#10;pcFhQ0+Oit/9nzfwv73HbHfEo9t9v20Oz937x5aiMXej/vEBVKI+3czX61cr+DPBl2dkAr2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TP9fGAAAA3AAAAA8AAAAAAAAA&#10;AAAAAAAAoQIAAGRycy9kb3ducmV2LnhtbFBLBQYAAAAABAAEAPkAAACUAwAAAAA=&#10;" adj="324531" strokecolor="#4579b8 [3044]">
                  <v:stroke endarrow="open"/>
                </v:shape>
                <v:rect id="矩形 123" o:spid="_x0000_s1124" style="position:absolute;left:29597;top:7633;width:7239;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EHsUA&#10;AADcAAAADwAAAGRycy9kb3ducmV2LnhtbERPTWvCQBC9F/wPyxR6KbppBCkxa4iFFsEejO1Bb2N2&#10;TFKzsyG71fTfu4LQ2zze56TZYFpxpt41lhW8TCIQxKXVDVcKvr/ex68gnEfW2FomBX/kIFuMHlJM&#10;tL1wQeetr0QIYZeggtr7LpHSlTUZdBPbEQfuaHuDPsC+krrHSwg3rYyjaCYNNhwaauzorabytP01&#10;Cg5VvHv+6Iry87RfFUv+yc1ab5R6ehzyOQhPg/8X390rHebHU7g9E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AQe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3AC167B8"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IMU report</w:t>
                        </w:r>
                      </w:p>
                    </w:txbxContent>
                  </v:textbox>
                </v:rect>
                <v:rect id="矩形 124" o:spid="_x0000_s1125" style="position:absolute;left:40830;top:7623;width:11938;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casUA&#10;AADcAAAADwAAAGRycy9kb3ducmV2LnhtbERPTWvCQBC9F/wPyxR6KbppECkxa4iFFsEejO1Bb2N2&#10;TFKzsyG71fTfu4LQ2zze56TZYFpxpt41lhW8TCIQxKXVDVcKvr/ex68gnEfW2FomBX/kIFuMHlJM&#10;tL1wQeetr0QIYZeggtr7LpHSlTUZdBPbEQfuaHuDPsC+krrHSwg3rYyjaCYNNhwaauzorabytP01&#10;Cg5VvHv+6Iry87RfFUv+yc1ab5R6ehzyOQhPg/8X390rHebHU7g9E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Zxq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3D1F221C"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r>
                          <w:rPr>
                            <w:rFonts w:hint="eastAsia"/>
                            <w:color w:val="000000" w:themeColor="text1"/>
                            <w:kern w:val="24"/>
                            <w:sz w:val="13"/>
                            <w:szCs w:val="13"/>
                          </w:rPr>
                          <w:t>imuReport()</w:t>
                        </w:r>
                      </w:p>
                    </w:txbxContent>
                  </v:textbox>
                </v:rect>
                <v:rect id="矩形 125" o:spid="_x0000_s1126" style="position:absolute;left:40830;top:11994;width:11938;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58cUA&#10;AADcAAAADwAAAGRycy9kb3ducmV2LnhtbERPTWvCQBC9F/wPyxR6KbppQCkxa4iFFsEejO1Bb2N2&#10;TFKzsyG71fTfu4LQ2zze56TZYFpxpt41lhW8TCIQxKXVDVcKvr/ex68gnEfW2FomBX/kIFuMHlJM&#10;tL1wQeetr0QIYZeggtr7LpHSlTUZdBPbEQfuaHuDPsC+krrHSwg3rYyjaCYNNhwaauzorabytP01&#10;Cg5VvHv+6Iry87RfFUv+yc1ab5R6ehzyOQhPg/8X390rHebHU7g9E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nx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4CFD3082"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r>
                          <w:rPr>
                            <w:rFonts w:hint="eastAsia"/>
                            <w:color w:val="000000" w:themeColor="text1"/>
                            <w:kern w:val="24"/>
                            <w:sz w:val="13"/>
                            <w:szCs w:val="13"/>
                          </w:rPr>
                          <w:t>lightReport()</w:t>
                        </w:r>
                      </w:p>
                    </w:txbxContent>
                  </v:textbox>
                </v:rect>
                <v:rect id="矩形 126" o:spid="_x0000_s1127" style="position:absolute;left:29597;top:11994;width:7239;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nhsMA&#10;AADcAAAADwAAAGRycy9kb3ducmV2LnhtbERPTYvCMBC9L/gfwgheFk23B1mqUVRwEfRg1YPexmZs&#10;q82kNFG7/34jLHibx/uc8bQ1lXhQ40rLCr4GEQjizOqScwWH/bL/DcJ5ZI2VZVLwSw6mk87HGBNt&#10;n5zSY+dzEULYJaig8L5OpHRZQQbdwNbEgbvYxqAPsMmlbvAZwk0l4ygaSoMlh4YCa1oUlN12d6Pg&#10;nMfHz586zTa30yqd83Vm1nqrVK/bzkYgPLX+Lf53r3SYHw/h9Uy4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unhs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6FE68305"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Light report</w:t>
                        </w:r>
                      </w:p>
                    </w:txbxContent>
                  </v:textbox>
                </v:rect>
                <v:rect id="矩形 130" o:spid="_x0000_s1128" style="position:absolute;left:29597;top:17772;width:8312;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MtMcA&#10;AADcAAAADwAAAGRycy9kb3ducmV2LnhtbESPQWvCQBCF7wX/wzKCl1I3WigldRUVFKE9GPXQ3sbs&#10;mESzsyG7avrvnUOhtxnem/e+mcw6V6sbtaHybGA0TEAR595WXBg47Fcv76BCRLZYeyYDvxRgNu09&#10;TTC1/s4Z3XaxUBLCIUUDZYxNqnXIS3IYhr4hFu3kW4dR1rbQtsW7hLtaj5PkTTusWBpKbGhZUn7Z&#10;XZ2BYzH+fl43Wf51+dlkCz7P3afdGjPod/MPUJG6+G/+u95YwX8VfHlGJ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DLT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3FCA7D60"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Gamepad  report</w:t>
                        </w:r>
                      </w:p>
                    </w:txbxContent>
                  </v:textbox>
                </v:rect>
                <v:rect id="矩形 131" o:spid="_x0000_s1129" style="position:absolute;left:40830;top:17772;width:11938;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pL8UA&#10;AADcAAAADwAAAGRycy9kb3ducmV2LnhtbERPTWvCQBC9C/6HZYRepG6SgpTUVWyhRagHk/agt2l2&#10;mqRmZ0N2a+K/dwXB2zze5yxWg2nEiTpXW1YQzyIQxIXVNZcKvr/eH59BOI+ssbFMCs7kYLUcjxaY&#10;attzRqfclyKEsEtRQeV9m0rpiooMupltiQP3azuDPsCulLrDPoSbRiZRNJcGaw4NFbb0VlFxzP+N&#10;gp8y2U8/2qzYHg+b7JX/1uZT75R6mAzrFxCeBn8X39wbHeY/xXB9Jl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6kv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57036619" w14:textId="77777777" w:rsidR="00094B00" w:rsidRPr="006C4E75" w:rsidRDefault="00094B00" w:rsidP="00F026F3">
                        <w:pPr>
                          <w:pStyle w:val="ae"/>
                          <w:spacing w:before="0" w:beforeAutospacing="0" w:after="0" w:afterAutospacing="0"/>
                          <w:jc w:val="center"/>
                          <w:rPr>
                            <w:sz w:val="13"/>
                            <w:szCs w:val="13"/>
                          </w:rPr>
                        </w:pPr>
                        <w:r>
                          <w:rPr>
                            <w:rFonts w:hint="eastAsia"/>
                            <w:color w:val="FFFFFF"/>
                            <w:kern w:val="24"/>
                            <w:sz w:val="13"/>
                            <w:szCs w:val="13"/>
                          </w:rPr>
                          <w:t xml:space="preserve">Call </w:t>
                        </w:r>
                        <w:r>
                          <w:rPr>
                            <w:rFonts w:hint="eastAsia"/>
                            <w:color w:val="000000" w:themeColor="text1"/>
                            <w:kern w:val="24"/>
                            <w:sz w:val="13"/>
                            <w:szCs w:val="13"/>
                          </w:rPr>
                          <w:t>gamepadReport()</w:t>
                        </w:r>
                      </w:p>
                      <w:p w14:paraId="3870B8E8" w14:textId="77777777" w:rsidR="00094B00" w:rsidRPr="006C4E75" w:rsidRDefault="00094B00" w:rsidP="00F026F3">
                        <w:pPr>
                          <w:pStyle w:val="ae"/>
                          <w:spacing w:before="0" w:beforeAutospacing="0" w:after="0" w:afterAutospacing="0"/>
                          <w:jc w:val="center"/>
                          <w:rPr>
                            <w:sz w:val="13"/>
                            <w:szCs w:val="13"/>
                          </w:rPr>
                        </w:pPr>
                      </w:p>
                    </w:txbxContent>
                  </v:textbox>
                </v:rect>
                <v:rect id="矩形 132" o:spid="_x0000_s1130" style="position:absolute;left:29597;top:23669;width:8312;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3WMUA&#10;AADcAAAADwAAAGRycy9kb3ducmV2LnhtbERPTWvCQBC9F/wPyxR6KbppBCkxa4iFFsEejO1Bb2N2&#10;TFKzsyG71fTfu4LQ2zze56TZYFpxpt41lhW8TCIQxKXVDVcKvr/ex68gnEfW2FomBX/kIFuMHlJM&#10;tL1wQeetr0QIYZeggtr7LpHSlTUZdBPbEQfuaHuDPsC+krrHSwg3rYyjaCYNNhwaauzorabytP01&#10;Cg5VvHv+6Iry87RfFUv+yc1ab5R6ehzyOQhPg/8X390rHeZPY7g9E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TdY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599B1DEE" w14:textId="77777777" w:rsidR="00094B00" w:rsidRPr="006C4E75" w:rsidRDefault="00094B00" w:rsidP="00F026F3">
                        <w:pPr>
                          <w:pStyle w:val="ae"/>
                          <w:snapToGrid w:val="0"/>
                          <w:spacing w:before="0" w:beforeAutospacing="0" w:after="0" w:afterAutospacing="0"/>
                          <w:jc w:val="center"/>
                          <w:rPr>
                            <w:sz w:val="13"/>
                            <w:szCs w:val="13"/>
                          </w:rPr>
                        </w:pPr>
                        <w:r>
                          <w:rPr>
                            <w:rFonts w:hint="eastAsia"/>
                            <w:color w:val="FFFFFF"/>
                            <w:kern w:val="24"/>
                            <w:sz w:val="13"/>
                            <w:szCs w:val="13"/>
                          </w:rPr>
                          <w:t>Control report reply</w:t>
                        </w:r>
                      </w:p>
                    </w:txbxContent>
                  </v:textbox>
                </v:rect>
                <v:rect id="矩形 133" o:spid="_x0000_s1131" style="position:absolute;left:40830;top:23669;width:11938;height:4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Sw8MA&#10;AADcAAAADwAAAGRycy9kb3ducmV2LnhtbERPTYvCMBC9C/6HMMJeRFMVRKpR3AUXQQ9WPehtbGbb&#10;rs2kNFHrv98sCN7m8T5ntmhMKe5Uu8KygkE/AkGcWl1wpuB4WPUmIJxH1lhaJgVPcrCYt1szjLV9&#10;cEL3vc9ECGEXo4Lc+yqW0qU5GXR9WxEH7sfWBn2AdSZ1jY8Qbko5jKKxNFhwaMixoq+c0uv+ZhRc&#10;suGp+10l6fZ6Xief/Ls0G71T6qPTLKcgPDX+LX651zrMH43g/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WSw8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31BF71EE" w14:textId="77777777" w:rsidR="00094B00" w:rsidRPr="006C4E75" w:rsidRDefault="00094B00" w:rsidP="00F026F3">
                        <w:pPr>
                          <w:pStyle w:val="ae"/>
                          <w:snapToGrid w:val="0"/>
                          <w:spacing w:before="0" w:beforeAutospacing="0" w:after="0" w:afterAutospacing="0"/>
                          <w:jc w:val="center"/>
                          <w:rPr>
                            <w:sz w:val="13"/>
                            <w:szCs w:val="13"/>
                          </w:rPr>
                        </w:pPr>
                        <w:r>
                          <w:rPr>
                            <w:rFonts w:hint="eastAsia"/>
                            <w:color w:val="FFFFFF"/>
                            <w:kern w:val="24"/>
                            <w:sz w:val="13"/>
                            <w:szCs w:val="13"/>
                          </w:rPr>
                          <w:t>Save the data, then wakeup the thread who was waiting for this reply</w:t>
                        </w:r>
                      </w:p>
                    </w:txbxContent>
                  </v:textbox>
                </v:rect>
                <v:shape id="直接箭头连接符 134" o:spid="_x0000_s1132" type="#_x0000_t32" style="position:absolute;left:36836;top:8819;width:3994;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clp8IAAADcAAAADwAAAGRycy9kb3ducmV2LnhtbERP22rCQBB9F/yHZQTfzEYtEqOriFRo&#10;qQVv+Dxkp0lodjbNrjH9+64g9G0O5zrLdWcq0VLjSssKxlEMgjizuuRcweW8GyUgnEfWWFkmBb/k&#10;YL3q95aYanvnI7Unn4sQwi5FBYX3dSqlywoy6CJbEwfuyzYGfYBNLnWD9xBuKjmJ45k0WHJoKLCm&#10;bUHZ9+lmFHx0/KnHr+1um8zfr3T+mR6SPSs1HHSbBQhPnf8XP91vOsyfvsDjmXC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rclp8IAAADcAAAADwAAAAAAAAAAAAAA&#10;AAChAgAAZHJzL2Rvd25yZXYueG1sUEsFBgAAAAAEAAQA+QAAAJADA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135" o:spid="_x0000_s1133" type="#_x0000_t32" style="position:absolute;left:36836;top:13189;width:3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0p4MIAAADcAAAADwAAAGRycy9kb3ducmV2LnhtbERPTWvCQBC9C/6HZYTedKOlqURXKZVC&#10;T2K0gscxOybB3dmQXU36791Cwds83ucs17014k6trx0rmE4SEMSF0zWXCn4OX+M5CB+QNRrHpOCX&#10;PKxXw8ESM+06zum+D6WIIewzVFCF0GRS+qIii37iGuLIXVxrMUTYllK32MVwa+QsSVJpsebYUGFD&#10;nxUV1/3NKjjr95nZbkyeen86bPO0O942O6VeRv3HAkSgPjzF/+5vHee/vsHfM/EC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0p4MIAAADcAAAADwAAAAAAAAAAAAAA&#10;AAChAgAAZHJzL2Rvd25yZXYueG1sUEsFBgAAAAAEAAQA+QAAAJADA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136" o:spid="_x0000_s1134" type="#_x0000_t32" style="position:absolute;left:37909;top:18968;width:29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3l8EAAADcAAAADwAAAGRycy9kb3ducmV2LnhtbERPTYvCMBC9C/6HMII3TdeFulSjLCsL&#10;exKrK3gcm7EtJpPSRFv/vVlY8DaP9znLdW+NuFPra8cK3qYJCOLC6ZpLBb+H78kHCB+QNRrHpOBB&#10;Htar4WCJmXYd53Tfh1LEEPYZKqhCaDIpfVGRRT91DXHkLq61GCJsS6lb7GK4NXKWJKm0WHNsqLCh&#10;r4qK6/5mFZz1fGa2G5On3p8O2zztjrfNTqnxqP9cgAjUh5f43/2j4/z3FP6eiR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r7eXwQAAANwAAAAPAAAAAAAAAAAAAAAA&#10;AKECAABkcnMvZG93bnJldi54bWxQSwUGAAAAAAQABAD5AAAAjwM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137" o:spid="_x0000_s1135" type="#_x0000_t32" style="position:absolute;left:37909;top:25882;width:2921;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70MIAAADcAAAADwAAAGRycy9kb3ducmV2LnhtbERP22rCQBB9F/yHZQTfzEaFGqOriFRo&#10;qQVv+Dxkp0lodjbNrjH9+64g9G0O5zrLdWcq0VLjSssKxlEMgjizuuRcweW8GyUgnEfWWFkmBb/k&#10;YL3q95aYanvnI7Unn4sQwi5FBYX3dSqlywoy6CJbEwfuyzYGfYBNLnWD9xBuKjmJ4xdpsOTQUGBN&#10;24Ky79PNKPjo+FOPX9vdNpm/X+n8Mz0ke1ZqOOg2CxCeOv8vfrrfdJg/ncHjmXC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70MIAAADcAAAADwAAAAAAAAAAAAAA&#10;AAChAgAAZHJzL2Rvd25yZXYueG1sUEsFBgAAAAAEAAQA+QAAAJADA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38" o:spid="_x0000_s1136" type="#_x0000_t87" style="position:absolute;left:26485;top:7413;width:2474;height:21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wVcUA&#10;AADcAAAADwAAAGRycy9kb3ducmV2LnhtbESPQWsCMRCF7wX/QxjBW81aoZTVKFUoiO2hXT3Y25BM&#10;N1s3k2UTdfvvO4dCbzO8N+99s1wPoVVX6lMT2cBsWoAittE1XBs4Hl7un0CljOywjUwGfijBejW6&#10;W2Lp4o0/6FrlWkkIpxIN+Jy7UutkPQVM09gRi/YV+4BZ1r7WrsebhIdWPxTFow7YsDR47GjryZ6r&#10;SzAw1++dR/p82zffRfV6sGmTT9aYyXh4XoDKNOR/89/1zgn+XGjlGZl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LBVxQAAANwAAAAPAAAAAAAAAAAAAAAAAJgCAABkcnMv&#10;ZG93bnJldi54bWxQSwUGAAAAAAQABAD1AAAAigMAAAAA&#10;" adj="422,18528" strokecolor="black [3213]">
                  <v:stroke dashstyle="3 1"/>
                </v:shape>
                <w10:anchorlock/>
              </v:group>
            </w:pict>
          </mc:Fallback>
        </mc:AlternateContent>
      </w:r>
    </w:p>
    <w:p w14:paraId="20C4F01C" w14:textId="77777777" w:rsidR="008A2179" w:rsidRDefault="008A2179"/>
    <w:p w14:paraId="3E3C180C" w14:textId="0254D944" w:rsidR="008A2179" w:rsidRDefault="009908DB">
      <w:pPr>
        <w:pStyle w:val="2"/>
        <w:numPr>
          <w:ilvl w:val="1"/>
          <w:numId w:val="4"/>
        </w:numPr>
      </w:pPr>
      <w:bookmarkStart w:id="73" w:name="_Toc28554"/>
      <w:bookmarkStart w:id="74" w:name="_Toc23362"/>
      <w:r>
        <w:t xml:space="preserve">Class </w:t>
      </w:r>
      <w:proofErr w:type="spellStart"/>
      <w:r>
        <w:t>HVR_</w:t>
      </w:r>
      <w:bookmarkEnd w:id="73"/>
      <w:bookmarkEnd w:id="74"/>
      <w:r w:rsidR="00CE045A">
        <w:rPr>
          <w:rFonts w:hint="eastAsia"/>
          <w:lang w:eastAsia="zh-CN"/>
        </w:rPr>
        <w:t>Repeater</w:t>
      </w:r>
      <w:proofErr w:type="spellEnd"/>
      <w:r w:rsidR="009940C4">
        <w:rPr>
          <w:lang w:eastAsia="zh-CN"/>
        </w:rPr>
        <w:t xml:space="preserve"> (Optional)</w:t>
      </w:r>
    </w:p>
    <w:p w14:paraId="22734ED7" w14:textId="77777777" w:rsidR="008A2179" w:rsidRDefault="00F026F3">
      <w:r>
        <w:rPr>
          <w:rFonts w:hint="eastAsia"/>
          <w:noProof/>
          <w:lang w:val="en-US" w:eastAsia="zh-CN"/>
        </w:rPr>
        <mc:AlternateContent>
          <mc:Choice Requires="wpc">
            <w:drawing>
              <wp:inline distT="0" distB="0" distL="0" distR="0" wp14:anchorId="4E455273" wp14:editId="5478F379">
                <wp:extent cx="5274310" cy="3076575"/>
                <wp:effectExtent l="57150" t="19050" r="78740" b="66675"/>
                <wp:docPr id="269" name="画布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0" name="矩形 240"/>
                        <wps:cNvSpPr/>
                        <wps:spPr>
                          <a:xfrm>
                            <a:off x="0" y="0"/>
                            <a:ext cx="3473450" cy="45720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62833A5C" w14:textId="77777777" w:rsidR="00094B00" w:rsidRPr="00095DA2" w:rsidRDefault="00094B00" w:rsidP="00F026F3">
                              <w:pPr>
                                <w:pStyle w:val="ae"/>
                                <w:spacing w:before="0" w:beforeAutospacing="0" w:after="0" w:afterAutospacing="0"/>
                                <w:rPr>
                                  <w:color w:val="FFFFFF"/>
                                  <w:kern w:val="24"/>
                                  <w:sz w:val="16"/>
                                  <w:szCs w:val="16"/>
                                </w:rPr>
                              </w:pPr>
                              <w:proofErr w:type="spellStart"/>
                              <w:r w:rsidRPr="00095DA2">
                                <w:rPr>
                                  <w:color w:val="FFFFFF"/>
                                  <w:kern w:val="24"/>
                                  <w:sz w:val="16"/>
                                  <w:szCs w:val="16"/>
                                </w:rPr>
                                <w:t>HVR_</w:t>
                              </w:r>
                              <w:r w:rsidRPr="00095DA2">
                                <w:rPr>
                                  <w:rFonts w:hint="eastAsia"/>
                                  <w:color w:val="FFFFFF"/>
                                  <w:kern w:val="24"/>
                                  <w:sz w:val="16"/>
                                  <w:szCs w:val="16"/>
                                </w:rPr>
                                <w:t>Repeater</w:t>
                              </w:r>
                              <w:proofErr w:type="spellEnd"/>
                              <w:r w:rsidRPr="00095DA2">
                                <w:rPr>
                                  <w:color w:val="FFFFFF"/>
                                  <w:kern w:val="24"/>
                                  <w:sz w:val="16"/>
                                  <w:szCs w:val="16"/>
                                </w:rPr>
                                <w:t xml:space="preserve"> </w:t>
                              </w:r>
                              <w:proofErr w:type="gramStart"/>
                              <w:r w:rsidRPr="00095DA2">
                                <w:rPr>
                                  <w:rFonts w:hint="eastAsia"/>
                                  <w:color w:val="FFFFFF"/>
                                  <w:kern w:val="24"/>
                                  <w:sz w:val="16"/>
                                  <w:szCs w:val="16"/>
                                </w:rPr>
                                <w:t>repeater</w:t>
                              </w:r>
                              <w:r w:rsidRPr="00095DA2">
                                <w:rPr>
                                  <w:color w:val="FFFFFF"/>
                                  <w:kern w:val="24"/>
                                  <w:sz w:val="16"/>
                                  <w:szCs w:val="16"/>
                                </w:rPr>
                                <w:t>(</w:t>
                              </w:r>
                              <w:proofErr w:type="spellStart"/>
                              <w:proofErr w:type="gramEnd"/>
                              <w:r w:rsidRPr="00095DA2">
                                <w:rPr>
                                  <w:rFonts w:hint="eastAsia"/>
                                  <w:color w:val="000000" w:themeColor="text1"/>
                                  <w:kern w:val="24"/>
                                  <w:sz w:val="16"/>
                                  <w:szCs w:val="16"/>
                                </w:rPr>
                                <w:t>gpdSensor</w:t>
                              </w:r>
                              <w:proofErr w:type="spellEnd"/>
                              <w:r w:rsidRPr="00095DA2">
                                <w:rPr>
                                  <w:color w:val="000000" w:themeColor="text1"/>
                                  <w:kern w:val="24"/>
                                  <w:sz w:val="16"/>
                                  <w:szCs w:val="16"/>
                                </w:rPr>
                                <w:t xml:space="preserve">, </w:t>
                              </w:r>
                              <w:proofErr w:type="spellStart"/>
                              <w:r w:rsidRPr="00095DA2">
                                <w:rPr>
                                  <w:rFonts w:hint="eastAsia"/>
                                  <w:color w:val="000000" w:themeColor="text1"/>
                                  <w:kern w:val="24"/>
                                  <w:sz w:val="16"/>
                                  <w:szCs w:val="16"/>
                                </w:rPr>
                                <w:t>gpdBattery</w:t>
                              </w:r>
                              <w:proofErr w:type="spellEnd"/>
                              <w:r w:rsidRPr="00095DA2">
                                <w:rPr>
                                  <w:color w:val="000000" w:themeColor="text1"/>
                                  <w:kern w:val="24"/>
                                  <w:sz w:val="16"/>
                                  <w:szCs w:val="16"/>
                                </w:rPr>
                                <w:t xml:space="preserve">, </w:t>
                              </w:r>
                              <w:proofErr w:type="spellStart"/>
                              <w:r w:rsidRPr="00095DA2">
                                <w:rPr>
                                  <w:rFonts w:hint="eastAsia"/>
                                  <w:color w:val="000000" w:themeColor="text1"/>
                                  <w:kern w:val="24"/>
                                  <w:sz w:val="16"/>
                                  <w:szCs w:val="16"/>
                                </w:rPr>
                                <w:t>lthInfo</w:t>
                              </w:r>
                              <w:proofErr w:type="spellEnd"/>
                              <w:r w:rsidRPr="00095DA2">
                                <w:rPr>
                                  <w:rFonts w:hint="eastAsia"/>
                                  <w:color w:val="000000" w:themeColor="text1"/>
                                  <w:kern w:val="24"/>
                                  <w:sz w:val="16"/>
                                  <w:szCs w:val="16"/>
                                </w:rPr>
                                <w:t xml:space="preserve">, </w:t>
                              </w:r>
                              <w:proofErr w:type="spellStart"/>
                              <w:r w:rsidRPr="00095DA2">
                                <w:rPr>
                                  <w:rFonts w:hint="eastAsia"/>
                                  <w:color w:val="000000" w:themeColor="text1"/>
                                  <w:kern w:val="24"/>
                                  <w:sz w:val="16"/>
                                  <w:szCs w:val="16"/>
                                </w:rPr>
                                <w:t>lthSync</w:t>
                              </w:r>
                              <w:proofErr w:type="spellEnd"/>
                              <w:r w:rsidRPr="00095DA2">
                                <w:rPr>
                                  <w:color w:val="FFFFFF"/>
                                  <w:kern w:val="24"/>
                                  <w:sz w:val="16"/>
                                  <w:szCs w:val="16"/>
                                </w:rPr>
                                <w:t>);</w:t>
                              </w:r>
                            </w:p>
                            <w:p w14:paraId="5F62D04F"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sz w:val="16"/>
                                  <w:szCs w:val="16"/>
                                </w:rPr>
                                <w:t>//Create object, register Callback function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矩形 241"/>
                        <wps:cNvSpPr/>
                        <wps:spPr>
                          <a:xfrm>
                            <a:off x="0" y="859450"/>
                            <a:ext cx="1435100" cy="65185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276FA803" w14:textId="77777777" w:rsidR="00094B00" w:rsidRPr="00095DA2" w:rsidRDefault="00094B00" w:rsidP="00F026F3">
                              <w:pPr>
                                <w:pStyle w:val="ae"/>
                                <w:spacing w:before="0" w:beforeAutospacing="0" w:after="0" w:afterAutospacing="0"/>
                                <w:rPr>
                                  <w:color w:val="FFFFFF"/>
                                  <w:kern w:val="24"/>
                                  <w:sz w:val="16"/>
                                  <w:szCs w:val="16"/>
                                </w:rPr>
                              </w:pPr>
                              <w:proofErr w:type="spellStart"/>
                              <w:proofErr w:type="gramStart"/>
                              <w:r w:rsidRPr="00095DA2">
                                <w:rPr>
                                  <w:rFonts w:hint="eastAsia"/>
                                  <w:color w:val="FFFFFF"/>
                                  <w:kern w:val="24"/>
                                  <w:sz w:val="16"/>
                                  <w:szCs w:val="16"/>
                                </w:rPr>
                                <w:t>repeater</w:t>
                              </w:r>
                              <w:r w:rsidRPr="00095DA2">
                                <w:rPr>
                                  <w:color w:val="FFFFFF"/>
                                  <w:kern w:val="24"/>
                                  <w:sz w:val="16"/>
                                  <w:szCs w:val="16"/>
                                </w:rPr>
                                <w:t>.Open</w:t>
                              </w:r>
                              <w:proofErr w:type="spellEnd"/>
                              <w:r w:rsidRPr="00095DA2">
                                <w:rPr>
                                  <w:color w:val="FFFFFF"/>
                                  <w:kern w:val="24"/>
                                  <w:sz w:val="16"/>
                                  <w:szCs w:val="16"/>
                                </w:rPr>
                                <w:t>(</w:t>
                              </w:r>
                              <w:proofErr w:type="gramEnd"/>
                              <w:r w:rsidRPr="00095DA2">
                                <w:rPr>
                                  <w:color w:val="FFFFFF"/>
                                  <w:kern w:val="24"/>
                                  <w:sz w:val="16"/>
                                  <w:szCs w:val="16"/>
                                </w:rPr>
                                <w:t>)</w:t>
                              </w:r>
                              <w:r w:rsidRPr="00095DA2">
                                <w:rPr>
                                  <w:rFonts w:hint="eastAsia"/>
                                  <w:color w:val="FFFFFF"/>
                                  <w:kern w:val="24"/>
                                  <w:sz w:val="16"/>
                                  <w:szCs w:val="16"/>
                                </w:rPr>
                                <w:t>;</w:t>
                              </w:r>
                            </w:p>
                            <w:p w14:paraId="018D3743"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//Open the USB device</w:t>
                              </w:r>
                              <w:r w:rsidRPr="00095DA2">
                                <w:rPr>
                                  <w:color w:val="FFFFFF"/>
                                  <w:kern w:val="24"/>
                                  <w:sz w:val="16"/>
                                  <w:szCs w:val="16"/>
                                </w:rPr>
                                <w:t xml:space="preserve"> </w:t>
                              </w:r>
                            </w:p>
                            <w:p w14:paraId="218DB359" w14:textId="77777777" w:rsidR="00094B00" w:rsidRPr="00095DA2" w:rsidRDefault="00094B00" w:rsidP="00F026F3">
                              <w:pPr>
                                <w:pStyle w:val="ae"/>
                                <w:spacing w:before="0" w:beforeAutospacing="0" w:after="0" w:afterAutospacing="0"/>
                                <w:rPr>
                                  <w:sz w:val="16"/>
                                  <w:szCs w:val="16"/>
                                </w:rPr>
                              </w:pPr>
                              <w:r w:rsidRPr="00095DA2">
                                <w:rPr>
                                  <w:rFonts w:hint="eastAsia"/>
                                  <w:color w:val="FFFFFF"/>
                                  <w:kern w:val="24"/>
                                  <w:sz w:val="16"/>
                                  <w:szCs w:val="16"/>
                                </w:rPr>
                                <w:t>//start</w:t>
                              </w:r>
                              <w:r w:rsidRPr="00095DA2">
                                <w:rPr>
                                  <w:rFonts w:hint="eastAsia"/>
                                  <w:color w:val="FF0000"/>
                                  <w:kern w:val="24"/>
                                  <w:sz w:val="16"/>
                                  <w:szCs w:val="16"/>
                                </w:rPr>
                                <w:t xml:space="preserve"> background thread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矩形 242"/>
                        <wps:cNvSpPr/>
                        <wps:spPr>
                          <a:xfrm>
                            <a:off x="0" y="2374900"/>
                            <a:ext cx="1435100" cy="68165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5667CF74" w14:textId="77777777" w:rsidR="00094B00" w:rsidRPr="00095DA2" w:rsidRDefault="00094B00" w:rsidP="00F026F3">
                              <w:pPr>
                                <w:pStyle w:val="ae"/>
                                <w:spacing w:before="0" w:beforeAutospacing="0" w:after="0" w:afterAutospacing="0"/>
                                <w:rPr>
                                  <w:color w:val="FFFFFF"/>
                                  <w:kern w:val="24"/>
                                  <w:sz w:val="16"/>
                                  <w:szCs w:val="16"/>
                                </w:rPr>
                              </w:pPr>
                              <w:proofErr w:type="spellStart"/>
                              <w:proofErr w:type="gramStart"/>
                              <w:r w:rsidRPr="00095DA2">
                                <w:rPr>
                                  <w:rFonts w:hint="eastAsia"/>
                                  <w:color w:val="FFFFFF"/>
                                  <w:kern w:val="24"/>
                                  <w:sz w:val="16"/>
                                  <w:szCs w:val="16"/>
                                </w:rPr>
                                <w:t>repeater</w:t>
                              </w:r>
                              <w:r w:rsidRPr="00095DA2">
                                <w:rPr>
                                  <w:color w:val="FFFFFF"/>
                                  <w:kern w:val="24"/>
                                  <w:sz w:val="16"/>
                                  <w:szCs w:val="16"/>
                                </w:rPr>
                                <w:t>.Close</w:t>
                              </w:r>
                              <w:proofErr w:type="spellEnd"/>
                              <w:r w:rsidRPr="00095DA2">
                                <w:rPr>
                                  <w:color w:val="FFFFFF"/>
                                  <w:kern w:val="24"/>
                                  <w:sz w:val="16"/>
                                  <w:szCs w:val="16"/>
                                </w:rPr>
                                <w:t>(</w:t>
                              </w:r>
                              <w:proofErr w:type="gramEnd"/>
                              <w:r w:rsidRPr="00095DA2">
                                <w:rPr>
                                  <w:color w:val="FFFFFF"/>
                                  <w:kern w:val="24"/>
                                  <w:sz w:val="16"/>
                                  <w:szCs w:val="16"/>
                                </w:rPr>
                                <w:t>);</w:t>
                              </w:r>
                            </w:p>
                            <w:p w14:paraId="678E7CFD" w14:textId="77777777" w:rsidR="00094B00" w:rsidRPr="00095DA2" w:rsidRDefault="00094B00" w:rsidP="00F026F3">
                              <w:pPr>
                                <w:pStyle w:val="ae"/>
                                <w:spacing w:before="0" w:beforeAutospacing="0" w:after="0" w:afterAutospacing="0"/>
                                <w:rPr>
                                  <w:color w:val="FF0000"/>
                                  <w:kern w:val="24"/>
                                  <w:sz w:val="16"/>
                                  <w:szCs w:val="16"/>
                                </w:rPr>
                              </w:pPr>
                              <w:r w:rsidRPr="00095DA2">
                                <w:rPr>
                                  <w:rFonts w:hint="eastAsia"/>
                                  <w:color w:val="FFFFFF"/>
                                  <w:kern w:val="24"/>
                                  <w:sz w:val="16"/>
                                  <w:szCs w:val="16"/>
                                </w:rPr>
                                <w:t>//kill</w:t>
                              </w:r>
                              <w:r w:rsidRPr="00095DA2">
                                <w:rPr>
                                  <w:rFonts w:hint="eastAsia"/>
                                  <w:color w:val="FF0000"/>
                                  <w:kern w:val="24"/>
                                  <w:sz w:val="16"/>
                                  <w:szCs w:val="16"/>
                                </w:rPr>
                                <w:t xml:space="preserve"> background thread</w:t>
                              </w:r>
                            </w:p>
                            <w:p w14:paraId="605DECAB" w14:textId="77777777" w:rsidR="00094B00" w:rsidRPr="00095DA2" w:rsidRDefault="00094B00" w:rsidP="00F026F3">
                              <w:pPr>
                                <w:pStyle w:val="ae"/>
                                <w:spacing w:before="0" w:beforeAutospacing="0" w:after="0" w:afterAutospacing="0"/>
                                <w:rPr>
                                  <w:sz w:val="16"/>
                                  <w:szCs w:val="16"/>
                                </w:rPr>
                              </w:pPr>
                              <w:r w:rsidRPr="00095DA2">
                                <w:rPr>
                                  <w:rFonts w:hint="eastAsia"/>
                                  <w:sz w:val="16"/>
                                  <w:szCs w:val="16"/>
                                </w:rPr>
                                <w:t>//Close the USB device</w:t>
                              </w:r>
                            </w:p>
                            <w:p w14:paraId="0E4D5881" w14:textId="77777777" w:rsidR="00094B00" w:rsidRPr="00095DA2" w:rsidRDefault="00094B00" w:rsidP="00F026F3">
                              <w:pPr>
                                <w:pStyle w:val="ae"/>
                                <w:spacing w:before="0" w:beforeAutospacing="0" w:after="0" w:afterAutospacing="0"/>
                                <w:rPr>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矩形 243"/>
                        <wps:cNvSpPr/>
                        <wps:spPr>
                          <a:xfrm>
                            <a:off x="1823190" y="968374"/>
                            <a:ext cx="825395" cy="293833"/>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36A1389E" w14:textId="77777777" w:rsidR="00094B00" w:rsidRPr="00095DA2" w:rsidRDefault="00094B00" w:rsidP="00F026F3">
                              <w:pPr>
                                <w:pStyle w:val="ae"/>
                                <w:spacing w:before="0" w:beforeAutospacing="0" w:after="0" w:afterAutospacing="0"/>
                                <w:jc w:val="center"/>
                                <w:rPr>
                                  <w:sz w:val="15"/>
                                  <w:szCs w:val="15"/>
                                </w:rPr>
                              </w:pPr>
                              <w:r w:rsidRPr="00095DA2">
                                <w:rPr>
                                  <w:rFonts w:hint="eastAsia"/>
                                  <w:color w:val="FFFFFF"/>
                                  <w:kern w:val="24"/>
                                  <w:sz w:val="15"/>
                                  <w:szCs w:val="15"/>
                                </w:rPr>
                                <w:t>USB bulk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矩形 244"/>
                        <wps:cNvSpPr/>
                        <wps:spPr>
                          <a:xfrm>
                            <a:off x="1615627" y="903180"/>
                            <a:ext cx="1122592" cy="1879288"/>
                          </a:xfrm>
                          <a:prstGeom prst="rect">
                            <a:avLst/>
                          </a:prstGeom>
                          <a:noFill/>
                          <a:ln w="12700">
                            <a:solidFill>
                              <a:srgbClr val="FF0000"/>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直接箭头连接符 245"/>
                        <wps:cNvCnPr>
                          <a:endCxn id="244" idx="1"/>
                        </wps:cNvCnPr>
                        <wps:spPr>
                          <a:xfrm>
                            <a:off x="971550" y="1435100"/>
                            <a:ext cx="644077" cy="40772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6" name="直接箭头连接符 246"/>
                        <wps:cNvCnPr>
                          <a:endCxn id="244" idx="1"/>
                        </wps:cNvCnPr>
                        <wps:spPr>
                          <a:xfrm flipV="1">
                            <a:off x="971550" y="1842824"/>
                            <a:ext cx="644077" cy="83687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7" name="文本框 24"/>
                        <wps:cNvSpPr txBox="1"/>
                        <wps:spPr>
                          <a:xfrm>
                            <a:off x="1697531" y="654050"/>
                            <a:ext cx="101790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72BA5" w14:textId="77777777" w:rsidR="00094B00" w:rsidRPr="00831D5D" w:rsidRDefault="00094B00" w:rsidP="00F026F3">
                              <w:pPr>
                                <w:pStyle w:val="ae"/>
                                <w:spacing w:before="0" w:beforeAutospacing="0" w:after="0" w:afterAutospacing="0"/>
                                <w:rPr>
                                  <w:b/>
                                  <w:color w:val="FF0000"/>
                                  <w:sz w:val="15"/>
                                  <w:szCs w:val="15"/>
                                </w:rPr>
                              </w:pPr>
                              <w:r>
                                <w:rPr>
                                  <w:rFonts w:hint="eastAsia"/>
                                  <w:b/>
                                  <w:color w:val="FF0000"/>
                                  <w:sz w:val="15"/>
                                  <w:szCs w:val="15"/>
                                </w:rPr>
                                <w:t>Background Thread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矩形 248"/>
                        <wps:cNvSpPr/>
                        <wps:spPr>
                          <a:xfrm>
                            <a:off x="1837904" y="1640500"/>
                            <a:ext cx="797346" cy="300496"/>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0261347A" w14:textId="77777777" w:rsidR="00094B00" w:rsidRPr="00095DA2" w:rsidRDefault="00094B00" w:rsidP="00F026F3">
                              <w:pPr>
                                <w:pStyle w:val="ae"/>
                                <w:spacing w:before="0" w:beforeAutospacing="0" w:after="0" w:afterAutospacing="0"/>
                                <w:jc w:val="center"/>
                                <w:rPr>
                                  <w:sz w:val="15"/>
                                  <w:szCs w:val="15"/>
                                </w:rPr>
                              </w:pPr>
                              <w:proofErr w:type="gramStart"/>
                              <w:r w:rsidRPr="00095DA2">
                                <w:rPr>
                                  <w:rFonts w:hint="eastAsia"/>
                                  <w:color w:val="FFFFFF"/>
                                  <w:kern w:val="24"/>
                                  <w:sz w:val="15"/>
                                  <w:szCs w:val="15"/>
                                </w:rPr>
                                <w:t>check</w:t>
                              </w:r>
                              <w:proofErr w:type="gramEnd"/>
                              <w:r w:rsidRPr="00095DA2">
                                <w:rPr>
                                  <w:rFonts w:hint="eastAsia"/>
                                  <w:color w:val="FFFFFF"/>
                                  <w:kern w:val="24"/>
                                  <w:sz w:val="15"/>
                                  <w:szCs w:val="15"/>
                                </w:rPr>
                                <w:t xml:space="preserve"> packet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矩形 249"/>
                        <wps:cNvSpPr/>
                        <wps:spPr>
                          <a:xfrm>
                            <a:off x="1837903" y="2374900"/>
                            <a:ext cx="810681" cy="342265"/>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7DF114EF" w14:textId="77777777" w:rsidR="00094B00" w:rsidRPr="00095DA2" w:rsidRDefault="00094B00" w:rsidP="00F026F3">
                              <w:pPr>
                                <w:pStyle w:val="ae"/>
                                <w:spacing w:before="0" w:beforeAutospacing="0" w:after="0" w:afterAutospacing="0"/>
                                <w:jc w:val="center"/>
                                <w:rPr>
                                  <w:sz w:val="15"/>
                                  <w:szCs w:val="15"/>
                                </w:rPr>
                              </w:pPr>
                              <w:proofErr w:type="gramStart"/>
                              <w:r w:rsidRPr="00095DA2">
                                <w:rPr>
                                  <w:rFonts w:hint="eastAsia"/>
                                  <w:color w:val="FFFFFF"/>
                                  <w:kern w:val="24"/>
                                  <w:sz w:val="15"/>
                                  <w:szCs w:val="15"/>
                                </w:rPr>
                                <w:t>handle</w:t>
                              </w:r>
                              <w:proofErr w:type="gramEnd"/>
                              <w:r w:rsidRPr="00095DA2">
                                <w:rPr>
                                  <w:rFonts w:hint="eastAsia"/>
                                  <w:color w:val="FFFFFF"/>
                                  <w:kern w:val="24"/>
                                  <w:sz w:val="15"/>
                                  <w:szCs w:val="15"/>
                                </w:rPr>
                                <w:t xml:space="preserve"> packet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直接箭头连接符 250"/>
                        <wps:cNvCnPr>
                          <a:stCxn id="243" idx="2"/>
                          <a:endCxn id="248" idx="0"/>
                        </wps:cNvCnPr>
                        <wps:spPr>
                          <a:xfrm>
                            <a:off x="2235888" y="1262207"/>
                            <a:ext cx="689" cy="3782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1" name="直接箭头连接符 251"/>
                        <wps:cNvCnPr>
                          <a:stCxn id="248" idx="2"/>
                          <a:endCxn id="249" idx="0"/>
                        </wps:cNvCnPr>
                        <wps:spPr>
                          <a:xfrm>
                            <a:off x="2236577" y="1940996"/>
                            <a:ext cx="6667" cy="4339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2" name="肘形连接符 252"/>
                        <wps:cNvCnPr>
                          <a:stCxn id="249" idx="1"/>
                          <a:endCxn id="243" idx="1"/>
                        </wps:cNvCnPr>
                        <wps:spPr>
                          <a:xfrm rot="10800000">
                            <a:off x="1823191" y="1115291"/>
                            <a:ext cx="14713" cy="1430742"/>
                          </a:xfrm>
                          <a:prstGeom prst="bentConnector3">
                            <a:avLst>
                              <a:gd name="adj1" fmla="val 10817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3" name="矩形 253"/>
                        <wps:cNvSpPr/>
                        <wps:spPr>
                          <a:xfrm>
                            <a:off x="2952750" y="729275"/>
                            <a:ext cx="1131196"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0380AF04"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Sensor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矩形 254"/>
                        <wps:cNvSpPr/>
                        <wps:spPr>
                          <a:xfrm>
                            <a:off x="4358827" y="734650"/>
                            <a:ext cx="914400"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C8C07FC"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proofErr w:type="spellStart"/>
                              <w:proofErr w:type="gramStart"/>
                              <w:r w:rsidRPr="00095DA2">
                                <w:rPr>
                                  <w:rFonts w:hint="eastAsia"/>
                                  <w:color w:val="000000" w:themeColor="text1"/>
                                  <w:kern w:val="24"/>
                                  <w:sz w:val="13"/>
                                  <w:szCs w:val="13"/>
                                </w:rPr>
                                <w:t>gpdSensor</w:t>
                              </w:r>
                              <w:proofErr w:type="spellEnd"/>
                              <w:r w:rsidRPr="00095DA2">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矩形 255"/>
                        <wps:cNvSpPr/>
                        <wps:spPr>
                          <a:xfrm>
                            <a:off x="4358828" y="1088062"/>
                            <a:ext cx="914399" cy="24765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228A7F6B"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proofErr w:type="spellStart"/>
                              <w:proofErr w:type="gramStart"/>
                              <w:r w:rsidRPr="00095DA2">
                                <w:rPr>
                                  <w:rFonts w:hint="eastAsia"/>
                                  <w:color w:val="000000" w:themeColor="text1"/>
                                  <w:kern w:val="24"/>
                                  <w:sz w:val="13"/>
                                  <w:szCs w:val="13"/>
                                </w:rPr>
                                <w:t>gpdBattery</w:t>
                              </w:r>
                              <w:proofErr w:type="spellEnd"/>
                              <w:r w:rsidRPr="00095DA2">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矩形 256"/>
                        <wps:cNvSpPr/>
                        <wps:spPr>
                          <a:xfrm>
                            <a:off x="2952750" y="1088062"/>
                            <a:ext cx="1131196"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587D24CC"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Battery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矩形 257"/>
                        <wps:cNvSpPr/>
                        <wps:spPr>
                          <a:xfrm>
                            <a:off x="2959735" y="1536896"/>
                            <a:ext cx="1123316" cy="230504"/>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24B72A13"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Lighthouse Info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矩形 258"/>
                        <wps:cNvSpPr/>
                        <wps:spPr>
                          <a:xfrm>
                            <a:off x="4358827" y="1533910"/>
                            <a:ext cx="911673"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23A8A1E9"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proofErr w:type="spellStart"/>
                              <w:proofErr w:type="gramStart"/>
                              <w:r w:rsidRPr="00095DA2">
                                <w:rPr>
                                  <w:rFonts w:hint="eastAsia"/>
                                  <w:color w:val="000000" w:themeColor="text1"/>
                                  <w:kern w:val="24"/>
                                  <w:sz w:val="13"/>
                                  <w:szCs w:val="13"/>
                                </w:rPr>
                                <w:t>lthInfo</w:t>
                              </w:r>
                              <w:proofErr w:type="spellEnd"/>
                              <w:r w:rsidRPr="00095DA2">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矩形 259"/>
                        <wps:cNvSpPr/>
                        <wps:spPr>
                          <a:xfrm>
                            <a:off x="2966084" y="2491740"/>
                            <a:ext cx="768350" cy="32673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2D1D6304" w14:textId="77777777" w:rsidR="00094B00" w:rsidRPr="00095DA2" w:rsidRDefault="00094B00" w:rsidP="00F026F3">
                              <w:pPr>
                                <w:pStyle w:val="ae"/>
                                <w:snapToGrid w:val="0"/>
                                <w:spacing w:before="0" w:beforeAutospacing="0" w:after="0" w:afterAutospacing="0"/>
                                <w:jc w:val="center"/>
                                <w:rPr>
                                  <w:color w:val="FFFFFF"/>
                                  <w:kern w:val="24"/>
                                  <w:sz w:val="13"/>
                                  <w:szCs w:val="13"/>
                                </w:rPr>
                              </w:pPr>
                              <w:r w:rsidRPr="00095DA2">
                                <w:rPr>
                                  <w:rFonts w:hint="eastAsia"/>
                                  <w:color w:val="FFFFFF"/>
                                  <w:kern w:val="24"/>
                                  <w:sz w:val="13"/>
                                  <w:szCs w:val="13"/>
                                </w:rPr>
                                <w:t>Control report 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矩形 260"/>
                        <wps:cNvSpPr/>
                        <wps:spPr>
                          <a:xfrm>
                            <a:off x="3962401" y="2447290"/>
                            <a:ext cx="1314449" cy="42413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691F91F3"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 xml:space="preserve">Save the data, then wakeup the thread </w:t>
                              </w:r>
                              <w:proofErr w:type="gramStart"/>
                              <w:r w:rsidRPr="00095DA2">
                                <w:rPr>
                                  <w:rFonts w:hint="eastAsia"/>
                                  <w:color w:val="FFFFFF"/>
                                  <w:kern w:val="24"/>
                                  <w:sz w:val="13"/>
                                  <w:szCs w:val="13"/>
                                </w:rPr>
                                <w:t>who</w:t>
                              </w:r>
                              <w:proofErr w:type="gramEnd"/>
                              <w:r w:rsidRPr="00095DA2">
                                <w:rPr>
                                  <w:rFonts w:hint="eastAsia"/>
                                  <w:color w:val="FFFFFF"/>
                                  <w:kern w:val="24"/>
                                  <w:sz w:val="13"/>
                                  <w:szCs w:val="13"/>
                                </w:rPr>
                                <w:t xml:space="preserve"> was waiting for this reply</w:t>
                              </w:r>
                            </w:p>
                            <w:p w14:paraId="7B2F11A2" w14:textId="77777777" w:rsidR="00094B00" w:rsidRPr="00095DA2" w:rsidRDefault="00094B00" w:rsidP="00F026F3">
                              <w:pPr>
                                <w:pStyle w:val="ae"/>
                                <w:snapToGrid w:val="0"/>
                                <w:spacing w:before="0" w:beforeAutospacing="0" w:after="0" w:afterAutospacing="0"/>
                                <w:jc w:val="center"/>
                                <w:rPr>
                                  <w:sz w:val="13"/>
                                  <w:szCs w:val="13"/>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直接箭头连接符 261"/>
                        <wps:cNvCnPr>
                          <a:stCxn id="253" idx="3"/>
                          <a:endCxn id="254" idx="1"/>
                        </wps:cNvCnPr>
                        <wps:spPr>
                          <a:xfrm>
                            <a:off x="4083946" y="848825"/>
                            <a:ext cx="274881" cy="5375"/>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262" name="直接箭头连接符 262"/>
                        <wps:cNvCnPr>
                          <a:stCxn id="256" idx="3"/>
                          <a:endCxn id="255" idx="1"/>
                        </wps:cNvCnPr>
                        <wps:spPr>
                          <a:xfrm>
                            <a:off x="4083946" y="1207612"/>
                            <a:ext cx="274882" cy="4275"/>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263" name="直接箭头连接符 263"/>
                        <wps:cNvCnPr>
                          <a:stCxn id="257" idx="3"/>
                          <a:endCxn id="258" idx="1"/>
                        </wps:cNvCnPr>
                        <wps:spPr>
                          <a:xfrm>
                            <a:off x="4083051" y="1652148"/>
                            <a:ext cx="275776" cy="1312"/>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264" name="直接箭头连接符 264"/>
                        <wps:cNvCnPr>
                          <a:stCxn id="259" idx="3"/>
                          <a:endCxn id="260" idx="1"/>
                        </wps:cNvCnPr>
                        <wps:spPr>
                          <a:xfrm>
                            <a:off x="3734434" y="2655105"/>
                            <a:ext cx="227967" cy="4253"/>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s:wsp>
                        <wps:cNvPr id="265" name="左大括号 265"/>
                        <wps:cNvSpPr/>
                        <wps:spPr>
                          <a:xfrm>
                            <a:off x="2732410" y="655412"/>
                            <a:ext cx="253999" cy="2216013"/>
                          </a:xfrm>
                          <a:prstGeom prst="leftBrace">
                            <a:avLst>
                              <a:gd name="adj1" fmla="val 16972"/>
                              <a:gd name="adj2" fmla="val 85778"/>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矩形 266"/>
                        <wps:cNvSpPr/>
                        <wps:spPr>
                          <a:xfrm>
                            <a:off x="2952749" y="2019533"/>
                            <a:ext cx="1130301" cy="210932"/>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247487FA"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Lighthouse Sync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矩形 267"/>
                        <wps:cNvSpPr/>
                        <wps:spPr>
                          <a:xfrm>
                            <a:off x="4358827" y="2002585"/>
                            <a:ext cx="911673" cy="23910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54175855"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proofErr w:type="spellStart"/>
                              <w:proofErr w:type="gramStart"/>
                              <w:r w:rsidRPr="00095DA2">
                                <w:rPr>
                                  <w:rFonts w:hint="eastAsia"/>
                                  <w:color w:val="000000" w:themeColor="text1"/>
                                  <w:kern w:val="24"/>
                                  <w:sz w:val="13"/>
                                  <w:szCs w:val="13"/>
                                </w:rPr>
                                <w:t>lthSync</w:t>
                              </w:r>
                              <w:proofErr w:type="spellEnd"/>
                              <w:r w:rsidRPr="00095DA2">
                                <w:rPr>
                                  <w:rFonts w:hint="eastAsia"/>
                                  <w:color w:val="000000" w:themeColor="text1"/>
                                  <w:kern w:val="24"/>
                                  <w:sz w:val="13"/>
                                  <w:szCs w:val="13"/>
                                </w:rPr>
                                <w: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直接箭头连接符 268"/>
                        <wps:cNvCnPr>
                          <a:stCxn id="266" idx="3"/>
                          <a:endCxn id="267" idx="1"/>
                        </wps:cNvCnPr>
                        <wps:spPr>
                          <a:xfrm flipV="1">
                            <a:off x="4083050" y="2122135"/>
                            <a:ext cx="275777" cy="2864"/>
                          </a:xfrm>
                          <a:prstGeom prst="straightConnector1">
                            <a:avLst/>
                          </a:prstGeom>
                          <a:ln>
                            <a:tailEnd type="arrow"/>
                          </a:ln>
                        </wps:spPr>
                        <wps:style>
                          <a:lnRef idx="1">
                            <a:schemeClr val="accent5"/>
                          </a:lnRef>
                          <a:fillRef idx="3">
                            <a:schemeClr val="accent5"/>
                          </a:fillRef>
                          <a:effectRef idx="2">
                            <a:schemeClr val="accent5"/>
                          </a:effectRef>
                          <a:fontRef idx="minor">
                            <a:schemeClr val="lt1"/>
                          </a:fontRef>
                        </wps:style>
                        <wps:bodyPr/>
                      </wps:wsp>
                    </wpc:wpc>
                  </a:graphicData>
                </a:graphic>
              </wp:inline>
            </w:drawing>
          </mc:Choice>
          <mc:Fallback xmlns:w15="http://schemas.microsoft.com/office/word/2012/wordml">
            <w:pict>
              <v:group w14:anchorId="4E455273" id="画布 269" o:spid="_x0000_s113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">
                <v:shape id="_x0000_s1138" type="#_x0000_t75" style="position:absolute;width:52743;height:30765;visibility:visible;mso-wrap-style:square">
                  <v:fill o:detectmouseclick="t"/>
                  <v:path o:connecttype="none"/>
                </v:shape>
                <v:rect id="矩形 240" o:spid="_x0000_s1139" style="position:absolute;width:3473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DSL4A&#10;AADcAAAADwAAAGRycy9kb3ducmV2LnhtbERPSwrCMBDdC94hjOBGNFVEpBpFBEFdCH4OMDZjW20m&#10;pUltvb1ZCC4f779ct6YQb6pcblnBeBSBIE6szjlVcLvuhnMQziNrLCyTgg85WK+6nSXG2jZ8pvfF&#10;pyKEsItRQeZ9GUvpkowMupEtiQP3sJVBH2CVSl1hE8JNISdRNJMGcw4NGZa0zSh5XWqj4FQ3r+Rw&#10;H5hdnT/5+NnQvNwOlOr32s0ChKfW/8U/914rmEzD/HAmHAG5+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eQ0i+AAAA3AAAAA8AAAAAAAAAAAAAAAAAmAIAAGRycy9kb3ducmV2&#10;LnhtbFBLBQYAAAAABAAEAPUAAACDAw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2833A5C" w14:textId="77777777" w:rsidR="00094B00" w:rsidRPr="00095DA2" w:rsidRDefault="00094B00" w:rsidP="00F026F3">
                        <w:pPr>
                          <w:pStyle w:val="ae"/>
                          <w:spacing w:before="0" w:beforeAutospacing="0" w:after="0" w:afterAutospacing="0"/>
                          <w:rPr>
                            <w:color w:val="FFFFFF"/>
                            <w:kern w:val="24"/>
                            <w:sz w:val="16"/>
                            <w:szCs w:val="16"/>
                          </w:rPr>
                        </w:pPr>
                        <w:r w:rsidRPr="00095DA2">
                          <w:rPr>
                            <w:color w:val="FFFFFF"/>
                            <w:kern w:val="24"/>
                            <w:sz w:val="16"/>
                            <w:szCs w:val="16"/>
                          </w:rPr>
                          <w:t>HVR_</w:t>
                        </w:r>
                        <w:r w:rsidRPr="00095DA2">
                          <w:rPr>
                            <w:rFonts w:hint="eastAsia"/>
                            <w:color w:val="FFFFFF"/>
                            <w:kern w:val="24"/>
                            <w:sz w:val="16"/>
                            <w:szCs w:val="16"/>
                          </w:rPr>
                          <w:t>Repeater</w:t>
                        </w:r>
                        <w:r w:rsidRPr="00095DA2">
                          <w:rPr>
                            <w:color w:val="FFFFFF"/>
                            <w:kern w:val="24"/>
                            <w:sz w:val="16"/>
                            <w:szCs w:val="16"/>
                          </w:rPr>
                          <w:t xml:space="preserve"> </w:t>
                        </w:r>
                        <w:r w:rsidRPr="00095DA2">
                          <w:rPr>
                            <w:rFonts w:hint="eastAsia"/>
                            <w:color w:val="FFFFFF"/>
                            <w:kern w:val="24"/>
                            <w:sz w:val="16"/>
                            <w:szCs w:val="16"/>
                          </w:rPr>
                          <w:t>repeater</w:t>
                        </w:r>
                        <w:r w:rsidRPr="00095DA2">
                          <w:rPr>
                            <w:color w:val="FFFFFF"/>
                            <w:kern w:val="24"/>
                            <w:sz w:val="16"/>
                            <w:szCs w:val="16"/>
                          </w:rPr>
                          <w:t>(</w:t>
                        </w:r>
                        <w:r w:rsidRPr="00095DA2">
                          <w:rPr>
                            <w:rFonts w:hint="eastAsia"/>
                            <w:color w:val="000000" w:themeColor="text1"/>
                            <w:kern w:val="24"/>
                            <w:sz w:val="16"/>
                            <w:szCs w:val="16"/>
                          </w:rPr>
                          <w:t>gpdSensor</w:t>
                        </w:r>
                        <w:r w:rsidRPr="00095DA2">
                          <w:rPr>
                            <w:color w:val="000000" w:themeColor="text1"/>
                            <w:kern w:val="24"/>
                            <w:sz w:val="16"/>
                            <w:szCs w:val="16"/>
                          </w:rPr>
                          <w:t xml:space="preserve">, </w:t>
                        </w:r>
                        <w:r w:rsidRPr="00095DA2">
                          <w:rPr>
                            <w:rFonts w:hint="eastAsia"/>
                            <w:color w:val="000000" w:themeColor="text1"/>
                            <w:kern w:val="24"/>
                            <w:sz w:val="16"/>
                            <w:szCs w:val="16"/>
                          </w:rPr>
                          <w:t>gpdBattery</w:t>
                        </w:r>
                        <w:r w:rsidRPr="00095DA2">
                          <w:rPr>
                            <w:color w:val="000000" w:themeColor="text1"/>
                            <w:kern w:val="24"/>
                            <w:sz w:val="16"/>
                            <w:szCs w:val="16"/>
                          </w:rPr>
                          <w:t xml:space="preserve">, </w:t>
                        </w:r>
                        <w:r w:rsidRPr="00095DA2">
                          <w:rPr>
                            <w:rFonts w:hint="eastAsia"/>
                            <w:color w:val="000000" w:themeColor="text1"/>
                            <w:kern w:val="24"/>
                            <w:sz w:val="16"/>
                            <w:szCs w:val="16"/>
                          </w:rPr>
                          <w:t>lthInfo, lthSync</w:t>
                        </w:r>
                        <w:r w:rsidRPr="00095DA2">
                          <w:rPr>
                            <w:color w:val="FFFFFF"/>
                            <w:kern w:val="24"/>
                            <w:sz w:val="16"/>
                            <w:szCs w:val="16"/>
                          </w:rPr>
                          <w:t>);</w:t>
                        </w:r>
                      </w:p>
                      <w:p w14:paraId="5F62D04F"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sz w:val="16"/>
                            <w:szCs w:val="16"/>
                          </w:rPr>
                          <w:t>//Create object, register Callback function</w:t>
                        </w:r>
                      </w:p>
                    </w:txbxContent>
                  </v:textbox>
                </v:rect>
                <v:rect id="矩形 241" o:spid="_x0000_s1140" style="position:absolute;top:8594;width:14351;height:6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m08MA&#10;AADcAAAADwAAAGRycy9kb3ducmV2LnhtbESP0YrCMBRE3wX/IVzBF9FUWaRUo4ggqA8LuvsB1+ba&#10;Vpub0qS2/r0RBB+HmTnDLNedKcWDaldYVjCdRCCIU6sLzhT8/+3GMQjnkTWWlknBkxysV/3eEhNt&#10;Wz7R4+wzESDsElSQe18lUro0J4NuYivi4F1tbdAHWWdS19gGuCnlLIrm0mDBYSHHirY5pfdzYxT8&#10;Nu09PVxGZtcUNz4+NxRX25FSw0G3WYDw1Plv+NPeawWznym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Lm08MAAADcAAAADwAAAAAAAAAAAAAAAACYAgAAZHJzL2Rv&#10;d25yZXYueG1sUEsFBgAAAAAEAAQA9QAAAIg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276FA803"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repeater</w:t>
                        </w:r>
                        <w:r w:rsidRPr="00095DA2">
                          <w:rPr>
                            <w:color w:val="FFFFFF"/>
                            <w:kern w:val="24"/>
                            <w:sz w:val="16"/>
                            <w:szCs w:val="16"/>
                          </w:rPr>
                          <w:t>.Open()</w:t>
                        </w:r>
                        <w:r w:rsidRPr="00095DA2">
                          <w:rPr>
                            <w:rFonts w:hint="eastAsia"/>
                            <w:color w:val="FFFFFF"/>
                            <w:kern w:val="24"/>
                            <w:sz w:val="16"/>
                            <w:szCs w:val="16"/>
                          </w:rPr>
                          <w:t>;</w:t>
                        </w:r>
                      </w:p>
                      <w:p w14:paraId="018D3743"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//Open the USB device</w:t>
                        </w:r>
                        <w:r w:rsidRPr="00095DA2">
                          <w:rPr>
                            <w:color w:val="FFFFFF"/>
                            <w:kern w:val="24"/>
                            <w:sz w:val="16"/>
                            <w:szCs w:val="16"/>
                          </w:rPr>
                          <w:t xml:space="preserve"> </w:t>
                        </w:r>
                      </w:p>
                      <w:p w14:paraId="218DB359" w14:textId="77777777" w:rsidR="00094B00" w:rsidRPr="00095DA2" w:rsidRDefault="00094B00" w:rsidP="00F026F3">
                        <w:pPr>
                          <w:pStyle w:val="ae"/>
                          <w:spacing w:before="0" w:beforeAutospacing="0" w:after="0" w:afterAutospacing="0"/>
                          <w:rPr>
                            <w:sz w:val="16"/>
                            <w:szCs w:val="16"/>
                          </w:rPr>
                        </w:pPr>
                        <w:r w:rsidRPr="00095DA2">
                          <w:rPr>
                            <w:rFonts w:hint="eastAsia"/>
                            <w:color w:val="FFFFFF"/>
                            <w:kern w:val="24"/>
                            <w:sz w:val="16"/>
                            <w:szCs w:val="16"/>
                          </w:rPr>
                          <w:t>//start</w:t>
                        </w:r>
                        <w:r w:rsidRPr="00095DA2">
                          <w:rPr>
                            <w:rFonts w:hint="eastAsia"/>
                            <w:color w:val="FF0000"/>
                            <w:kern w:val="24"/>
                            <w:sz w:val="16"/>
                            <w:szCs w:val="16"/>
                          </w:rPr>
                          <w:t xml:space="preserve"> background thread</w:t>
                        </w:r>
                      </w:p>
                    </w:txbxContent>
                  </v:textbox>
                </v:rect>
                <v:rect id="矩形 242" o:spid="_x0000_s1141" style="position:absolute;top:23749;width:14351;height:6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4pMMA&#10;AADcAAAADwAAAGRycy9kb3ducmV2LnhtbESP3YrCMBSE7xd8h3AEb0RTy7JINYoIgnqx4M8DHJtj&#10;W21OSpPa+vZGELwcZuYbZr7sTCkeVLvCsoLJOAJBnFpdcKbgfNqMpiCcR9ZYWiYFT3KwXPR+5pho&#10;2/KBHkefiQBhl6CC3PsqkdKlORl0Y1sRB+9qa4M+yDqTusY2wE0p4yj6kwYLDgs5VrTOKb0fG6Pg&#10;v2nv6e4yNJumuPH+uaJptR4qNeh3qxkIT53/hj/trVYQ/8bwPh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B4pMMAAADcAAAADwAAAAAAAAAAAAAAAACYAgAAZHJzL2Rv&#10;d25yZXYueG1sUEsFBgAAAAAEAAQA9QAAAIg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667CF74" w14:textId="77777777" w:rsidR="00094B00" w:rsidRPr="00095DA2" w:rsidRDefault="00094B00" w:rsidP="00F026F3">
                        <w:pPr>
                          <w:pStyle w:val="ae"/>
                          <w:spacing w:before="0" w:beforeAutospacing="0" w:after="0" w:afterAutospacing="0"/>
                          <w:rPr>
                            <w:color w:val="FFFFFF"/>
                            <w:kern w:val="24"/>
                            <w:sz w:val="16"/>
                            <w:szCs w:val="16"/>
                          </w:rPr>
                        </w:pPr>
                        <w:r w:rsidRPr="00095DA2">
                          <w:rPr>
                            <w:rFonts w:hint="eastAsia"/>
                            <w:color w:val="FFFFFF"/>
                            <w:kern w:val="24"/>
                            <w:sz w:val="16"/>
                            <w:szCs w:val="16"/>
                          </w:rPr>
                          <w:t>repeater</w:t>
                        </w:r>
                        <w:r w:rsidRPr="00095DA2">
                          <w:rPr>
                            <w:color w:val="FFFFFF"/>
                            <w:kern w:val="24"/>
                            <w:sz w:val="16"/>
                            <w:szCs w:val="16"/>
                          </w:rPr>
                          <w:t>.Close();</w:t>
                        </w:r>
                      </w:p>
                      <w:p w14:paraId="678E7CFD" w14:textId="77777777" w:rsidR="00094B00" w:rsidRPr="00095DA2" w:rsidRDefault="00094B00" w:rsidP="00F026F3">
                        <w:pPr>
                          <w:pStyle w:val="ae"/>
                          <w:spacing w:before="0" w:beforeAutospacing="0" w:after="0" w:afterAutospacing="0"/>
                          <w:rPr>
                            <w:color w:val="FF0000"/>
                            <w:kern w:val="24"/>
                            <w:sz w:val="16"/>
                            <w:szCs w:val="16"/>
                          </w:rPr>
                        </w:pPr>
                        <w:r w:rsidRPr="00095DA2">
                          <w:rPr>
                            <w:rFonts w:hint="eastAsia"/>
                            <w:color w:val="FFFFFF"/>
                            <w:kern w:val="24"/>
                            <w:sz w:val="16"/>
                            <w:szCs w:val="16"/>
                          </w:rPr>
                          <w:t>//kill</w:t>
                        </w:r>
                        <w:r w:rsidRPr="00095DA2">
                          <w:rPr>
                            <w:rFonts w:hint="eastAsia"/>
                            <w:color w:val="FF0000"/>
                            <w:kern w:val="24"/>
                            <w:sz w:val="16"/>
                            <w:szCs w:val="16"/>
                          </w:rPr>
                          <w:t xml:space="preserve"> background thread</w:t>
                        </w:r>
                      </w:p>
                      <w:p w14:paraId="605DECAB" w14:textId="77777777" w:rsidR="00094B00" w:rsidRPr="00095DA2" w:rsidRDefault="00094B00" w:rsidP="00F026F3">
                        <w:pPr>
                          <w:pStyle w:val="ae"/>
                          <w:spacing w:before="0" w:beforeAutospacing="0" w:after="0" w:afterAutospacing="0"/>
                          <w:rPr>
                            <w:sz w:val="16"/>
                            <w:szCs w:val="16"/>
                          </w:rPr>
                        </w:pPr>
                        <w:r w:rsidRPr="00095DA2">
                          <w:rPr>
                            <w:rFonts w:hint="eastAsia"/>
                            <w:sz w:val="16"/>
                            <w:szCs w:val="16"/>
                          </w:rPr>
                          <w:t>//Close the USB device</w:t>
                        </w:r>
                      </w:p>
                      <w:p w14:paraId="0E4D5881" w14:textId="77777777" w:rsidR="00094B00" w:rsidRPr="00095DA2" w:rsidRDefault="00094B00" w:rsidP="00F026F3">
                        <w:pPr>
                          <w:pStyle w:val="ae"/>
                          <w:spacing w:before="0" w:beforeAutospacing="0" w:after="0" w:afterAutospacing="0"/>
                          <w:rPr>
                            <w:sz w:val="16"/>
                            <w:szCs w:val="16"/>
                          </w:rPr>
                        </w:pPr>
                      </w:p>
                    </w:txbxContent>
                  </v:textbox>
                </v:rect>
                <v:rect id="矩形 243" o:spid="_x0000_s1142" style="position:absolute;left:18231;top:9683;width:8254;height:2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ahMIA&#10;AADcAAAADwAAAGRycy9kb3ducmV2LnhtbESPQYvCMBSE74L/ITzBi2halUWrUZYFxZuu1fujebbF&#10;5qU0sdZ/bxYWPA4z8w2z3namEi01rrSsIJ5EIIgzq0vOFVzS3XgBwnlkjZVlUvAiB9tNv7fGRNsn&#10;/1J79rkIEHYJKii8rxMpXVaQQTexNXHwbrYx6INscqkbfAa4qeQ0ir6kwZLDQoE1/RSU3c8Po+BY&#10;xrkZ7dv58bRMOT2l18qPYqWGg+57BcJT5z/h//ZBK5jOZ/B3Jhw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VqEwgAAANwAAAAPAAAAAAAAAAAAAAAAAJgCAABkcnMvZG93&#10;bnJldi54bWxQSwUGAAAAAAQABAD1AAAAhwM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36A1389E" w14:textId="77777777" w:rsidR="00094B00" w:rsidRPr="00095DA2" w:rsidRDefault="00094B00" w:rsidP="00F026F3">
                        <w:pPr>
                          <w:pStyle w:val="ae"/>
                          <w:spacing w:before="0" w:beforeAutospacing="0" w:after="0" w:afterAutospacing="0"/>
                          <w:jc w:val="center"/>
                          <w:rPr>
                            <w:sz w:val="15"/>
                            <w:szCs w:val="15"/>
                          </w:rPr>
                        </w:pPr>
                        <w:r w:rsidRPr="00095DA2">
                          <w:rPr>
                            <w:rFonts w:hint="eastAsia"/>
                            <w:color w:val="FFFFFF"/>
                            <w:kern w:val="24"/>
                            <w:sz w:val="15"/>
                            <w:szCs w:val="15"/>
                          </w:rPr>
                          <w:t>USB bulk read</w:t>
                        </w:r>
                      </w:p>
                    </w:txbxContent>
                  </v:textbox>
                </v:rect>
                <v:rect id="矩形 244" o:spid="_x0000_s1143" style="position:absolute;left:16156;top:9031;width:11226;height:18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kBsYA&#10;AADcAAAADwAAAGRycy9kb3ducmV2LnhtbESPQWvCQBSE70L/w/IKvYhuFGkldRNEEIT2Yizq8ZF9&#10;TUKyb8PuqrG/vlsoeBxm5htmlQ+mE1dyvrGsYDZNQBCXVjdcKfg6bCdLED4ga+wsk4I7ecizp9EK&#10;U21vvKdrESoRIexTVFCH0KdS+rImg35qe+LofVtnMETpKqkd3iLcdHKeJK/SYMNxocaeNjWVbXEx&#10;CvZvZnxvP2XhTsePJpn9nDft4azUy/OwfgcRaAiP8H97pxXMFwv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DkBsYAAADcAAAADwAAAAAAAAAAAAAAAACYAgAAZHJz&#10;L2Rvd25yZXYueG1sUEsFBgAAAAAEAAQA9QAAAIsDAAAAAA==&#10;" filled="f" strokecolor="red" strokeweight="1pt">
                  <v:stroke dashstyle="dashDot"/>
                </v:rect>
                <v:shape id="直接箭头连接符 245" o:spid="_x0000_s1144" type="#_x0000_t32" style="position:absolute;left:9715;top:14351;width:6441;height:40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RRsQAAADcAAAADwAAAGRycy9kb3ducmV2LnhtbESP3WoCMRSE7wu+QziCN0UTpRVZjaIF&#10;QZBS/HmA4+a4u7o5WZLUXd++KRR6OczMN8xi1dlaPMiHyrGG8UiBIM6dqbjQcD5thzMQISIbrB2T&#10;hicFWC17LwvMjGv5QI9jLESCcMhQQxljk0kZ8pIshpFriJN3dd5iTNIX0nhsE9zWcqLUVFqsOC2U&#10;2NBHSfn9+G01bD9vLa6vr7Mvv8exvKg7yY3SetDv1nMQkbr4H/5r74yGyds7/J5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n5FGxAAAANwAAAAPAAAAAAAAAAAA&#10;AAAAAKECAABkcnMvZG93bnJldi54bWxQSwUGAAAAAAQABAD5AAAAkgMAAAAA&#10;" strokecolor="red">
                  <v:stroke endarrow="open"/>
                </v:shape>
                <v:shape id="直接箭头连接符 246" o:spid="_x0000_s1145" type="#_x0000_t32" style="position:absolute;left:9715;top:18428;width:6441;height:83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WKVcQAAADcAAAADwAAAGRycy9kb3ducmV2LnhtbESPQYvCMBSE74L/ITzBi6ypIiJdo4io&#10;eKurHvT2aJ5tsXkpTWy7/34jCHscZuYbZrnuTCkaql1hWcFkHIEgTq0uOFNwvey/FiCcR9ZYWiYF&#10;v+Rgver3lhhr2/IPNWefiQBhF6OC3PsqltKlORl0Y1sRB+9ha4M+yDqTusY2wE0pp1E0lwYLDgs5&#10;VrTNKX2eX0ZBc0hednIf3doT7R7tYZHc/S5RajjoNt8gPHX+P/xpH7WC6WwO7zPhCM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BYpVxAAAANwAAAAPAAAAAAAAAAAA&#10;AAAAAKECAABkcnMvZG93bnJldi54bWxQSwUGAAAAAAQABAD5AAAAkgMAAAAA&#10;" strokecolor="red">
                  <v:stroke endarrow="open"/>
                </v:shape>
                <v:shape id="文本框 24" o:spid="_x0000_s1146" type="#_x0000_t202" style="position:absolute;left:16975;top:6540;width:10179;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SX8YA&#10;AADcAAAADwAAAGRycy9kb3ducmV2LnhtbESPQWsCMRSE74L/ITyhl1KzSrFlaxQVWkS0pVqKx8fm&#10;dbO4eVmSqOu/N0LB4zAz3zDjaWtrcSIfKscKBv0MBHHhdMWlgp/d+9MriBCRNdaOScGFAkwn3c4Y&#10;c+3O/E2nbSxFgnDIUYGJscmlDIUhi6HvGuLk/TlvMSbpS6k9nhPc1nKYZSNpseK0YLChhaHisD1a&#10;BQezevzKPjbz39Hy4j93R7f3671SD7129gYiUhvv4f/2UisYPr/A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SX8YAAADcAAAADwAAAAAAAAAAAAAAAACYAgAAZHJz&#10;L2Rvd25yZXYueG1sUEsFBgAAAAAEAAQA9QAAAIsDAAAAAA==&#10;" filled="f" stroked="f" strokeweight=".5pt">
                  <v:textbox>
                    <w:txbxContent>
                      <w:p w14:paraId="17772BA5" w14:textId="77777777" w:rsidR="00094B00" w:rsidRPr="00831D5D" w:rsidRDefault="00094B00" w:rsidP="00F026F3">
                        <w:pPr>
                          <w:pStyle w:val="ae"/>
                          <w:spacing w:before="0" w:beforeAutospacing="0" w:after="0" w:afterAutospacing="0"/>
                          <w:rPr>
                            <w:b/>
                            <w:color w:val="FF0000"/>
                            <w:sz w:val="15"/>
                            <w:szCs w:val="15"/>
                          </w:rPr>
                        </w:pPr>
                        <w:r>
                          <w:rPr>
                            <w:rFonts w:hint="eastAsia"/>
                            <w:b/>
                            <w:color w:val="FF0000"/>
                            <w:sz w:val="15"/>
                            <w:szCs w:val="15"/>
                          </w:rPr>
                          <w:t>Background Thread</w:t>
                        </w:r>
                      </w:p>
                    </w:txbxContent>
                  </v:textbox>
                </v:shape>
                <v:rect id="矩形 248" o:spid="_x0000_s1147" style="position:absolute;left:18379;top:16405;width:7973;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I9b4A&#10;AADcAAAADwAAAGRycy9kb3ducmV2LnhtbERPy6rCMBDdX/AfwghuRNOKXLQaRQTFnY/qfmjGtthM&#10;ShNr/XuzEFweznu57kwlWmpcaVlBPI5AEGdWl5wruKa70QyE88gaK8uk4E0O1qve3xITbV98pvbi&#10;cxFC2CWooPC+TqR0WUEG3djWxIG728agD7DJpW7wFcJNJSdR9C8NlhwaCqxpW1D2uDyNgmMZ52a4&#10;b6fH0zzl9JTeKj+MlRr0u80ChKfO/8Rf90ErmEzD2nAmHA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yPW+AAAA3AAAAA8AAAAAAAAAAAAAAAAAmAIAAGRycy9kb3ducmV2&#10;LnhtbFBLBQYAAAAABAAEAPUAAACDAw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261347A" w14:textId="77777777" w:rsidR="00094B00" w:rsidRPr="00095DA2" w:rsidRDefault="00094B00" w:rsidP="00F026F3">
                        <w:pPr>
                          <w:pStyle w:val="ae"/>
                          <w:spacing w:before="0" w:beforeAutospacing="0" w:after="0" w:afterAutospacing="0"/>
                          <w:jc w:val="center"/>
                          <w:rPr>
                            <w:sz w:val="15"/>
                            <w:szCs w:val="15"/>
                          </w:rPr>
                        </w:pPr>
                        <w:r w:rsidRPr="00095DA2">
                          <w:rPr>
                            <w:rFonts w:hint="eastAsia"/>
                            <w:color w:val="FFFFFF"/>
                            <w:kern w:val="24"/>
                            <w:sz w:val="15"/>
                            <w:szCs w:val="15"/>
                          </w:rPr>
                          <w:t>check packet</w:t>
                        </w:r>
                      </w:p>
                    </w:txbxContent>
                  </v:textbox>
                </v:rect>
                <v:rect id="矩形 249" o:spid="_x0000_s1148" style="position:absolute;left:18379;top:23749;width:8106;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tbsQA&#10;AADcAAAADwAAAGRycy9kb3ducmV2LnhtbESPQWuDQBSE74H8h+UVegnNapBQbVYJgYTeTLW9P9xX&#10;lbpvxd0Y+++7hUKPw8x8wxyKxQxipsn1lhXE2wgEcWN1z62C9/r89AzCeWSNg2VS8E0Oiny9OmCm&#10;7Z3faK58KwKEXYYKOu/HTErXdGTQbe1IHLxPOxn0QU6t1BPeA9wMchdFe2mw57DQ4Uinjpqv6mYU&#10;lH3cms1lTsprWnN9rT8Gv4mVenxYji8gPC3+P/zXftUKdkkKv2fC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VbW7EAAAA3AAAAA8AAAAAAAAAAAAAAAAAmAIAAGRycy9k&#10;b3ducmV2LnhtbFBLBQYAAAAABAAEAPUAAACJAw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DF114EF" w14:textId="77777777" w:rsidR="00094B00" w:rsidRPr="00095DA2" w:rsidRDefault="00094B00" w:rsidP="00F026F3">
                        <w:pPr>
                          <w:pStyle w:val="ae"/>
                          <w:spacing w:before="0" w:beforeAutospacing="0" w:after="0" w:afterAutospacing="0"/>
                          <w:jc w:val="center"/>
                          <w:rPr>
                            <w:sz w:val="15"/>
                            <w:szCs w:val="15"/>
                          </w:rPr>
                        </w:pPr>
                        <w:r w:rsidRPr="00095DA2">
                          <w:rPr>
                            <w:rFonts w:hint="eastAsia"/>
                            <w:color w:val="FFFFFF"/>
                            <w:kern w:val="24"/>
                            <w:sz w:val="15"/>
                            <w:szCs w:val="15"/>
                          </w:rPr>
                          <w:t>handle packet</w:t>
                        </w:r>
                      </w:p>
                    </w:txbxContent>
                  </v:textbox>
                </v:rect>
                <v:shape id="直接箭头连接符 250" o:spid="_x0000_s1149" type="#_x0000_t32" style="position:absolute;left:22358;top:12622;width:7;height:3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xxe78AAADcAAAADwAAAGRycy9kb3ducmV2LnhtbERPy4rCMBTdD/gP4QruxlSlQ6lGEaHo&#10;1hfo7tpc22JzU5pU69+bhTDLw3kvVr2pxZNaV1lWMBlHIIhzqysuFJyO2W8CwnlkjbVlUvAmB6vl&#10;4GeBqbYv3tPz4AsRQtilqKD0vkmldHlJBt3YNsSBu9vWoA+wLaRu8RXCTS2nUfQnDVYcGkpsaFNS&#10;/jh0RsHsfuu3iV/LJLvYTdfFcXzOrkqNhv16DsJT7//FX/dOK5jGYX44E46AXH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2xxe78AAADcAAAADwAAAAAAAAAAAAAAAACh&#10;AgAAZHJzL2Rvd25yZXYueG1sUEsFBgAAAAAEAAQA+QAAAI0DAAAAAA==&#10;" strokecolor="#4579b8 [3044]">
                  <v:stroke endarrow="open"/>
                </v:shape>
                <v:shape id="直接箭头连接符 251" o:spid="_x0000_s1150" type="#_x0000_t32" style="position:absolute;left:22365;top:19409;width:67;height:4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U4MQAAADcAAAADwAAAGRycy9kb3ducmV2LnhtbESPzWrDMBCE74G+g9hCb7HsBAfjRgkm&#10;YJpr0wTa29ba2KbWyljyT9++KhR6HGbmG2Z/XEwnJhpca1lBEsUgiCurW64VXN/KdQbCeWSNnWVS&#10;8E0OjoeH1R5zbWd+peniaxEg7HJU0Hjf51K6qiGDLrI9cfDudjDogxxqqQecA9x0chPHO2mw5bDQ&#10;YE+nhqqvy2gUbO+fy0vmC5mV7/Y0jmma3soPpZ4el+IZhKfF/4f/2metYJMm8HsmHAF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NTgxAAAANwAAAAPAAAAAAAAAAAA&#10;AAAAAKECAABkcnMvZG93bnJldi54bWxQSwUGAAAAAAQABAD5AAAAkgMAAAAA&#10;" strokecolor="#4579b8 [3044]">
                  <v:stroke endarrow="open"/>
                </v:shape>
                <v:shape id="肘形连接符 252" o:spid="_x0000_s1151" type="#_x0000_t34" style="position:absolute;left:18231;top:11152;width:148;height:1430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YI7sMAAADcAAAADwAAAGRycy9kb3ducmV2LnhtbESPT2vCQBTE70K/w/IKvemmKZYQXcUK&#10;Sq/xD+3xkX1mo9m3IbvR9Nu7gtDjMDO/YebLwTbiSp2vHSt4nyQgiEuna64UHPabcQbCB2SNjWNS&#10;8EcelouX0Rxz7W5c0HUXKhEh7HNUYEJocyl9aciin7iWOHon11kMUXaV1B3eItw2Mk2ST2mx5rhg&#10;sKW1ofKy662CPfb9Cem4PX/8DL9fRWo2ZVYo9fY6rGYgAg3hP/xsf2sF6TSFx5l4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GCO7DAAAA3AAAAA8AAAAAAAAAAAAA&#10;AAAAoQIAAGRycy9kb3ducmV2LnhtbFBLBQYAAAAABAAEAPkAAACRAwAAAAA=&#10;" adj="233668" strokecolor="#4579b8 [3044]">
                  <v:stroke endarrow="open"/>
                </v:shape>
                <v:rect id="矩形 253" o:spid="_x0000_s1152" style="position:absolute;left:29527;top:7292;width:11312;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8WH8YA&#10;AADcAAAADwAAAGRycy9kb3ducmV2LnhtbESPQWvCQBSE7wX/w/KEXopumqJIdBUtVIT20KgHvT2z&#10;zySafRuyq8Z/7xaEHoeZ+YaZzFpTiSs1rrSs4L0fgSDOrC45V7DdfPVGIJxH1lhZJgV3cjCbdl4m&#10;mGh745Sua5+LAGGXoILC+zqR0mUFGXR9WxMH72gbgz7IJpe6wVuAm0rGUTSUBksOCwXW9FlQdl5f&#10;jIJDHu/elnWa/Zz3q3TBp7n51r9KvXbb+RiEp9b/h5/tlVYQDz7g7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8WH8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0380AF04"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Sensor report</w:t>
                        </w:r>
                      </w:p>
                    </w:txbxContent>
                  </v:textbox>
                </v:rect>
                <v:rect id="矩形 254" o:spid="_x0000_s1153" style="position:absolute;left:43588;top:7346;width:9144;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Oa8YA&#10;AADcAAAADwAAAGRycy9kb3ducmV2LnhtbESPQWvCQBSE7wX/w/KEXopuGqpIdBUtVIT20KgHvT2z&#10;zySafRuyq8Z/7xaEHoeZ+YaZzFpTiSs1rrSs4L0fgSDOrC45V7DdfPVGIJxH1lhZJgV3cjCbdl4m&#10;mGh745Sua5+LAGGXoILC+zqR0mUFGXR9WxMH72gbgz7IJpe6wVuAm0rGUTSUBksOCwXW9FlQdl5f&#10;jIJDHu/elnWa/Zz3q3TBp7n51r9KvXbb+RiEp9b/h5/tlVYQDz7g7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aOa8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3C8C07FC"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r w:rsidRPr="00095DA2">
                          <w:rPr>
                            <w:rFonts w:hint="eastAsia"/>
                            <w:color w:val="000000" w:themeColor="text1"/>
                            <w:kern w:val="24"/>
                            <w:sz w:val="13"/>
                            <w:szCs w:val="13"/>
                          </w:rPr>
                          <w:t>gpdSensor()</w:t>
                        </w:r>
                      </w:p>
                    </w:txbxContent>
                  </v:textbox>
                </v:rect>
                <v:rect id="矩形 255" o:spid="_x0000_s1154" style="position:absolute;left:43588;top:10880;width:914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r8McA&#10;AADcAAAADwAAAGRycy9kb3ducmV2LnhtbESPQWvCQBSE74X+h+UVeim6acAiadaQFloEPTTqQW+v&#10;2WcSzb4N2VXjv+8WBI/DzHzDpNlgWnGm3jWWFbyOIxDEpdUNVwo266/RFITzyBpby6TgSg6y2eND&#10;iom2Fy7ovPKVCBB2CSqove8SKV1Zk0E3th1x8Pa2N+iD7Cupe7wEuGllHEVv0mDDYaHGjj5rKo+r&#10;k1HwW8Xbl++uKJfH3bz44ENuFvpHqeenIX8H4Wnw9/CtPdcK4skE/s+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KK/D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228A7F6B"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r w:rsidRPr="00095DA2">
                          <w:rPr>
                            <w:rFonts w:hint="eastAsia"/>
                            <w:color w:val="000000" w:themeColor="text1"/>
                            <w:kern w:val="24"/>
                            <w:sz w:val="13"/>
                            <w:szCs w:val="13"/>
                          </w:rPr>
                          <w:t>gpdBattery()</w:t>
                        </w:r>
                      </w:p>
                    </w:txbxContent>
                  </v:textbox>
                </v:rect>
                <v:rect id="矩形 256" o:spid="_x0000_s1155" style="position:absolute;left:29527;top:10880;width:11312;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1h8cA&#10;AADcAAAADwAAAGRycy9kb3ducmV2LnhtbESPQWvCQBSE74X+h+UVeim6MVCRNGtICxbBHox60Ntr&#10;9plEs29DdtX037uFQo/DzHzDpNlgWnGl3jWWFUzGEQji0uqGKwW77WI0A+E8ssbWMin4IQfZ/PEh&#10;xUTbGxd03fhKBAi7BBXU3neJlK6syaAb2444eEfbG/RB9pXUPd4C3LQyjqKpNNhwWKixo4+ayvPm&#10;YhR8V/H+5bMryq/zYVm88yk3K71W6vlpyN9AeBr8f/ivvdQK4tcp/J4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tYf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587D24CC"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Battery report</w:t>
                        </w:r>
                      </w:p>
                    </w:txbxContent>
                  </v:textbox>
                </v:rect>
                <v:rect id="矩形 257" o:spid="_x0000_s1156" style="position:absolute;left:29597;top:15368;width:11233;height:2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QHMYA&#10;AADcAAAADwAAAGRycy9kb3ducmV2LnhtbESPQWvCQBSE7wX/w/KEXopuGqhKdBUtVIT20KgHvT2z&#10;zySafRuyq8Z/7xaEHoeZ+YaZzFpTiSs1rrSs4L0fgSDOrC45V7DdfPVGIJxH1lhZJgV3cjCbdl4m&#10;mGh745Sua5+LAGGXoILC+zqR0mUFGXR9WxMH72gbgz7IJpe6wVuAm0rGUTSQBksOCwXW9FlQdl5f&#10;jIJDHu/elnWa/Zz3q3TBp7n51r9KvXbb+RiEp9b/h5/tlVYQfwzh7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QQHM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24B72A13"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Lighthouse Info report</w:t>
                        </w:r>
                      </w:p>
                    </w:txbxContent>
                  </v:textbox>
                </v:rect>
                <v:rect id="矩形 258" o:spid="_x0000_s1157" style="position:absolute;left:43588;top:15339;width:9117;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bsMA&#10;AADcAAAADwAAAGRycy9kb3ducmV2LnhtbERPTYvCMBC9L/gfwgh7WTS14CLVKCoognuw6kFvYzO2&#10;1WZSmqx2/705LHh8vO/JrDWVeFDjSssKBv0IBHFmdcm5guNh1RuBcB5ZY2WZFPyRg9m08zHBRNsn&#10;p/TY+1yEEHYJKii8rxMpXVaQQde3NXHgrrYx6ANscqkbfIZwU8k4ir6lwZJDQ4E1LQvK7vtfo+CS&#10;x6evdZ1mP/fzJl3wbW62eqfUZ7edj0F4av1b/O/eaAXxMKwNZ8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Ebs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23A8A1E9"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r w:rsidRPr="00095DA2">
                          <w:rPr>
                            <w:rFonts w:hint="eastAsia"/>
                            <w:color w:val="000000" w:themeColor="text1"/>
                            <w:kern w:val="24"/>
                            <w:sz w:val="13"/>
                            <w:szCs w:val="13"/>
                          </w:rPr>
                          <w:t>lthInfo()</w:t>
                        </w:r>
                      </w:p>
                    </w:txbxContent>
                  </v:textbox>
                </v:rect>
                <v:rect id="矩形 259" o:spid="_x0000_s1158" style="position:absolute;left:29660;top:24917;width:7684;height:3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h9cYA&#10;AADcAAAADwAAAGRycy9kb3ducmV2LnhtbESPQWvCQBSE7wX/w/KEXopuGqhodBUtVIT20KgHvT2z&#10;zySafRuyq8Z/7xaEHoeZ+YaZzFpTiSs1rrSs4L0fgSDOrC45V7DdfPWGIJxH1lhZJgV3cjCbdl4m&#10;mGh745Sua5+LAGGXoILC+zqR0mUFGXR9WxMH72gbgz7IJpe6wVuAm0rGUTSQBksOCwXW9FlQdl5f&#10;jIJDHu/elnWa/Zz3q3TBp7n51r9KvXbb+RiEp9b/h5/tlVYQf4zg7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ch9c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2D1D6304" w14:textId="77777777" w:rsidR="00094B00" w:rsidRPr="00095DA2" w:rsidRDefault="00094B00" w:rsidP="00F026F3">
                        <w:pPr>
                          <w:pStyle w:val="ae"/>
                          <w:snapToGrid w:val="0"/>
                          <w:spacing w:before="0" w:beforeAutospacing="0" w:after="0" w:afterAutospacing="0"/>
                          <w:jc w:val="center"/>
                          <w:rPr>
                            <w:color w:val="FFFFFF"/>
                            <w:kern w:val="24"/>
                            <w:sz w:val="13"/>
                            <w:szCs w:val="13"/>
                          </w:rPr>
                        </w:pPr>
                        <w:r w:rsidRPr="00095DA2">
                          <w:rPr>
                            <w:rFonts w:hint="eastAsia"/>
                            <w:color w:val="FFFFFF"/>
                            <w:kern w:val="24"/>
                            <w:sz w:val="13"/>
                            <w:szCs w:val="13"/>
                          </w:rPr>
                          <w:t>Control report reply</w:t>
                        </w:r>
                      </w:p>
                    </w:txbxContent>
                  </v:textbox>
                </v:rect>
                <v:rect id="矩形 260" o:spid="_x0000_s1159" style="position:absolute;left:39624;top:24472;width:13144;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C1cIA&#10;AADcAAAADwAAAGRycy9kb3ducmV2LnhtbERPTYvCMBC9L/gfwgheFk3tQaQaRQVFcA/W9aC3sRnb&#10;ajMpTdTuvzcHYY+P9z2dt6YST2pcaVnBcBCBIM6sLjlXcPxd98cgnEfWWFkmBX/kYD7rfE0x0fbF&#10;KT0PPhchhF2CCgrv60RKlxVk0A1sTRy4q20M+gCbXOoGXyHcVDKOopE0WHJoKLCmVUHZ/fAwCi55&#10;fPre1Gn2cz9v0yXfFman90r1uu1iAsJT6//FH/dWK4hHYX44E46An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kULV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691F91F3"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Save the data, then wakeup the thread who was waiting for this reply</w:t>
                        </w:r>
                      </w:p>
                      <w:p w14:paraId="7B2F11A2" w14:textId="77777777" w:rsidR="00094B00" w:rsidRPr="00095DA2" w:rsidRDefault="00094B00" w:rsidP="00F026F3">
                        <w:pPr>
                          <w:pStyle w:val="ae"/>
                          <w:snapToGrid w:val="0"/>
                          <w:spacing w:before="0" w:beforeAutospacing="0" w:after="0" w:afterAutospacing="0"/>
                          <w:jc w:val="center"/>
                          <w:rPr>
                            <w:sz w:val="13"/>
                            <w:szCs w:val="13"/>
                          </w:rPr>
                        </w:pPr>
                      </w:p>
                    </w:txbxContent>
                  </v:textbox>
                </v:rect>
                <v:shape id="直接箭头连接符 261" o:spid="_x0000_s1160" type="#_x0000_t32" style="position:absolute;left:40839;top:8488;width:2749;height: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BhgsQAAADcAAAADwAAAGRycy9kb3ducmV2LnhtbESPQWvCQBSE74L/YXmCN92YQ5TUVYoi&#10;eJJGW+jxmX0mobtvQ3Y16b93CwWPw8x8w6y3gzXiQZ1vHCtYzBMQxKXTDVcKPi+H2QqED8gajWNS&#10;8EsetpvxaI25dj0X9DiHSkQI+xwV1CG0uZS+rMmin7uWOHo311kMUXaV1B32EW6NTJMkkxYbjgs1&#10;trSrqfw5362Cq16m5rQ3Reb99+VUZP3Xff+h1HQyvL+BCDSEV/i/fdQK0mwBf2fiEZ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0GGC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262" o:spid="_x0000_s1161" type="#_x0000_t32" style="position:absolute;left:40839;top:12076;width:2749;height: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9cQAAADcAAAADwAAAGRycy9kb3ducmV2LnhtbESPT2vCQBTE74LfYXkFb2bTHGJJXaVU&#10;BE/S+Ac8vmafSXD3bciuJv32bqHQ4zAzv2GW69Ea8aDet44VvCYpCOLK6ZZrBafjdv4GwgdkjcYx&#10;KfghD+vVdLLEQruBS3ocQi0ihH2BCpoQukJKXzVk0SeuI47e1fUWQ5R9LXWPQ4RbI7M0zaXFluNC&#10;gx19NlTdDner4FsvMrPfmDL3/nLcl/lwvm++lJq9jB/vIAKN4T/8195pBVmewe+ZeATk6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1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263" o:spid="_x0000_s1162" type="#_x0000_t32" style="position:absolute;left:40830;top:16521;width:2758;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5absQAAADcAAAADwAAAGRycy9kb3ducmV2LnhtbESPT2vCQBTE70K/w/IKvenGCKlEV5FK&#10;wZMY/4DHZ/Y1Cd19G7KrSb+9Wyj0OMzMb5jlerBGPKjzjWMF00kCgrh0uuFKwfn0OZ6D8AFZo3FM&#10;Cn7Iw3r1Mlpirl3PBT2OoRIRwj5HBXUIbS6lL2uy6CeuJY7el+sshii7SuoO+wi3RqZJkkmLDceF&#10;Glv6qKn8Pt6tgpt+T81+a4rM++tpX2T95b49KPX2OmwWIAIN4T/8195pBWk2g98z8Qj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lpu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直接箭头连接符 264" o:spid="_x0000_s1163" type="#_x0000_t32" style="position:absolute;left:37344;top:26551;width:2280;height: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CGsQAAADcAAAADwAAAGRycy9kb3ducmV2LnhtbESPT2vCQBTE70K/w/IKvenGIKlEV5FK&#10;wZMY/4DHZ/Y1Cd19G7KrSb+9Wyj0OMzMb5jlerBGPKjzjWMF00kCgrh0uuFKwfn0OZ6D8AFZo3FM&#10;Cn7Iw3r1Mlpirl3PBT2OoRIRwj5HBXUIbS6lL2uy6CeuJY7el+sshii7SuoO+wi3RqZJkkmLDceF&#10;Glv6qKn8Pt6tgpt+T81+a4rM++tpX2T95b49KPX2OmwWIAIN4T/8195pBWk2g98z8Qj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8Ia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v:shape id="左大括号 265" o:spid="_x0000_s1164" type="#_x0000_t87" style="position:absolute;left:27324;top:6554;width:2540;height:2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xCcMA&#10;AADcAAAADwAAAGRycy9kb3ducmV2LnhtbESP3YrCMBSE7wXfIRzBO01VFOkaRQRFRAR/lr09NGfb&#10;anNSmqjt2xtB8HKYmW+Y2aI2hXhQ5XLLCgb9CARxYnXOqYLLed2bgnAeWWNhmRQ05GAxb7dmGGv7&#10;5CM9Tj4VAcIuRgWZ92UspUsyMuj6tiQO3r+tDPogq1TqCp8Bbgo5jKKJNJhzWMiwpFVGye10Nwp2&#10;nprR36/cb4rmOr3tlodoTHelup16+QPCU+2/4U97qxUMJ2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xCcMAAADcAAAADwAAAAAAAAAAAAAAAACYAgAAZHJzL2Rv&#10;d25yZXYueG1sUEsFBgAAAAAEAAQA9QAAAIgDAAAAAA==&#10;" adj="420,18528" strokecolor="black [3213]">
                  <v:stroke dashstyle="3 1"/>
                </v:shape>
                <v:rect id="矩形 266" o:spid="_x0000_s1165" style="position:absolute;left:29527;top:20195;width:1130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OsYA&#10;AADcAAAADwAAAGRycy9kb3ducmV2LnhtbESPQWvCQBSE74L/YXlCL6IbcwgldRUVFKE9GPVQb6/Z&#10;1ySafRuyW43/3hUKHoeZ+YaZzjtTiyu1rrKsYDKOQBDnVldcKDge1qN3EM4ja6wtk4I7OZjP+r0p&#10;ptreOKPr3hciQNilqKD0vkmldHlJBt3YNsTB+7WtQR9kW0jd4i3ATS3jKEqkwYrDQokNrUrKL/s/&#10;o+CniL+HmybLvy6nbbbk88J86p1Sb4Nu8QHCU+df4f/2ViuIkwSeZ8IR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R/Os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247487FA" w14:textId="77777777" w:rsidR="00094B00" w:rsidRPr="00095DA2" w:rsidRDefault="00094B00" w:rsidP="00F026F3">
                        <w:pPr>
                          <w:pStyle w:val="ae"/>
                          <w:snapToGrid w:val="0"/>
                          <w:spacing w:before="0" w:beforeAutospacing="0" w:after="0" w:afterAutospacing="0"/>
                          <w:jc w:val="center"/>
                          <w:rPr>
                            <w:sz w:val="13"/>
                            <w:szCs w:val="13"/>
                          </w:rPr>
                        </w:pPr>
                        <w:r w:rsidRPr="00095DA2">
                          <w:rPr>
                            <w:rFonts w:hint="eastAsia"/>
                            <w:color w:val="FFFFFF"/>
                            <w:kern w:val="24"/>
                            <w:sz w:val="13"/>
                            <w:szCs w:val="13"/>
                          </w:rPr>
                          <w:t>Lighthouse Sync report</w:t>
                        </w:r>
                      </w:p>
                    </w:txbxContent>
                  </v:textbox>
                </v:rect>
                <v:rect id="矩形 267" o:spid="_x0000_s1166" style="position:absolute;left:43588;top:20025;width:9117;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aoccA&#10;AADcAAAADwAAAGRycy9kb3ducmV2LnhtbESPQWvCQBSE74X+h+UVeim6aQ5W0qwhLbQIemjUg95e&#10;s88kmn0bsqvGf98tCB6HmfmGSbPBtOJMvWssK3gdRyCIS6sbrhRs1l+jKQjnkTW2lknBlRxks8eH&#10;FBNtL1zQeeUrESDsElRQe98lUrqyJoNubDvi4O1tb9AH2VdS93gJcNPKOIom0mDDYaHGjj5rKo+r&#10;k1HwW8Xbl++uKJfH3bz44ENuFvpHqeenIX8H4Wnw9/CtPdcK4skb/J8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42qH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54175855" w14:textId="77777777" w:rsidR="00094B00" w:rsidRPr="00095DA2" w:rsidRDefault="00094B00" w:rsidP="00F026F3">
                        <w:pPr>
                          <w:pStyle w:val="ae"/>
                          <w:spacing w:before="0" w:beforeAutospacing="0" w:after="0" w:afterAutospacing="0"/>
                          <w:jc w:val="center"/>
                          <w:rPr>
                            <w:sz w:val="13"/>
                            <w:szCs w:val="13"/>
                          </w:rPr>
                        </w:pPr>
                        <w:r w:rsidRPr="00095DA2">
                          <w:rPr>
                            <w:rFonts w:hint="eastAsia"/>
                            <w:color w:val="FFFFFF"/>
                            <w:kern w:val="24"/>
                            <w:sz w:val="13"/>
                            <w:szCs w:val="13"/>
                          </w:rPr>
                          <w:t xml:space="preserve">Call </w:t>
                        </w:r>
                        <w:r w:rsidRPr="00095DA2">
                          <w:rPr>
                            <w:rFonts w:hint="eastAsia"/>
                            <w:color w:val="000000" w:themeColor="text1"/>
                            <w:kern w:val="24"/>
                            <w:sz w:val="13"/>
                            <w:szCs w:val="13"/>
                          </w:rPr>
                          <w:t>lthSync()</w:t>
                        </w:r>
                      </w:p>
                    </w:txbxContent>
                  </v:textbox>
                </v:rect>
                <v:shape id="直接箭头连接符 268" o:spid="_x0000_s1167" type="#_x0000_t32" style="position:absolute;left:40830;top:21221;width:2758;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xhw8IAAADcAAAADwAAAGRycy9kb3ducmV2LnhtbERPTWvCQBC9F/wPywje6kYLElNXETFQ&#10;sQVNSs9DdpoEs7Mxuybpv+8eCj0+3vdmN5pG9NS52rKCxTwCQVxYXXOp4DNPn2MQziNrbCyTgh9y&#10;sNtOnjaYaDvwlfrMlyKEsEtQQeV9m0jpiooMurltiQP3bTuDPsCulLrDIYSbRi6jaCUN1hwaKmzp&#10;UFFxyx5GwXnkD7049ukhXp++KL+/XOJ3Vmo2HfevIDyN/l/8537TCparsDacCUd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2xhw8IAAADcAAAADwAAAAAAAAAAAAAA&#10;AAChAgAAZHJzL2Rvd25yZXYueG1sUEsFBgAAAAAEAAQA+QAAAJADAAAAAA==&#10;" filled="t" fillcolor="#215a69 [1640]" strokecolor="#40a7c2 [3048]">
                  <v:fill color2="#3da5c1 [3016]" rotate="t" angle="180" colors="0 #2787a0;52429f #36b1d2;1 #34b3d6" focus="100%" type="gradient">
                    <o:fill v:ext="view" type="gradientUnscaled"/>
                  </v:fill>
                  <v:stroke endarrow="open"/>
                  <v:shadow on="t" color="black" opacity="22937f" origin=",.5" offset="0,.63889mm"/>
                </v:shape>
                <w10:anchorlock/>
              </v:group>
            </w:pict>
          </mc:Fallback>
        </mc:AlternateContent>
      </w:r>
    </w:p>
    <w:p w14:paraId="3CA456B6" w14:textId="77777777" w:rsidR="008A2179" w:rsidRDefault="008A2179"/>
    <w:p w14:paraId="079F5E56" w14:textId="77777777" w:rsidR="008A2179" w:rsidRDefault="008A2179">
      <w:pPr>
        <w:rPr>
          <w:lang w:eastAsia="zh-CN"/>
        </w:rPr>
      </w:pPr>
    </w:p>
    <w:sectPr w:rsidR="008A2179">
      <w:headerReference w:type="even" r:id="rId31"/>
      <w:headerReference w:type="default" r:id="rId32"/>
      <w:footerReference w:type="even" r:id="rId33"/>
      <w:footerReference w:type="default" r:id="rId34"/>
      <w:headerReference w:type="first" r:id="rId35"/>
      <w:pgSz w:w="12240" w:h="15840"/>
      <w:pgMar w:top="1440" w:right="1800" w:bottom="1440" w:left="180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3A618D" w15:done="0"/>
  <w15:commentEx w15:paraId="00FCA95A" w15:done="0"/>
  <w15:commentEx w15:paraId="62BD245B" w15:done="0"/>
  <w15:commentEx w15:paraId="0D289180" w15:done="0"/>
  <w15:commentEx w15:paraId="6862983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7871BC" w14:textId="77777777" w:rsidR="00094B00" w:rsidRDefault="00094B00">
      <w:r>
        <w:separator/>
      </w:r>
    </w:p>
  </w:endnote>
  <w:endnote w:type="continuationSeparator" w:id="0">
    <w:p w14:paraId="5A7C72AC" w14:textId="77777777" w:rsidR="00094B00" w:rsidRDefault="00094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embedRegular r:id="rId1" w:fontKey="{5D49365F-8F6D-4681-B3C7-32309E5EC20A}"/>
    <w:embedBold r:id="rId2" w:fontKey="{1A64B7D5-6DD4-42AE-B020-172BF3D89728}"/>
    <w:embedItalic r:id="rId3" w:fontKey="{761DF5F9-234A-4D47-9701-7D79F0832AC9}"/>
    <w:embedBoldItalic r:id="rId4" w:fontKey="{EC9A6D09-DC94-4572-9346-89BD92BF51FA}"/>
  </w:font>
  <w:font w:name="Tahoma">
    <w:panose1 w:val="020B0604030504040204"/>
    <w:charset w:val="00"/>
    <w:family w:val="swiss"/>
    <w:pitch w:val="variable"/>
    <w:sig w:usb0="E1002EFF" w:usb1="C000605B" w:usb2="00000029" w:usb3="00000000" w:csb0="000101FF" w:csb1="00000000"/>
    <w:embedRegular r:id="rId5" w:fontKey="{D5E43413-9320-425A-8DCD-A48B08DF3DE8}"/>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embedRegular r:id="rId6" w:fontKey="{D1D7139F-FB3B-4E8E-B56C-C1BCA9B7A29F}"/>
    <w:embedBold r:id="rId7" w:fontKey="{AAD4169A-6D46-428D-B688-34D40D4B126D}"/>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embedRegular r:id="rId8" w:subsetted="1" w:fontKey="{0BB23C3B-7218-4ADF-8546-05DA0A1AE06C}"/>
    <w:embedBold r:id="rId9" w:subsetted="1" w:fontKey="{1261AFE5-8900-4CFE-B761-437C19A0B96E}"/>
  </w:font>
  <w:font w:name="Cambria">
    <w:panose1 w:val="02040503050406030204"/>
    <w:charset w:val="00"/>
    <w:family w:val="roman"/>
    <w:pitch w:val="variable"/>
    <w:sig w:usb0="E00002FF" w:usb1="400004FF" w:usb2="00000000" w:usb3="00000000" w:csb0="0000019F" w:csb1="00000000"/>
    <w:embedRegular r:id="rId10" w:fontKey="{96D390EC-E2CB-4DFC-B008-C9627F6881C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CE8D1" w14:textId="77777777" w:rsidR="00094B00" w:rsidRDefault="00094B00">
    <w:pPr>
      <w:pStyle w:val="aa"/>
      <w:framePr w:wrap="around" w:vAnchor="text" w:hAnchor="margin" w:xAlign="right" w:y="1"/>
      <w:rPr>
        <w:rStyle w:val="af1"/>
      </w:rPr>
    </w:pPr>
    <w:r>
      <w:fldChar w:fldCharType="begin"/>
    </w:r>
    <w:r>
      <w:rPr>
        <w:rStyle w:val="af1"/>
      </w:rPr>
      <w:instrText xml:space="preserve">PAGE  </w:instrText>
    </w:r>
    <w:r>
      <w:fldChar w:fldCharType="end"/>
    </w:r>
  </w:p>
  <w:p w14:paraId="0FDC5CFD" w14:textId="77777777" w:rsidR="00094B00" w:rsidRDefault="00094B00">
    <w:pPr>
      <w:pStyle w:val="a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016701" w14:textId="77777777" w:rsidR="00094B00" w:rsidRDefault="00094B00">
    <w:pPr>
      <w:pStyle w:val="aa"/>
      <w:framePr w:wrap="around" w:vAnchor="text" w:hAnchor="margin" w:xAlign="right" w:y="1"/>
      <w:rPr>
        <w:rStyle w:val="af1"/>
      </w:rPr>
    </w:pPr>
    <w:r>
      <w:fldChar w:fldCharType="begin"/>
    </w:r>
    <w:r>
      <w:rPr>
        <w:rStyle w:val="af1"/>
      </w:rPr>
      <w:instrText xml:space="preserve">PAGE  </w:instrText>
    </w:r>
    <w:r>
      <w:fldChar w:fldCharType="separate"/>
    </w:r>
    <w:r w:rsidR="0039705A">
      <w:rPr>
        <w:rStyle w:val="af1"/>
        <w:noProof/>
      </w:rPr>
      <w:t>5</w:t>
    </w:r>
    <w:r>
      <w:fldChar w:fldCharType="end"/>
    </w:r>
  </w:p>
  <w:p w14:paraId="0FD960CA" w14:textId="77777777" w:rsidR="00094B00" w:rsidRDefault="00094B00">
    <w:pPr>
      <w:pStyle w:val="a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2041B8" w14:textId="77777777" w:rsidR="00094B00" w:rsidRDefault="00094B00">
      <w:r>
        <w:separator/>
      </w:r>
    </w:p>
  </w:footnote>
  <w:footnote w:type="continuationSeparator" w:id="0">
    <w:p w14:paraId="7BD9192F" w14:textId="77777777" w:rsidR="00094B00" w:rsidRDefault="00094B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86B85F" w14:textId="77777777" w:rsidR="00094B00" w:rsidRDefault="0039705A">
    <w:pPr>
      <w:pStyle w:val="ab"/>
    </w:pPr>
    <w:r>
      <w:rPr>
        <w:lang w:val="en-US" w:eastAsia="zh-CN"/>
      </w:rPr>
      <w:pict w14:anchorId="7632F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3075" type="#_x0000_t75" style="position:absolute;margin-left:0;margin-top:0;width:595.2pt;height:841.9pt;z-index:-251657728;mso-width-relative:page;mso-height-relative:page">
          <v:imagedata r:id="rId1" o:title="水印"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E4B18" w14:textId="77777777" w:rsidR="00094B00" w:rsidRDefault="0039705A">
    <w:pPr>
      <w:pStyle w:val="ab"/>
    </w:pPr>
    <w:r>
      <w:rPr>
        <w:lang w:val="en-US" w:eastAsia="zh-CN"/>
      </w:rPr>
      <w:pict w14:anchorId="1B2EE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3074" type="#_x0000_t75" style="position:absolute;margin-left:-81pt;margin-top:-99pt;width:595.2pt;height:841.9pt;z-index:-251659776;mso-width-relative:page;mso-height-relative:page">
          <v:imagedata r:id="rId1" o:title="水印"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F9DE6" w14:textId="77777777" w:rsidR="00094B00" w:rsidRDefault="0039705A">
    <w:pPr>
      <w:pStyle w:val="ab"/>
    </w:pPr>
    <w:r>
      <w:rPr>
        <w:lang w:val="en-US" w:eastAsia="zh-CN"/>
      </w:rPr>
      <w:pict w14:anchorId="7216E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3073" type="#_x0000_t75" style="position:absolute;margin-left:0;margin-top:0;width:595.2pt;height:841.9pt;z-index:-251658752;mso-width-relative:page;mso-height-relative:page">
          <v:imagedata r:id="rId1" o:title="水印"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1">
    <w:nsid w:val="08640807"/>
    <w:multiLevelType w:val="multilevel"/>
    <w:tmpl w:val="0864080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7375094"/>
    <w:multiLevelType w:val="multilevel"/>
    <w:tmpl w:val="17375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A0147BF"/>
    <w:multiLevelType w:val="multilevel"/>
    <w:tmpl w:val="1A0147BF"/>
    <w:lvl w:ilvl="0">
      <w:start w:val="1"/>
      <w:numFmt w:val="bullet"/>
      <w:pStyle w:val="NormalBullets"/>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252525E1"/>
    <w:multiLevelType w:val="multilevel"/>
    <w:tmpl w:val="252525E1"/>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abstractNum w:abstractNumId="5">
    <w:nsid w:val="2F003DEF"/>
    <w:multiLevelType w:val="multilevel"/>
    <w:tmpl w:val="2F003DEF"/>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abstractNum w:abstractNumId="6">
    <w:nsid w:val="57E351C7"/>
    <w:multiLevelType w:val="multilevel"/>
    <w:tmpl w:val="57E351C7"/>
    <w:lvl w:ilvl="0">
      <w:start w:val="1"/>
      <w:numFmt w:val="decimal"/>
      <w:pStyle w:val="1"/>
      <w:lvlText w:val="%1."/>
      <w:lvlJc w:val="left"/>
      <w:pPr>
        <w:tabs>
          <w:tab w:val="left" w:pos="720"/>
        </w:tabs>
        <w:ind w:left="576" w:hanging="576"/>
      </w:pPr>
      <w:rPr>
        <w:rFonts w:hint="default"/>
      </w:rPr>
    </w:lvl>
    <w:lvl w:ilvl="1">
      <w:start w:val="1"/>
      <w:numFmt w:val="decimal"/>
      <w:pStyle w:val="2"/>
      <w:lvlText w:val="%1.%2"/>
      <w:lvlJc w:val="left"/>
      <w:pPr>
        <w:tabs>
          <w:tab w:val="left" w:pos="1080"/>
        </w:tabs>
        <w:ind w:left="576" w:hanging="576"/>
      </w:pPr>
      <w:rPr>
        <w:rFonts w:hint="default"/>
      </w:rPr>
    </w:lvl>
    <w:lvl w:ilvl="2">
      <w:start w:val="1"/>
      <w:numFmt w:val="decimal"/>
      <w:pStyle w:val="3"/>
      <w:lvlText w:val="%1.%2.%3"/>
      <w:lvlJc w:val="left"/>
      <w:pPr>
        <w:tabs>
          <w:tab w:val="left" w:pos="1800"/>
        </w:tabs>
        <w:ind w:left="360" w:hanging="360"/>
      </w:pPr>
      <w:rPr>
        <w:rFonts w:ascii="宋体" w:eastAsia="宋体" w:hAnsi="宋体" w:cs="Times New Roman" w:hint="eastAsia"/>
        <w:b/>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3">
      <w:start w:val="1"/>
      <w:numFmt w:val="decimal"/>
      <w:pStyle w:val="4"/>
      <w:lvlText w:val="%1.%2.%3.%4"/>
      <w:lvlJc w:val="left"/>
      <w:pPr>
        <w:tabs>
          <w:tab w:val="left" w:pos="1290"/>
        </w:tabs>
        <w:ind w:left="1290" w:hanging="864"/>
      </w:pPr>
      <w:rPr>
        <w:rFonts w:hint="default"/>
        <w:b/>
        <w:i w:val="0"/>
      </w:rPr>
    </w:lvl>
    <w:lvl w:ilvl="4">
      <w:start w:val="1"/>
      <w:numFmt w:val="decimal"/>
      <w:pStyle w:val="5"/>
      <w:lvlText w:val="%1.%2.%3.%4.%5"/>
      <w:lvlJc w:val="left"/>
      <w:pPr>
        <w:tabs>
          <w:tab w:val="left" w:pos="1008"/>
        </w:tabs>
        <w:ind w:left="1008" w:hanging="1008"/>
      </w:pPr>
      <w:rPr>
        <w:rFonts w:hint="default"/>
      </w:rPr>
    </w:lvl>
    <w:lvl w:ilvl="5">
      <w:start w:val="1"/>
      <w:numFmt w:val="decimal"/>
      <w:pStyle w:val="6"/>
      <w:lvlText w:val="%1.%2.%3.%4.%5.%6"/>
      <w:lvlJc w:val="left"/>
      <w:pPr>
        <w:tabs>
          <w:tab w:val="left" w:pos="1152"/>
        </w:tabs>
        <w:ind w:left="1152" w:hanging="1152"/>
      </w:pPr>
      <w:rPr>
        <w:rFonts w:hint="default"/>
      </w:rPr>
    </w:lvl>
    <w:lvl w:ilvl="6">
      <w:start w:val="1"/>
      <w:numFmt w:val="decimal"/>
      <w:pStyle w:val="7"/>
      <w:lvlText w:val="%1.%2.%3.%4.%5.%6.%7"/>
      <w:lvlJc w:val="left"/>
      <w:pPr>
        <w:tabs>
          <w:tab w:val="left" w:pos="1296"/>
        </w:tabs>
        <w:ind w:left="1296" w:hanging="1296"/>
      </w:pPr>
      <w:rPr>
        <w:rFonts w:hint="default"/>
      </w:rPr>
    </w:lvl>
    <w:lvl w:ilvl="7">
      <w:start w:val="1"/>
      <w:numFmt w:val="decimal"/>
      <w:pStyle w:val="8"/>
      <w:lvlText w:val="%1.%2.%3.%4.%5.%6.%7.%8"/>
      <w:lvlJc w:val="left"/>
      <w:pPr>
        <w:tabs>
          <w:tab w:val="left" w:pos="1440"/>
        </w:tabs>
        <w:ind w:left="1440" w:hanging="1440"/>
      </w:pPr>
      <w:rPr>
        <w:rFonts w:hint="default"/>
      </w:rPr>
    </w:lvl>
    <w:lvl w:ilvl="8">
      <w:start w:val="1"/>
      <w:numFmt w:val="decimal"/>
      <w:pStyle w:val="9"/>
      <w:lvlText w:val="%1.%2.%3.%4.%5.%6.%7.%8.%9"/>
      <w:lvlJc w:val="left"/>
      <w:pPr>
        <w:tabs>
          <w:tab w:val="left" w:pos="1584"/>
        </w:tabs>
        <w:ind w:left="1584" w:hanging="1584"/>
      </w:pPr>
      <w:rPr>
        <w:rFonts w:hint="default"/>
      </w:rPr>
    </w:lvl>
  </w:abstractNum>
  <w:abstractNum w:abstractNumId="7">
    <w:nsid w:val="57E373A2"/>
    <w:multiLevelType w:val="multilevel"/>
    <w:tmpl w:val="57E373A2"/>
    <w:lvl w:ilvl="0">
      <w:start w:val="1"/>
      <w:numFmt w:val="decimal"/>
      <w:lvlText w:val="%1."/>
      <w:lvlJc w:val="left"/>
      <w:pPr>
        <w:tabs>
          <w:tab w:val="left" w:pos="720"/>
        </w:tabs>
        <w:ind w:left="576" w:hanging="576"/>
      </w:pPr>
      <w:rPr>
        <w:rFonts w:hint="default"/>
      </w:rPr>
    </w:lvl>
    <w:lvl w:ilvl="1">
      <w:start w:val="1"/>
      <w:numFmt w:val="decimal"/>
      <w:lvlText w:val="%1.%2"/>
      <w:lvlJc w:val="left"/>
      <w:pPr>
        <w:tabs>
          <w:tab w:val="left" w:pos="1080"/>
        </w:tabs>
        <w:ind w:left="576" w:hanging="576"/>
      </w:pPr>
      <w:rPr>
        <w:rFonts w:hint="default"/>
      </w:rPr>
    </w:lvl>
    <w:lvl w:ilvl="2">
      <w:start w:val="1"/>
      <w:numFmt w:val="decimal"/>
      <w:lvlText w:val="%1.%2.%3"/>
      <w:lvlJc w:val="left"/>
      <w:pPr>
        <w:tabs>
          <w:tab w:val="left" w:pos="1800"/>
        </w:tabs>
        <w:ind w:left="360" w:hanging="360"/>
      </w:pPr>
      <w:rPr>
        <w:rFonts w:ascii="宋体" w:eastAsia="宋体" w:hAnsi="宋体" w:cs="Times New Roman" w:hint="eastAsia"/>
        <w:b/>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3">
      <w:start w:val="1"/>
      <w:numFmt w:val="decimal"/>
      <w:lvlText w:val="%1.%2.%3.%4"/>
      <w:lvlJc w:val="left"/>
      <w:pPr>
        <w:tabs>
          <w:tab w:val="left" w:pos="1290"/>
        </w:tabs>
        <w:ind w:left="1290" w:hanging="864"/>
      </w:pPr>
      <w:rPr>
        <w:rFonts w:hint="default"/>
        <w:b/>
        <w:i w:val="0"/>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8">
    <w:nsid w:val="57E49ABF"/>
    <w:multiLevelType w:val="singleLevel"/>
    <w:tmpl w:val="57E49ABF"/>
    <w:lvl w:ilvl="0">
      <w:start w:val="1"/>
      <w:numFmt w:val="decimal"/>
      <w:suff w:val="space"/>
      <w:lvlText w:val="%1."/>
      <w:lvlJc w:val="left"/>
    </w:lvl>
  </w:abstractNum>
  <w:abstractNum w:abstractNumId="9">
    <w:nsid w:val="58D942B7"/>
    <w:multiLevelType w:val="multilevel"/>
    <w:tmpl w:val="58D942B7"/>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1006" w:firstLine="141"/>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nsid w:val="62F360B3"/>
    <w:multiLevelType w:val="multilevel"/>
    <w:tmpl w:val="62F360B3"/>
    <w:lvl w:ilvl="0">
      <w:start w:val="1"/>
      <w:numFmt w:val="bullet"/>
      <w:lvlText w:val="➢"/>
      <w:lvlJc w:val="left"/>
      <w:pPr>
        <w:ind w:left="420" w:firstLine="0"/>
      </w:pPr>
      <w:rPr>
        <w:rFonts w:ascii="Arial" w:eastAsia="Arial" w:hAnsi="Arial" w:cs="Arial"/>
      </w:rPr>
    </w:lvl>
    <w:lvl w:ilvl="1">
      <w:start w:val="1"/>
      <w:numFmt w:val="bullet"/>
      <w:lvlText w:val="■"/>
      <w:lvlJc w:val="left"/>
      <w:pPr>
        <w:ind w:left="840" w:firstLine="420"/>
      </w:pPr>
      <w:rPr>
        <w:rFonts w:ascii="Arial" w:eastAsia="Arial" w:hAnsi="Arial" w:cs="Arial"/>
      </w:rPr>
    </w:lvl>
    <w:lvl w:ilvl="2">
      <w:start w:val="1"/>
      <w:numFmt w:val="bullet"/>
      <w:lvlText w:val="◆"/>
      <w:lvlJc w:val="left"/>
      <w:pPr>
        <w:ind w:left="1260" w:firstLine="840"/>
      </w:pPr>
      <w:rPr>
        <w:rFonts w:ascii="Arial" w:eastAsia="Arial" w:hAnsi="Arial" w:cs="Arial"/>
      </w:rPr>
    </w:lvl>
    <w:lvl w:ilvl="3">
      <w:start w:val="1"/>
      <w:numFmt w:val="bullet"/>
      <w:lvlText w:val="●"/>
      <w:lvlJc w:val="left"/>
      <w:pPr>
        <w:ind w:left="1680" w:firstLine="1260"/>
      </w:pPr>
      <w:rPr>
        <w:rFonts w:ascii="Arial" w:eastAsia="Arial" w:hAnsi="Arial" w:cs="Arial"/>
      </w:rPr>
    </w:lvl>
    <w:lvl w:ilvl="4">
      <w:start w:val="1"/>
      <w:numFmt w:val="bullet"/>
      <w:lvlText w:val="■"/>
      <w:lvlJc w:val="left"/>
      <w:pPr>
        <w:ind w:left="2100" w:firstLine="1680"/>
      </w:pPr>
      <w:rPr>
        <w:rFonts w:ascii="Arial" w:eastAsia="Arial" w:hAnsi="Arial" w:cs="Arial"/>
      </w:rPr>
    </w:lvl>
    <w:lvl w:ilvl="5">
      <w:start w:val="1"/>
      <w:numFmt w:val="bullet"/>
      <w:lvlText w:val="◆"/>
      <w:lvlJc w:val="left"/>
      <w:pPr>
        <w:ind w:left="2520" w:firstLine="2100"/>
      </w:pPr>
      <w:rPr>
        <w:rFonts w:ascii="Arial" w:eastAsia="Arial" w:hAnsi="Arial" w:cs="Arial"/>
      </w:rPr>
    </w:lvl>
    <w:lvl w:ilvl="6">
      <w:start w:val="1"/>
      <w:numFmt w:val="bullet"/>
      <w:lvlText w:val="●"/>
      <w:lvlJc w:val="left"/>
      <w:pPr>
        <w:ind w:left="2940" w:firstLine="2520"/>
      </w:pPr>
      <w:rPr>
        <w:rFonts w:ascii="Arial" w:eastAsia="Arial" w:hAnsi="Arial" w:cs="Arial"/>
      </w:rPr>
    </w:lvl>
    <w:lvl w:ilvl="7">
      <w:start w:val="1"/>
      <w:numFmt w:val="bullet"/>
      <w:lvlText w:val="■"/>
      <w:lvlJc w:val="left"/>
      <w:pPr>
        <w:ind w:left="3360" w:firstLine="2940"/>
      </w:pPr>
      <w:rPr>
        <w:rFonts w:ascii="Arial" w:eastAsia="Arial" w:hAnsi="Arial" w:cs="Arial"/>
      </w:rPr>
    </w:lvl>
    <w:lvl w:ilvl="8">
      <w:start w:val="1"/>
      <w:numFmt w:val="bullet"/>
      <w:lvlText w:val="◆"/>
      <w:lvlJc w:val="left"/>
      <w:pPr>
        <w:ind w:left="3780" w:firstLine="3360"/>
      </w:pPr>
      <w:rPr>
        <w:rFonts w:ascii="Arial" w:eastAsia="Arial" w:hAnsi="Arial" w:cs="Arial"/>
      </w:rPr>
    </w:lvl>
  </w:abstractNum>
  <w:num w:numId="1">
    <w:abstractNumId w:val="6"/>
  </w:num>
  <w:num w:numId="2">
    <w:abstractNumId w:val="0"/>
  </w:num>
  <w:num w:numId="3">
    <w:abstractNumId w:val="3"/>
  </w:num>
  <w:num w:numId="4">
    <w:abstractNumId w:val="9"/>
  </w:num>
  <w:num w:numId="5">
    <w:abstractNumId w:val="5"/>
  </w:num>
  <w:num w:numId="6">
    <w:abstractNumId w:val="4"/>
  </w:num>
  <w:num w:numId="7">
    <w:abstractNumId w:val="1"/>
  </w:num>
  <w:num w:numId="8">
    <w:abstractNumId w:val="2"/>
  </w:num>
  <w:num w:numId="9">
    <w:abstractNumId w:val="1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attachedTemplate r:id="rId1"/>
  <w:defaultTabStop w:val="720"/>
  <w:noPunctuationKerning/>
  <w:characterSpacingControl w:val="doNotCompress"/>
  <w:hdrShapeDefaults>
    <o:shapedefaults v:ext="edit" spidmax="3076" fillcolor="white">
      <v:fill color="white"/>
    </o:shapedefaults>
    <o:shapelayout v:ext="edit">
      <o:idmap v:ext="edit" data="2,3"/>
    </o:shapelayout>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24D4"/>
    <w:rsid w:val="000000C8"/>
    <w:rsid w:val="00000C4C"/>
    <w:rsid w:val="00001273"/>
    <w:rsid w:val="00001868"/>
    <w:rsid w:val="00001A10"/>
    <w:rsid w:val="00002321"/>
    <w:rsid w:val="0000270B"/>
    <w:rsid w:val="000027ED"/>
    <w:rsid w:val="0000362E"/>
    <w:rsid w:val="00003B2E"/>
    <w:rsid w:val="0000433A"/>
    <w:rsid w:val="000048C1"/>
    <w:rsid w:val="00005126"/>
    <w:rsid w:val="00005527"/>
    <w:rsid w:val="00005640"/>
    <w:rsid w:val="00005C36"/>
    <w:rsid w:val="00005DB9"/>
    <w:rsid w:val="0000658F"/>
    <w:rsid w:val="00006EBE"/>
    <w:rsid w:val="0000713D"/>
    <w:rsid w:val="00007B8A"/>
    <w:rsid w:val="00007BA0"/>
    <w:rsid w:val="00010129"/>
    <w:rsid w:val="000103B6"/>
    <w:rsid w:val="00010AF8"/>
    <w:rsid w:val="00010C6E"/>
    <w:rsid w:val="00011414"/>
    <w:rsid w:val="00011A1F"/>
    <w:rsid w:val="00011A65"/>
    <w:rsid w:val="00011DD4"/>
    <w:rsid w:val="000127EA"/>
    <w:rsid w:val="00012DD3"/>
    <w:rsid w:val="0001320E"/>
    <w:rsid w:val="0001398C"/>
    <w:rsid w:val="00013F9B"/>
    <w:rsid w:val="000145CA"/>
    <w:rsid w:val="000147E1"/>
    <w:rsid w:val="000149EE"/>
    <w:rsid w:val="0001583D"/>
    <w:rsid w:val="00015EA2"/>
    <w:rsid w:val="0001632E"/>
    <w:rsid w:val="000163A7"/>
    <w:rsid w:val="00016A65"/>
    <w:rsid w:val="00016B18"/>
    <w:rsid w:val="00016F09"/>
    <w:rsid w:val="000176BC"/>
    <w:rsid w:val="00020B01"/>
    <w:rsid w:val="00020FD9"/>
    <w:rsid w:val="0002285F"/>
    <w:rsid w:val="00023411"/>
    <w:rsid w:val="0002374D"/>
    <w:rsid w:val="00023D01"/>
    <w:rsid w:val="00024080"/>
    <w:rsid w:val="000240F5"/>
    <w:rsid w:val="00025DFA"/>
    <w:rsid w:val="00025E4D"/>
    <w:rsid w:val="00026565"/>
    <w:rsid w:val="000267AE"/>
    <w:rsid w:val="000269BA"/>
    <w:rsid w:val="00026D7D"/>
    <w:rsid w:val="000271D4"/>
    <w:rsid w:val="00027514"/>
    <w:rsid w:val="00027AF2"/>
    <w:rsid w:val="00027C93"/>
    <w:rsid w:val="000308A1"/>
    <w:rsid w:val="00031312"/>
    <w:rsid w:val="000341BE"/>
    <w:rsid w:val="00034D5D"/>
    <w:rsid w:val="00034E84"/>
    <w:rsid w:val="000350D9"/>
    <w:rsid w:val="0003563B"/>
    <w:rsid w:val="0003617A"/>
    <w:rsid w:val="00036AD5"/>
    <w:rsid w:val="00037091"/>
    <w:rsid w:val="00041A07"/>
    <w:rsid w:val="00042631"/>
    <w:rsid w:val="00042702"/>
    <w:rsid w:val="00042854"/>
    <w:rsid w:val="00042C55"/>
    <w:rsid w:val="00042F5D"/>
    <w:rsid w:val="000434BA"/>
    <w:rsid w:val="00043B80"/>
    <w:rsid w:val="0004637B"/>
    <w:rsid w:val="000467EE"/>
    <w:rsid w:val="00046CDB"/>
    <w:rsid w:val="00047086"/>
    <w:rsid w:val="00047B23"/>
    <w:rsid w:val="000500A9"/>
    <w:rsid w:val="00050D11"/>
    <w:rsid w:val="00051F7E"/>
    <w:rsid w:val="0005246F"/>
    <w:rsid w:val="00052A99"/>
    <w:rsid w:val="00053004"/>
    <w:rsid w:val="00053564"/>
    <w:rsid w:val="00053704"/>
    <w:rsid w:val="0005372F"/>
    <w:rsid w:val="00054123"/>
    <w:rsid w:val="00054165"/>
    <w:rsid w:val="000547F8"/>
    <w:rsid w:val="00054A56"/>
    <w:rsid w:val="00054E52"/>
    <w:rsid w:val="00055145"/>
    <w:rsid w:val="00055693"/>
    <w:rsid w:val="0005629D"/>
    <w:rsid w:val="000562BC"/>
    <w:rsid w:val="000564ED"/>
    <w:rsid w:val="000565C3"/>
    <w:rsid w:val="00056828"/>
    <w:rsid w:val="00056AE5"/>
    <w:rsid w:val="00056B0F"/>
    <w:rsid w:val="00056FB3"/>
    <w:rsid w:val="00057122"/>
    <w:rsid w:val="00057792"/>
    <w:rsid w:val="00057810"/>
    <w:rsid w:val="000602C8"/>
    <w:rsid w:val="00060CDB"/>
    <w:rsid w:val="00060D1C"/>
    <w:rsid w:val="00060F6C"/>
    <w:rsid w:val="0006130C"/>
    <w:rsid w:val="000613F5"/>
    <w:rsid w:val="00061461"/>
    <w:rsid w:val="0006146D"/>
    <w:rsid w:val="00061FE8"/>
    <w:rsid w:val="00062B42"/>
    <w:rsid w:val="000630E6"/>
    <w:rsid w:val="00063266"/>
    <w:rsid w:val="000638A5"/>
    <w:rsid w:val="000638CB"/>
    <w:rsid w:val="00063C24"/>
    <w:rsid w:val="0006414C"/>
    <w:rsid w:val="0006448E"/>
    <w:rsid w:val="00064F2F"/>
    <w:rsid w:val="00065024"/>
    <w:rsid w:val="00065194"/>
    <w:rsid w:val="000652C0"/>
    <w:rsid w:val="0006534B"/>
    <w:rsid w:val="000657F8"/>
    <w:rsid w:val="00065B9B"/>
    <w:rsid w:val="00065CCD"/>
    <w:rsid w:val="00065FB2"/>
    <w:rsid w:val="000660D6"/>
    <w:rsid w:val="000662CA"/>
    <w:rsid w:val="000663B7"/>
    <w:rsid w:val="000663F8"/>
    <w:rsid w:val="00066728"/>
    <w:rsid w:val="00066E40"/>
    <w:rsid w:val="000674B2"/>
    <w:rsid w:val="00067B6B"/>
    <w:rsid w:val="00067BA0"/>
    <w:rsid w:val="000705E8"/>
    <w:rsid w:val="00070E70"/>
    <w:rsid w:val="000712BD"/>
    <w:rsid w:val="000714E3"/>
    <w:rsid w:val="000716EE"/>
    <w:rsid w:val="00072407"/>
    <w:rsid w:val="00073049"/>
    <w:rsid w:val="000731CF"/>
    <w:rsid w:val="000731D1"/>
    <w:rsid w:val="0007386D"/>
    <w:rsid w:val="000742E2"/>
    <w:rsid w:val="00075B53"/>
    <w:rsid w:val="00075F46"/>
    <w:rsid w:val="00076F80"/>
    <w:rsid w:val="0007725C"/>
    <w:rsid w:val="00077A20"/>
    <w:rsid w:val="00080A70"/>
    <w:rsid w:val="00080BDD"/>
    <w:rsid w:val="00080CDC"/>
    <w:rsid w:val="000811BA"/>
    <w:rsid w:val="00081498"/>
    <w:rsid w:val="000814CC"/>
    <w:rsid w:val="0008218F"/>
    <w:rsid w:val="00082194"/>
    <w:rsid w:val="00082368"/>
    <w:rsid w:val="0008258B"/>
    <w:rsid w:val="000826F2"/>
    <w:rsid w:val="0008297A"/>
    <w:rsid w:val="00082AE0"/>
    <w:rsid w:val="00083256"/>
    <w:rsid w:val="000836B7"/>
    <w:rsid w:val="000837C3"/>
    <w:rsid w:val="00083821"/>
    <w:rsid w:val="00083AD9"/>
    <w:rsid w:val="00083BAE"/>
    <w:rsid w:val="00083DEF"/>
    <w:rsid w:val="00084144"/>
    <w:rsid w:val="000847EF"/>
    <w:rsid w:val="0008527A"/>
    <w:rsid w:val="00085EBF"/>
    <w:rsid w:val="0008630E"/>
    <w:rsid w:val="00086A87"/>
    <w:rsid w:val="00086C27"/>
    <w:rsid w:val="00086D9B"/>
    <w:rsid w:val="00086DA7"/>
    <w:rsid w:val="00086EAE"/>
    <w:rsid w:val="0008749C"/>
    <w:rsid w:val="00087A86"/>
    <w:rsid w:val="00087C4D"/>
    <w:rsid w:val="000900DD"/>
    <w:rsid w:val="00091A37"/>
    <w:rsid w:val="00091BB8"/>
    <w:rsid w:val="00092088"/>
    <w:rsid w:val="000921E0"/>
    <w:rsid w:val="00092447"/>
    <w:rsid w:val="00092640"/>
    <w:rsid w:val="00092A80"/>
    <w:rsid w:val="000933F3"/>
    <w:rsid w:val="0009345E"/>
    <w:rsid w:val="000935B0"/>
    <w:rsid w:val="00093A1A"/>
    <w:rsid w:val="00093B08"/>
    <w:rsid w:val="00093FF5"/>
    <w:rsid w:val="0009408C"/>
    <w:rsid w:val="0009474E"/>
    <w:rsid w:val="000949B4"/>
    <w:rsid w:val="00094B00"/>
    <w:rsid w:val="00094BF2"/>
    <w:rsid w:val="00094EF5"/>
    <w:rsid w:val="00095934"/>
    <w:rsid w:val="00095B90"/>
    <w:rsid w:val="00095FF0"/>
    <w:rsid w:val="00096258"/>
    <w:rsid w:val="000966AC"/>
    <w:rsid w:val="00097F86"/>
    <w:rsid w:val="000A0666"/>
    <w:rsid w:val="000A15B8"/>
    <w:rsid w:val="000A3F62"/>
    <w:rsid w:val="000A4461"/>
    <w:rsid w:val="000A4CFE"/>
    <w:rsid w:val="000A562C"/>
    <w:rsid w:val="000A594A"/>
    <w:rsid w:val="000A5960"/>
    <w:rsid w:val="000A5A86"/>
    <w:rsid w:val="000A6B06"/>
    <w:rsid w:val="000A74B4"/>
    <w:rsid w:val="000A7A11"/>
    <w:rsid w:val="000A7B72"/>
    <w:rsid w:val="000A7CCE"/>
    <w:rsid w:val="000B0331"/>
    <w:rsid w:val="000B08AE"/>
    <w:rsid w:val="000B0BAE"/>
    <w:rsid w:val="000B0C48"/>
    <w:rsid w:val="000B0CF5"/>
    <w:rsid w:val="000B1F36"/>
    <w:rsid w:val="000B1F8A"/>
    <w:rsid w:val="000B2695"/>
    <w:rsid w:val="000B2930"/>
    <w:rsid w:val="000B395E"/>
    <w:rsid w:val="000B3A00"/>
    <w:rsid w:val="000B3C88"/>
    <w:rsid w:val="000B3EA3"/>
    <w:rsid w:val="000B3EFF"/>
    <w:rsid w:val="000B4140"/>
    <w:rsid w:val="000B47B2"/>
    <w:rsid w:val="000B4882"/>
    <w:rsid w:val="000B52AF"/>
    <w:rsid w:val="000B612D"/>
    <w:rsid w:val="000B68A2"/>
    <w:rsid w:val="000B770E"/>
    <w:rsid w:val="000B791B"/>
    <w:rsid w:val="000B7D42"/>
    <w:rsid w:val="000C001A"/>
    <w:rsid w:val="000C01F0"/>
    <w:rsid w:val="000C0D96"/>
    <w:rsid w:val="000C182A"/>
    <w:rsid w:val="000C1CFA"/>
    <w:rsid w:val="000C1FD2"/>
    <w:rsid w:val="000C2511"/>
    <w:rsid w:val="000C265E"/>
    <w:rsid w:val="000C2BA4"/>
    <w:rsid w:val="000C2C62"/>
    <w:rsid w:val="000C3703"/>
    <w:rsid w:val="000C3F6D"/>
    <w:rsid w:val="000C459F"/>
    <w:rsid w:val="000C4ACD"/>
    <w:rsid w:val="000C4DDB"/>
    <w:rsid w:val="000C4EB5"/>
    <w:rsid w:val="000C4FAB"/>
    <w:rsid w:val="000C51F9"/>
    <w:rsid w:val="000C5799"/>
    <w:rsid w:val="000C59C5"/>
    <w:rsid w:val="000C5B59"/>
    <w:rsid w:val="000C5D29"/>
    <w:rsid w:val="000C68CC"/>
    <w:rsid w:val="000C6E2A"/>
    <w:rsid w:val="000C6EB0"/>
    <w:rsid w:val="000C7684"/>
    <w:rsid w:val="000C7B97"/>
    <w:rsid w:val="000C7E0C"/>
    <w:rsid w:val="000D0317"/>
    <w:rsid w:val="000D03E5"/>
    <w:rsid w:val="000D05CF"/>
    <w:rsid w:val="000D0A63"/>
    <w:rsid w:val="000D0BB3"/>
    <w:rsid w:val="000D10DA"/>
    <w:rsid w:val="000D1100"/>
    <w:rsid w:val="000D1238"/>
    <w:rsid w:val="000D1536"/>
    <w:rsid w:val="000D228C"/>
    <w:rsid w:val="000D2DBC"/>
    <w:rsid w:val="000D3464"/>
    <w:rsid w:val="000D3570"/>
    <w:rsid w:val="000D3658"/>
    <w:rsid w:val="000D3B1F"/>
    <w:rsid w:val="000D40E4"/>
    <w:rsid w:val="000D4855"/>
    <w:rsid w:val="000D4AF5"/>
    <w:rsid w:val="000D5022"/>
    <w:rsid w:val="000D51E1"/>
    <w:rsid w:val="000D5381"/>
    <w:rsid w:val="000D5631"/>
    <w:rsid w:val="000D57A4"/>
    <w:rsid w:val="000D5ABB"/>
    <w:rsid w:val="000D6363"/>
    <w:rsid w:val="000D6501"/>
    <w:rsid w:val="000D69D2"/>
    <w:rsid w:val="000D6CBF"/>
    <w:rsid w:val="000D6E23"/>
    <w:rsid w:val="000D77F9"/>
    <w:rsid w:val="000D7D22"/>
    <w:rsid w:val="000D7DD5"/>
    <w:rsid w:val="000E016D"/>
    <w:rsid w:val="000E0264"/>
    <w:rsid w:val="000E06D4"/>
    <w:rsid w:val="000E0B7F"/>
    <w:rsid w:val="000E0DE4"/>
    <w:rsid w:val="000E145B"/>
    <w:rsid w:val="000E2338"/>
    <w:rsid w:val="000E2EAA"/>
    <w:rsid w:val="000E336C"/>
    <w:rsid w:val="000E35AB"/>
    <w:rsid w:val="000E3858"/>
    <w:rsid w:val="000E3AD2"/>
    <w:rsid w:val="000E3D8E"/>
    <w:rsid w:val="000E3F99"/>
    <w:rsid w:val="000E3FDA"/>
    <w:rsid w:val="000E3FEA"/>
    <w:rsid w:val="000E41B0"/>
    <w:rsid w:val="000E4631"/>
    <w:rsid w:val="000E493C"/>
    <w:rsid w:val="000E505A"/>
    <w:rsid w:val="000E5EC5"/>
    <w:rsid w:val="000E61B1"/>
    <w:rsid w:val="000E6D4D"/>
    <w:rsid w:val="000E7831"/>
    <w:rsid w:val="000E7C9C"/>
    <w:rsid w:val="000E7FF6"/>
    <w:rsid w:val="000F007B"/>
    <w:rsid w:val="000F091E"/>
    <w:rsid w:val="000F0C4C"/>
    <w:rsid w:val="000F111D"/>
    <w:rsid w:val="000F1327"/>
    <w:rsid w:val="000F1484"/>
    <w:rsid w:val="000F160A"/>
    <w:rsid w:val="000F161F"/>
    <w:rsid w:val="000F17C1"/>
    <w:rsid w:val="000F1980"/>
    <w:rsid w:val="000F19CD"/>
    <w:rsid w:val="000F222F"/>
    <w:rsid w:val="000F2324"/>
    <w:rsid w:val="000F28BC"/>
    <w:rsid w:val="000F4684"/>
    <w:rsid w:val="000F4799"/>
    <w:rsid w:val="000F4AAD"/>
    <w:rsid w:val="000F4C04"/>
    <w:rsid w:val="000F4D19"/>
    <w:rsid w:val="000F4E11"/>
    <w:rsid w:val="000F5334"/>
    <w:rsid w:val="000F564F"/>
    <w:rsid w:val="000F5D27"/>
    <w:rsid w:val="000F6200"/>
    <w:rsid w:val="000F6A77"/>
    <w:rsid w:val="000F6AB3"/>
    <w:rsid w:val="000F6DD5"/>
    <w:rsid w:val="000F725A"/>
    <w:rsid w:val="000F7B1B"/>
    <w:rsid w:val="000F7CDD"/>
    <w:rsid w:val="000F7D57"/>
    <w:rsid w:val="0010039B"/>
    <w:rsid w:val="00100607"/>
    <w:rsid w:val="00100D50"/>
    <w:rsid w:val="00100E08"/>
    <w:rsid w:val="00101088"/>
    <w:rsid w:val="00101997"/>
    <w:rsid w:val="00102076"/>
    <w:rsid w:val="00102271"/>
    <w:rsid w:val="00103B1E"/>
    <w:rsid w:val="00103FE6"/>
    <w:rsid w:val="001042D6"/>
    <w:rsid w:val="00104552"/>
    <w:rsid w:val="001048C7"/>
    <w:rsid w:val="00104B89"/>
    <w:rsid w:val="001056A1"/>
    <w:rsid w:val="00105F86"/>
    <w:rsid w:val="001068C3"/>
    <w:rsid w:val="001068E8"/>
    <w:rsid w:val="001069E9"/>
    <w:rsid w:val="00106A03"/>
    <w:rsid w:val="00106B61"/>
    <w:rsid w:val="00106ED2"/>
    <w:rsid w:val="001075C6"/>
    <w:rsid w:val="00107EEC"/>
    <w:rsid w:val="001107D1"/>
    <w:rsid w:val="001108A6"/>
    <w:rsid w:val="00110BAA"/>
    <w:rsid w:val="001113BC"/>
    <w:rsid w:val="001117A5"/>
    <w:rsid w:val="00114009"/>
    <w:rsid w:val="00114123"/>
    <w:rsid w:val="001147CE"/>
    <w:rsid w:val="00114F2C"/>
    <w:rsid w:val="001155EE"/>
    <w:rsid w:val="00115880"/>
    <w:rsid w:val="00116039"/>
    <w:rsid w:val="001172E2"/>
    <w:rsid w:val="00117320"/>
    <w:rsid w:val="001176EE"/>
    <w:rsid w:val="00117B39"/>
    <w:rsid w:val="0012014B"/>
    <w:rsid w:val="00120547"/>
    <w:rsid w:val="001207B7"/>
    <w:rsid w:val="00120C20"/>
    <w:rsid w:val="00120ED4"/>
    <w:rsid w:val="00120FFD"/>
    <w:rsid w:val="001219DF"/>
    <w:rsid w:val="00121EBA"/>
    <w:rsid w:val="001227B1"/>
    <w:rsid w:val="00122AC6"/>
    <w:rsid w:val="00122FDA"/>
    <w:rsid w:val="001232DE"/>
    <w:rsid w:val="00124509"/>
    <w:rsid w:val="00124733"/>
    <w:rsid w:val="001249D9"/>
    <w:rsid w:val="00124ACA"/>
    <w:rsid w:val="00124D72"/>
    <w:rsid w:val="00124E21"/>
    <w:rsid w:val="00125AA6"/>
    <w:rsid w:val="00125B7F"/>
    <w:rsid w:val="00125C1A"/>
    <w:rsid w:val="001263F7"/>
    <w:rsid w:val="00127143"/>
    <w:rsid w:val="001276CC"/>
    <w:rsid w:val="00127B65"/>
    <w:rsid w:val="00127B77"/>
    <w:rsid w:val="00130A60"/>
    <w:rsid w:val="00130B60"/>
    <w:rsid w:val="00130D9C"/>
    <w:rsid w:val="00130F53"/>
    <w:rsid w:val="00130FE9"/>
    <w:rsid w:val="001312C9"/>
    <w:rsid w:val="0013221C"/>
    <w:rsid w:val="0013252E"/>
    <w:rsid w:val="001326CD"/>
    <w:rsid w:val="00132984"/>
    <w:rsid w:val="001331F7"/>
    <w:rsid w:val="001331F8"/>
    <w:rsid w:val="00133E6F"/>
    <w:rsid w:val="001341F4"/>
    <w:rsid w:val="00134711"/>
    <w:rsid w:val="00134949"/>
    <w:rsid w:val="00134B46"/>
    <w:rsid w:val="00134EA2"/>
    <w:rsid w:val="001350F2"/>
    <w:rsid w:val="00135926"/>
    <w:rsid w:val="00136047"/>
    <w:rsid w:val="0013605E"/>
    <w:rsid w:val="00136256"/>
    <w:rsid w:val="00136865"/>
    <w:rsid w:val="001372B2"/>
    <w:rsid w:val="001373CE"/>
    <w:rsid w:val="00137ADA"/>
    <w:rsid w:val="00137C19"/>
    <w:rsid w:val="00140205"/>
    <w:rsid w:val="00140C29"/>
    <w:rsid w:val="00140C8F"/>
    <w:rsid w:val="00142232"/>
    <w:rsid w:val="00142735"/>
    <w:rsid w:val="00142975"/>
    <w:rsid w:val="00143AC5"/>
    <w:rsid w:val="00144C12"/>
    <w:rsid w:val="00144D72"/>
    <w:rsid w:val="00145579"/>
    <w:rsid w:val="00145A1E"/>
    <w:rsid w:val="00145B30"/>
    <w:rsid w:val="00145B42"/>
    <w:rsid w:val="00145E95"/>
    <w:rsid w:val="00146F9E"/>
    <w:rsid w:val="00147980"/>
    <w:rsid w:val="00147D8A"/>
    <w:rsid w:val="0015108A"/>
    <w:rsid w:val="00151B70"/>
    <w:rsid w:val="00152C9C"/>
    <w:rsid w:val="0015403B"/>
    <w:rsid w:val="001543D6"/>
    <w:rsid w:val="0015468D"/>
    <w:rsid w:val="00154791"/>
    <w:rsid w:val="00154A49"/>
    <w:rsid w:val="00155871"/>
    <w:rsid w:val="001558D1"/>
    <w:rsid w:val="00155935"/>
    <w:rsid w:val="00155C9A"/>
    <w:rsid w:val="00155FD2"/>
    <w:rsid w:val="001561E0"/>
    <w:rsid w:val="0015652C"/>
    <w:rsid w:val="00156A76"/>
    <w:rsid w:val="00156B17"/>
    <w:rsid w:val="00156C25"/>
    <w:rsid w:val="00157F10"/>
    <w:rsid w:val="00157F56"/>
    <w:rsid w:val="00160017"/>
    <w:rsid w:val="00160B91"/>
    <w:rsid w:val="00161612"/>
    <w:rsid w:val="00161A89"/>
    <w:rsid w:val="00161D91"/>
    <w:rsid w:val="00162AF3"/>
    <w:rsid w:val="00163D7D"/>
    <w:rsid w:val="0016431A"/>
    <w:rsid w:val="001645E0"/>
    <w:rsid w:val="001646AA"/>
    <w:rsid w:val="00164E51"/>
    <w:rsid w:val="0016539E"/>
    <w:rsid w:val="0016558C"/>
    <w:rsid w:val="0016569A"/>
    <w:rsid w:val="00165898"/>
    <w:rsid w:val="00165912"/>
    <w:rsid w:val="00165F53"/>
    <w:rsid w:val="001660D1"/>
    <w:rsid w:val="001664E8"/>
    <w:rsid w:val="00166948"/>
    <w:rsid w:val="00167236"/>
    <w:rsid w:val="00167EED"/>
    <w:rsid w:val="00170050"/>
    <w:rsid w:val="00170200"/>
    <w:rsid w:val="00170404"/>
    <w:rsid w:val="00170423"/>
    <w:rsid w:val="001706AC"/>
    <w:rsid w:val="00170B2A"/>
    <w:rsid w:val="00170D6F"/>
    <w:rsid w:val="0017142B"/>
    <w:rsid w:val="001714AB"/>
    <w:rsid w:val="00171E31"/>
    <w:rsid w:val="001726BA"/>
    <w:rsid w:val="001744D5"/>
    <w:rsid w:val="00174D3A"/>
    <w:rsid w:val="00174DBC"/>
    <w:rsid w:val="00175758"/>
    <w:rsid w:val="00175B14"/>
    <w:rsid w:val="00175B2D"/>
    <w:rsid w:val="00175BAD"/>
    <w:rsid w:val="00175E91"/>
    <w:rsid w:val="00177075"/>
    <w:rsid w:val="001777F6"/>
    <w:rsid w:val="0017780B"/>
    <w:rsid w:val="00180BB7"/>
    <w:rsid w:val="00181443"/>
    <w:rsid w:val="001815D6"/>
    <w:rsid w:val="00181BE7"/>
    <w:rsid w:val="00181D3C"/>
    <w:rsid w:val="001823E7"/>
    <w:rsid w:val="00182EC5"/>
    <w:rsid w:val="00183333"/>
    <w:rsid w:val="00183FB0"/>
    <w:rsid w:val="001845C6"/>
    <w:rsid w:val="00184D6A"/>
    <w:rsid w:val="00184E18"/>
    <w:rsid w:val="001850E4"/>
    <w:rsid w:val="001854CD"/>
    <w:rsid w:val="00185BD8"/>
    <w:rsid w:val="00186258"/>
    <w:rsid w:val="00186499"/>
    <w:rsid w:val="00186E5F"/>
    <w:rsid w:val="00186ECD"/>
    <w:rsid w:val="00187052"/>
    <w:rsid w:val="0018714A"/>
    <w:rsid w:val="001879BC"/>
    <w:rsid w:val="001903B3"/>
    <w:rsid w:val="00190724"/>
    <w:rsid w:val="001909F1"/>
    <w:rsid w:val="00190BB7"/>
    <w:rsid w:val="00190E13"/>
    <w:rsid w:val="00191269"/>
    <w:rsid w:val="0019129D"/>
    <w:rsid w:val="00191756"/>
    <w:rsid w:val="00191E42"/>
    <w:rsid w:val="001930FD"/>
    <w:rsid w:val="001936C0"/>
    <w:rsid w:val="00194247"/>
    <w:rsid w:val="00194830"/>
    <w:rsid w:val="001948C7"/>
    <w:rsid w:val="00194C22"/>
    <w:rsid w:val="00194E92"/>
    <w:rsid w:val="00195986"/>
    <w:rsid w:val="00195A7D"/>
    <w:rsid w:val="00195A7F"/>
    <w:rsid w:val="00195CB6"/>
    <w:rsid w:val="001969FB"/>
    <w:rsid w:val="0019704C"/>
    <w:rsid w:val="00197E5D"/>
    <w:rsid w:val="001A0262"/>
    <w:rsid w:val="001A07C7"/>
    <w:rsid w:val="001A08A3"/>
    <w:rsid w:val="001A11D6"/>
    <w:rsid w:val="001A18C7"/>
    <w:rsid w:val="001A1AD0"/>
    <w:rsid w:val="001A2511"/>
    <w:rsid w:val="001A28D9"/>
    <w:rsid w:val="001A2AEA"/>
    <w:rsid w:val="001A2DBD"/>
    <w:rsid w:val="001A2DFB"/>
    <w:rsid w:val="001A3058"/>
    <w:rsid w:val="001A3431"/>
    <w:rsid w:val="001A35BB"/>
    <w:rsid w:val="001A4056"/>
    <w:rsid w:val="001A43DA"/>
    <w:rsid w:val="001A4A6E"/>
    <w:rsid w:val="001A54E5"/>
    <w:rsid w:val="001A5DF8"/>
    <w:rsid w:val="001A641E"/>
    <w:rsid w:val="001A6F0E"/>
    <w:rsid w:val="001A7171"/>
    <w:rsid w:val="001A736B"/>
    <w:rsid w:val="001A7399"/>
    <w:rsid w:val="001A7532"/>
    <w:rsid w:val="001A7AF0"/>
    <w:rsid w:val="001A7F8A"/>
    <w:rsid w:val="001B02B4"/>
    <w:rsid w:val="001B0408"/>
    <w:rsid w:val="001B0987"/>
    <w:rsid w:val="001B0A00"/>
    <w:rsid w:val="001B1D84"/>
    <w:rsid w:val="001B2248"/>
    <w:rsid w:val="001B2286"/>
    <w:rsid w:val="001B2787"/>
    <w:rsid w:val="001B302F"/>
    <w:rsid w:val="001B3208"/>
    <w:rsid w:val="001B3A06"/>
    <w:rsid w:val="001B3B1A"/>
    <w:rsid w:val="001B3E69"/>
    <w:rsid w:val="001B4029"/>
    <w:rsid w:val="001B4B71"/>
    <w:rsid w:val="001B52E8"/>
    <w:rsid w:val="001B5BB9"/>
    <w:rsid w:val="001B5C24"/>
    <w:rsid w:val="001B5FC2"/>
    <w:rsid w:val="001B6509"/>
    <w:rsid w:val="001B6C40"/>
    <w:rsid w:val="001B6D01"/>
    <w:rsid w:val="001B6F55"/>
    <w:rsid w:val="001B789A"/>
    <w:rsid w:val="001B7E4A"/>
    <w:rsid w:val="001B7E75"/>
    <w:rsid w:val="001C0161"/>
    <w:rsid w:val="001C01C8"/>
    <w:rsid w:val="001C06FB"/>
    <w:rsid w:val="001C0A6F"/>
    <w:rsid w:val="001C0D4D"/>
    <w:rsid w:val="001C0DED"/>
    <w:rsid w:val="001C153B"/>
    <w:rsid w:val="001C167E"/>
    <w:rsid w:val="001C29B6"/>
    <w:rsid w:val="001C2D7F"/>
    <w:rsid w:val="001C32AA"/>
    <w:rsid w:val="001C4527"/>
    <w:rsid w:val="001C46E9"/>
    <w:rsid w:val="001C53E5"/>
    <w:rsid w:val="001C5469"/>
    <w:rsid w:val="001C5619"/>
    <w:rsid w:val="001C585B"/>
    <w:rsid w:val="001C6BF8"/>
    <w:rsid w:val="001C6FAA"/>
    <w:rsid w:val="001C721E"/>
    <w:rsid w:val="001C7288"/>
    <w:rsid w:val="001C7694"/>
    <w:rsid w:val="001C7ABB"/>
    <w:rsid w:val="001C7B43"/>
    <w:rsid w:val="001D07F8"/>
    <w:rsid w:val="001D0D3F"/>
    <w:rsid w:val="001D10A0"/>
    <w:rsid w:val="001D171F"/>
    <w:rsid w:val="001D19EA"/>
    <w:rsid w:val="001D23A6"/>
    <w:rsid w:val="001D2AA4"/>
    <w:rsid w:val="001D3034"/>
    <w:rsid w:val="001D348E"/>
    <w:rsid w:val="001D41A2"/>
    <w:rsid w:val="001D45FE"/>
    <w:rsid w:val="001D4B02"/>
    <w:rsid w:val="001D4C96"/>
    <w:rsid w:val="001D6552"/>
    <w:rsid w:val="001D67B4"/>
    <w:rsid w:val="001D697F"/>
    <w:rsid w:val="001D6FC9"/>
    <w:rsid w:val="001D7CB1"/>
    <w:rsid w:val="001E00A0"/>
    <w:rsid w:val="001E03FE"/>
    <w:rsid w:val="001E1446"/>
    <w:rsid w:val="001E157B"/>
    <w:rsid w:val="001E1740"/>
    <w:rsid w:val="001E1BAD"/>
    <w:rsid w:val="001E1BD9"/>
    <w:rsid w:val="001E2046"/>
    <w:rsid w:val="001E2226"/>
    <w:rsid w:val="001E292D"/>
    <w:rsid w:val="001E295A"/>
    <w:rsid w:val="001E2C9A"/>
    <w:rsid w:val="001E2F19"/>
    <w:rsid w:val="001E2FF7"/>
    <w:rsid w:val="001E3537"/>
    <w:rsid w:val="001E35EF"/>
    <w:rsid w:val="001E3D12"/>
    <w:rsid w:val="001E42EB"/>
    <w:rsid w:val="001E436F"/>
    <w:rsid w:val="001E4CD5"/>
    <w:rsid w:val="001E51F6"/>
    <w:rsid w:val="001E6468"/>
    <w:rsid w:val="001E6671"/>
    <w:rsid w:val="001E68D1"/>
    <w:rsid w:val="001E707D"/>
    <w:rsid w:val="001E7799"/>
    <w:rsid w:val="001E7CFC"/>
    <w:rsid w:val="001E7F78"/>
    <w:rsid w:val="001F00B3"/>
    <w:rsid w:val="001F0104"/>
    <w:rsid w:val="001F02C9"/>
    <w:rsid w:val="001F0446"/>
    <w:rsid w:val="001F0606"/>
    <w:rsid w:val="001F09BC"/>
    <w:rsid w:val="001F0C02"/>
    <w:rsid w:val="001F19E9"/>
    <w:rsid w:val="001F1A6F"/>
    <w:rsid w:val="001F1FC6"/>
    <w:rsid w:val="001F22F2"/>
    <w:rsid w:val="001F2751"/>
    <w:rsid w:val="001F2EE4"/>
    <w:rsid w:val="001F3278"/>
    <w:rsid w:val="001F3561"/>
    <w:rsid w:val="001F3644"/>
    <w:rsid w:val="001F3B2E"/>
    <w:rsid w:val="001F3C6A"/>
    <w:rsid w:val="001F3FF7"/>
    <w:rsid w:val="001F4C5A"/>
    <w:rsid w:val="001F4D4D"/>
    <w:rsid w:val="001F51E6"/>
    <w:rsid w:val="001F52C0"/>
    <w:rsid w:val="001F52D8"/>
    <w:rsid w:val="001F56B5"/>
    <w:rsid w:val="001F56EF"/>
    <w:rsid w:val="001F5F5A"/>
    <w:rsid w:val="001F6582"/>
    <w:rsid w:val="001F6759"/>
    <w:rsid w:val="001F6AF6"/>
    <w:rsid w:val="001F6D3E"/>
    <w:rsid w:val="001F6F2E"/>
    <w:rsid w:val="001F7276"/>
    <w:rsid w:val="001F73C1"/>
    <w:rsid w:val="001F7A2D"/>
    <w:rsid w:val="002007EC"/>
    <w:rsid w:val="00200FE9"/>
    <w:rsid w:val="00201046"/>
    <w:rsid w:val="00201B8D"/>
    <w:rsid w:val="0020220B"/>
    <w:rsid w:val="0020261F"/>
    <w:rsid w:val="00202E46"/>
    <w:rsid w:val="0020419D"/>
    <w:rsid w:val="00204CE7"/>
    <w:rsid w:val="00206A69"/>
    <w:rsid w:val="00207239"/>
    <w:rsid w:val="00207E6C"/>
    <w:rsid w:val="00210243"/>
    <w:rsid w:val="00210A33"/>
    <w:rsid w:val="00210A58"/>
    <w:rsid w:val="00210AD6"/>
    <w:rsid w:val="00211168"/>
    <w:rsid w:val="002115DC"/>
    <w:rsid w:val="002117C1"/>
    <w:rsid w:val="0021189E"/>
    <w:rsid w:val="00211B6E"/>
    <w:rsid w:val="00211C7F"/>
    <w:rsid w:val="00212632"/>
    <w:rsid w:val="00212633"/>
    <w:rsid w:val="00212AE2"/>
    <w:rsid w:val="00212BFC"/>
    <w:rsid w:val="00212DF3"/>
    <w:rsid w:val="0021339E"/>
    <w:rsid w:val="00213756"/>
    <w:rsid w:val="0021390C"/>
    <w:rsid w:val="00213D0A"/>
    <w:rsid w:val="00214154"/>
    <w:rsid w:val="0021486A"/>
    <w:rsid w:val="00214B5D"/>
    <w:rsid w:val="00215304"/>
    <w:rsid w:val="0021562F"/>
    <w:rsid w:val="00216AFA"/>
    <w:rsid w:val="002179E2"/>
    <w:rsid w:val="00217D3E"/>
    <w:rsid w:val="002204EA"/>
    <w:rsid w:val="00220B28"/>
    <w:rsid w:val="00220C3C"/>
    <w:rsid w:val="00220D3C"/>
    <w:rsid w:val="00220E73"/>
    <w:rsid w:val="002212AF"/>
    <w:rsid w:val="00221589"/>
    <w:rsid w:val="00221A9F"/>
    <w:rsid w:val="00221D50"/>
    <w:rsid w:val="00222402"/>
    <w:rsid w:val="00224D69"/>
    <w:rsid w:val="00224E77"/>
    <w:rsid w:val="00225178"/>
    <w:rsid w:val="002258D9"/>
    <w:rsid w:val="0022778A"/>
    <w:rsid w:val="002277FD"/>
    <w:rsid w:val="00227F12"/>
    <w:rsid w:val="00230586"/>
    <w:rsid w:val="00230EF5"/>
    <w:rsid w:val="00231194"/>
    <w:rsid w:val="00231600"/>
    <w:rsid w:val="00231E6E"/>
    <w:rsid w:val="00231FB7"/>
    <w:rsid w:val="002321F2"/>
    <w:rsid w:val="002334D2"/>
    <w:rsid w:val="00233DF0"/>
    <w:rsid w:val="0023410E"/>
    <w:rsid w:val="00235698"/>
    <w:rsid w:val="002358FD"/>
    <w:rsid w:val="0023659B"/>
    <w:rsid w:val="00236AB6"/>
    <w:rsid w:val="0023740A"/>
    <w:rsid w:val="002375A1"/>
    <w:rsid w:val="00237B75"/>
    <w:rsid w:val="00237C34"/>
    <w:rsid w:val="00237D8D"/>
    <w:rsid w:val="00240535"/>
    <w:rsid w:val="0024088B"/>
    <w:rsid w:val="00241416"/>
    <w:rsid w:val="00241FA7"/>
    <w:rsid w:val="00242249"/>
    <w:rsid w:val="00242645"/>
    <w:rsid w:val="0024297E"/>
    <w:rsid w:val="002437BB"/>
    <w:rsid w:val="0024395D"/>
    <w:rsid w:val="00243AB1"/>
    <w:rsid w:val="00243BDB"/>
    <w:rsid w:val="00243FBF"/>
    <w:rsid w:val="00244796"/>
    <w:rsid w:val="00244D2C"/>
    <w:rsid w:val="00244FF0"/>
    <w:rsid w:val="002450E5"/>
    <w:rsid w:val="0024649E"/>
    <w:rsid w:val="00247464"/>
    <w:rsid w:val="002501CF"/>
    <w:rsid w:val="002503DB"/>
    <w:rsid w:val="00251227"/>
    <w:rsid w:val="002512B6"/>
    <w:rsid w:val="00252EC4"/>
    <w:rsid w:val="002530B1"/>
    <w:rsid w:val="00253131"/>
    <w:rsid w:val="002536A2"/>
    <w:rsid w:val="002536AE"/>
    <w:rsid w:val="00255A49"/>
    <w:rsid w:val="00255B85"/>
    <w:rsid w:val="00255F0B"/>
    <w:rsid w:val="00256094"/>
    <w:rsid w:val="00256AEA"/>
    <w:rsid w:val="00256BCD"/>
    <w:rsid w:val="00256C4F"/>
    <w:rsid w:val="00256D96"/>
    <w:rsid w:val="002571DF"/>
    <w:rsid w:val="002574FA"/>
    <w:rsid w:val="00257643"/>
    <w:rsid w:val="002600F9"/>
    <w:rsid w:val="002602CC"/>
    <w:rsid w:val="0026043B"/>
    <w:rsid w:val="002605C7"/>
    <w:rsid w:val="00260A39"/>
    <w:rsid w:val="0026139D"/>
    <w:rsid w:val="00261D23"/>
    <w:rsid w:val="00261FF6"/>
    <w:rsid w:val="00262363"/>
    <w:rsid w:val="002626E0"/>
    <w:rsid w:val="002627A1"/>
    <w:rsid w:val="00262EED"/>
    <w:rsid w:val="00263D5A"/>
    <w:rsid w:val="00263F50"/>
    <w:rsid w:val="00264D48"/>
    <w:rsid w:val="002650DA"/>
    <w:rsid w:val="00265A2E"/>
    <w:rsid w:val="00265EB5"/>
    <w:rsid w:val="00266104"/>
    <w:rsid w:val="00266A66"/>
    <w:rsid w:val="00266C75"/>
    <w:rsid w:val="002702C3"/>
    <w:rsid w:val="002706C1"/>
    <w:rsid w:val="00270806"/>
    <w:rsid w:val="00270912"/>
    <w:rsid w:val="00270CED"/>
    <w:rsid w:val="0027173D"/>
    <w:rsid w:val="00271782"/>
    <w:rsid w:val="00271836"/>
    <w:rsid w:val="00272165"/>
    <w:rsid w:val="002721E5"/>
    <w:rsid w:val="00273004"/>
    <w:rsid w:val="002731C4"/>
    <w:rsid w:val="00273C07"/>
    <w:rsid w:val="00273EA3"/>
    <w:rsid w:val="0027479E"/>
    <w:rsid w:val="00274B25"/>
    <w:rsid w:val="00274C74"/>
    <w:rsid w:val="00274EA0"/>
    <w:rsid w:val="00274EE3"/>
    <w:rsid w:val="00274FF8"/>
    <w:rsid w:val="00275405"/>
    <w:rsid w:val="002756DE"/>
    <w:rsid w:val="00275F43"/>
    <w:rsid w:val="0027661B"/>
    <w:rsid w:val="002771C8"/>
    <w:rsid w:val="002772EE"/>
    <w:rsid w:val="00277326"/>
    <w:rsid w:val="00277412"/>
    <w:rsid w:val="00277DDF"/>
    <w:rsid w:val="00280D64"/>
    <w:rsid w:val="00281A37"/>
    <w:rsid w:val="00281A91"/>
    <w:rsid w:val="00281AF6"/>
    <w:rsid w:val="00281EE5"/>
    <w:rsid w:val="00282895"/>
    <w:rsid w:val="00283045"/>
    <w:rsid w:val="0028313E"/>
    <w:rsid w:val="00283164"/>
    <w:rsid w:val="002839F7"/>
    <w:rsid w:val="00283A57"/>
    <w:rsid w:val="00283FA3"/>
    <w:rsid w:val="00284357"/>
    <w:rsid w:val="0028489D"/>
    <w:rsid w:val="0028494B"/>
    <w:rsid w:val="00284C5A"/>
    <w:rsid w:val="00284F17"/>
    <w:rsid w:val="002850C1"/>
    <w:rsid w:val="002851CD"/>
    <w:rsid w:val="0028524A"/>
    <w:rsid w:val="002852F1"/>
    <w:rsid w:val="00285517"/>
    <w:rsid w:val="0028557D"/>
    <w:rsid w:val="00285584"/>
    <w:rsid w:val="00286527"/>
    <w:rsid w:val="002867ED"/>
    <w:rsid w:val="00286985"/>
    <w:rsid w:val="002877F3"/>
    <w:rsid w:val="00290456"/>
    <w:rsid w:val="00290A61"/>
    <w:rsid w:val="00290D73"/>
    <w:rsid w:val="002912E1"/>
    <w:rsid w:val="00291EF9"/>
    <w:rsid w:val="00292106"/>
    <w:rsid w:val="002923EC"/>
    <w:rsid w:val="00292B81"/>
    <w:rsid w:val="002931D9"/>
    <w:rsid w:val="0029327A"/>
    <w:rsid w:val="00293427"/>
    <w:rsid w:val="00294146"/>
    <w:rsid w:val="002951F3"/>
    <w:rsid w:val="00295CF8"/>
    <w:rsid w:val="002A07BF"/>
    <w:rsid w:val="002A177A"/>
    <w:rsid w:val="002A210B"/>
    <w:rsid w:val="002A3989"/>
    <w:rsid w:val="002A3BE8"/>
    <w:rsid w:val="002A481D"/>
    <w:rsid w:val="002A497F"/>
    <w:rsid w:val="002A4BBA"/>
    <w:rsid w:val="002A4BC4"/>
    <w:rsid w:val="002A51DE"/>
    <w:rsid w:val="002A5284"/>
    <w:rsid w:val="002A5507"/>
    <w:rsid w:val="002A595A"/>
    <w:rsid w:val="002A5A99"/>
    <w:rsid w:val="002A63F3"/>
    <w:rsid w:val="002A63F4"/>
    <w:rsid w:val="002A7099"/>
    <w:rsid w:val="002A7481"/>
    <w:rsid w:val="002A7965"/>
    <w:rsid w:val="002A7D98"/>
    <w:rsid w:val="002B0303"/>
    <w:rsid w:val="002B09C8"/>
    <w:rsid w:val="002B0BB2"/>
    <w:rsid w:val="002B0CB7"/>
    <w:rsid w:val="002B0EFF"/>
    <w:rsid w:val="002B117C"/>
    <w:rsid w:val="002B1336"/>
    <w:rsid w:val="002B264D"/>
    <w:rsid w:val="002B2761"/>
    <w:rsid w:val="002B2D22"/>
    <w:rsid w:val="002B2E4E"/>
    <w:rsid w:val="002B2F3B"/>
    <w:rsid w:val="002B3427"/>
    <w:rsid w:val="002B39B6"/>
    <w:rsid w:val="002B426B"/>
    <w:rsid w:val="002B46DF"/>
    <w:rsid w:val="002B59C9"/>
    <w:rsid w:val="002B676D"/>
    <w:rsid w:val="002B6A86"/>
    <w:rsid w:val="002B6C82"/>
    <w:rsid w:val="002B6CAE"/>
    <w:rsid w:val="002B7007"/>
    <w:rsid w:val="002B710C"/>
    <w:rsid w:val="002B773D"/>
    <w:rsid w:val="002B7B51"/>
    <w:rsid w:val="002B7C25"/>
    <w:rsid w:val="002C090F"/>
    <w:rsid w:val="002C0EC6"/>
    <w:rsid w:val="002C0F6C"/>
    <w:rsid w:val="002C3570"/>
    <w:rsid w:val="002C3A82"/>
    <w:rsid w:val="002C3E24"/>
    <w:rsid w:val="002C4022"/>
    <w:rsid w:val="002C42F2"/>
    <w:rsid w:val="002C5460"/>
    <w:rsid w:val="002C5A41"/>
    <w:rsid w:val="002C5BAC"/>
    <w:rsid w:val="002C5C46"/>
    <w:rsid w:val="002C719E"/>
    <w:rsid w:val="002C7479"/>
    <w:rsid w:val="002D0D14"/>
    <w:rsid w:val="002D10A0"/>
    <w:rsid w:val="002D1C23"/>
    <w:rsid w:val="002D1FF0"/>
    <w:rsid w:val="002D2553"/>
    <w:rsid w:val="002D3157"/>
    <w:rsid w:val="002D3456"/>
    <w:rsid w:val="002D34FB"/>
    <w:rsid w:val="002D3ABD"/>
    <w:rsid w:val="002D4385"/>
    <w:rsid w:val="002D469C"/>
    <w:rsid w:val="002D496B"/>
    <w:rsid w:val="002D4B99"/>
    <w:rsid w:val="002D5387"/>
    <w:rsid w:val="002D580E"/>
    <w:rsid w:val="002D5A19"/>
    <w:rsid w:val="002D5C7B"/>
    <w:rsid w:val="002D5D8A"/>
    <w:rsid w:val="002D66CB"/>
    <w:rsid w:val="002D6757"/>
    <w:rsid w:val="002D6BE7"/>
    <w:rsid w:val="002D781A"/>
    <w:rsid w:val="002D79CA"/>
    <w:rsid w:val="002D7F5F"/>
    <w:rsid w:val="002E0407"/>
    <w:rsid w:val="002E077B"/>
    <w:rsid w:val="002E0B94"/>
    <w:rsid w:val="002E1559"/>
    <w:rsid w:val="002E1931"/>
    <w:rsid w:val="002E1D2F"/>
    <w:rsid w:val="002E2134"/>
    <w:rsid w:val="002E25E2"/>
    <w:rsid w:val="002E2D00"/>
    <w:rsid w:val="002E34B6"/>
    <w:rsid w:val="002E39EA"/>
    <w:rsid w:val="002E3CEC"/>
    <w:rsid w:val="002E3D55"/>
    <w:rsid w:val="002E3F45"/>
    <w:rsid w:val="002E4CCF"/>
    <w:rsid w:val="002E5013"/>
    <w:rsid w:val="002E54CC"/>
    <w:rsid w:val="002E5E30"/>
    <w:rsid w:val="002E6015"/>
    <w:rsid w:val="002E6190"/>
    <w:rsid w:val="002E6FA5"/>
    <w:rsid w:val="002E721E"/>
    <w:rsid w:val="002E798D"/>
    <w:rsid w:val="002F0779"/>
    <w:rsid w:val="002F0E6E"/>
    <w:rsid w:val="002F155F"/>
    <w:rsid w:val="002F1F5F"/>
    <w:rsid w:val="002F2755"/>
    <w:rsid w:val="002F2D80"/>
    <w:rsid w:val="002F2F70"/>
    <w:rsid w:val="002F33DB"/>
    <w:rsid w:val="002F33EE"/>
    <w:rsid w:val="002F37FE"/>
    <w:rsid w:val="002F385F"/>
    <w:rsid w:val="002F423E"/>
    <w:rsid w:val="002F680A"/>
    <w:rsid w:val="002F6FC1"/>
    <w:rsid w:val="002F6FE2"/>
    <w:rsid w:val="002F7E06"/>
    <w:rsid w:val="003001B7"/>
    <w:rsid w:val="00300B51"/>
    <w:rsid w:val="00300C9A"/>
    <w:rsid w:val="0030118E"/>
    <w:rsid w:val="003015CA"/>
    <w:rsid w:val="00301DF6"/>
    <w:rsid w:val="0030216B"/>
    <w:rsid w:val="00302E7B"/>
    <w:rsid w:val="00303024"/>
    <w:rsid w:val="00303062"/>
    <w:rsid w:val="00303105"/>
    <w:rsid w:val="00303BDF"/>
    <w:rsid w:val="00303DE0"/>
    <w:rsid w:val="003043D8"/>
    <w:rsid w:val="00304D96"/>
    <w:rsid w:val="003050F9"/>
    <w:rsid w:val="003051D8"/>
    <w:rsid w:val="0030627F"/>
    <w:rsid w:val="003064DA"/>
    <w:rsid w:val="00306674"/>
    <w:rsid w:val="00306985"/>
    <w:rsid w:val="00307172"/>
    <w:rsid w:val="0030738C"/>
    <w:rsid w:val="0030743D"/>
    <w:rsid w:val="00310411"/>
    <w:rsid w:val="003105DC"/>
    <w:rsid w:val="00310664"/>
    <w:rsid w:val="00310B3C"/>
    <w:rsid w:val="0031195E"/>
    <w:rsid w:val="003122E7"/>
    <w:rsid w:val="00313759"/>
    <w:rsid w:val="00313A99"/>
    <w:rsid w:val="00313B1A"/>
    <w:rsid w:val="00313DB4"/>
    <w:rsid w:val="0031422B"/>
    <w:rsid w:val="0031488F"/>
    <w:rsid w:val="00314BA5"/>
    <w:rsid w:val="0031557F"/>
    <w:rsid w:val="00315C09"/>
    <w:rsid w:val="0031628F"/>
    <w:rsid w:val="003163AD"/>
    <w:rsid w:val="00316564"/>
    <w:rsid w:val="00316BF2"/>
    <w:rsid w:val="00317164"/>
    <w:rsid w:val="00317472"/>
    <w:rsid w:val="00317632"/>
    <w:rsid w:val="00317871"/>
    <w:rsid w:val="0032033D"/>
    <w:rsid w:val="0032059B"/>
    <w:rsid w:val="003208E5"/>
    <w:rsid w:val="00320A1E"/>
    <w:rsid w:val="00321B02"/>
    <w:rsid w:val="00321C30"/>
    <w:rsid w:val="0032216D"/>
    <w:rsid w:val="00322549"/>
    <w:rsid w:val="00322AAC"/>
    <w:rsid w:val="00322D9A"/>
    <w:rsid w:val="00323546"/>
    <w:rsid w:val="0032376D"/>
    <w:rsid w:val="00323C9C"/>
    <w:rsid w:val="00325257"/>
    <w:rsid w:val="003255E8"/>
    <w:rsid w:val="003260DE"/>
    <w:rsid w:val="003262C0"/>
    <w:rsid w:val="003262DF"/>
    <w:rsid w:val="00326F9D"/>
    <w:rsid w:val="00327ED2"/>
    <w:rsid w:val="003300AD"/>
    <w:rsid w:val="00330762"/>
    <w:rsid w:val="003307A2"/>
    <w:rsid w:val="0033151E"/>
    <w:rsid w:val="0033259E"/>
    <w:rsid w:val="00332CCA"/>
    <w:rsid w:val="003330A1"/>
    <w:rsid w:val="0033347D"/>
    <w:rsid w:val="00333684"/>
    <w:rsid w:val="00334942"/>
    <w:rsid w:val="00334BF9"/>
    <w:rsid w:val="00334C3D"/>
    <w:rsid w:val="00334F78"/>
    <w:rsid w:val="00335A4E"/>
    <w:rsid w:val="00335EBE"/>
    <w:rsid w:val="0033609A"/>
    <w:rsid w:val="003366E2"/>
    <w:rsid w:val="00337045"/>
    <w:rsid w:val="00337B82"/>
    <w:rsid w:val="00337DA7"/>
    <w:rsid w:val="003408F7"/>
    <w:rsid w:val="00340D6C"/>
    <w:rsid w:val="00340FB8"/>
    <w:rsid w:val="00341353"/>
    <w:rsid w:val="003418EB"/>
    <w:rsid w:val="00341941"/>
    <w:rsid w:val="00342CFC"/>
    <w:rsid w:val="00342DD5"/>
    <w:rsid w:val="003435D1"/>
    <w:rsid w:val="00343C92"/>
    <w:rsid w:val="00344024"/>
    <w:rsid w:val="00344C2E"/>
    <w:rsid w:val="0034532F"/>
    <w:rsid w:val="003456B6"/>
    <w:rsid w:val="003459E9"/>
    <w:rsid w:val="00345A23"/>
    <w:rsid w:val="003463A9"/>
    <w:rsid w:val="00346886"/>
    <w:rsid w:val="00347730"/>
    <w:rsid w:val="003477AA"/>
    <w:rsid w:val="00350AA3"/>
    <w:rsid w:val="00350B39"/>
    <w:rsid w:val="00350EBB"/>
    <w:rsid w:val="00350FED"/>
    <w:rsid w:val="003515F7"/>
    <w:rsid w:val="00351E94"/>
    <w:rsid w:val="00351FD9"/>
    <w:rsid w:val="00352063"/>
    <w:rsid w:val="00352098"/>
    <w:rsid w:val="003523CE"/>
    <w:rsid w:val="003527C5"/>
    <w:rsid w:val="00353665"/>
    <w:rsid w:val="00353919"/>
    <w:rsid w:val="00353ABC"/>
    <w:rsid w:val="00354014"/>
    <w:rsid w:val="00354BF4"/>
    <w:rsid w:val="00354DD5"/>
    <w:rsid w:val="00354E3B"/>
    <w:rsid w:val="0035502C"/>
    <w:rsid w:val="00355105"/>
    <w:rsid w:val="00355E75"/>
    <w:rsid w:val="00356B14"/>
    <w:rsid w:val="00357C6B"/>
    <w:rsid w:val="00357E90"/>
    <w:rsid w:val="0036169D"/>
    <w:rsid w:val="0036210F"/>
    <w:rsid w:val="0036241E"/>
    <w:rsid w:val="00362EC8"/>
    <w:rsid w:val="00363A4A"/>
    <w:rsid w:val="00363CE4"/>
    <w:rsid w:val="00364388"/>
    <w:rsid w:val="0036493E"/>
    <w:rsid w:val="00364AE2"/>
    <w:rsid w:val="00364E38"/>
    <w:rsid w:val="00365783"/>
    <w:rsid w:val="00365B31"/>
    <w:rsid w:val="0036630F"/>
    <w:rsid w:val="0036638B"/>
    <w:rsid w:val="00366777"/>
    <w:rsid w:val="00367411"/>
    <w:rsid w:val="00370564"/>
    <w:rsid w:val="00370B41"/>
    <w:rsid w:val="00370B9B"/>
    <w:rsid w:val="00370CEA"/>
    <w:rsid w:val="003710C6"/>
    <w:rsid w:val="00371468"/>
    <w:rsid w:val="0037294A"/>
    <w:rsid w:val="0037295F"/>
    <w:rsid w:val="00372B37"/>
    <w:rsid w:val="00372D48"/>
    <w:rsid w:val="00373053"/>
    <w:rsid w:val="003738F3"/>
    <w:rsid w:val="003743D4"/>
    <w:rsid w:val="003748FF"/>
    <w:rsid w:val="00374D93"/>
    <w:rsid w:val="0037514A"/>
    <w:rsid w:val="00375892"/>
    <w:rsid w:val="00375C0B"/>
    <w:rsid w:val="00375DF9"/>
    <w:rsid w:val="0037676E"/>
    <w:rsid w:val="00376D97"/>
    <w:rsid w:val="00376DB1"/>
    <w:rsid w:val="00377098"/>
    <w:rsid w:val="00377916"/>
    <w:rsid w:val="00377941"/>
    <w:rsid w:val="00377944"/>
    <w:rsid w:val="0038080B"/>
    <w:rsid w:val="00380957"/>
    <w:rsid w:val="00381531"/>
    <w:rsid w:val="00381D42"/>
    <w:rsid w:val="00381ED4"/>
    <w:rsid w:val="003821D2"/>
    <w:rsid w:val="003822C3"/>
    <w:rsid w:val="0038237A"/>
    <w:rsid w:val="003824E3"/>
    <w:rsid w:val="00383218"/>
    <w:rsid w:val="003832B0"/>
    <w:rsid w:val="00383435"/>
    <w:rsid w:val="00383955"/>
    <w:rsid w:val="00383CE7"/>
    <w:rsid w:val="003841D6"/>
    <w:rsid w:val="0038515A"/>
    <w:rsid w:val="00385833"/>
    <w:rsid w:val="00385D92"/>
    <w:rsid w:val="00385DE9"/>
    <w:rsid w:val="00386161"/>
    <w:rsid w:val="0038645B"/>
    <w:rsid w:val="003870EB"/>
    <w:rsid w:val="00387265"/>
    <w:rsid w:val="00390BEB"/>
    <w:rsid w:val="0039152C"/>
    <w:rsid w:val="0039191F"/>
    <w:rsid w:val="00391EB6"/>
    <w:rsid w:val="00392ADE"/>
    <w:rsid w:val="0039325E"/>
    <w:rsid w:val="003934C9"/>
    <w:rsid w:val="003939F9"/>
    <w:rsid w:val="00393B4E"/>
    <w:rsid w:val="00393C92"/>
    <w:rsid w:val="003941D5"/>
    <w:rsid w:val="00394440"/>
    <w:rsid w:val="00394E1B"/>
    <w:rsid w:val="003956F7"/>
    <w:rsid w:val="0039580E"/>
    <w:rsid w:val="00396C4C"/>
    <w:rsid w:val="00396E9C"/>
    <w:rsid w:val="0039705A"/>
    <w:rsid w:val="003972AB"/>
    <w:rsid w:val="0039730E"/>
    <w:rsid w:val="003A0A60"/>
    <w:rsid w:val="003A0AFD"/>
    <w:rsid w:val="003A0FF3"/>
    <w:rsid w:val="003A10C4"/>
    <w:rsid w:val="003A180C"/>
    <w:rsid w:val="003A1A44"/>
    <w:rsid w:val="003A2549"/>
    <w:rsid w:val="003A26CE"/>
    <w:rsid w:val="003A2AA0"/>
    <w:rsid w:val="003A3BCD"/>
    <w:rsid w:val="003A4F24"/>
    <w:rsid w:val="003A51B8"/>
    <w:rsid w:val="003A5C6A"/>
    <w:rsid w:val="003A5CF7"/>
    <w:rsid w:val="003A6032"/>
    <w:rsid w:val="003A61E4"/>
    <w:rsid w:val="003A69E1"/>
    <w:rsid w:val="003A6A46"/>
    <w:rsid w:val="003B08DE"/>
    <w:rsid w:val="003B0F06"/>
    <w:rsid w:val="003B0FEA"/>
    <w:rsid w:val="003B178E"/>
    <w:rsid w:val="003B1A05"/>
    <w:rsid w:val="003B252C"/>
    <w:rsid w:val="003B2B96"/>
    <w:rsid w:val="003B37D9"/>
    <w:rsid w:val="003B3E5A"/>
    <w:rsid w:val="003B44F0"/>
    <w:rsid w:val="003B4960"/>
    <w:rsid w:val="003B4BB5"/>
    <w:rsid w:val="003B4DEB"/>
    <w:rsid w:val="003B4F1D"/>
    <w:rsid w:val="003B5058"/>
    <w:rsid w:val="003B59C6"/>
    <w:rsid w:val="003B6882"/>
    <w:rsid w:val="003B6A98"/>
    <w:rsid w:val="003B731A"/>
    <w:rsid w:val="003B7351"/>
    <w:rsid w:val="003B7475"/>
    <w:rsid w:val="003B76EF"/>
    <w:rsid w:val="003C002D"/>
    <w:rsid w:val="003C0204"/>
    <w:rsid w:val="003C06FB"/>
    <w:rsid w:val="003C0B3D"/>
    <w:rsid w:val="003C0CA9"/>
    <w:rsid w:val="003C0FC0"/>
    <w:rsid w:val="003C1AD3"/>
    <w:rsid w:val="003C1ED7"/>
    <w:rsid w:val="003C1F31"/>
    <w:rsid w:val="003C28DE"/>
    <w:rsid w:val="003C2DE7"/>
    <w:rsid w:val="003C36F4"/>
    <w:rsid w:val="003C3E05"/>
    <w:rsid w:val="003C406E"/>
    <w:rsid w:val="003C4B11"/>
    <w:rsid w:val="003C5532"/>
    <w:rsid w:val="003C5DBB"/>
    <w:rsid w:val="003C6581"/>
    <w:rsid w:val="003C664A"/>
    <w:rsid w:val="003C683E"/>
    <w:rsid w:val="003C6980"/>
    <w:rsid w:val="003C7005"/>
    <w:rsid w:val="003C7270"/>
    <w:rsid w:val="003D004D"/>
    <w:rsid w:val="003D01B1"/>
    <w:rsid w:val="003D08EF"/>
    <w:rsid w:val="003D0B89"/>
    <w:rsid w:val="003D1037"/>
    <w:rsid w:val="003D1388"/>
    <w:rsid w:val="003D1E0E"/>
    <w:rsid w:val="003D28DF"/>
    <w:rsid w:val="003D29B4"/>
    <w:rsid w:val="003D2B68"/>
    <w:rsid w:val="003D3339"/>
    <w:rsid w:val="003D3766"/>
    <w:rsid w:val="003D547D"/>
    <w:rsid w:val="003D5668"/>
    <w:rsid w:val="003D5918"/>
    <w:rsid w:val="003D5935"/>
    <w:rsid w:val="003D72B2"/>
    <w:rsid w:val="003D77FA"/>
    <w:rsid w:val="003D78FF"/>
    <w:rsid w:val="003D7BBA"/>
    <w:rsid w:val="003E00E6"/>
    <w:rsid w:val="003E091D"/>
    <w:rsid w:val="003E1F08"/>
    <w:rsid w:val="003E365B"/>
    <w:rsid w:val="003E3B97"/>
    <w:rsid w:val="003E3D6D"/>
    <w:rsid w:val="003E3E2E"/>
    <w:rsid w:val="003E4788"/>
    <w:rsid w:val="003E4845"/>
    <w:rsid w:val="003E4930"/>
    <w:rsid w:val="003E508D"/>
    <w:rsid w:val="003E5D29"/>
    <w:rsid w:val="003E64F1"/>
    <w:rsid w:val="003E6B11"/>
    <w:rsid w:val="003E7091"/>
    <w:rsid w:val="003E739B"/>
    <w:rsid w:val="003F01EA"/>
    <w:rsid w:val="003F0203"/>
    <w:rsid w:val="003F073C"/>
    <w:rsid w:val="003F16AB"/>
    <w:rsid w:val="003F1C95"/>
    <w:rsid w:val="003F1D5D"/>
    <w:rsid w:val="003F2195"/>
    <w:rsid w:val="003F3165"/>
    <w:rsid w:val="003F354A"/>
    <w:rsid w:val="003F39FD"/>
    <w:rsid w:val="003F3B31"/>
    <w:rsid w:val="003F3DB8"/>
    <w:rsid w:val="003F421D"/>
    <w:rsid w:val="003F43F7"/>
    <w:rsid w:val="003F4640"/>
    <w:rsid w:val="003F5277"/>
    <w:rsid w:val="003F5A2E"/>
    <w:rsid w:val="003F793C"/>
    <w:rsid w:val="00400622"/>
    <w:rsid w:val="0040143F"/>
    <w:rsid w:val="004015B9"/>
    <w:rsid w:val="00401D32"/>
    <w:rsid w:val="0040331D"/>
    <w:rsid w:val="0040341A"/>
    <w:rsid w:val="0040388A"/>
    <w:rsid w:val="00403CA2"/>
    <w:rsid w:val="00404285"/>
    <w:rsid w:val="00404C67"/>
    <w:rsid w:val="00405292"/>
    <w:rsid w:val="0040543F"/>
    <w:rsid w:val="00405CF3"/>
    <w:rsid w:val="0040681D"/>
    <w:rsid w:val="00407561"/>
    <w:rsid w:val="00407C1D"/>
    <w:rsid w:val="00410D7A"/>
    <w:rsid w:val="00412B33"/>
    <w:rsid w:val="00412B86"/>
    <w:rsid w:val="00412C5A"/>
    <w:rsid w:val="004134E8"/>
    <w:rsid w:val="004135F3"/>
    <w:rsid w:val="004143F2"/>
    <w:rsid w:val="0041493F"/>
    <w:rsid w:val="00414C6D"/>
    <w:rsid w:val="004153E7"/>
    <w:rsid w:val="00415500"/>
    <w:rsid w:val="004157AF"/>
    <w:rsid w:val="004158D8"/>
    <w:rsid w:val="00416A19"/>
    <w:rsid w:val="004177F7"/>
    <w:rsid w:val="00417A93"/>
    <w:rsid w:val="00417C67"/>
    <w:rsid w:val="004208CD"/>
    <w:rsid w:val="00420B88"/>
    <w:rsid w:val="00420FD5"/>
    <w:rsid w:val="0042119D"/>
    <w:rsid w:val="00421BE2"/>
    <w:rsid w:val="0042267A"/>
    <w:rsid w:val="00422752"/>
    <w:rsid w:val="00422764"/>
    <w:rsid w:val="00422AE0"/>
    <w:rsid w:val="00422F8C"/>
    <w:rsid w:val="00423323"/>
    <w:rsid w:val="00423A66"/>
    <w:rsid w:val="00423E2B"/>
    <w:rsid w:val="004242A6"/>
    <w:rsid w:val="00425DA9"/>
    <w:rsid w:val="004267CE"/>
    <w:rsid w:val="0043209C"/>
    <w:rsid w:val="00432151"/>
    <w:rsid w:val="004321EC"/>
    <w:rsid w:val="004324DF"/>
    <w:rsid w:val="00432821"/>
    <w:rsid w:val="0043290E"/>
    <w:rsid w:val="004333C1"/>
    <w:rsid w:val="004333C5"/>
    <w:rsid w:val="00433576"/>
    <w:rsid w:val="00433C74"/>
    <w:rsid w:val="00434223"/>
    <w:rsid w:val="004347F4"/>
    <w:rsid w:val="0043485A"/>
    <w:rsid w:val="00434D87"/>
    <w:rsid w:val="0043510A"/>
    <w:rsid w:val="004356A6"/>
    <w:rsid w:val="00435B39"/>
    <w:rsid w:val="00435F49"/>
    <w:rsid w:val="004363BC"/>
    <w:rsid w:val="0043648C"/>
    <w:rsid w:val="004364B0"/>
    <w:rsid w:val="004375E2"/>
    <w:rsid w:val="0043792E"/>
    <w:rsid w:val="004379E2"/>
    <w:rsid w:val="00437A84"/>
    <w:rsid w:val="00437E3D"/>
    <w:rsid w:val="0044019B"/>
    <w:rsid w:val="00440865"/>
    <w:rsid w:val="00440A23"/>
    <w:rsid w:val="004411B5"/>
    <w:rsid w:val="004415FC"/>
    <w:rsid w:val="00442800"/>
    <w:rsid w:val="004428F0"/>
    <w:rsid w:val="00442CE0"/>
    <w:rsid w:val="00444521"/>
    <w:rsid w:val="0044456C"/>
    <w:rsid w:val="00444A75"/>
    <w:rsid w:val="00444B5E"/>
    <w:rsid w:val="00444D6F"/>
    <w:rsid w:val="00444E9A"/>
    <w:rsid w:val="00445102"/>
    <w:rsid w:val="00445711"/>
    <w:rsid w:val="00445812"/>
    <w:rsid w:val="0044639C"/>
    <w:rsid w:val="004465F6"/>
    <w:rsid w:val="0044675B"/>
    <w:rsid w:val="00446B93"/>
    <w:rsid w:val="00446E47"/>
    <w:rsid w:val="00450591"/>
    <w:rsid w:val="00450922"/>
    <w:rsid w:val="004514BE"/>
    <w:rsid w:val="004517F9"/>
    <w:rsid w:val="004519B5"/>
    <w:rsid w:val="00451DD7"/>
    <w:rsid w:val="0045203A"/>
    <w:rsid w:val="004522CB"/>
    <w:rsid w:val="00452324"/>
    <w:rsid w:val="0045255F"/>
    <w:rsid w:val="00452781"/>
    <w:rsid w:val="00453231"/>
    <w:rsid w:val="00453454"/>
    <w:rsid w:val="0045366B"/>
    <w:rsid w:val="00453BD6"/>
    <w:rsid w:val="004542EA"/>
    <w:rsid w:val="004545A1"/>
    <w:rsid w:val="004548F6"/>
    <w:rsid w:val="00454D51"/>
    <w:rsid w:val="0045559A"/>
    <w:rsid w:val="00455BEF"/>
    <w:rsid w:val="00455F95"/>
    <w:rsid w:val="00456A73"/>
    <w:rsid w:val="0045750E"/>
    <w:rsid w:val="00460CF1"/>
    <w:rsid w:val="00460EC4"/>
    <w:rsid w:val="00461457"/>
    <w:rsid w:val="004621F8"/>
    <w:rsid w:val="004625DB"/>
    <w:rsid w:val="0046308B"/>
    <w:rsid w:val="00463496"/>
    <w:rsid w:val="00463821"/>
    <w:rsid w:val="00463ADA"/>
    <w:rsid w:val="00464236"/>
    <w:rsid w:val="00464464"/>
    <w:rsid w:val="00464DCF"/>
    <w:rsid w:val="004657A7"/>
    <w:rsid w:val="00465B2F"/>
    <w:rsid w:val="00465CDB"/>
    <w:rsid w:val="0046656E"/>
    <w:rsid w:val="00466687"/>
    <w:rsid w:val="00466FD0"/>
    <w:rsid w:val="00467AAF"/>
    <w:rsid w:val="0047038C"/>
    <w:rsid w:val="00470878"/>
    <w:rsid w:val="004709B3"/>
    <w:rsid w:val="00470D7A"/>
    <w:rsid w:val="00470FAC"/>
    <w:rsid w:val="00471006"/>
    <w:rsid w:val="00471371"/>
    <w:rsid w:val="00471AD9"/>
    <w:rsid w:val="00471DF6"/>
    <w:rsid w:val="00471EAB"/>
    <w:rsid w:val="0047219D"/>
    <w:rsid w:val="0047224E"/>
    <w:rsid w:val="00472AE7"/>
    <w:rsid w:val="004734F0"/>
    <w:rsid w:val="0047355A"/>
    <w:rsid w:val="004735A3"/>
    <w:rsid w:val="00474926"/>
    <w:rsid w:val="00474E69"/>
    <w:rsid w:val="00475A7B"/>
    <w:rsid w:val="00475C67"/>
    <w:rsid w:val="00475F2A"/>
    <w:rsid w:val="00476AD1"/>
    <w:rsid w:val="00476D3D"/>
    <w:rsid w:val="0047726C"/>
    <w:rsid w:val="00477F27"/>
    <w:rsid w:val="004801AE"/>
    <w:rsid w:val="00480317"/>
    <w:rsid w:val="00480ACD"/>
    <w:rsid w:val="0048163D"/>
    <w:rsid w:val="004817DB"/>
    <w:rsid w:val="00481D51"/>
    <w:rsid w:val="004828C6"/>
    <w:rsid w:val="00482A23"/>
    <w:rsid w:val="00482FAC"/>
    <w:rsid w:val="0048304F"/>
    <w:rsid w:val="0048318F"/>
    <w:rsid w:val="00483266"/>
    <w:rsid w:val="00483339"/>
    <w:rsid w:val="00484103"/>
    <w:rsid w:val="004841BB"/>
    <w:rsid w:val="0048452A"/>
    <w:rsid w:val="00484F19"/>
    <w:rsid w:val="00485016"/>
    <w:rsid w:val="00485107"/>
    <w:rsid w:val="0048625F"/>
    <w:rsid w:val="00487368"/>
    <w:rsid w:val="00487625"/>
    <w:rsid w:val="00487A5D"/>
    <w:rsid w:val="00490AE1"/>
    <w:rsid w:val="00490C7B"/>
    <w:rsid w:val="00490E1C"/>
    <w:rsid w:val="00491089"/>
    <w:rsid w:val="0049188F"/>
    <w:rsid w:val="00492291"/>
    <w:rsid w:val="00492628"/>
    <w:rsid w:val="00492E7B"/>
    <w:rsid w:val="00492EC7"/>
    <w:rsid w:val="004931E4"/>
    <w:rsid w:val="004949E7"/>
    <w:rsid w:val="00494EB0"/>
    <w:rsid w:val="00495CF2"/>
    <w:rsid w:val="004967F0"/>
    <w:rsid w:val="004970F2"/>
    <w:rsid w:val="00497199"/>
    <w:rsid w:val="0049722E"/>
    <w:rsid w:val="00497946"/>
    <w:rsid w:val="00497994"/>
    <w:rsid w:val="00497AEB"/>
    <w:rsid w:val="00497D2D"/>
    <w:rsid w:val="004A02BA"/>
    <w:rsid w:val="004A0665"/>
    <w:rsid w:val="004A0B2C"/>
    <w:rsid w:val="004A1244"/>
    <w:rsid w:val="004A1DDF"/>
    <w:rsid w:val="004A1E9A"/>
    <w:rsid w:val="004A2180"/>
    <w:rsid w:val="004A2D53"/>
    <w:rsid w:val="004A2FEB"/>
    <w:rsid w:val="004A37E5"/>
    <w:rsid w:val="004A413C"/>
    <w:rsid w:val="004A4164"/>
    <w:rsid w:val="004A454B"/>
    <w:rsid w:val="004A5615"/>
    <w:rsid w:val="004A5B49"/>
    <w:rsid w:val="004A6745"/>
    <w:rsid w:val="004A6E79"/>
    <w:rsid w:val="004A700B"/>
    <w:rsid w:val="004A770D"/>
    <w:rsid w:val="004B0540"/>
    <w:rsid w:val="004B0826"/>
    <w:rsid w:val="004B0E8A"/>
    <w:rsid w:val="004B0EC5"/>
    <w:rsid w:val="004B13AD"/>
    <w:rsid w:val="004B14A3"/>
    <w:rsid w:val="004B1935"/>
    <w:rsid w:val="004B2C65"/>
    <w:rsid w:val="004B352A"/>
    <w:rsid w:val="004B40C7"/>
    <w:rsid w:val="004B49BB"/>
    <w:rsid w:val="004B515E"/>
    <w:rsid w:val="004B5BCE"/>
    <w:rsid w:val="004B5C05"/>
    <w:rsid w:val="004B6656"/>
    <w:rsid w:val="004B6699"/>
    <w:rsid w:val="004B6765"/>
    <w:rsid w:val="004B69F1"/>
    <w:rsid w:val="004B70FF"/>
    <w:rsid w:val="004B748E"/>
    <w:rsid w:val="004B75C7"/>
    <w:rsid w:val="004B7DD1"/>
    <w:rsid w:val="004C0106"/>
    <w:rsid w:val="004C03F8"/>
    <w:rsid w:val="004C0550"/>
    <w:rsid w:val="004C09CB"/>
    <w:rsid w:val="004C1A9C"/>
    <w:rsid w:val="004C1BDB"/>
    <w:rsid w:val="004C1D1B"/>
    <w:rsid w:val="004C2754"/>
    <w:rsid w:val="004C28E5"/>
    <w:rsid w:val="004C2BCA"/>
    <w:rsid w:val="004C36B5"/>
    <w:rsid w:val="004C3E4A"/>
    <w:rsid w:val="004C4651"/>
    <w:rsid w:val="004C4700"/>
    <w:rsid w:val="004C4F42"/>
    <w:rsid w:val="004C62AA"/>
    <w:rsid w:val="004C6442"/>
    <w:rsid w:val="004C6C50"/>
    <w:rsid w:val="004C7402"/>
    <w:rsid w:val="004C7CAB"/>
    <w:rsid w:val="004D00F4"/>
    <w:rsid w:val="004D0753"/>
    <w:rsid w:val="004D1051"/>
    <w:rsid w:val="004D1196"/>
    <w:rsid w:val="004D144C"/>
    <w:rsid w:val="004D145F"/>
    <w:rsid w:val="004D14CD"/>
    <w:rsid w:val="004D1D26"/>
    <w:rsid w:val="004D203E"/>
    <w:rsid w:val="004D2B82"/>
    <w:rsid w:val="004D2D71"/>
    <w:rsid w:val="004D30AB"/>
    <w:rsid w:val="004D3332"/>
    <w:rsid w:val="004D37F6"/>
    <w:rsid w:val="004D386A"/>
    <w:rsid w:val="004D3F72"/>
    <w:rsid w:val="004D3FB9"/>
    <w:rsid w:val="004D402F"/>
    <w:rsid w:val="004D4349"/>
    <w:rsid w:val="004D4C5F"/>
    <w:rsid w:val="004D5407"/>
    <w:rsid w:val="004D5501"/>
    <w:rsid w:val="004D5907"/>
    <w:rsid w:val="004D5EF7"/>
    <w:rsid w:val="004D6443"/>
    <w:rsid w:val="004D6AC5"/>
    <w:rsid w:val="004D6C04"/>
    <w:rsid w:val="004D6CAC"/>
    <w:rsid w:val="004D6D01"/>
    <w:rsid w:val="004D71A5"/>
    <w:rsid w:val="004D7AE0"/>
    <w:rsid w:val="004E0337"/>
    <w:rsid w:val="004E0A1D"/>
    <w:rsid w:val="004E1957"/>
    <w:rsid w:val="004E1E48"/>
    <w:rsid w:val="004E25DF"/>
    <w:rsid w:val="004E26F0"/>
    <w:rsid w:val="004E2DBC"/>
    <w:rsid w:val="004E30A7"/>
    <w:rsid w:val="004E3136"/>
    <w:rsid w:val="004E3174"/>
    <w:rsid w:val="004E3975"/>
    <w:rsid w:val="004E4DEA"/>
    <w:rsid w:val="004E5305"/>
    <w:rsid w:val="004E57A7"/>
    <w:rsid w:val="004E60A4"/>
    <w:rsid w:val="004E6249"/>
    <w:rsid w:val="004E718C"/>
    <w:rsid w:val="004E7261"/>
    <w:rsid w:val="004E72D0"/>
    <w:rsid w:val="004E73A9"/>
    <w:rsid w:val="004E7612"/>
    <w:rsid w:val="004E7ED2"/>
    <w:rsid w:val="004F01A4"/>
    <w:rsid w:val="004F0401"/>
    <w:rsid w:val="004F06D8"/>
    <w:rsid w:val="004F0B51"/>
    <w:rsid w:val="004F188C"/>
    <w:rsid w:val="004F1D53"/>
    <w:rsid w:val="004F28F5"/>
    <w:rsid w:val="004F2943"/>
    <w:rsid w:val="004F2B7B"/>
    <w:rsid w:val="004F5103"/>
    <w:rsid w:val="004F510E"/>
    <w:rsid w:val="004F51E7"/>
    <w:rsid w:val="004F5814"/>
    <w:rsid w:val="004F5C5C"/>
    <w:rsid w:val="004F5FB0"/>
    <w:rsid w:val="004F6DE2"/>
    <w:rsid w:val="004F7671"/>
    <w:rsid w:val="004F7689"/>
    <w:rsid w:val="004F7E52"/>
    <w:rsid w:val="00500197"/>
    <w:rsid w:val="005005E1"/>
    <w:rsid w:val="00500D07"/>
    <w:rsid w:val="00500F65"/>
    <w:rsid w:val="00501024"/>
    <w:rsid w:val="00501057"/>
    <w:rsid w:val="0050174A"/>
    <w:rsid w:val="00502236"/>
    <w:rsid w:val="00502323"/>
    <w:rsid w:val="005023D2"/>
    <w:rsid w:val="00502845"/>
    <w:rsid w:val="00502FBC"/>
    <w:rsid w:val="005031E9"/>
    <w:rsid w:val="0050345E"/>
    <w:rsid w:val="00503EC0"/>
    <w:rsid w:val="005055C9"/>
    <w:rsid w:val="00506106"/>
    <w:rsid w:val="00506531"/>
    <w:rsid w:val="005066B2"/>
    <w:rsid w:val="00506702"/>
    <w:rsid w:val="0050674A"/>
    <w:rsid w:val="00506AB7"/>
    <w:rsid w:val="0050774E"/>
    <w:rsid w:val="005077F5"/>
    <w:rsid w:val="005078F8"/>
    <w:rsid w:val="00510C1B"/>
    <w:rsid w:val="00510F35"/>
    <w:rsid w:val="00511B0A"/>
    <w:rsid w:val="00511C94"/>
    <w:rsid w:val="00511D71"/>
    <w:rsid w:val="00511EEF"/>
    <w:rsid w:val="00512425"/>
    <w:rsid w:val="005127F7"/>
    <w:rsid w:val="00512CFF"/>
    <w:rsid w:val="005131B5"/>
    <w:rsid w:val="00513401"/>
    <w:rsid w:val="00513559"/>
    <w:rsid w:val="00513785"/>
    <w:rsid w:val="00513AD7"/>
    <w:rsid w:val="00513C76"/>
    <w:rsid w:val="00513F27"/>
    <w:rsid w:val="005140D2"/>
    <w:rsid w:val="00514718"/>
    <w:rsid w:val="005155DF"/>
    <w:rsid w:val="00515935"/>
    <w:rsid w:val="00515B06"/>
    <w:rsid w:val="00515B66"/>
    <w:rsid w:val="00515CF9"/>
    <w:rsid w:val="0051616F"/>
    <w:rsid w:val="0051619A"/>
    <w:rsid w:val="005203BE"/>
    <w:rsid w:val="00521077"/>
    <w:rsid w:val="00521936"/>
    <w:rsid w:val="00521BEF"/>
    <w:rsid w:val="00522370"/>
    <w:rsid w:val="0052240B"/>
    <w:rsid w:val="00522788"/>
    <w:rsid w:val="005227EC"/>
    <w:rsid w:val="00522D4F"/>
    <w:rsid w:val="00523446"/>
    <w:rsid w:val="00523B54"/>
    <w:rsid w:val="00523C2C"/>
    <w:rsid w:val="0052415D"/>
    <w:rsid w:val="00524DBD"/>
    <w:rsid w:val="00524F6F"/>
    <w:rsid w:val="005250E1"/>
    <w:rsid w:val="0052563D"/>
    <w:rsid w:val="0052566D"/>
    <w:rsid w:val="00525E0B"/>
    <w:rsid w:val="00525F52"/>
    <w:rsid w:val="005260FF"/>
    <w:rsid w:val="00526D48"/>
    <w:rsid w:val="00527024"/>
    <w:rsid w:val="00527420"/>
    <w:rsid w:val="0053216E"/>
    <w:rsid w:val="00532257"/>
    <w:rsid w:val="00532A80"/>
    <w:rsid w:val="00532ACD"/>
    <w:rsid w:val="00532E93"/>
    <w:rsid w:val="005331C4"/>
    <w:rsid w:val="005332C5"/>
    <w:rsid w:val="00533359"/>
    <w:rsid w:val="005337E2"/>
    <w:rsid w:val="00533E65"/>
    <w:rsid w:val="00534136"/>
    <w:rsid w:val="00534185"/>
    <w:rsid w:val="005359B5"/>
    <w:rsid w:val="00535C0B"/>
    <w:rsid w:val="00535F3F"/>
    <w:rsid w:val="00535F85"/>
    <w:rsid w:val="00536591"/>
    <w:rsid w:val="00536F1C"/>
    <w:rsid w:val="00537650"/>
    <w:rsid w:val="005377EE"/>
    <w:rsid w:val="00537D8D"/>
    <w:rsid w:val="00540AB7"/>
    <w:rsid w:val="00541103"/>
    <w:rsid w:val="00541224"/>
    <w:rsid w:val="00541639"/>
    <w:rsid w:val="0054186D"/>
    <w:rsid w:val="00541DC9"/>
    <w:rsid w:val="00543394"/>
    <w:rsid w:val="005433EF"/>
    <w:rsid w:val="00543AD0"/>
    <w:rsid w:val="005445DD"/>
    <w:rsid w:val="0054478C"/>
    <w:rsid w:val="005452B1"/>
    <w:rsid w:val="00545399"/>
    <w:rsid w:val="005454E1"/>
    <w:rsid w:val="00545990"/>
    <w:rsid w:val="00545A92"/>
    <w:rsid w:val="00546886"/>
    <w:rsid w:val="00547BE9"/>
    <w:rsid w:val="005507D4"/>
    <w:rsid w:val="005508EE"/>
    <w:rsid w:val="005513DF"/>
    <w:rsid w:val="005514C1"/>
    <w:rsid w:val="00552593"/>
    <w:rsid w:val="0055274E"/>
    <w:rsid w:val="005527A6"/>
    <w:rsid w:val="00553667"/>
    <w:rsid w:val="00553C14"/>
    <w:rsid w:val="00553E70"/>
    <w:rsid w:val="00554077"/>
    <w:rsid w:val="005553BA"/>
    <w:rsid w:val="00555783"/>
    <w:rsid w:val="00555991"/>
    <w:rsid w:val="00555AC8"/>
    <w:rsid w:val="00556716"/>
    <w:rsid w:val="00556875"/>
    <w:rsid w:val="00556A18"/>
    <w:rsid w:val="00556AF3"/>
    <w:rsid w:val="005571B7"/>
    <w:rsid w:val="005572A8"/>
    <w:rsid w:val="005575FB"/>
    <w:rsid w:val="00557D30"/>
    <w:rsid w:val="00560300"/>
    <w:rsid w:val="00560CFF"/>
    <w:rsid w:val="005610B5"/>
    <w:rsid w:val="005613E1"/>
    <w:rsid w:val="0056257C"/>
    <w:rsid w:val="00562752"/>
    <w:rsid w:val="00563040"/>
    <w:rsid w:val="005640D1"/>
    <w:rsid w:val="005642B0"/>
    <w:rsid w:val="0056568A"/>
    <w:rsid w:val="00565699"/>
    <w:rsid w:val="00565AEC"/>
    <w:rsid w:val="0056637D"/>
    <w:rsid w:val="005664F5"/>
    <w:rsid w:val="00566A7B"/>
    <w:rsid w:val="00567A3D"/>
    <w:rsid w:val="005700C7"/>
    <w:rsid w:val="005701B2"/>
    <w:rsid w:val="00571190"/>
    <w:rsid w:val="00571913"/>
    <w:rsid w:val="0057278B"/>
    <w:rsid w:val="00572FB9"/>
    <w:rsid w:val="00573852"/>
    <w:rsid w:val="005739F5"/>
    <w:rsid w:val="0057420C"/>
    <w:rsid w:val="00574236"/>
    <w:rsid w:val="00574A5B"/>
    <w:rsid w:val="00574DBF"/>
    <w:rsid w:val="0057536D"/>
    <w:rsid w:val="005759BC"/>
    <w:rsid w:val="00575D15"/>
    <w:rsid w:val="00575E6B"/>
    <w:rsid w:val="00576826"/>
    <w:rsid w:val="00576D00"/>
    <w:rsid w:val="005770F2"/>
    <w:rsid w:val="005775D4"/>
    <w:rsid w:val="0057787E"/>
    <w:rsid w:val="005779B5"/>
    <w:rsid w:val="00577FD0"/>
    <w:rsid w:val="00580BC2"/>
    <w:rsid w:val="00580C02"/>
    <w:rsid w:val="00580DB2"/>
    <w:rsid w:val="005811DF"/>
    <w:rsid w:val="005817BF"/>
    <w:rsid w:val="005818E0"/>
    <w:rsid w:val="00581D9F"/>
    <w:rsid w:val="00581DCB"/>
    <w:rsid w:val="00581E0B"/>
    <w:rsid w:val="00581E3C"/>
    <w:rsid w:val="00581EEA"/>
    <w:rsid w:val="00582191"/>
    <w:rsid w:val="00583331"/>
    <w:rsid w:val="005835B8"/>
    <w:rsid w:val="00583790"/>
    <w:rsid w:val="00583CCB"/>
    <w:rsid w:val="00584828"/>
    <w:rsid w:val="00584BED"/>
    <w:rsid w:val="0058553E"/>
    <w:rsid w:val="005867A5"/>
    <w:rsid w:val="005870D0"/>
    <w:rsid w:val="0058730F"/>
    <w:rsid w:val="005873B8"/>
    <w:rsid w:val="005873E7"/>
    <w:rsid w:val="00587491"/>
    <w:rsid w:val="005876B0"/>
    <w:rsid w:val="00587C1C"/>
    <w:rsid w:val="00590391"/>
    <w:rsid w:val="00590433"/>
    <w:rsid w:val="005908B6"/>
    <w:rsid w:val="00590CA1"/>
    <w:rsid w:val="00591ABC"/>
    <w:rsid w:val="00591C89"/>
    <w:rsid w:val="005924B7"/>
    <w:rsid w:val="00592627"/>
    <w:rsid w:val="00592C26"/>
    <w:rsid w:val="00593038"/>
    <w:rsid w:val="00593101"/>
    <w:rsid w:val="00593716"/>
    <w:rsid w:val="00593726"/>
    <w:rsid w:val="005949A4"/>
    <w:rsid w:val="00594B3F"/>
    <w:rsid w:val="00595301"/>
    <w:rsid w:val="00595CC6"/>
    <w:rsid w:val="00596501"/>
    <w:rsid w:val="005967F8"/>
    <w:rsid w:val="00596F1D"/>
    <w:rsid w:val="00597CCC"/>
    <w:rsid w:val="005A0373"/>
    <w:rsid w:val="005A03C8"/>
    <w:rsid w:val="005A07CF"/>
    <w:rsid w:val="005A1FB4"/>
    <w:rsid w:val="005A23F1"/>
    <w:rsid w:val="005A244C"/>
    <w:rsid w:val="005A27A0"/>
    <w:rsid w:val="005A3192"/>
    <w:rsid w:val="005A39E8"/>
    <w:rsid w:val="005A3A88"/>
    <w:rsid w:val="005A3B8B"/>
    <w:rsid w:val="005A5B4B"/>
    <w:rsid w:val="005A5BFD"/>
    <w:rsid w:val="005A62FA"/>
    <w:rsid w:val="005A63F2"/>
    <w:rsid w:val="005A6A88"/>
    <w:rsid w:val="005A6B2C"/>
    <w:rsid w:val="005A6B5E"/>
    <w:rsid w:val="005A7544"/>
    <w:rsid w:val="005B029A"/>
    <w:rsid w:val="005B036B"/>
    <w:rsid w:val="005B0580"/>
    <w:rsid w:val="005B0BA4"/>
    <w:rsid w:val="005B0F01"/>
    <w:rsid w:val="005B1777"/>
    <w:rsid w:val="005B1927"/>
    <w:rsid w:val="005B1EB7"/>
    <w:rsid w:val="005B2EB2"/>
    <w:rsid w:val="005B46DA"/>
    <w:rsid w:val="005B6062"/>
    <w:rsid w:val="005B6503"/>
    <w:rsid w:val="005B7229"/>
    <w:rsid w:val="005B759E"/>
    <w:rsid w:val="005B788E"/>
    <w:rsid w:val="005B7A19"/>
    <w:rsid w:val="005B7B79"/>
    <w:rsid w:val="005C02A1"/>
    <w:rsid w:val="005C02CE"/>
    <w:rsid w:val="005C0B72"/>
    <w:rsid w:val="005C184B"/>
    <w:rsid w:val="005C1D1B"/>
    <w:rsid w:val="005C28E9"/>
    <w:rsid w:val="005C2988"/>
    <w:rsid w:val="005C2B28"/>
    <w:rsid w:val="005C33CF"/>
    <w:rsid w:val="005C3613"/>
    <w:rsid w:val="005C3C86"/>
    <w:rsid w:val="005C3FE5"/>
    <w:rsid w:val="005C42BC"/>
    <w:rsid w:val="005C4447"/>
    <w:rsid w:val="005C49AC"/>
    <w:rsid w:val="005C534E"/>
    <w:rsid w:val="005C5639"/>
    <w:rsid w:val="005C5BAC"/>
    <w:rsid w:val="005C5F86"/>
    <w:rsid w:val="005C730B"/>
    <w:rsid w:val="005C7E45"/>
    <w:rsid w:val="005D02A6"/>
    <w:rsid w:val="005D0452"/>
    <w:rsid w:val="005D05F8"/>
    <w:rsid w:val="005D0671"/>
    <w:rsid w:val="005D085D"/>
    <w:rsid w:val="005D09F8"/>
    <w:rsid w:val="005D0C10"/>
    <w:rsid w:val="005D11B2"/>
    <w:rsid w:val="005D122A"/>
    <w:rsid w:val="005D166F"/>
    <w:rsid w:val="005D16C3"/>
    <w:rsid w:val="005D1E81"/>
    <w:rsid w:val="005D2CDC"/>
    <w:rsid w:val="005D31CC"/>
    <w:rsid w:val="005D36BB"/>
    <w:rsid w:val="005D38AC"/>
    <w:rsid w:val="005D4058"/>
    <w:rsid w:val="005D4ED1"/>
    <w:rsid w:val="005D5381"/>
    <w:rsid w:val="005D5549"/>
    <w:rsid w:val="005D5BC3"/>
    <w:rsid w:val="005D5DB0"/>
    <w:rsid w:val="005D5FA3"/>
    <w:rsid w:val="005D624E"/>
    <w:rsid w:val="005D6615"/>
    <w:rsid w:val="005D6B07"/>
    <w:rsid w:val="005D6D06"/>
    <w:rsid w:val="005D7AFA"/>
    <w:rsid w:val="005E0049"/>
    <w:rsid w:val="005E068F"/>
    <w:rsid w:val="005E08B7"/>
    <w:rsid w:val="005E1046"/>
    <w:rsid w:val="005E122E"/>
    <w:rsid w:val="005E12CA"/>
    <w:rsid w:val="005E170D"/>
    <w:rsid w:val="005E19B4"/>
    <w:rsid w:val="005E1C9E"/>
    <w:rsid w:val="005E235F"/>
    <w:rsid w:val="005E297F"/>
    <w:rsid w:val="005E2AAE"/>
    <w:rsid w:val="005E2AEA"/>
    <w:rsid w:val="005E2F95"/>
    <w:rsid w:val="005E391B"/>
    <w:rsid w:val="005E40B8"/>
    <w:rsid w:val="005E4AFD"/>
    <w:rsid w:val="005E52AC"/>
    <w:rsid w:val="005E5B51"/>
    <w:rsid w:val="005E5CDE"/>
    <w:rsid w:val="005E64A7"/>
    <w:rsid w:val="005E6A50"/>
    <w:rsid w:val="005E6B3F"/>
    <w:rsid w:val="005E6C6E"/>
    <w:rsid w:val="005E6CDF"/>
    <w:rsid w:val="005E7974"/>
    <w:rsid w:val="005E7B95"/>
    <w:rsid w:val="005F0739"/>
    <w:rsid w:val="005F0AAC"/>
    <w:rsid w:val="005F1FF1"/>
    <w:rsid w:val="005F2A23"/>
    <w:rsid w:val="005F2F54"/>
    <w:rsid w:val="005F331D"/>
    <w:rsid w:val="005F3C7A"/>
    <w:rsid w:val="005F3DCD"/>
    <w:rsid w:val="005F4806"/>
    <w:rsid w:val="005F48BB"/>
    <w:rsid w:val="005F5194"/>
    <w:rsid w:val="005F56C2"/>
    <w:rsid w:val="005F5E0D"/>
    <w:rsid w:val="005F5F98"/>
    <w:rsid w:val="005F60D8"/>
    <w:rsid w:val="005F68FA"/>
    <w:rsid w:val="006000D2"/>
    <w:rsid w:val="006004D1"/>
    <w:rsid w:val="00600DC3"/>
    <w:rsid w:val="006011E5"/>
    <w:rsid w:val="00601BAD"/>
    <w:rsid w:val="00601D16"/>
    <w:rsid w:val="00602286"/>
    <w:rsid w:val="00602379"/>
    <w:rsid w:val="00603A41"/>
    <w:rsid w:val="006042C6"/>
    <w:rsid w:val="00604C37"/>
    <w:rsid w:val="006056B3"/>
    <w:rsid w:val="00605B8C"/>
    <w:rsid w:val="00605E44"/>
    <w:rsid w:val="00606090"/>
    <w:rsid w:val="00606EA9"/>
    <w:rsid w:val="006072AB"/>
    <w:rsid w:val="00607416"/>
    <w:rsid w:val="00607831"/>
    <w:rsid w:val="00610549"/>
    <w:rsid w:val="006107A8"/>
    <w:rsid w:val="00610B30"/>
    <w:rsid w:val="00611C5F"/>
    <w:rsid w:val="00611FF7"/>
    <w:rsid w:val="006123BA"/>
    <w:rsid w:val="00612CBE"/>
    <w:rsid w:val="0061326F"/>
    <w:rsid w:val="00613997"/>
    <w:rsid w:val="00614E20"/>
    <w:rsid w:val="00614E4A"/>
    <w:rsid w:val="00614EEF"/>
    <w:rsid w:val="00615024"/>
    <w:rsid w:val="00616049"/>
    <w:rsid w:val="006160AC"/>
    <w:rsid w:val="00616F6E"/>
    <w:rsid w:val="00616F94"/>
    <w:rsid w:val="0061726E"/>
    <w:rsid w:val="00617579"/>
    <w:rsid w:val="0061799A"/>
    <w:rsid w:val="0062046A"/>
    <w:rsid w:val="00620573"/>
    <w:rsid w:val="00620886"/>
    <w:rsid w:val="00620C97"/>
    <w:rsid w:val="0062159F"/>
    <w:rsid w:val="00621F88"/>
    <w:rsid w:val="00622098"/>
    <w:rsid w:val="006220E8"/>
    <w:rsid w:val="006220EB"/>
    <w:rsid w:val="006222A6"/>
    <w:rsid w:val="00622A8B"/>
    <w:rsid w:val="00622EDD"/>
    <w:rsid w:val="00622F83"/>
    <w:rsid w:val="0062318F"/>
    <w:rsid w:val="006234F3"/>
    <w:rsid w:val="0062352F"/>
    <w:rsid w:val="00623E88"/>
    <w:rsid w:val="0062438C"/>
    <w:rsid w:val="00624721"/>
    <w:rsid w:val="00624851"/>
    <w:rsid w:val="0062487D"/>
    <w:rsid w:val="00624B84"/>
    <w:rsid w:val="00624CC2"/>
    <w:rsid w:val="00625BD4"/>
    <w:rsid w:val="00625D20"/>
    <w:rsid w:val="006261E4"/>
    <w:rsid w:val="00626429"/>
    <w:rsid w:val="00626BFB"/>
    <w:rsid w:val="00626C81"/>
    <w:rsid w:val="0062745C"/>
    <w:rsid w:val="00627AEF"/>
    <w:rsid w:val="0063010E"/>
    <w:rsid w:val="0063018C"/>
    <w:rsid w:val="00630508"/>
    <w:rsid w:val="006306AE"/>
    <w:rsid w:val="00630C36"/>
    <w:rsid w:val="00631707"/>
    <w:rsid w:val="00631B39"/>
    <w:rsid w:val="00631CC3"/>
    <w:rsid w:val="00631CD5"/>
    <w:rsid w:val="006322C0"/>
    <w:rsid w:val="0063374C"/>
    <w:rsid w:val="00634BA6"/>
    <w:rsid w:val="0063571A"/>
    <w:rsid w:val="0063596D"/>
    <w:rsid w:val="0063652D"/>
    <w:rsid w:val="00636BB9"/>
    <w:rsid w:val="00636DFD"/>
    <w:rsid w:val="00636EED"/>
    <w:rsid w:val="00637269"/>
    <w:rsid w:val="0063752B"/>
    <w:rsid w:val="006376EC"/>
    <w:rsid w:val="00640559"/>
    <w:rsid w:val="0064071F"/>
    <w:rsid w:val="00641285"/>
    <w:rsid w:val="0064180A"/>
    <w:rsid w:val="00641876"/>
    <w:rsid w:val="00641A0C"/>
    <w:rsid w:val="00641DB9"/>
    <w:rsid w:val="006426D0"/>
    <w:rsid w:val="00642C5A"/>
    <w:rsid w:val="00643FFF"/>
    <w:rsid w:val="006443FC"/>
    <w:rsid w:val="006446FA"/>
    <w:rsid w:val="00644818"/>
    <w:rsid w:val="006451D8"/>
    <w:rsid w:val="00645623"/>
    <w:rsid w:val="00645F04"/>
    <w:rsid w:val="0064636D"/>
    <w:rsid w:val="00646500"/>
    <w:rsid w:val="0064687A"/>
    <w:rsid w:val="00646A68"/>
    <w:rsid w:val="00646AC0"/>
    <w:rsid w:val="0064700E"/>
    <w:rsid w:val="006470BC"/>
    <w:rsid w:val="00647801"/>
    <w:rsid w:val="00647DC0"/>
    <w:rsid w:val="00647DDC"/>
    <w:rsid w:val="00650FB2"/>
    <w:rsid w:val="006510A3"/>
    <w:rsid w:val="00651A3D"/>
    <w:rsid w:val="00651CA0"/>
    <w:rsid w:val="00651E77"/>
    <w:rsid w:val="006524F2"/>
    <w:rsid w:val="00652819"/>
    <w:rsid w:val="00653870"/>
    <w:rsid w:val="00654CB0"/>
    <w:rsid w:val="00654D9F"/>
    <w:rsid w:val="00654F46"/>
    <w:rsid w:val="006550E8"/>
    <w:rsid w:val="00655252"/>
    <w:rsid w:val="006553BC"/>
    <w:rsid w:val="006555A1"/>
    <w:rsid w:val="006555AA"/>
    <w:rsid w:val="006555D0"/>
    <w:rsid w:val="006559BD"/>
    <w:rsid w:val="006564E8"/>
    <w:rsid w:val="00656FBE"/>
    <w:rsid w:val="00657834"/>
    <w:rsid w:val="00657896"/>
    <w:rsid w:val="00660B82"/>
    <w:rsid w:val="00660C27"/>
    <w:rsid w:val="006614CA"/>
    <w:rsid w:val="00661695"/>
    <w:rsid w:val="00661727"/>
    <w:rsid w:val="00661B88"/>
    <w:rsid w:val="00661F70"/>
    <w:rsid w:val="00662000"/>
    <w:rsid w:val="00663735"/>
    <w:rsid w:val="00663A49"/>
    <w:rsid w:val="00663C48"/>
    <w:rsid w:val="006655DE"/>
    <w:rsid w:val="00665D5E"/>
    <w:rsid w:val="00666315"/>
    <w:rsid w:val="0066650C"/>
    <w:rsid w:val="006676FF"/>
    <w:rsid w:val="006678FA"/>
    <w:rsid w:val="00670311"/>
    <w:rsid w:val="0067065B"/>
    <w:rsid w:val="00670727"/>
    <w:rsid w:val="006711AE"/>
    <w:rsid w:val="00671203"/>
    <w:rsid w:val="006716CC"/>
    <w:rsid w:val="00672126"/>
    <w:rsid w:val="00672A1C"/>
    <w:rsid w:val="00672EA8"/>
    <w:rsid w:val="006733DA"/>
    <w:rsid w:val="006735FE"/>
    <w:rsid w:val="00673B89"/>
    <w:rsid w:val="00673D8A"/>
    <w:rsid w:val="00673F82"/>
    <w:rsid w:val="00674C24"/>
    <w:rsid w:val="006752D8"/>
    <w:rsid w:val="00675C21"/>
    <w:rsid w:val="00675CA3"/>
    <w:rsid w:val="00675CBD"/>
    <w:rsid w:val="00675FC7"/>
    <w:rsid w:val="006774D3"/>
    <w:rsid w:val="00677A96"/>
    <w:rsid w:val="0068008D"/>
    <w:rsid w:val="006802C5"/>
    <w:rsid w:val="00681718"/>
    <w:rsid w:val="00681791"/>
    <w:rsid w:val="00681A4B"/>
    <w:rsid w:val="00682E2F"/>
    <w:rsid w:val="006835AD"/>
    <w:rsid w:val="006836C9"/>
    <w:rsid w:val="00684234"/>
    <w:rsid w:val="006842FE"/>
    <w:rsid w:val="00685666"/>
    <w:rsid w:val="0068568A"/>
    <w:rsid w:val="00685775"/>
    <w:rsid w:val="006864DF"/>
    <w:rsid w:val="0068698C"/>
    <w:rsid w:val="00686A2E"/>
    <w:rsid w:val="006870D1"/>
    <w:rsid w:val="0068713F"/>
    <w:rsid w:val="006873BB"/>
    <w:rsid w:val="00687627"/>
    <w:rsid w:val="00687A19"/>
    <w:rsid w:val="00687EF6"/>
    <w:rsid w:val="00690ED0"/>
    <w:rsid w:val="00691034"/>
    <w:rsid w:val="0069159F"/>
    <w:rsid w:val="00691886"/>
    <w:rsid w:val="006919D3"/>
    <w:rsid w:val="00691F8B"/>
    <w:rsid w:val="00692088"/>
    <w:rsid w:val="00692369"/>
    <w:rsid w:val="0069252D"/>
    <w:rsid w:val="00692961"/>
    <w:rsid w:val="006929C7"/>
    <w:rsid w:val="00693462"/>
    <w:rsid w:val="0069365B"/>
    <w:rsid w:val="0069393C"/>
    <w:rsid w:val="00693C18"/>
    <w:rsid w:val="00693CC7"/>
    <w:rsid w:val="00693F5D"/>
    <w:rsid w:val="00693FBE"/>
    <w:rsid w:val="00694351"/>
    <w:rsid w:val="00694DD1"/>
    <w:rsid w:val="00694E26"/>
    <w:rsid w:val="0069588E"/>
    <w:rsid w:val="00695CA4"/>
    <w:rsid w:val="00695FD1"/>
    <w:rsid w:val="00696039"/>
    <w:rsid w:val="006963F9"/>
    <w:rsid w:val="00696935"/>
    <w:rsid w:val="00696A99"/>
    <w:rsid w:val="00697518"/>
    <w:rsid w:val="006975B0"/>
    <w:rsid w:val="00697EB7"/>
    <w:rsid w:val="006A02CF"/>
    <w:rsid w:val="006A0B19"/>
    <w:rsid w:val="006A0BC4"/>
    <w:rsid w:val="006A0F1A"/>
    <w:rsid w:val="006A1548"/>
    <w:rsid w:val="006A2340"/>
    <w:rsid w:val="006A239D"/>
    <w:rsid w:val="006A23A9"/>
    <w:rsid w:val="006A2A2F"/>
    <w:rsid w:val="006A387D"/>
    <w:rsid w:val="006A39E4"/>
    <w:rsid w:val="006A3D8B"/>
    <w:rsid w:val="006A4798"/>
    <w:rsid w:val="006A4B76"/>
    <w:rsid w:val="006A4BEF"/>
    <w:rsid w:val="006A5400"/>
    <w:rsid w:val="006A56FA"/>
    <w:rsid w:val="006A5BB3"/>
    <w:rsid w:val="006A65F7"/>
    <w:rsid w:val="006A6F48"/>
    <w:rsid w:val="006A6FEB"/>
    <w:rsid w:val="006B0E6B"/>
    <w:rsid w:val="006B0E8B"/>
    <w:rsid w:val="006B1094"/>
    <w:rsid w:val="006B16CD"/>
    <w:rsid w:val="006B1AB4"/>
    <w:rsid w:val="006B1AC8"/>
    <w:rsid w:val="006B2A38"/>
    <w:rsid w:val="006B3277"/>
    <w:rsid w:val="006B394C"/>
    <w:rsid w:val="006B3E0F"/>
    <w:rsid w:val="006B3E42"/>
    <w:rsid w:val="006B44D7"/>
    <w:rsid w:val="006B4B50"/>
    <w:rsid w:val="006B4DA4"/>
    <w:rsid w:val="006B5552"/>
    <w:rsid w:val="006B5FC7"/>
    <w:rsid w:val="006B6464"/>
    <w:rsid w:val="006B6637"/>
    <w:rsid w:val="006B6987"/>
    <w:rsid w:val="006B6DEA"/>
    <w:rsid w:val="006B7350"/>
    <w:rsid w:val="006B73ED"/>
    <w:rsid w:val="006C1054"/>
    <w:rsid w:val="006C2010"/>
    <w:rsid w:val="006C2D51"/>
    <w:rsid w:val="006C324C"/>
    <w:rsid w:val="006C347C"/>
    <w:rsid w:val="006C3589"/>
    <w:rsid w:val="006C3DE2"/>
    <w:rsid w:val="006C48ED"/>
    <w:rsid w:val="006C4AD5"/>
    <w:rsid w:val="006C4B33"/>
    <w:rsid w:val="006C5368"/>
    <w:rsid w:val="006C5B2C"/>
    <w:rsid w:val="006C5C0D"/>
    <w:rsid w:val="006C6129"/>
    <w:rsid w:val="006C6286"/>
    <w:rsid w:val="006C7114"/>
    <w:rsid w:val="006C7509"/>
    <w:rsid w:val="006C7992"/>
    <w:rsid w:val="006C7DDE"/>
    <w:rsid w:val="006D0C1D"/>
    <w:rsid w:val="006D0C85"/>
    <w:rsid w:val="006D1A8E"/>
    <w:rsid w:val="006D238C"/>
    <w:rsid w:val="006D31C4"/>
    <w:rsid w:val="006D34DE"/>
    <w:rsid w:val="006D3580"/>
    <w:rsid w:val="006D4EC5"/>
    <w:rsid w:val="006D55A5"/>
    <w:rsid w:val="006D5943"/>
    <w:rsid w:val="006D5DFE"/>
    <w:rsid w:val="006D639C"/>
    <w:rsid w:val="006D6687"/>
    <w:rsid w:val="006D6867"/>
    <w:rsid w:val="006D692A"/>
    <w:rsid w:val="006D6D64"/>
    <w:rsid w:val="006D7D6C"/>
    <w:rsid w:val="006D7FD8"/>
    <w:rsid w:val="006E0084"/>
    <w:rsid w:val="006E00B1"/>
    <w:rsid w:val="006E0A34"/>
    <w:rsid w:val="006E0CF4"/>
    <w:rsid w:val="006E12CC"/>
    <w:rsid w:val="006E165A"/>
    <w:rsid w:val="006E175E"/>
    <w:rsid w:val="006E17F1"/>
    <w:rsid w:val="006E1A9E"/>
    <w:rsid w:val="006E1BB9"/>
    <w:rsid w:val="006E210C"/>
    <w:rsid w:val="006E22E1"/>
    <w:rsid w:val="006E2346"/>
    <w:rsid w:val="006E25B9"/>
    <w:rsid w:val="006E2A97"/>
    <w:rsid w:val="006E2DA4"/>
    <w:rsid w:val="006E373C"/>
    <w:rsid w:val="006E39A4"/>
    <w:rsid w:val="006E4139"/>
    <w:rsid w:val="006E42B0"/>
    <w:rsid w:val="006E43EF"/>
    <w:rsid w:val="006E44BF"/>
    <w:rsid w:val="006E5374"/>
    <w:rsid w:val="006E5E31"/>
    <w:rsid w:val="006E6AA6"/>
    <w:rsid w:val="006E7905"/>
    <w:rsid w:val="006E7C2E"/>
    <w:rsid w:val="006E7C43"/>
    <w:rsid w:val="006F046F"/>
    <w:rsid w:val="006F049D"/>
    <w:rsid w:val="006F04FB"/>
    <w:rsid w:val="006F089F"/>
    <w:rsid w:val="006F173C"/>
    <w:rsid w:val="006F2469"/>
    <w:rsid w:val="006F26BB"/>
    <w:rsid w:val="006F2F3C"/>
    <w:rsid w:val="006F30B8"/>
    <w:rsid w:val="006F3660"/>
    <w:rsid w:val="006F370F"/>
    <w:rsid w:val="006F4287"/>
    <w:rsid w:val="006F4E09"/>
    <w:rsid w:val="006F576C"/>
    <w:rsid w:val="006F5B0E"/>
    <w:rsid w:val="006F6834"/>
    <w:rsid w:val="006F6FAD"/>
    <w:rsid w:val="006F705B"/>
    <w:rsid w:val="006F706B"/>
    <w:rsid w:val="006F72E8"/>
    <w:rsid w:val="006F73BA"/>
    <w:rsid w:val="006F7814"/>
    <w:rsid w:val="006F7A4F"/>
    <w:rsid w:val="006F7BEE"/>
    <w:rsid w:val="007010D9"/>
    <w:rsid w:val="00701325"/>
    <w:rsid w:val="007015AB"/>
    <w:rsid w:val="0070184A"/>
    <w:rsid w:val="00701F8A"/>
    <w:rsid w:val="0070237D"/>
    <w:rsid w:val="007023CD"/>
    <w:rsid w:val="00702A2A"/>
    <w:rsid w:val="00702CA3"/>
    <w:rsid w:val="00705111"/>
    <w:rsid w:val="007054FD"/>
    <w:rsid w:val="00705AC6"/>
    <w:rsid w:val="007060ED"/>
    <w:rsid w:val="007063C9"/>
    <w:rsid w:val="007064CD"/>
    <w:rsid w:val="007067F3"/>
    <w:rsid w:val="007067F8"/>
    <w:rsid w:val="00706A4D"/>
    <w:rsid w:val="00706AC2"/>
    <w:rsid w:val="00707EAE"/>
    <w:rsid w:val="00707EFA"/>
    <w:rsid w:val="00710130"/>
    <w:rsid w:val="007101D8"/>
    <w:rsid w:val="00710744"/>
    <w:rsid w:val="00710768"/>
    <w:rsid w:val="00710AAF"/>
    <w:rsid w:val="0071142A"/>
    <w:rsid w:val="007121AE"/>
    <w:rsid w:val="00712AC7"/>
    <w:rsid w:val="007133B0"/>
    <w:rsid w:val="00713509"/>
    <w:rsid w:val="00713F91"/>
    <w:rsid w:val="00714C77"/>
    <w:rsid w:val="00715385"/>
    <w:rsid w:val="00715540"/>
    <w:rsid w:val="00716349"/>
    <w:rsid w:val="0071677B"/>
    <w:rsid w:val="0071698E"/>
    <w:rsid w:val="00717145"/>
    <w:rsid w:val="00717818"/>
    <w:rsid w:val="00717905"/>
    <w:rsid w:val="00717DE9"/>
    <w:rsid w:val="00720194"/>
    <w:rsid w:val="007201D1"/>
    <w:rsid w:val="0072028D"/>
    <w:rsid w:val="0072069D"/>
    <w:rsid w:val="0072073B"/>
    <w:rsid w:val="00720B0C"/>
    <w:rsid w:val="00720EEB"/>
    <w:rsid w:val="007211D3"/>
    <w:rsid w:val="00721284"/>
    <w:rsid w:val="0072142F"/>
    <w:rsid w:val="00721A0A"/>
    <w:rsid w:val="0072219C"/>
    <w:rsid w:val="00722A4B"/>
    <w:rsid w:val="00722A8A"/>
    <w:rsid w:val="0072310D"/>
    <w:rsid w:val="00723679"/>
    <w:rsid w:val="00723D1C"/>
    <w:rsid w:val="007240F5"/>
    <w:rsid w:val="00724115"/>
    <w:rsid w:val="00724F5C"/>
    <w:rsid w:val="007259AF"/>
    <w:rsid w:val="00725A47"/>
    <w:rsid w:val="0072604C"/>
    <w:rsid w:val="007262E1"/>
    <w:rsid w:val="007269AE"/>
    <w:rsid w:val="007274C9"/>
    <w:rsid w:val="0072785E"/>
    <w:rsid w:val="00727969"/>
    <w:rsid w:val="00727BCD"/>
    <w:rsid w:val="00730D79"/>
    <w:rsid w:val="00730F59"/>
    <w:rsid w:val="0073150F"/>
    <w:rsid w:val="007315CB"/>
    <w:rsid w:val="007315CC"/>
    <w:rsid w:val="00731858"/>
    <w:rsid w:val="0073235F"/>
    <w:rsid w:val="007332C4"/>
    <w:rsid w:val="0073409E"/>
    <w:rsid w:val="00734330"/>
    <w:rsid w:val="00734B02"/>
    <w:rsid w:val="007356BE"/>
    <w:rsid w:val="00735A1A"/>
    <w:rsid w:val="00735A74"/>
    <w:rsid w:val="00735D5A"/>
    <w:rsid w:val="00735F81"/>
    <w:rsid w:val="00736345"/>
    <w:rsid w:val="007366EE"/>
    <w:rsid w:val="0073674B"/>
    <w:rsid w:val="00740523"/>
    <w:rsid w:val="00740EA9"/>
    <w:rsid w:val="007411A9"/>
    <w:rsid w:val="00741364"/>
    <w:rsid w:val="00741667"/>
    <w:rsid w:val="0074274E"/>
    <w:rsid w:val="00742DF1"/>
    <w:rsid w:val="0074321C"/>
    <w:rsid w:val="007439BF"/>
    <w:rsid w:val="00743E0C"/>
    <w:rsid w:val="00744268"/>
    <w:rsid w:val="00744530"/>
    <w:rsid w:val="007448A8"/>
    <w:rsid w:val="00745078"/>
    <w:rsid w:val="00745275"/>
    <w:rsid w:val="00745FDB"/>
    <w:rsid w:val="00745FF1"/>
    <w:rsid w:val="007462BC"/>
    <w:rsid w:val="007463D0"/>
    <w:rsid w:val="00746B55"/>
    <w:rsid w:val="007470EE"/>
    <w:rsid w:val="00747557"/>
    <w:rsid w:val="00747938"/>
    <w:rsid w:val="00750645"/>
    <w:rsid w:val="00750710"/>
    <w:rsid w:val="007507C4"/>
    <w:rsid w:val="0075106C"/>
    <w:rsid w:val="007511E0"/>
    <w:rsid w:val="007516BD"/>
    <w:rsid w:val="007518D9"/>
    <w:rsid w:val="00751F39"/>
    <w:rsid w:val="00752064"/>
    <w:rsid w:val="00752A88"/>
    <w:rsid w:val="00753043"/>
    <w:rsid w:val="007532B9"/>
    <w:rsid w:val="007532D9"/>
    <w:rsid w:val="00753B7B"/>
    <w:rsid w:val="007547E0"/>
    <w:rsid w:val="00755233"/>
    <w:rsid w:val="00755494"/>
    <w:rsid w:val="00755F8A"/>
    <w:rsid w:val="00756226"/>
    <w:rsid w:val="00756491"/>
    <w:rsid w:val="00756629"/>
    <w:rsid w:val="00756B15"/>
    <w:rsid w:val="007579FB"/>
    <w:rsid w:val="00757FD0"/>
    <w:rsid w:val="00760482"/>
    <w:rsid w:val="0076060E"/>
    <w:rsid w:val="00760736"/>
    <w:rsid w:val="00760D3E"/>
    <w:rsid w:val="00762215"/>
    <w:rsid w:val="0076241A"/>
    <w:rsid w:val="007624C0"/>
    <w:rsid w:val="00763245"/>
    <w:rsid w:val="007633E3"/>
    <w:rsid w:val="00763D0F"/>
    <w:rsid w:val="00764C0B"/>
    <w:rsid w:val="00764C82"/>
    <w:rsid w:val="00764F77"/>
    <w:rsid w:val="007653C1"/>
    <w:rsid w:val="00765CBD"/>
    <w:rsid w:val="00765ED3"/>
    <w:rsid w:val="0076612D"/>
    <w:rsid w:val="0076637B"/>
    <w:rsid w:val="007663B1"/>
    <w:rsid w:val="007670BE"/>
    <w:rsid w:val="0076732A"/>
    <w:rsid w:val="00767905"/>
    <w:rsid w:val="00767B39"/>
    <w:rsid w:val="00767CAD"/>
    <w:rsid w:val="00770301"/>
    <w:rsid w:val="007703F1"/>
    <w:rsid w:val="00770A81"/>
    <w:rsid w:val="007715FD"/>
    <w:rsid w:val="00772079"/>
    <w:rsid w:val="007726AC"/>
    <w:rsid w:val="00772855"/>
    <w:rsid w:val="00772913"/>
    <w:rsid w:val="00772A20"/>
    <w:rsid w:val="00772B3D"/>
    <w:rsid w:val="00772D56"/>
    <w:rsid w:val="00772D6A"/>
    <w:rsid w:val="007750AF"/>
    <w:rsid w:val="00775CA0"/>
    <w:rsid w:val="00775E9F"/>
    <w:rsid w:val="0077701E"/>
    <w:rsid w:val="0077724C"/>
    <w:rsid w:val="0077748A"/>
    <w:rsid w:val="00780167"/>
    <w:rsid w:val="007801D2"/>
    <w:rsid w:val="00780298"/>
    <w:rsid w:val="00780707"/>
    <w:rsid w:val="00780769"/>
    <w:rsid w:val="00780998"/>
    <w:rsid w:val="0078200C"/>
    <w:rsid w:val="00783617"/>
    <w:rsid w:val="007836CA"/>
    <w:rsid w:val="00783CA9"/>
    <w:rsid w:val="00784087"/>
    <w:rsid w:val="007841F9"/>
    <w:rsid w:val="0078450E"/>
    <w:rsid w:val="00785A9F"/>
    <w:rsid w:val="00785AC9"/>
    <w:rsid w:val="00786C44"/>
    <w:rsid w:val="00786F04"/>
    <w:rsid w:val="00787091"/>
    <w:rsid w:val="00787868"/>
    <w:rsid w:val="00790132"/>
    <w:rsid w:val="00790F6E"/>
    <w:rsid w:val="00791166"/>
    <w:rsid w:val="00791973"/>
    <w:rsid w:val="0079271A"/>
    <w:rsid w:val="0079277F"/>
    <w:rsid w:val="00792ECB"/>
    <w:rsid w:val="00793145"/>
    <w:rsid w:val="007937CD"/>
    <w:rsid w:val="00793D33"/>
    <w:rsid w:val="00794804"/>
    <w:rsid w:val="00794BB7"/>
    <w:rsid w:val="00796350"/>
    <w:rsid w:val="00796547"/>
    <w:rsid w:val="007965A8"/>
    <w:rsid w:val="0079695D"/>
    <w:rsid w:val="00797883"/>
    <w:rsid w:val="00797D72"/>
    <w:rsid w:val="00797E1E"/>
    <w:rsid w:val="007A02AC"/>
    <w:rsid w:val="007A12BE"/>
    <w:rsid w:val="007A14CB"/>
    <w:rsid w:val="007A16CC"/>
    <w:rsid w:val="007A16D8"/>
    <w:rsid w:val="007A2254"/>
    <w:rsid w:val="007A2F43"/>
    <w:rsid w:val="007A31F9"/>
    <w:rsid w:val="007A3592"/>
    <w:rsid w:val="007A3DFF"/>
    <w:rsid w:val="007A3EE6"/>
    <w:rsid w:val="007A4802"/>
    <w:rsid w:val="007A4FCE"/>
    <w:rsid w:val="007A51C8"/>
    <w:rsid w:val="007A63DF"/>
    <w:rsid w:val="007A692B"/>
    <w:rsid w:val="007A69F0"/>
    <w:rsid w:val="007A6ECF"/>
    <w:rsid w:val="007A6FC0"/>
    <w:rsid w:val="007A75A4"/>
    <w:rsid w:val="007A7614"/>
    <w:rsid w:val="007A7651"/>
    <w:rsid w:val="007A7A34"/>
    <w:rsid w:val="007A7C8E"/>
    <w:rsid w:val="007B0E17"/>
    <w:rsid w:val="007B1B4A"/>
    <w:rsid w:val="007B25A2"/>
    <w:rsid w:val="007B26BE"/>
    <w:rsid w:val="007B2AC3"/>
    <w:rsid w:val="007B2ADB"/>
    <w:rsid w:val="007B2EA0"/>
    <w:rsid w:val="007B378A"/>
    <w:rsid w:val="007B378C"/>
    <w:rsid w:val="007B3CD9"/>
    <w:rsid w:val="007B44E9"/>
    <w:rsid w:val="007B4705"/>
    <w:rsid w:val="007B5694"/>
    <w:rsid w:val="007B5DCA"/>
    <w:rsid w:val="007B6CC2"/>
    <w:rsid w:val="007B6F24"/>
    <w:rsid w:val="007B6F63"/>
    <w:rsid w:val="007B7290"/>
    <w:rsid w:val="007B74E2"/>
    <w:rsid w:val="007B7FF6"/>
    <w:rsid w:val="007C0963"/>
    <w:rsid w:val="007C0A59"/>
    <w:rsid w:val="007C0AE5"/>
    <w:rsid w:val="007C0C02"/>
    <w:rsid w:val="007C10D6"/>
    <w:rsid w:val="007C1743"/>
    <w:rsid w:val="007C18FB"/>
    <w:rsid w:val="007C2019"/>
    <w:rsid w:val="007C25BD"/>
    <w:rsid w:val="007C265D"/>
    <w:rsid w:val="007C26B1"/>
    <w:rsid w:val="007C2D6E"/>
    <w:rsid w:val="007C2D89"/>
    <w:rsid w:val="007C35C4"/>
    <w:rsid w:val="007C35FA"/>
    <w:rsid w:val="007C3662"/>
    <w:rsid w:val="007C394C"/>
    <w:rsid w:val="007C404C"/>
    <w:rsid w:val="007C53A2"/>
    <w:rsid w:val="007C595A"/>
    <w:rsid w:val="007C5E01"/>
    <w:rsid w:val="007C6159"/>
    <w:rsid w:val="007C7104"/>
    <w:rsid w:val="007C7BFE"/>
    <w:rsid w:val="007D0947"/>
    <w:rsid w:val="007D0E25"/>
    <w:rsid w:val="007D10BF"/>
    <w:rsid w:val="007D12CE"/>
    <w:rsid w:val="007D130D"/>
    <w:rsid w:val="007D139A"/>
    <w:rsid w:val="007D254C"/>
    <w:rsid w:val="007D3064"/>
    <w:rsid w:val="007D34C1"/>
    <w:rsid w:val="007D3636"/>
    <w:rsid w:val="007D37B9"/>
    <w:rsid w:val="007D3AAB"/>
    <w:rsid w:val="007D3DC8"/>
    <w:rsid w:val="007D5AC2"/>
    <w:rsid w:val="007D61F9"/>
    <w:rsid w:val="007D64E9"/>
    <w:rsid w:val="007D6B88"/>
    <w:rsid w:val="007D6D66"/>
    <w:rsid w:val="007D741E"/>
    <w:rsid w:val="007D7C77"/>
    <w:rsid w:val="007D7FC2"/>
    <w:rsid w:val="007E0438"/>
    <w:rsid w:val="007E0A52"/>
    <w:rsid w:val="007E0BA4"/>
    <w:rsid w:val="007E11B6"/>
    <w:rsid w:val="007E1476"/>
    <w:rsid w:val="007E1C97"/>
    <w:rsid w:val="007E280D"/>
    <w:rsid w:val="007E296C"/>
    <w:rsid w:val="007E3B79"/>
    <w:rsid w:val="007E4196"/>
    <w:rsid w:val="007E471E"/>
    <w:rsid w:val="007E4A68"/>
    <w:rsid w:val="007E4E59"/>
    <w:rsid w:val="007E50BB"/>
    <w:rsid w:val="007E5185"/>
    <w:rsid w:val="007E51D9"/>
    <w:rsid w:val="007E5419"/>
    <w:rsid w:val="007E5465"/>
    <w:rsid w:val="007E66DF"/>
    <w:rsid w:val="007E76E0"/>
    <w:rsid w:val="007E7D19"/>
    <w:rsid w:val="007F0743"/>
    <w:rsid w:val="007F17A1"/>
    <w:rsid w:val="007F1B96"/>
    <w:rsid w:val="007F2229"/>
    <w:rsid w:val="007F262C"/>
    <w:rsid w:val="007F2710"/>
    <w:rsid w:val="007F276E"/>
    <w:rsid w:val="007F3073"/>
    <w:rsid w:val="007F350E"/>
    <w:rsid w:val="007F3D9F"/>
    <w:rsid w:val="007F49DF"/>
    <w:rsid w:val="007F4AC6"/>
    <w:rsid w:val="007F4D66"/>
    <w:rsid w:val="007F5A10"/>
    <w:rsid w:val="007F5C69"/>
    <w:rsid w:val="007F5DEA"/>
    <w:rsid w:val="007F6527"/>
    <w:rsid w:val="007F6626"/>
    <w:rsid w:val="007F67EE"/>
    <w:rsid w:val="007F7460"/>
    <w:rsid w:val="007F7A19"/>
    <w:rsid w:val="007F7FF7"/>
    <w:rsid w:val="00800220"/>
    <w:rsid w:val="008003B6"/>
    <w:rsid w:val="00800EC4"/>
    <w:rsid w:val="0080132A"/>
    <w:rsid w:val="00801D4C"/>
    <w:rsid w:val="00801FFA"/>
    <w:rsid w:val="008022C1"/>
    <w:rsid w:val="008029A1"/>
    <w:rsid w:val="00803C22"/>
    <w:rsid w:val="00803EDC"/>
    <w:rsid w:val="008050C6"/>
    <w:rsid w:val="008055A4"/>
    <w:rsid w:val="0080630F"/>
    <w:rsid w:val="00806600"/>
    <w:rsid w:val="008073AB"/>
    <w:rsid w:val="0080762C"/>
    <w:rsid w:val="00810536"/>
    <w:rsid w:val="008105A3"/>
    <w:rsid w:val="0081084C"/>
    <w:rsid w:val="00810A2D"/>
    <w:rsid w:val="00810C81"/>
    <w:rsid w:val="008111C9"/>
    <w:rsid w:val="00811410"/>
    <w:rsid w:val="00811589"/>
    <w:rsid w:val="00811B9A"/>
    <w:rsid w:val="00812DB8"/>
    <w:rsid w:val="00813E4A"/>
    <w:rsid w:val="00814447"/>
    <w:rsid w:val="00814480"/>
    <w:rsid w:val="00815139"/>
    <w:rsid w:val="008151D8"/>
    <w:rsid w:val="008165A7"/>
    <w:rsid w:val="00816746"/>
    <w:rsid w:val="008169F5"/>
    <w:rsid w:val="00816A82"/>
    <w:rsid w:val="0081722D"/>
    <w:rsid w:val="008179D8"/>
    <w:rsid w:val="00817DFA"/>
    <w:rsid w:val="008201F7"/>
    <w:rsid w:val="00820308"/>
    <w:rsid w:val="0082148F"/>
    <w:rsid w:val="00821B6E"/>
    <w:rsid w:val="00821CE5"/>
    <w:rsid w:val="00822580"/>
    <w:rsid w:val="00822713"/>
    <w:rsid w:val="00822A59"/>
    <w:rsid w:val="00822E88"/>
    <w:rsid w:val="0082355F"/>
    <w:rsid w:val="0082361D"/>
    <w:rsid w:val="00823991"/>
    <w:rsid w:val="00824045"/>
    <w:rsid w:val="00824533"/>
    <w:rsid w:val="00824DAD"/>
    <w:rsid w:val="00825AD4"/>
    <w:rsid w:val="00825FF5"/>
    <w:rsid w:val="00826078"/>
    <w:rsid w:val="00826B42"/>
    <w:rsid w:val="008302A9"/>
    <w:rsid w:val="008313D5"/>
    <w:rsid w:val="00831950"/>
    <w:rsid w:val="00831A47"/>
    <w:rsid w:val="00832257"/>
    <w:rsid w:val="00832292"/>
    <w:rsid w:val="008324B8"/>
    <w:rsid w:val="008326CF"/>
    <w:rsid w:val="008329AC"/>
    <w:rsid w:val="008329EC"/>
    <w:rsid w:val="00832AAC"/>
    <w:rsid w:val="00832B8C"/>
    <w:rsid w:val="0083360B"/>
    <w:rsid w:val="0083376C"/>
    <w:rsid w:val="00834AE4"/>
    <w:rsid w:val="00834CA8"/>
    <w:rsid w:val="00834EEF"/>
    <w:rsid w:val="008354EE"/>
    <w:rsid w:val="00835A1D"/>
    <w:rsid w:val="00835B34"/>
    <w:rsid w:val="00835F58"/>
    <w:rsid w:val="008368E3"/>
    <w:rsid w:val="00836F5A"/>
    <w:rsid w:val="008372A5"/>
    <w:rsid w:val="00837B18"/>
    <w:rsid w:val="0084066D"/>
    <w:rsid w:val="00841C56"/>
    <w:rsid w:val="0084206B"/>
    <w:rsid w:val="008423A6"/>
    <w:rsid w:val="0084258F"/>
    <w:rsid w:val="00842C4A"/>
    <w:rsid w:val="00842EE3"/>
    <w:rsid w:val="0084311A"/>
    <w:rsid w:val="008431ED"/>
    <w:rsid w:val="00843624"/>
    <w:rsid w:val="00843795"/>
    <w:rsid w:val="00843CAF"/>
    <w:rsid w:val="00843D35"/>
    <w:rsid w:val="00844046"/>
    <w:rsid w:val="0084480E"/>
    <w:rsid w:val="00845102"/>
    <w:rsid w:val="0084577A"/>
    <w:rsid w:val="0084585C"/>
    <w:rsid w:val="00845BC3"/>
    <w:rsid w:val="00845FBE"/>
    <w:rsid w:val="00845FCB"/>
    <w:rsid w:val="00846F63"/>
    <w:rsid w:val="00847B2E"/>
    <w:rsid w:val="00847F6F"/>
    <w:rsid w:val="00850521"/>
    <w:rsid w:val="00850E8A"/>
    <w:rsid w:val="00850F37"/>
    <w:rsid w:val="00851168"/>
    <w:rsid w:val="0085134F"/>
    <w:rsid w:val="00853142"/>
    <w:rsid w:val="00853452"/>
    <w:rsid w:val="00853EF5"/>
    <w:rsid w:val="0085400A"/>
    <w:rsid w:val="008551AE"/>
    <w:rsid w:val="00855A20"/>
    <w:rsid w:val="00855AE8"/>
    <w:rsid w:val="00856B56"/>
    <w:rsid w:val="00856FBD"/>
    <w:rsid w:val="00857B74"/>
    <w:rsid w:val="0086032D"/>
    <w:rsid w:val="008604E7"/>
    <w:rsid w:val="008606B5"/>
    <w:rsid w:val="00860811"/>
    <w:rsid w:val="00860A06"/>
    <w:rsid w:val="00860E3E"/>
    <w:rsid w:val="0086170B"/>
    <w:rsid w:val="0086183B"/>
    <w:rsid w:val="00862266"/>
    <w:rsid w:val="00862286"/>
    <w:rsid w:val="00862448"/>
    <w:rsid w:val="00862644"/>
    <w:rsid w:val="00862B8F"/>
    <w:rsid w:val="00862BF2"/>
    <w:rsid w:val="00862C59"/>
    <w:rsid w:val="00863067"/>
    <w:rsid w:val="008630F0"/>
    <w:rsid w:val="008633CC"/>
    <w:rsid w:val="0086343E"/>
    <w:rsid w:val="00863802"/>
    <w:rsid w:val="00863898"/>
    <w:rsid w:val="008638A2"/>
    <w:rsid w:val="00863BAB"/>
    <w:rsid w:val="0086443E"/>
    <w:rsid w:val="008644F6"/>
    <w:rsid w:val="00864652"/>
    <w:rsid w:val="00865BA4"/>
    <w:rsid w:val="00865E3D"/>
    <w:rsid w:val="00865EEE"/>
    <w:rsid w:val="00866B1E"/>
    <w:rsid w:val="00866E2E"/>
    <w:rsid w:val="008673CE"/>
    <w:rsid w:val="00867979"/>
    <w:rsid w:val="008679A1"/>
    <w:rsid w:val="008679EF"/>
    <w:rsid w:val="00867A12"/>
    <w:rsid w:val="00867F18"/>
    <w:rsid w:val="0087043D"/>
    <w:rsid w:val="008705DA"/>
    <w:rsid w:val="008709C5"/>
    <w:rsid w:val="00870A84"/>
    <w:rsid w:val="0087145B"/>
    <w:rsid w:val="00871597"/>
    <w:rsid w:val="008715CD"/>
    <w:rsid w:val="00871DC0"/>
    <w:rsid w:val="00872FF9"/>
    <w:rsid w:val="00873B00"/>
    <w:rsid w:val="00873B5F"/>
    <w:rsid w:val="00874CA7"/>
    <w:rsid w:val="00874E6F"/>
    <w:rsid w:val="0087604A"/>
    <w:rsid w:val="008761E9"/>
    <w:rsid w:val="008762DC"/>
    <w:rsid w:val="00876362"/>
    <w:rsid w:val="00876FC0"/>
    <w:rsid w:val="00877078"/>
    <w:rsid w:val="0087750C"/>
    <w:rsid w:val="00877616"/>
    <w:rsid w:val="00877EE0"/>
    <w:rsid w:val="00880047"/>
    <w:rsid w:val="00880178"/>
    <w:rsid w:val="008803D1"/>
    <w:rsid w:val="00880E84"/>
    <w:rsid w:val="00881BAB"/>
    <w:rsid w:val="00882225"/>
    <w:rsid w:val="008829AC"/>
    <w:rsid w:val="00882EDA"/>
    <w:rsid w:val="00883065"/>
    <w:rsid w:val="0088334F"/>
    <w:rsid w:val="008837EB"/>
    <w:rsid w:val="00883A6F"/>
    <w:rsid w:val="00883DA2"/>
    <w:rsid w:val="00884063"/>
    <w:rsid w:val="00884145"/>
    <w:rsid w:val="00884A3C"/>
    <w:rsid w:val="00884CB3"/>
    <w:rsid w:val="00884FB4"/>
    <w:rsid w:val="00885A8E"/>
    <w:rsid w:val="008861EB"/>
    <w:rsid w:val="00886291"/>
    <w:rsid w:val="0088634C"/>
    <w:rsid w:val="0088646B"/>
    <w:rsid w:val="00886545"/>
    <w:rsid w:val="00886932"/>
    <w:rsid w:val="00886FFD"/>
    <w:rsid w:val="0088713D"/>
    <w:rsid w:val="008871B8"/>
    <w:rsid w:val="0088764A"/>
    <w:rsid w:val="00887774"/>
    <w:rsid w:val="00887E1D"/>
    <w:rsid w:val="008906D9"/>
    <w:rsid w:val="008908AA"/>
    <w:rsid w:val="00890D65"/>
    <w:rsid w:val="00891513"/>
    <w:rsid w:val="00891AA0"/>
    <w:rsid w:val="00891BF8"/>
    <w:rsid w:val="00892B4C"/>
    <w:rsid w:val="00892ECD"/>
    <w:rsid w:val="00893330"/>
    <w:rsid w:val="0089374D"/>
    <w:rsid w:val="0089507D"/>
    <w:rsid w:val="0089543A"/>
    <w:rsid w:val="0089565E"/>
    <w:rsid w:val="00895949"/>
    <w:rsid w:val="00895A60"/>
    <w:rsid w:val="00896C26"/>
    <w:rsid w:val="00897030"/>
    <w:rsid w:val="00897190"/>
    <w:rsid w:val="00897747"/>
    <w:rsid w:val="0089783A"/>
    <w:rsid w:val="008A05F5"/>
    <w:rsid w:val="008A0E69"/>
    <w:rsid w:val="008A0E7E"/>
    <w:rsid w:val="008A1503"/>
    <w:rsid w:val="008A2179"/>
    <w:rsid w:val="008A2B17"/>
    <w:rsid w:val="008A2D2B"/>
    <w:rsid w:val="008A349D"/>
    <w:rsid w:val="008A3605"/>
    <w:rsid w:val="008A3AB6"/>
    <w:rsid w:val="008A42BA"/>
    <w:rsid w:val="008A48F9"/>
    <w:rsid w:val="008A4A2B"/>
    <w:rsid w:val="008A58DF"/>
    <w:rsid w:val="008A5CED"/>
    <w:rsid w:val="008A5F82"/>
    <w:rsid w:val="008A627D"/>
    <w:rsid w:val="008A6AEC"/>
    <w:rsid w:val="008A7231"/>
    <w:rsid w:val="008A7728"/>
    <w:rsid w:val="008A7A69"/>
    <w:rsid w:val="008B018A"/>
    <w:rsid w:val="008B02A5"/>
    <w:rsid w:val="008B0ABA"/>
    <w:rsid w:val="008B153C"/>
    <w:rsid w:val="008B21F0"/>
    <w:rsid w:val="008B307A"/>
    <w:rsid w:val="008B3152"/>
    <w:rsid w:val="008B35B7"/>
    <w:rsid w:val="008B3904"/>
    <w:rsid w:val="008B3E19"/>
    <w:rsid w:val="008B40B2"/>
    <w:rsid w:val="008B4E4A"/>
    <w:rsid w:val="008B512C"/>
    <w:rsid w:val="008B525B"/>
    <w:rsid w:val="008B53D4"/>
    <w:rsid w:val="008B5DF0"/>
    <w:rsid w:val="008C074A"/>
    <w:rsid w:val="008C0C39"/>
    <w:rsid w:val="008C0F68"/>
    <w:rsid w:val="008C0FF4"/>
    <w:rsid w:val="008C21A5"/>
    <w:rsid w:val="008C2387"/>
    <w:rsid w:val="008C2703"/>
    <w:rsid w:val="008C33EE"/>
    <w:rsid w:val="008C3C24"/>
    <w:rsid w:val="008C4435"/>
    <w:rsid w:val="008C4689"/>
    <w:rsid w:val="008C47A2"/>
    <w:rsid w:val="008C5024"/>
    <w:rsid w:val="008C504C"/>
    <w:rsid w:val="008C50F6"/>
    <w:rsid w:val="008C53D4"/>
    <w:rsid w:val="008C56F2"/>
    <w:rsid w:val="008C5B3B"/>
    <w:rsid w:val="008C5B4D"/>
    <w:rsid w:val="008C64BB"/>
    <w:rsid w:val="008C666B"/>
    <w:rsid w:val="008C69E4"/>
    <w:rsid w:val="008C6DE8"/>
    <w:rsid w:val="008C71ED"/>
    <w:rsid w:val="008C7559"/>
    <w:rsid w:val="008C77BB"/>
    <w:rsid w:val="008D0C53"/>
    <w:rsid w:val="008D0E5A"/>
    <w:rsid w:val="008D120B"/>
    <w:rsid w:val="008D2353"/>
    <w:rsid w:val="008D26EF"/>
    <w:rsid w:val="008D29BD"/>
    <w:rsid w:val="008D3674"/>
    <w:rsid w:val="008D3FE5"/>
    <w:rsid w:val="008D42E3"/>
    <w:rsid w:val="008D48E9"/>
    <w:rsid w:val="008D49E5"/>
    <w:rsid w:val="008D542F"/>
    <w:rsid w:val="008D60CD"/>
    <w:rsid w:val="008D62FD"/>
    <w:rsid w:val="008D68B3"/>
    <w:rsid w:val="008D74BC"/>
    <w:rsid w:val="008D7765"/>
    <w:rsid w:val="008D7769"/>
    <w:rsid w:val="008E01E6"/>
    <w:rsid w:val="008E0AD2"/>
    <w:rsid w:val="008E1669"/>
    <w:rsid w:val="008E206C"/>
    <w:rsid w:val="008E22BA"/>
    <w:rsid w:val="008E240F"/>
    <w:rsid w:val="008E2802"/>
    <w:rsid w:val="008E2DCF"/>
    <w:rsid w:val="008E323B"/>
    <w:rsid w:val="008E3840"/>
    <w:rsid w:val="008E46B9"/>
    <w:rsid w:val="008E50D2"/>
    <w:rsid w:val="008E51FF"/>
    <w:rsid w:val="008E5223"/>
    <w:rsid w:val="008E5555"/>
    <w:rsid w:val="008E58C3"/>
    <w:rsid w:val="008E69A4"/>
    <w:rsid w:val="008E6AB1"/>
    <w:rsid w:val="008E7255"/>
    <w:rsid w:val="008E77CC"/>
    <w:rsid w:val="008F04A3"/>
    <w:rsid w:val="008F07F6"/>
    <w:rsid w:val="008F190F"/>
    <w:rsid w:val="008F192E"/>
    <w:rsid w:val="008F2115"/>
    <w:rsid w:val="008F272F"/>
    <w:rsid w:val="008F2A5C"/>
    <w:rsid w:val="008F2BC4"/>
    <w:rsid w:val="008F332E"/>
    <w:rsid w:val="008F34AC"/>
    <w:rsid w:val="008F377B"/>
    <w:rsid w:val="008F3B47"/>
    <w:rsid w:val="008F3CBF"/>
    <w:rsid w:val="008F4B2B"/>
    <w:rsid w:val="008F4C61"/>
    <w:rsid w:val="008F55BD"/>
    <w:rsid w:val="008F603A"/>
    <w:rsid w:val="008F60AB"/>
    <w:rsid w:val="008F7676"/>
    <w:rsid w:val="0090008B"/>
    <w:rsid w:val="009006B6"/>
    <w:rsid w:val="00900B09"/>
    <w:rsid w:val="00900BB8"/>
    <w:rsid w:val="00900EB5"/>
    <w:rsid w:val="00900FB7"/>
    <w:rsid w:val="00901129"/>
    <w:rsid w:val="009013D0"/>
    <w:rsid w:val="00901451"/>
    <w:rsid w:val="00901729"/>
    <w:rsid w:val="00901A53"/>
    <w:rsid w:val="009023EC"/>
    <w:rsid w:val="00902515"/>
    <w:rsid w:val="00902AD1"/>
    <w:rsid w:val="00902BF9"/>
    <w:rsid w:val="00902FD7"/>
    <w:rsid w:val="009038AF"/>
    <w:rsid w:val="00903FD5"/>
    <w:rsid w:val="009047A9"/>
    <w:rsid w:val="0090547A"/>
    <w:rsid w:val="00906B52"/>
    <w:rsid w:val="00907811"/>
    <w:rsid w:val="00907A4E"/>
    <w:rsid w:val="009102BF"/>
    <w:rsid w:val="00910358"/>
    <w:rsid w:val="00910495"/>
    <w:rsid w:val="00911C18"/>
    <w:rsid w:val="00911CD2"/>
    <w:rsid w:val="00911FEA"/>
    <w:rsid w:val="00912120"/>
    <w:rsid w:val="0091247D"/>
    <w:rsid w:val="009125B3"/>
    <w:rsid w:val="009128A0"/>
    <w:rsid w:val="00912CC8"/>
    <w:rsid w:val="00912D03"/>
    <w:rsid w:val="0091353F"/>
    <w:rsid w:val="00913929"/>
    <w:rsid w:val="00913EC3"/>
    <w:rsid w:val="00913F00"/>
    <w:rsid w:val="00913F3C"/>
    <w:rsid w:val="009140AE"/>
    <w:rsid w:val="00914385"/>
    <w:rsid w:val="00914662"/>
    <w:rsid w:val="009148D5"/>
    <w:rsid w:val="00914CF5"/>
    <w:rsid w:val="00914FB0"/>
    <w:rsid w:val="00914FC5"/>
    <w:rsid w:val="009156FA"/>
    <w:rsid w:val="00916023"/>
    <w:rsid w:val="00916214"/>
    <w:rsid w:val="00916DF6"/>
    <w:rsid w:val="00916E8F"/>
    <w:rsid w:val="009171BE"/>
    <w:rsid w:val="00917248"/>
    <w:rsid w:val="00917771"/>
    <w:rsid w:val="00917A44"/>
    <w:rsid w:val="00920497"/>
    <w:rsid w:val="009205B6"/>
    <w:rsid w:val="009208DC"/>
    <w:rsid w:val="009210B0"/>
    <w:rsid w:val="00921961"/>
    <w:rsid w:val="00921BBF"/>
    <w:rsid w:val="00922128"/>
    <w:rsid w:val="00922932"/>
    <w:rsid w:val="00923239"/>
    <w:rsid w:val="00923664"/>
    <w:rsid w:val="00924946"/>
    <w:rsid w:val="009251C6"/>
    <w:rsid w:val="00925288"/>
    <w:rsid w:val="009253F9"/>
    <w:rsid w:val="00925DAF"/>
    <w:rsid w:val="00926749"/>
    <w:rsid w:val="00926FE8"/>
    <w:rsid w:val="0092710B"/>
    <w:rsid w:val="00927117"/>
    <w:rsid w:val="00927557"/>
    <w:rsid w:val="00930437"/>
    <w:rsid w:val="00931006"/>
    <w:rsid w:val="009313FA"/>
    <w:rsid w:val="00931CA6"/>
    <w:rsid w:val="009326B5"/>
    <w:rsid w:val="009327D2"/>
    <w:rsid w:val="009329B4"/>
    <w:rsid w:val="00932BF5"/>
    <w:rsid w:val="00933021"/>
    <w:rsid w:val="0093351C"/>
    <w:rsid w:val="00933605"/>
    <w:rsid w:val="00933938"/>
    <w:rsid w:val="00933BB5"/>
    <w:rsid w:val="00934E29"/>
    <w:rsid w:val="00934E31"/>
    <w:rsid w:val="00935387"/>
    <w:rsid w:val="00935594"/>
    <w:rsid w:val="009355AF"/>
    <w:rsid w:val="00935630"/>
    <w:rsid w:val="00935EF5"/>
    <w:rsid w:val="00935F41"/>
    <w:rsid w:val="009372E9"/>
    <w:rsid w:val="00937862"/>
    <w:rsid w:val="00940772"/>
    <w:rsid w:val="009408B5"/>
    <w:rsid w:val="0094108A"/>
    <w:rsid w:val="00941691"/>
    <w:rsid w:val="009416C9"/>
    <w:rsid w:val="00941BB9"/>
    <w:rsid w:val="00941F5B"/>
    <w:rsid w:val="00942472"/>
    <w:rsid w:val="00942551"/>
    <w:rsid w:val="00942A99"/>
    <w:rsid w:val="00943751"/>
    <w:rsid w:val="009437B9"/>
    <w:rsid w:val="0094451B"/>
    <w:rsid w:val="009453E3"/>
    <w:rsid w:val="00945529"/>
    <w:rsid w:val="00945648"/>
    <w:rsid w:val="00945D70"/>
    <w:rsid w:val="00945DFA"/>
    <w:rsid w:val="0094607C"/>
    <w:rsid w:val="009462CC"/>
    <w:rsid w:val="00946AAA"/>
    <w:rsid w:val="00947C35"/>
    <w:rsid w:val="00950BD3"/>
    <w:rsid w:val="00950CCA"/>
    <w:rsid w:val="00950DDE"/>
    <w:rsid w:val="00951794"/>
    <w:rsid w:val="0095216A"/>
    <w:rsid w:val="009525E0"/>
    <w:rsid w:val="0095284E"/>
    <w:rsid w:val="00952B81"/>
    <w:rsid w:val="00953029"/>
    <w:rsid w:val="00953199"/>
    <w:rsid w:val="009537CD"/>
    <w:rsid w:val="00953878"/>
    <w:rsid w:val="009540DD"/>
    <w:rsid w:val="009543DB"/>
    <w:rsid w:val="00954964"/>
    <w:rsid w:val="00954A17"/>
    <w:rsid w:val="00954B45"/>
    <w:rsid w:val="00954F0A"/>
    <w:rsid w:val="009551D5"/>
    <w:rsid w:val="00955CC0"/>
    <w:rsid w:val="00956D81"/>
    <w:rsid w:val="0095715D"/>
    <w:rsid w:val="0096032D"/>
    <w:rsid w:val="009606C1"/>
    <w:rsid w:val="00960C89"/>
    <w:rsid w:val="00961E29"/>
    <w:rsid w:val="00962267"/>
    <w:rsid w:val="00963595"/>
    <w:rsid w:val="00963D8B"/>
    <w:rsid w:val="00964055"/>
    <w:rsid w:val="00964298"/>
    <w:rsid w:val="009642C4"/>
    <w:rsid w:val="00964621"/>
    <w:rsid w:val="00964736"/>
    <w:rsid w:val="00965359"/>
    <w:rsid w:val="0096551E"/>
    <w:rsid w:val="009659C9"/>
    <w:rsid w:val="00965A1E"/>
    <w:rsid w:val="00965E69"/>
    <w:rsid w:val="00966347"/>
    <w:rsid w:val="0096683F"/>
    <w:rsid w:val="00966FAB"/>
    <w:rsid w:val="00970615"/>
    <w:rsid w:val="00970B37"/>
    <w:rsid w:val="009710D1"/>
    <w:rsid w:val="009710F7"/>
    <w:rsid w:val="0097124C"/>
    <w:rsid w:val="009716C5"/>
    <w:rsid w:val="009719B0"/>
    <w:rsid w:val="00971AD4"/>
    <w:rsid w:val="00971CBC"/>
    <w:rsid w:val="00971CE8"/>
    <w:rsid w:val="00972586"/>
    <w:rsid w:val="009725FD"/>
    <w:rsid w:val="0097260B"/>
    <w:rsid w:val="00972E80"/>
    <w:rsid w:val="00972F9B"/>
    <w:rsid w:val="0097304D"/>
    <w:rsid w:val="00973577"/>
    <w:rsid w:val="00973CF6"/>
    <w:rsid w:val="00974236"/>
    <w:rsid w:val="0097467A"/>
    <w:rsid w:val="009751E1"/>
    <w:rsid w:val="009754E9"/>
    <w:rsid w:val="00975F48"/>
    <w:rsid w:val="00976040"/>
    <w:rsid w:val="0097695A"/>
    <w:rsid w:val="00976ECF"/>
    <w:rsid w:val="009778DD"/>
    <w:rsid w:val="009779F4"/>
    <w:rsid w:val="00977BFF"/>
    <w:rsid w:val="0098105D"/>
    <w:rsid w:val="0098228E"/>
    <w:rsid w:val="00982848"/>
    <w:rsid w:val="00982BDF"/>
    <w:rsid w:val="00982CE7"/>
    <w:rsid w:val="009830C9"/>
    <w:rsid w:val="00983AAA"/>
    <w:rsid w:val="00983B22"/>
    <w:rsid w:val="00983B68"/>
    <w:rsid w:val="00984021"/>
    <w:rsid w:val="009840ED"/>
    <w:rsid w:val="00984279"/>
    <w:rsid w:val="00984F66"/>
    <w:rsid w:val="00984FD0"/>
    <w:rsid w:val="00985832"/>
    <w:rsid w:val="0098589A"/>
    <w:rsid w:val="00985EF9"/>
    <w:rsid w:val="00985F34"/>
    <w:rsid w:val="009866DE"/>
    <w:rsid w:val="0098690F"/>
    <w:rsid w:val="00986DA9"/>
    <w:rsid w:val="0098727B"/>
    <w:rsid w:val="009877E7"/>
    <w:rsid w:val="00990307"/>
    <w:rsid w:val="0099039C"/>
    <w:rsid w:val="00990642"/>
    <w:rsid w:val="0099081C"/>
    <w:rsid w:val="009908DB"/>
    <w:rsid w:val="00990CA4"/>
    <w:rsid w:val="009919E0"/>
    <w:rsid w:val="00991D62"/>
    <w:rsid w:val="00992EC5"/>
    <w:rsid w:val="009933DB"/>
    <w:rsid w:val="009937EF"/>
    <w:rsid w:val="00994064"/>
    <w:rsid w:val="009940C4"/>
    <w:rsid w:val="009954D4"/>
    <w:rsid w:val="00995EB8"/>
    <w:rsid w:val="00996351"/>
    <w:rsid w:val="00996E8B"/>
    <w:rsid w:val="0099786D"/>
    <w:rsid w:val="00997BE4"/>
    <w:rsid w:val="009A0418"/>
    <w:rsid w:val="009A04EA"/>
    <w:rsid w:val="009A0AE8"/>
    <w:rsid w:val="009A1689"/>
    <w:rsid w:val="009A1C2E"/>
    <w:rsid w:val="009A1D0B"/>
    <w:rsid w:val="009A22CA"/>
    <w:rsid w:val="009A2CC1"/>
    <w:rsid w:val="009A2DF5"/>
    <w:rsid w:val="009A30F1"/>
    <w:rsid w:val="009A3D64"/>
    <w:rsid w:val="009A3F94"/>
    <w:rsid w:val="009A5191"/>
    <w:rsid w:val="009A57E9"/>
    <w:rsid w:val="009A5990"/>
    <w:rsid w:val="009A6237"/>
    <w:rsid w:val="009A63E7"/>
    <w:rsid w:val="009A646D"/>
    <w:rsid w:val="009A6AF3"/>
    <w:rsid w:val="009A6B13"/>
    <w:rsid w:val="009A6E8E"/>
    <w:rsid w:val="009A6E9D"/>
    <w:rsid w:val="009A6F5B"/>
    <w:rsid w:val="009A72D3"/>
    <w:rsid w:val="009A738D"/>
    <w:rsid w:val="009A769B"/>
    <w:rsid w:val="009A76A2"/>
    <w:rsid w:val="009A7734"/>
    <w:rsid w:val="009A78DE"/>
    <w:rsid w:val="009A7912"/>
    <w:rsid w:val="009A792E"/>
    <w:rsid w:val="009A7EE5"/>
    <w:rsid w:val="009A7F80"/>
    <w:rsid w:val="009B0098"/>
    <w:rsid w:val="009B0379"/>
    <w:rsid w:val="009B201A"/>
    <w:rsid w:val="009B236E"/>
    <w:rsid w:val="009B2DF8"/>
    <w:rsid w:val="009B30B3"/>
    <w:rsid w:val="009B3C5F"/>
    <w:rsid w:val="009B418C"/>
    <w:rsid w:val="009B4BA9"/>
    <w:rsid w:val="009B4BB3"/>
    <w:rsid w:val="009B4E03"/>
    <w:rsid w:val="009B4E17"/>
    <w:rsid w:val="009B5DBB"/>
    <w:rsid w:val="009B5FE4"/>
    <w:rsid w:val="009B679F"/>
    <w:rsid w:val="009B6A48"/>
    <w:rsid w:val="009B6DA1"/>
    <w:rsid w:val="009C04C0"/>
    <w:rsid w:val="009C0E64"/>
    <w:rsid w:val="009C1253"/>
    <w:rsid w:val="009C156E"/>
    <w:rsid w:val="009C1853"/>
    <w:rsid w:val="009C206E"/>
    <w:rsid w:val="009C2ADF"/>
    <w:rsid w:val="009C3BF2"/>
    <w:rsid w:val="009C4135"/>
    <w:rsid w:val="009C435F"/>
    <w:rsid w:val="009C43F0"/>
    <w:rsid w:val="009C4454"/>
    <w:rsid w:val="009C4815"/>
    <w:rsid w:val="009C4B62"/>
    <w:rsid w:val="009C51B7"/>
    <w:rsid w:val="009C5317"/>
    <w:rsid w:val="009C55BD"/>
    <w:rsid w:val="009C585E"/>
    <w:rsid w:val="009C6203"/>
    <w:rsid w:val="009C645E"/>
    <w:rsid w:val="009C6CC6"/>
    <w:rsid w:val="009C731B"/>
    <w:rsid w:val="009C7543"/>
    <w:rsid w:val="009D099D"/>
    <w:rsid w:val="009D1349"/>
    <w:rsid w:val="009D2613"/>
    <w:rsid w:val="009D2820"/>
    <w:rsid w:val="009D2E20"/>
    <w:rsid w:val="009D2E4A"/>
    <w:rsid w:val="009D3318"/>
    <w:rsid w:val="009D42C6"/>
    <w:rsid w:val="009D46D0"/>
    <w:rsid w:val="009D47B7"/>
    <w:rsid w:val="009D6B86"/>
    <w:rsid w:val="009D706E"/>
    <w:rsid w:val="009D709F"/>
    <w:rsid w:val="009D731D"/>
    <w:rsid w:val="009D78E7"/>
    <w:rsid w:val="009D7917"/>
    <w:rsid w:val="009E0185"/>
    <w:rsid w:val="009E0409"/>
    <w:rsid w:val="009E0BEB"/>
    <w:rsid w:val="009E113A"/>
    <w:rsid w:val="009E1800"/>
    <w:rsid w:val="009E1AB7"/>
    <w:rsid w:val="009E1C71"/>
    <w:rsid w:val="009E20BF"/>
    <w:rsid w:val="009E2B76"/>
    <w:rsid w:val="009E2C79"/>
    <w:rsid w:val="009E2DB6"/>
    <w:rsid w:val="009E2E5C"/>
    <w:rsid w:val="009E3515"/>
    <w:rsid w:val="009E3542"/>
    <w:rsid w:val="009E3F46"/>
    <w:rsid w:val="009E4BC1"/>
    <w:rsid w:val="009E4EE8"/>
    <w:rsid w:val="009E528D"/>
    <w:rsid w:val="009E6191"/>
    <w:rsid w:val="009E6252"/>
    <w:rsid w:val="009E6375"/>
    <w:rsid w:val="009E6598"/>
    <w:rsid w:val="009E6E0A"/>
    <w:rsid w:val="009E7206"/>
    <w:rsid w:val="009E766A"/>
    <w:rsid w:val="009F00A7"/>
    <w:rsid w:val="009F0295"/>
    <w:rsid w:val="009F0510"/>
    <w:rsid w:val="009F0692"/>
    <w:rsid w:val="009F06CF"/>
    <w:rsid w:val="009F0E5B"/>
    <w:rsid w:val="009F12A3"/>
    <w:rsid w:val="009F1D20"/>
    <w:rsid w:val="009F27E5"/>
    <w:rsid w:val="009F2C97"/>
    <w:rsid w:val="009F30F7"/>
    <w:rsid w:val="009F33F1"/>
    <w:rsid w:val="009F36B6"/>
    <w:rsid w:val="009F3701"/>
    <w:rsid w:val="009F4719"/>
    <w:rsid w:val="009F4D14"/>
    <w:rsid w:val="009F507C"/>
    <w:rsid w:val="009F58A0"/>
    <w:rsid w:val="009F5E13"/>
    <w:rsid w:val="009F6015"/>
    <w:rsid w:val="009F6535"/>
    <w:rsid w:val="009F660A"/>
    <w:rsid w:val="009F6A97"/>
    <w:rsid w:val="009F7E44"/>
    <w:rsid w:val="009F7FBD"/>
    <w:rsid w:val="00A00327"/>
    <w:rsid w:val="00A004D2"/>
    <w:rsid w:val="00A012E1"/>
    <w:rsid w:val="00A01339"/>
    <w:rsid w:val="00A01697"/>
    <w:rsid w:val="00A01B2F"/>
    <w:rsid w:val="00A01D21"/>
    <w:rsid w:val="00A02B78"/>
    <w:rsid w:val="00A02DAE"/>
    <w:rsid w:val="00A02F12"/>
    <w:rsid w:val="00A034A4"/>
    <w:rsid w:val="00A03A11"/>
    <w:rsid w:val="00A048A3"/>
    <w:rsid w:val="00A05277"/>
    <w:rsid w:val="00A055E7"/>
    <w:rsid w:val="00A05ACC"/>
    <w:rsid w:val="00A05B02"/>
    <w:rsid w:val="00A06257"/>
    <w:rsid w:val="00A065FC"/>
    <w:rsid w:val="00A069BC"/>
    <w:rsid w:val="00A075D7"/>
    <w:rsid w:val="00A0788D"/>
    <w:rsid w:val="00A07964"/>
    <w:rsid w:val="00A07BE5"/>
    <w:rsid w:val="00A07D2B"/>
    <w:rsid w:val="00A100D0"/>
    <w:rsid w:val="00A113F4"/>
    <w:rsid w:val="00A118F2"/>
    <w:rsid w:val="00A11C1D"/>
    <w:rsid w:val="00A11F99"/>
    <w:rsid w:val="00A13732"/>
    <w:rsid w:val="00A13749"/>
    <w:rsid w:val="00A1376D"/>
    <w:rsid w:val="00A13C3F"/>
    <w:rsid w:val="00A13CF8"/>
    <w:rsid w:val="00A149A6"/>
    <w:rsid w:val="00A14CDF"/>
    <w:rsid w:val="00A14ECE"/>
    <w:rsid w:val="00A1543C"/>
    <w:rsid w:val="00A15654"/>
    <w:rsid w:val="00A15EB9"/>
    <w:rsid w:val="00A161DF"/>
    <w:rsid w:val="00A16EE3"/>
    <w:rsid w:val="00A174AF"/>
    <w:rsid w:val="00A20599"/>
    <w:rsid w:val="00A207ED"/>
    <w:rsid w:val="00A20A67"/>
    <w:rsid w:val="00A20D09"/>
    <w:rsid w:val="00A20E30"/>
    <w:rsid w:val="00A21B99"/>
    <w:rsid w:val="00A21C1C"/>
    <w:rsid w:val="00A21EDC"/>
    <w:rsid w:val="00A22123"/>
    <w:rsid w:val="00A22702"/>
    <w:rsid w:val="00A228AA"/>
    <w:rsid w:val="00A22C1D"/>
    <w:rsid w:val="00A22C2C"/>
    <w:rsid w:val="00A22F69"/>
    <w:rsid w:val="00A2344F"/>
    <w:rsid w:val="00A237DD"/>
    <w:rsid w:val="00A239F7"/>
    <w:rsid w:val="00A2402E"/>
    <w:rsid w:val="00A24513"/>
    <w:rsid w:val="00A24F69"/>
    <w:rsid w:val="00A25DD6"/>
    <w:rsid w:val="00A260AF"/>
    <w:rsid w:val="00A264EB"/>
    <w:rsid w:val="00A265F3"/>
    <w:rsid w:val="00A267EB"/>
    <w:rsid w:val="00A269B5"/>
    <w:rsid w:val="00A26E06"/>
    <w:rsid w:val="00A273D6"/>
    <w:rsid w:val="00A27489"/>
    <w:rsid w:val="00A275CC"/>
    <w:rsid w:val="00A27AB8"/>
    <w:rsid w:val="00A3058A"/>
    <w:rsid w:val="00A32AE6"/>
    <w:rsid w:val="00A32C14"/>
    <w:rsid w:val="00A335E4"/>
    <w:rsid w:val="00A33F30"/>
    <w:rsid w:val="00A33FFB"/>
    <w:rsid w:val="00A346F0"/>
    <w:rsid w:val="00A349C3"/>
    <w:rsid w:val="00A34DC3"/>
    <w:rsid w:val="00A363A8"/>
    <w:rsid w:val="00A36AA7"/>
    <w:rsid w:val="00A36CC9"/>
    <w:rsid w:val="00A37A56"/>
    <w:rsid w:val="00A37E62"/>
    <w:rsid w:val="00A407D2"/>
    <w:rsid w:val="00A40CE4"/>
    <w:rsid w:val="00A41201"/>
    <w:rsid w:val="00A419D2"/>
    <w:rsid w:val="00A41B51"/>
    <w:rsid w:val="00A41E62"/>
    <w:rsid w:val="00A427DE"/>
    <w:rsid w:val="00A4298A"/>
    <w:rsid w:val="00A430D7"/>
    <w:rsid w:val="00A4350D"/>
    <w:rsid w:val="00A437A8"/>
    <w:rsid w:val="00A43A5D"/>
    <w:rsid w:val="00A4403C"/>
    <w:rsid w:val="00A44333"/>
    <w:rsid w:val="00A44D67"/>
    <w:rsid w:val="00A44E00"/>
    <w:rsid w:val="00A45177"/>
    <w:rsid w:val="00A45281"/>
    <w:rsid w:val="00A454D4"/>
    <w:rsid w:val="00A45555"/>
    <w:rsid w:val="00A45948"/>
    <w:rsid w:val="00A45E29"/>
    <w:rsid w:val="00A45F99"/>
    <w:rsid w:val="00A4621F"/>
    <w:rsid w:val="00A46262"/>
    <w:rsid w:val="00A46972"/>
    <w:rsid w:val="00A46DB7"/>
    <w:rsid w:val="00A46E45"/>
    <w:rsid w:val="00A47541"/>
    <w:rsid w:val="00A50293"/>
    <w:rsid w:val="00A505F8"/>
    <w:rsid w:val="00A5088B"/>
    <w:rsid w:val="00A50EBF"/>
    <w:rsid w:val="00A5122F"/>
    <w:rsid w:val="00A51294"/>
    <w:rsid w:val="00A5179D"/>
    <w:rsid w:val="00A5260D"/>
    <w:rsid w:val="00A527C8"/>
    <w:rsid w:val="00A52AD3"/>
    <w:rsid w:val="00A5333B"/>
    <w:rsid w:val="00A53C91"/>
    <w:rsid w:val="00A53F0A"/>
    <w:rsid w:val="00A551B1"/>
    <w:rsid w:val="00A55B85"/>
    <w:rsid w:val="00A56135"/>
    <w:rsid w:val="00A57105"/>
    <w:rsid w:val="00A57E0E"/>
    <w:rsid w:val="00A606C1"/>
    <w:rsid w:val="00A61645"/>
    <w:rsid w:val="00A618DF"/>
    <w:rsid w:val="00A61CC5"/>
    <w:rsid w:val="00A62650"/>
    <w:rsid w:val="00A62A4F"/>
    <w:rsid w:val="00A62D7A"/>
    <w:rsid w:val="00A63E91"/>
    <w:rsid w:val="00A64035"/>
    <w:rsid w:val="00A644D2"/>
    <w:rsid w:val="00A64DAC"/>
    <w:rsid w:val="00A6505E"/>
    <w:rsid w:val="00A65B04"/>
    <w:rsid w:val="00A65BCA"/>
    <w:rsid w:val="00A65BE0"/>
    <w:rsid w:val="00A65C77"/>
    <w:rsid w:val="00A65E23"/>
    <w:rsid w:val="00A663C4"/>
    <w:rsid w:val="00A663FF"/>
    <w:rsid w:val="00A66D17"/>
    <w:rsid w:val="00A6791A"/>
    <w:rsid w:val="00A67C57"/>
    <w:rsid w:val="00A67D62"/>
    <w:rsid w:val="00A707BE"/>
    <w:rsid w:val="00A70A39"/>
    <w:rsid w:val="00A70E04"/>
    <w:rsid w:val="00A7107E"/>
    <w:rsid w:val="00A71106"/>
    <w:rsid w:val="00A714FC"/>
    <w:rsid w:val="00A715ED"/>
    <w:rsid w:val="00A72C24"/>
    <w:rsid w:val="00A72CE4"/>
    <w:rsid w:val="00A7312F"/>
    <w:rsid w:val="00A733AC"/>
    <w:rsid w:val="00A736F7"/>
    <w:rsid w:val="00A7396B"/>
    <w:rsid w:val="00A73DCC"/>
    <w:rsid w:val="00A7437B"/>
    <w:rsid w:val="00A754BF"/>
    <w:rsid w:val="00A7577A"/>
    <w:rsid w:val="00A76621"/>
    <w:rsid w:val="00A76683"/>
    <w:rsid w:val="00A7675D"/>
    <w:rsid w:val="00A76772"/>
    <w:rsid w:val="00A769D7"/>
    <w:rsid w:val="00A77284"/>
    <w:rsid w:val="00A775FB"/>
    <w:rsid w:val="00A779A6"/>
    <w:rsid w:val="00A77CE0"/>
    <w:rsid w:val="00A77F87"/>
    <w:rsid w:val="00A81235"/>
    <w:rsid w:val="00A815F5"/>
    <w:rsid w:val="00A819E4"/>
    <w:rsid w:val="00A81AD2"/>
    <w:rsid w:val="00A81B20"/>
    <w:rsid w:val="00A81D51"/>
    <w:rsid w:val="00A81E36"/>
    <w:rsid w:val="00A820E1"/>
    <w:rsid w:val="00A82D8A"/>
    <w:rsid w:val="00A82F88"/>
    <w:rsid w:val="00A8309A"/>
    <w:rsid w:val="00A83189"/>
    <w:rsid w:val="00A83C38"/>
    <w:rsid w:val="00A84FDD"/>
    <w:rsid w:val="00A85440"/>
    <w:rsid w:val="00A85667"/>
    <w:rsid w:val="00A856C8"/>
    <w:rsid w:val="00A8598C"/>
    <w:rsid w:val="00A85F87"/>
    <w:rsid w:val="00A86078"/>
    <w:rsid w:val="00A860C4"/>
    <w:rsid w:val="00A86159"/>
    <w:rsid w:val="00A86633"/>
    <w:rsid w:val="00A86714"/>
    <w:rsid w:val="00A86A7E"/>
    <w:rsid w:val="00A873EB"/>
    <w:rsid w:val="00A87422"/>
    <w:rsid w:val="00A87700"/>
    <w:rsid w:val="00A904D6"/>
    <w:rsid w:val="00A90676"/>
    <w:rsid w:val="00A90712"/>
    <w:rsid w:val="00A90F0B"/>
    <w:rsid w:val="00A916C6"/>
    <w:rsid w:val="00A91924"/>
    <w:rsid w:val="00A9240B"/>
    <w:rsid w:val="00A92462"/>
    <w:rsid w:val="00A926B3"/>
    <w:rsid w:val="00A92B0A"/>
    <w:rsid w:val="00A937C7"/>
    <w:rsid w:val="00A93AB3"/>
    <w:rsid w:val="00A93C63"/>
    <w:rsid w:val="00A947D8"/>
    <w:rsid w:val="00A94A9D"/>
    <w:rsid w:val="00A94C07"/>
    <w:rsid w:val="00A950A6"/>
    <w:rsid w:val="00A955A6"/>
    <w:rsid w:val="00A95B1F"/>
    <w:rsid w:val="00A95C97"/>
    <w:rsid w:val="00A95CDF"/>
    <w:rsid w:val="00A961CF"/>
    <w:rsid w:val="00A967AD"/>
    <w:rsid w:val="00A96A95"/>
    <w:rsid w:val="00A97F2D"/>
    <w:rsid w:val="00AA01C9"/>
    <w:rsid w:val="00AA054F"/>
    <w:rsid w:val="00AA0775"/>
    <w:rsid w:val="00AA1021"/>
    <w:rsid w:val="00AA1052"/>
    <w:rsid w:val="00AA1774"/>
    <w:rsid w:val="00AA2922"/>
    <w:rsid w:val="00AA3438"/>
    <w:rsid w:val="00AA439D"/>
    <w:rsid w:val="00AA50F7"/>
    <w:rsid w:val="00AA5148"/>
    <w:rsid w:val="00AA5520"/>
    <w:rsid w:val="00AA5A07"/>
    <w:rsid w:val="00AA5B43"/>
    <w:rsid w:val="00AA64DE"/>
    <w:rsid w:val="00AA6C0C"/>
    <w:rsid w:val="00AA6DF4"/>
    <w:rsid w:val="00AA6F22"/>
    <w:rsid w:val="00AA6F6A"/>
    <w:rsid w:val="00AA735D"/>
    <w:rsid w:val="00AA73C1"/>
    <w:rsid w:val="00AA75F0"/>
    <w:rsid w:val="00AA7F1A"/>
    <w:rsid w:val="00AB0195"/>
    <w:rsid w:val="00AB0E0F"/>
    <w:rsid w:val="00AB0FCE"/>
    <w:rsid w:val="00AB12D0"/>
    <w:rsid w:val="00AB1CEB"/>
    <w:rsid w:val="00AB21AF"/>
    <w:rsid w:val="00AB2AC8"/>
    <w:rsid w:val="00AB383E"/>
    <w:rsid w:val="00AB3C4C"/>
    <w:rsid w:val="00AB41B0"/>
    <w:rsid w:val="00AB4426"/>
    <w:rsid w:val="00AB44FA"/>
    <w:rsid w:val="00AB5C44"/>
    <w:rsid w:val="00AB5D60"/>
    <w:rsid w:val="00AB5E2A"/>
    <w:rsid w:val="00AB62CE"/>
    <w:rsid w:val="00AB62E3"/>
    <w:rsid w:val="00AB6361"/>
    <w:rsid w:val="00AB66EB"/>
    <w:rsid w:val="00AB71F1"/>
    <w:rsid w:val="00AC0160"/>
    <w:rsid w:val="00AC0187"/>
    <w:rsid w:val="00AC0E8B"/>
    <w:rsid w:val="00AC1E9C"/>
    <w:rsid w:val="00AC24D4"/>
    <w:rsid w:val="00AC2645"/>
    <w:rsid w:val="00AC2B87"/>
    <w:rsid w:val="00AC3326"/>
    <w:rsid w:val="00AC3929"/>
    <w:rsid w:val="00AC3FA1"/>
    <w:rsid w:val="00AC451B"/>
    <w:rsid w:val="00AC4524"/>
    <w:rsid w:val="00AC4790"/>
    <w:rsid w:val="00AC5119"/>
    <w:rsid w:val="00AC5477"/>
    <w:rsid w:val="00AC59CB"/>
    <w:rsid w:val="00AC6463"/>
    <w:rsid w:val="00AC6EB5"/>
    <w:rsid w:val="00AC7C1D"/>
    <w:rsid w:val="00AC7F6A"/>
    <w:rsid w:val="00AD04A2"/>
    <w:rsid w:val="00AD0703"/>
    <w:rsid w:val="00AD1365"/>
    <w:rsid w:val="00AD1D0F"/>
    <w:rsid w:val="00AD1E86"/>
    <w:rsid w:val="00AD27B8"/>
    <w:rsid w:val="00AD2B88"/>
    <w:rsid w:val="00AD2D3D"/>
    <w:rsid w:val="00AD2D4D"/>
    <w:rsid w:val="00AD38C1"/>
    <w:rsid w:val="00AD3C1B"/>
    <w:rsid w:val="00AD4FBC"/>
    <w:rsid w:val="00AD5874"/>
    <w:rsid w:val="00AD62C0"/>
    <w:rsid w:val="00AD64E8"/>
    <w:rsid w:val="00AD6BE8"/>
    <w:rsid w:val="00AD6D93"/>
    <w:rsid w:val="00AD6E22"/>
    <w:rsid w:val="00AD744B"/>
    <w:rsid w:val="00AD7593"/>
    <w:rsid w:val="00AD7F52"/>
    <w:rsid w:val="00AE0176"/>
    <w:rsid w:val="00AE057E"/>
    <w:rsid w:val="00AE0591"/>
    <w:rsid w:val="00AE0681"/>
    <w:rsid w:val="00AE06E0"/>
    <w:rsid w:val="00AE09B0"/>
    <w:rsid w:val="00AE0BCB"/>
    <w:rsid w:val="00AE12EB"/>
    <w:rsid w:val="00AE13E3"/>
    <w:rsid w:val="00AE15CA"/>
    <w:rsid w:val="00AE1E4C"/>
    <w:rsid w:val="00AE217E"/>
    <w:rsid w:val="00AE2937"/>
    <w:rsid w:val="00AE2D62"/>
    <w:rsid w:val="00AE2EB0"/>
    <w:rsid w:val="00AE37A4"/>
    <w:rsid w:val="00AE3847"/>
    <w:rsid w:val="00AE3927"/>
    <w:rsid w:val="00AE3E70"/>
    <w:rsid w:val="00AE407C"/>
    <w:rsid w:val="00AE4731"/>
    <w:rsid w:val="00AE4A35"/>
    <w:rsid w:val="00AE4A92"/>
    <w:rsid w:val="00AE4AA2"/>
    <w:rsid w:val="00AE5FA5"/>
    <w:rsid w:val="00AE6A4E"/>
    <w:rsid w:val="00AE7047"/>
    <w:rsid w:val="00AE70E4"/>
    <w:rsid w:val="00AE743B"/>
    <w:rsid w:val="00AE7877"/>
    <w:rsid w:val="00AF09A7"/>
    <w:rsid w:val="00AF1748"/>
    <w:rsid w:val="00AF1C51"/>
    <w:rsid w:val="00AF2156"/>
    <w:rsid w:val="00AF2729"/>
    <w:rsid w:val="00AF3864"/>
    <w:rsid w:val="00AF418E"/>
    <w:rsid w:val="00AF46DB"/>
    <w:rsid w:val="00AF4CD5"/>
    <w:rsid w:val="00AF4DCE"/>
    <w:rsid w:val="00AF55F4"/>
    <w:rsid w:val="00AF5667"/>
    <w:rsid w:val="00AF5960"/>
    <w:rsid w:val="00AF5AFE"/>
    <w:rsid w:val="00AF678E"/>
    <w:rsid w:val="00AF6849"/>
    <w:rsid w:val="00AF72CE"/>
    <w:rsid w:val="00AF7D2E"/>
    <w:rsid w:val="00B00577"/>
    <w:rsid w:val="00B0096A"/>
    <w:rsid w:val="00B014F5"/>
    <w:rsid w:val="00B01EE8"/>
    <w:rsid w:val="00B02081"/>
    <w:rsid w:val="00B020CB"/>
    <w:rsid w:val="00B026C1"/>
    <w:rsid w:val="00B02C0E"/>
    <w:rsid w:val="00B02C6D"/>
    <w:rsid w:val="00B03487"/>
    <w:rsid w:val="00B03F04"/>
    <w:rsid w:val="00B048C5"/>
    <w:rsid w:val="00B049B4"/>
    <w:rsid w:val="00B04B3D"/>
    <w:rsid w:val="00B04CCE"/>
    <w:rsid w:val="00B05164"/>
    <w:rsid w:val="00B0543E"/>
    <w:rsid w:val="00B05A9E"/>
    <w:rsid w:val="00B0621E"/>
    <w:rsid w:val="00B07591"/>
    <w:rsid w:val="00B07792"/>
    <w:rsid w:val="00B07823"/>
    <w:rsid w:val="00B07C90"/>
    <w:rsid w:val="00B07CE5"/>
    <w:rsid w:val="00B10112"/>
    <w:rsid w:val="00B10DD8"/>
    <w:rsid w:val="00B117C6"/>
    <w:rsid w:val="00B11A02"/>
    <w:rsid w:val="00B128D1"/>
    <w:rsid w:val="00B13609"/>
    <w:rsid w:val="00B138BD"/>
    <w:rsid w:val="00B1396E"/>
    <w:rsid w:val="00B13C52"/>
    <w:rsid w:val="00B1440B"/>
    <w:rsid w:val="00B145FC"/>
    <w:rsid w:val="00B149EF"/>
    <w:rsid w:val="00B14D01"/>
    <w:rsid w:val="00B15128"/>
    <w:rsid w:val="00B15682"/>
    <w:rsid w:val="00B158EE"/>
    <w:rsid w:val="00B16E4B"/>
    <w:rsid w:val="00B17125"/>
    <w:rsid w:val="00B17251"/>
    <w:rsid w:val="00B17A61"/>
    <w:rsid w:val="00B17A6F"/>
    <w:rsid w:val="00B17B74"/>
    <w:rsid w:val="00B17BB4"/>
    <w:rsid w:val="00B17DF9"/>
    <w:rsid w:val="00B205D7"/>
    <w:rsid w:val="00B22391"/>
    <w:rsid w:val="00B22AA1"/>
    <w:rsid w:val="00B23E29"/>
    <w:rsid w:val="00B23FC4"/>
    <w:rsid w:val="00B241D0"/>
    <w:rsid w:val="00B24DFA"/>
    <w:rsid w:val="00B25688"/>
    <w:rsid w:val="00B25C08"/>
    <w:rsid w:val="00B26252"/>
    <w:rsid w:val="00B2695F"/>
    <w:rsid w:val="00B270D3"/>
    <w:rsid w:val="00B27805"/>
    <w:rsid w:val="00B27EC6"/>
    <w:rsid w:val="00B30198"/>
    <w:rsid w:val="00B3052D"/>
    <w:rsid w:val="00B30608"/>
    <w:rsid w:val="00B30780"/>
    <w:rsid w:val="00B30ED9"/>
    <w:rsid w:val="00B3118F"/>
    <w:rsid w:val="00B31199"/>
    <w:rsid w:val="00B318AD"/>
    <w:rsid w:val="00B3216F"/>
    <w:rsid w:val="00B32B4D"/>
    <w:rsid w:val="00B33234"/>
    <w:rsid w:val="00B332BA"/>
    <w:rsid w:val="00B33350"/>
    <w:rsid w:val="00B33D17"/>
    <w:rsid w:val="00B34B60"/>
    <w:rsid w:val="00B351CD"/>
    <w:rsid w:val="00B354E7"/>
    <w:rsid w:val="00B360BC"/>
    <w:rsid w:val="00B3668B"/>
    <w:rsid w:val="00B373B8"/>
    <w:rsid w:val="00B37587"/>
    <w:rsid w:val="00B3761E"/>
    <w:rsid w:val="00B37915"/>
    <w:rsid w:val="00B37DDF"/>
    <w:rsid w:val="00B40370"/>
    <w:rsid w:val="00B4068D"/>
    <w:rsid w:val="00B408D8"/>
    <w:rsid w:val="00B40BEA"/>
    <w:rsid w:val="00B40D61"/>
    <w:rsid w:val="00B41842"/>
    <w:rsid w:val="00B42A12"/>
    <w:rsid w:val="00B430D1"/>
    <w:rsid w:val="00B4335C"/>
    <w:rsid w:val="00B435D9"/>
    <w:rsid w:val="00B43F3D"/>
    <w:rsid w:val="00B44A50"/>
    <w:rsid w:val="00B4546E"/>
    <w:rsid w:val="00B463FA"/>
    <w:rsid w:val="00B46631"/>
    <w:rsid w:val="00B46BE7"/>
    <w:rsid w:val="00B47780"/>
    <w:rsid w:val="00B47B6D"/>
    <w:rsid w:val="00B50DA2"/>
    <w:rsid w:val="00B511AD"/>
    <w:rsid w:val="00B517CA"/>
    <w:rsid w:val="00B5212E"/>
    <w:rsid w:val="00B5223E"/>
    <w:rsid w:val="00B522C0"/>
    <w:rsid w:val="00B5257F"/>
    <w:rsid w:val="00B52AF0"/>
    <w:rsid w:val="00B536DF"/>
    <w:rsid w:val="00B53E78"/>
    <w:rsid w:val="00B542CB"/>
    <w:rsid w:val="00B545AF"/>
    <w:rsid w:val="00B54708"/>
    <w:rsid w:val="00B54BDE"/>
    <w:rsid w:val="00B55481"/>
    <w:rsid w:val="00B558E8"/>
    <w:rsid w:val="00B55C61"/>
    <w:rsid w:val="00B56059"/>
    <w:rsid w:val="00B56303"/>
    <w:rsid w:val="00B5688C"/>
    <w:rsid w:val="00B57383"/>
    <w:rsid w:val="00B6007D"/>
    <w:rsid w:val="00B604B7"/>
    <w:rsid w:val="00B6052B"/>
    <w:rsid w:val="00B6057C"/>
    <w:rsid w:val="00B6086B"/>
    <w:rsid w:val="00B60AA4"/>
    <w:rsid w:val="00B60E27"/>
    <w:rsid w:val="00B63AB0"/>
    <w:rsid w:val="00B64006"/>
    <w:rsid w:val="00B64245"/>
    <w:rsid w:val="00B6494B"/>
    <w:rsid w:val="00B64BD0"/>
    <w:rsid w:val="00B654B3"/>
    <w:rsid w:val="00B654DD"/>
    <w:rsid w:val="00B65B18"/>
    <w:rsid w:val="00B65B6A"/>
    <w:rsid w:val="00B66259"/>
    <w:rsid w:val="00B6627B"/>
    <w:rsid w:val="00B66654"/>
    <w:rsid w:val="00B6723A"/>
    <w:rsid w:val="00B6737D"/>
    <w:rsid w:val="00B6772D"/>
    <w:rsid w:val="00B67970"/>
    <w:rsid w:val="00B70359"/>
    <w:rsid w:val="00B705CD"/>
    <w:rsid w:val="00B708A8"/>
    <w:rsid w:val="00B70CCD"/>
    <w:rsid w:val="00B71223"/>
    <w:rsid w:val="00B71260"/>
    <w:rsid w:val="00B71317"/>
    <w:rsid w:val="00B714BA"/>
    <w:rsid w:val="00B71672"/>
    <w:rsid w:val="00B716D6"/>
    <w:rsid w:val="00B719DF"/>
    <w:rsid w:val="00B719EB"/>
    <w:rsid w:val="00B71A01"/>
    <w:rsid w:val="00B72692"/>
    <w:rsid w:val="00B72E62"/>
    <w:rsid w:val="00B7379F"/>
    <w:rsid w:val="00B744C4"/>
    <w:rsid w:val="00B74B12"/>
    <w:rsid w:val="00B74E03"/>
    <w:rsid w:val="00B754BF"/>
    <w:rsid w:val="00B75978"/>
    <w:rsid w:val="00B75BCC"/>
    <w:rsid w:val="00B76C3E"/>
    <w:rsid w:val="00B76EAB"/>
    <w:rsid w:val="00B76FFB"/>
    <w:rsid w:val="00B77570"/>
    <w:rsid w:val="00B77796"/>
    <w:rsid w:val="00B77F57"/>
    <w:rsid w:val="00B812B3"/>
    <w:rsid w:val="00B81349"/>
    <w:rsid w:val="00B813C1"/>
    <w:rsid w:val="00B81469"/>
    <w:rsid w:val="00B8178B"/>
    <w:rsid w:val="00B8178F"/>
    <w:rsid w:val="00B81B71"/>
    <w:rsid w:val="00B83A9A"/>
    <w:rsid w:val="00B83E31"/>
    <w:rsid w:val="00B84CDA"/>
    <w:rsid w:val="00B850AF"/>
    <w:rsid w:val="00B8647F"/>
    <w:rsid w:val="00B86B04"/>
    <w:rsid w:val="00B86EF1"/>
    <w:rsid w:val="00B879B3"/>
    <w:rsid w:val="00B87DDB"/>
    <w:rsid w:val="00B900C3"/>
    <w:rsid w:val="00B90759"/>
    <w:rsid w:val="00B90C4B"/>
    <w:rsid w:val="00B9112F"/>
    <w:rsid w:val="00B920B4"/>
    <w:rsid w:val="00B9212B"/>
    <w:rsid w:val="00B92150"/>
    <w:rsid w:val="00B924BA"/>
    <w:rsid w:val="00B92670"/>
    <w:rsid w:val="00B93037"/>
    <w:rsid w:val="00B93CA2"/>
    <w:rsid w:val="00B93EDE"/>
    <w:rsid w:val="00B93F8E"/>
    <w:rsid w:val="00B9428C"/>
    <w:rsid w:val="00B94AA4"/>
    <w:rsid w:val="00B94F27"/>
    <w:rsid w:val="00B94F43"/>
    <w:rsid w:val="00B9501C"/>
    <w:rsid w:val="00B9532F"/>
    <w:rsid w:val="00B95C8D"/>
    <w:rsid w:val="00B95E16"/>
    <w:rsid w:val="00B95F5E"/>
    <w:rsid w:val="00B95F7A"/>
    <w:rsid w:val="00B96356"/>
    <w:rsid w:val="00B9657C"/>
    <w:rsid w:val="00B96BE6"/>
    <w:rsid w:val="00B97258"/>
    <w:rsid w:val="00B978A3"/>
    <w:rsid w:val="00B97B0B"/>
    <w:rsid w:val="00B97E99"/>
    <w:rsid w:val="00BA00CD"/>
    <w:rsid w:val="00BA01F9"/>
    <w:rsid w:val="00BA0225"/>
    <w:rsid w:val="00BA0355"/>
    <w:rsid w:val="00BA0E5D"/>
    <w:rsid w:val="00BA201A"/>
    <w:rsid w:val="00BA319F"/>
    <w:rsid w:val="00BA3214"/>
    <w:rsid w:val="00BA326E"/>
    <w:rsid w:val="00BA32F9"/>
    <w:rsid w:val="00BA3363"/>
    <w:rsid w:val="00BA3712"/>
    <w:rsid w:val="00BA412C"/>
    <w:rsid w:val="00BA490D"/>
    <w:rsid w:val="00BA4D50"/>
    <w:rsid w:val="00BA5EC2"/>
    <w:rsid w:val="00BA5F07"/>
    <w:rsid w:val="00BA643E"/>
    <w:rsid w:val="00BA6843"/>
    <w:rsid w:val="00BA6F9F"/>
    <w:rsid w:val="00BA724C"/>
    <w:rsid w:val="00BA72B7"/>
    <w:rsid w:val="00BB022D"/>
    <w:rsid w:val="00BB0303"/>
    <w:rsid w:val="00BB0B53"/>
    <w:rsid w:val="00BB1180"/>
    <w:rsid w:val="00BB1A9E"/>
    <w:rsid w:val="00BB1AFA"/>
    <w:rsid w:val="00BB1C06"/>
    <w:rsid w:val="00BB2296"/>
    <w:rsid w:val="00BB273B"/>
    <w:rsid w:val="00BB2C20"/>
    <w:rsid w:val="00BB2C3B"/>
    <w:rsid w:val="00BB30FC"/>
    <w:rsid w:val="00BB3200"/>
    <w:rsid w:val="00BB3D88"/>
    <w:rsid w:val="00BB42E4"/>
    <w:rsid w:val="00BB4568"/>
    <w:rsid w:val="00BB5051"/>
    <w:rsid w:val="00BB5432"/>
    <w:rsid w:val="00BB5C88"/>
    <w:rsid w:val="00BB5F86"/>
    <w:rsid w:val="00BB5F87"/>
    <w:rsid w:val="00BB68D4"/>
    <w:rsid w:val="00BB795D"/>
    <w:rsid w:val="00BB7E92"/>
    <w:rsid w:val="00BC01B7"/>
    <w:rsid w:val="00BC035C"/>
    <w:rsid w:val="00BC14C4"/>
    <w:rsid w:val="00BC17A2"/>
    <w:rsid w:val="00BC1874"/>
    <w:rsid w:val="00BC2770"/>
    <w:rsid w:val="00BC3646"/>
    <w:rsid w:val="00BC3CBA"/>
    <w:rsid w:val="00BC3DC0"/>
    <w:rsid w:val="00BC42B4"/>
    <w:rsid w:val="00BC4EBB"/>
    <w:rsid w:val="00BC62DB"/>
    <w:rsid w:val="00BC63E6"/>
    <w:rsid w:val="00BC6683"/>
    <w:rsid w:val="00BC6B19"/>
    <w:rsid w:val="00BC6B8D"/>
    <w:rsid w:val="00BC71DA"/>
    <w:rsid w:val="00BC762B"/>
    <w:rsid w:val="00BC7C6B"/>
    <w:rsid w:val="00BC7CC0"/>
    <w:rsid w:val="00BD2978"/>
    <w:rsid w:val="00BD3AE4"/>
    <w:rsid w:val="00BD3C9A"/>
    <w:rsid w:val="00BD49EB"/>
    <w:rsid w:val="00BD6306"/>
    <w:rsid w:val="00BD6C75"/>
    <w:rsid w:val="00BD6D3F"/>
    <w:rsid w:val="00BD6EE0"/>
    <w:rsid w:val="00BD738D"/>
    <w:rsid w:val="00BE01A8"/>
    <w:rsid w:val="00BE03D9"/>
    <w:rsid w:val="00BE08D4"/>
    <w:rsid w:val="00BE0E41"/>
    <w:rsid w:val="00BE0F3C"/>
    <w:rsid w:val="00BE1116"/>
    <w:rsid w:val="00BE166C"/>
    <w:rsid w:val="00BE17A0"/>
    <w:rsid w:val="00BE318F"/>
    <w:rsid w:val="00BE415A"/>
    <w:rsid w:val="00BE431F"/>
    <w:rsid w:val="00BE4442"/>
    <w:rsid w:val="00BE460B"/>
    <w:rsid w:val="00BE4F45"/>
    <w:rsid w:val="00BE6459"/>
    <w:rsid w:val="00BE67D8"/>
    <w:rsid w:val="00BE689E"/>
    <w:rsid w:val="00BE6C4B"/>
    <w:rsid w:val="00BE6DF5"/>
    <w:rsid w:val="00BE7774"/>
    <w:rsid w:val="00BE79D8"/>
    <w:rsid w:val="00BE7E16"/>
    <w:rsid w:val="00BF077E"/>
    <w:rsid w:val="00BF0D4F"/>
    <w:rsid w:val="00BF0F07"/>
    <w:rsid w:val="00BF11E1"/>
    <w:rsid w:val="00BF14D3"/>
    <w:rsid w:val="00BF17AF"/>
    <w:rsid w:val="00BF1C77"/>
    <w:rsid w:val="00BF213C"/>
    <w:rsid w:val="00BF214A"/>
    <w:rsid w:val="00BF24A9"/>
    <w:rsid w:val="00BF2595"/>
    <w:rsid w:val="00BF27F9"/>
    <w:rsid w:val="00BF2B6B"/>
    <w:rsid w:val="00BF2F9D"/>
    <w:rsid w:val="00BF3035"/>
    <w:rsid w:val="00BF33B8"/>
    <w:rsid w:val="00BF33C8"/>
    <w:rsid w:val="00BF3F61"/>
    <w:rsid w:val="00BF43BE"/>
    <w:rsid w:val="00BF4E87"/>
    <w:rsid w:val="00BF50CF"/>
    <w:rsid w:val="00BF5422"/>
    <w:rsid w:val="00BF568A"/>
    <w:rsid w:val="00BF64A3"/>
    <w:rsid w:val="00BF65E8"/>
    <w:rsid w:val="00BF74A7"/>
    <w:rsid w:val="00BF7CDC"/>
    <w:rsid w:val="00C000AE"/>
    <w:rsid w:val="00C005C5"/>
    <w:rsid w:val="00C015C6"/>
    <w:rsid w:val="00C01BC6"/>
    <w:rsid w:val="00C02365"/>
    <w:rsid w:val="00C023FE"/>
    <w:rsid w:val="00C031FD"/>
    <w:rsid w:val="00C03553"/>
    <w:rsid w:val="00C04311"/>
    <w:rsid w:val="00C046B3"/>
    <w:rsid w:val="00C04E1E"/>
    <w:rsid w:val="00C060C2"/>
    <w:rsid w:val="00C074AE"/>
    <w:rsid w:val="00C078DE"/>
    <w:rsid w:val="00C07B59"/>
    <w:rsid w:val="00C10636"/>
    <w:rsid w:val="00C10E54"/>
    <w:rsid w:val="00C11F88"/>
    <w:rsid w:val="00C13382"/>
    <w:rsid w:val="00C13ADF"/>
    <w:rsid w:val="00C149FD"/>
    <w:rsid w:val="00C151C7"/>
    <w:rsid w:val="00C15232"/>
    <w:rsid w:val="00C153A0"/>
    <w:rsid w:val="00C159B9"/>
    <w:rsid w:val="00C15FC6"/>
    <w:rsid w:val="00C16694"/>
    <w:rsid w:val="00C16A80"/>
    <w:rsid w:val="00C17490"/>
    <w:rsid w:val="00C2048D"/>
    <w:rsid w:val="00C2060E"/>
    <w:rsid w:val="00C20C0D"/>
    <w:rsid w:val="00C21137"/>
    <w:rsid w:val="00C21AA2"/>
    <w:rsid w:val="00C21D77"/>
    <w:rsid w:val="00C220E3"/>
    <w:rsid w:val="00C22D9B"/>
    <w:rsid w:val="00C22F32"/>
    <w:rsid w:val="00C24594"/>
    <w:rsid w:val="00C25602"/>
    <w:rsid w:val="00C2611F"/>
    <w:rsid w:val="00C2627D"/>
    <w:rsid w:val="00C26662"/>
    <w:rsid w:val="00C26CE8"/>
    <w:rsid w:val="00C26E63"/>
    <w:rsid w:val="00C27077"/>
    <w:rsid w:val="00C27464"/>
    <w:rsid w:val="00C274E5"/>
    <w:rsid w:val="00C275B3"/>
    <w:rsid w:val="00C2786A"/>
    <w:rsid w:val="00C27F1D"/>
    <w:rsid w:val="00C302C9"/>
    <w:rsid w:val="00C306BE"/>
    <w:rsid w:val="00C30C96"/>
    <w:rsid w:val="00C31148"/>
    <w:rsid w:val="00C3380C"/>
    <w:rsid w:val="00C342BB"/>
    <w:rsid w:val="00C343BD"/>
    <w:rsid w:val="00C34F19"/>
    <w:rsid w:val="00C363BF"/>
    <w:rsid w:val="00C3690A"/>
    <w:rsid w:val="00C36B75"/>
    <w:rsid w:val="00C374D7"/>
    <w:rsid w:val="00C4025E"/>
    <w:rsid w:val="00C402EA"/>
    <w:rsid w:val="00C4043C"/>
    <w:rsid w:val="00C407BF"/>
    <w:rsid w:val="00C409F3"/>
    <w:rsid w:val="00C41312"/>
    <w:rsid w:val="00C4197B"/>
    <w:rsid w:val="00C41C62"/>
    <w:rsid w:val="00C41CE4"/>
    <w:rsid w:val="00C41ED0"/>
    <w:rsid w:val="00C426F8"/>
    <w:rsid w:val="00C429CA"/>
    <w:rsid w:val="00C42BF4"/>
    <w:rsid w:val="00C42F90"/>
    <w:rsid w:val="00C4359A"/>
    <w:rsid w:val="00C438A8"/>
    <w:rsid w:val="00C43B00"/>
    <w:rsid w:val="00C43EBB"/>
    <w:rsid w:val="00C447B8"/>
    <w:rsid w:val="00C44BB3"/>
    <w:rsid w:val="00C44BCD"/>
    <w:rsid w:val="00C44DB5"/>
    <w:rsid w:val="00C45370"/>
    <w:rsid w:val="00C4542C"/>
    <w:rsid w:val="00C45C3E"/>
    <w:rsid w:val="00C46275"/>
    <w:rsid w:val="00C47472"/>
    <w:rsid w:val="00C47961"/>
    <w:rsid w:val="00C50B16"/>
    <w:rsid w:val="00C50B83"/>
    <w:rsid w:val="00C50C97"/>
    <w:rsid w:val="00C50EBF"/>
    <w:rsid w:val="00C51264"/>
    <w:rsid w:val="00C51973"/>
    <w:rsid w:val="00C51D55"/>
    <w:rsid w:val="00C51DA9"/>
    <w:rsid w:val="00C527BE"/>
    <w:rsid w:val="00C5312B"/>
    <w:rsid w:val="00C53275"/>
    <w:rsid w:val="00C53934"/>
    <w:rsid w:val="00C545C1"/>
    <w:rsid w:val="00C54D8D"/>
    <w:rsid w:val="00C5535D"/>
    <w:rsid w:val="00C555F6"/>
    <w:rsid w:val="00C55704"/>
    <w:rsid w:val="00C55A0A"/>
    <w:rsid w:val="00C55DD1"/>
    <w:rsid w:val="00C5641C"/>
    <w:rsid w:val="00C56B5D"/>
    <w:rsid w:val="00C56FF8"/>
    <w:rsid w:val="00C57621"/>
    <w:rsid w:val="00C57723"/>
    <w:rsid w:val="00C57865"/>
    <w:rsid w:val="00C57D30"/>
    <w:rsid w:val="00C600B9"/>
    <w:rsid w:val="00C601FE"/>
    <w:rsid w:val="00C60EEF"/>
    <w:rsid w:val="00C612BA"/>
    <w:rsid w:val="00C614F3"/>
    <w:rsid w:val="00C61B9E"/>
    <w:rsid w:val="00C61BD2"/>
    <w:rsid w:val="00C626C2"/>
    <w:rsid w:val="00C630E4"/>
    <w:rsid w:val="00C63393"/>
    <w:rsid w:val="00C6418E"/>
    <w:rsid w:val="00C641D5"/>
    <w:rsid w:val="00C6431C"/>
    <w:rsid w:val="00C647B3"/>
    <w:rsid w:val="00C64AF5"/>
    <w:rsid w:val="00C64F6F"/>
    <w:rsid w:val="00C65132"/>
    <w:rsid w:val="00C65166"/>
    <w:rsid w:val="00C652C3"/>
    <w:rsid w:val="00C6569B"/>
    <w:rsid w:val="00C656DF"/>
    <w:rsid w:val="00C657B5"/>
    <w:rsid w:val="00C658B4"/>
    <w:rsid w:val="00C65F73"/>
    <w:rsid w:val="00C65F9F"/>
    <w:rsid w:val="00C666BA"/>
    <w:rsid w:val="00C66A31"/>
    <w:rsid w:val="00C67035"/>
    <w:rsid w:val="00C67037"/>
    <w:rsid w:val="00C67A08"/>
    <w:rsid w:val="00C70552"/>
    <w:rsid w:val="00C70654"/>
    <w:rsid w:val="00C70A2B"/>
    <w:rsid w:val="00C715BA"/>
    <w:rsid w:val="00C716C5"/>
    <w:rsid w:val="00C7205A"/>
    <w:rsid w:val="00C72100"/>
    <w:rsid w:val="00C72606"/>
    <w:rsid w:val="00C73E78"/>
    <w:rsid w:val="00C742EB"/>
    <w:rsid w:val="00C74756"/>
    <w:rsid w:val="00C751C5"/>
    <w:rsid w:val="00C75A99"/>
    <w:rsid w:val="00C75C9A"/>
    <w:rsid w:val="00C75D58"/>
    <w:rsid w:val="00C760B1"/>
    <w:rsid w:val="00C7653E"/>
    <w:rsid w:val="00C76829"/>
    <w:rsid w:val="00C76851"/>
    <w:rsid w:val="00C76BF5"/>
    <w:rsid w:val="00C76D70"/>
    <w:rsid w:val="00C770A3"/>
    <w:rsid w:val="00C772D6"/>
    <w:rsid w:val="00C7737C"/>
    <w:rsid w:val="00C775DE"/>
    <w:rsid w:val="00C779B7"/>
    <w:rsid w:val="00C77DFA"/>
    <w:rsid w:val="00C8138C"/>
    <w:rsid w:val="00C81BDE"/>
    <w:rsid w:val="00C82188"/>
    <w:rsid w:val="00C82AA3"/>
    <w:rsid w:val="00C8334B"/>
    <w:rsid w:val="00C8339B"/>
    <w:rsid w:val="00C83738"/>
    <w:rsid w:val="00C83A22"/>
    <w:rsid w:val="00C83C15"/>
    <w:rsid w:val="00C84810"/>
    <w:rsid w:val="00C84B78"/>
    <w:rsid w:val="00C859CB"/>
    <w:rsid w:val="00C86392"/>
    <w:rsid w:val="00C8647C"/>
    <w:rsid w:val="00C86861"/>
    <w:rsid w:val="00C868FC"/>
    <w:rsid w:val="00C87345"/>
    <w:rsid w:val="00C87C96"/>
    <w:rsid w:val="00C9042D"/>
    <w:rsid w:val="00C90573"/>
    <w:rsid w:val="00C9059E"/>
    <w:rsid w:val="00C90AB9"/>
    <w:rsid w:val="00C91804"/>
    <w:rsid w:val="00C92277"/>
    <w:rsid w:val="00C926F2"/>
    <w:rsid w:val="00C92832"/>
    <w:rsid w:val="00C92DF3"/>
    <w:rsid w:val="00C94F2D"/>
    <w:rsid w:val="00C9603A"/>
    <w:rsid w:val="00C9671E"/>
    <w:rsid w:val="00C96BC6"/>
    <w:rsid w:val="00C97110"/>
    <w:rsid w:val="00C9727F"/>
    <w:rsid w:val="00C97C44"/>
    <w:rsid w:val="00CA12F6"/>
    <w:rsid w:val="00CA13C9"/>
    <w:rsid w:val="00CA1A1C"/>
    <w:rsid w:val="00CA1AF9"/>
    <w:rsid w:val="00CA20E2"/>
    <w:rsid w:val="00CA217C"/>
    <w:rsid w:val="00CA2716"/>
    <w:rsid w:val="00CA29C4"/>
    <w:rsid w:val="00CA2C16"/>
    <w:rsid w:val="00CA2D21"/>
    <w:rsid w:val="00CA2D52"/>
    <w:rsid w:val="00CA2FC7"/>
    <w:rsid w:val="00CA33CB"/>
    <w:rsid w:val="00CA3640"/>
    <w:rsid w:val="00CA3A8F"/>
    <w:rsid w:val="00CA3BC0"/>
    <w:rsid w:val="00CA40D2"/>
    <w:rsid w:val="00CA4C68"/>
    <w:rsid w:val="00CA4E37"/>
    <w:rsid w:val="00CA5148"/>
    <w:rsid w:val="00CA5A1E"/>
    <w:rsid w:val="00CA5E2C"/>
    <w:rsid w:val="00CA6033"/>
    <w:rsid w:val="00CA6439"/>
    <w:rsid w:val="00CA6491"/>
    <w:rsid w:val="00CA74CE"/>
    <w:rsid w:val="00CA75B9"/>
    <w:rsid w:val="00CA773D"/>
    <w:rsid w:val="00CA7962"/>
    <w:rsid w:val="00CA7A0E"/>
    <w:rsid w:val="00CA7F0E"/>
    <w:rsid w:val="00CB03ED"/>
    <w:rsid w:val="00CB075C"/>
    <w:rsid w:val="00CB0CE0"/>
    <w:rsid w:val="00CB1005"/>
    <w:rsid w:val="00CB2DC9"/>
    <w:rsid w:val="00CB2EC7"/>
    <w:rsid w:val="00CB4409"/>
    <w:rsid w:val="00CB44E8"/>
    <w:rsid w:val="00CB55BF"/>
    <w:rsid w:val="00CB639C"/>
    <w:rsid w:val="00CB6421"/>
    <w:rsid w:val="00CB6C1A"/>
    <w:rsid w:val="00CB7BFD"/>
    <w:rsid w:val="00CB7D67"/>
    <w:rsid w:val="00CB7DA4"/>
    <w:rsid w:val="00CC023C"/>
    <w:rsid w:val="00CC0348"/>
    <w:rsid w:val="00CC15CD"/>
    <w:rsid w:val="00CC15DC"/>
    <w:rsid w:val="00CC1D70"/>
    <w:rsid w:val="00CC2937"/>
    <w:rsid w:val="00CC2C71"/>
    <w:rsid w:val="00CC3786"/>
    <w:rsid w:val="00CC3856"/>
    <w:rsid w:val="00CC3A1C"/>
    <w:rsid w:val="00CC4224"/>
    <w:rsid w:val="00CC4351"/>
    <w:rsid w:val="00CC448E"/>
    <w:rsid w:val="00CC4DA1"/>
    <w:rsid w:val="00CC4E69"/>
    <w:rsid w:val="00CC4EE0"/>
    <w:rsid w:val="00CC5133"/>
    <w:rsid w:val="00CC52DA"/>
    <w:rsid w:val="00CC565D"/>
    <w:rsid w:val="00CC57D6"/>
    <w:rsid w:val="00CC5E86"/>
    <w:rsid w:val="00CC6030"/>
    <w:rsid w:val="00CC67B4"/>
    <w:rsid w:val="00CC6867"/>
    <w:rsid w:val="00CC68DD"/>
    <w:rsid w:val="00CC6D45"/>
    <w:rsid w:val="00CC737F"/>
    <w:rsid w:val="00CC7B3A"/>
    <w:rsid w:val="00CD1862"/>
    <w:rsid w:val="00CD2462"/>
    <w:rsid w:val="00CD38DE"/>
    <w:rsid w:val="00CD46ED"/>
    <w:rsid w:val="00CD4D63"/>
    <w:rsid w:val="00CD4F68"/>
    <w:rsid w:val="00CD5014"/>
    <w:rsid w:val="00CD526A"/>
    <w:rsid w:val="00CD5579"/>
    <w:rsid w:val="00CD56B0"/>
    <w:rsid w:val="00CD5DB5"/>
    <w:rsid w:val="00CD5DEA"/>
    <w:rsid w:val="00CD6130"/>
    <w:rsid w:val="00CD61F5"/>
    <w:rsid w:val="00CD65BB"/>
    <w:rsid w:val="00CD6DB4"/>
    <w:rsid w:val="00CD7938"/>
    <w:rsid w:val="00CD7CDF"/>
    <w:rsid w:val="00CE0325"/>
    <w:rsid w:val="00CE03AA"/>
    <w:rsid w:val="00CE045A"/>
    <w:rsid w:val="00CE0750"/>
    <w:rsid w:val="00CE135E"/>
    <w:rsid w:val="00CE1875"/>
    <w:rsid w:val="00CE38D8"/>
    <w:rsid w:val="00CE3A6D"/>
    <w:rsid w:val="00CE3ADB"/>
    <w:rsid w:val="00CE42F3"/>
    <w:rsid w:val="00CE4458"/>
    <w:rsid w:val="00CE471B"/>
    <w:rsid w:val="00CE47E1"/>
    <w:rsid w:val="00CE4E63"/>
    <w:rsid w:val="00CE4EF4"/>
    <w:rsid w:val="00CE54AE"/>
    <w:rsid w:val="00CE54B7"/>
    <w:rsid w:val="00CE5EA0"/>
    <w:rsid w:val="00CE5FCF"/>
    <w:rsid w:val="00CE64C3"/>
    <w:rsid w:val="00CE69F8"/>
    <w:rsid w:val="00CE6E61"/>
    <w:rsid w:val="00CE6F1D"/>
    <w:rsid w:val="00CE6F89"/>
    <w:rsid w:val="00CF049A"/>
    <w:rsid w:val="00CF0C49"/>
    <w:rsid w:val="00CF0C5E"/>
    <w:rsid w:val="00CF17AB"/>
    <w:rsid w:val="00CF1B26"/>
    <w:rsid w:val="00CF21DB"/>
    <w:rsid w:val="00CF2372"/>
    <w:rsid w:val="00CF2512"/>
    <w:rsid w:val="00CF27CD"/>
    <w:rsid w:val="00CF2CC7"/>
    <w:rsid w:val="00CF2F75"/>
    <w:rsid w:val="00CF3046"/>
    <w:rsid w:val="00CF3DE2"/>
    <w:rsid w:val="00CF4311"/>
    <w:rsid w:val="00CF4CD6"/>
    <w:rsid w:val="00CF5DEC"/>
    <w:rsid w:val="00CF6386"/>
    <w:rsid w:val="00CF6AD2"/>
    <w:rsid w:val="00CF6B29"/>
    <w:rsid w:val="00CF767E"/>
    <w:rsid w:val="00D004EE"/>
    <w:rsid w:val="00D014FB"/>
    <w:rsid w:val="00D01543"/>
    <w:rsid w:val="00D015EF"/>
    <w:rsid w:val="00D016C6"/>
    <w:rsid w:val="00D01C58"/>
    <w:rsid w:val="00D01F4A"/>
    <w:rsid w:val="00D02291"/>
    <w:rsid w:val="00D0238F"/>
    <w:rsid w:val="00D02489"/>
    <w:rsid w:val="00D0273E"/>
    <w:rsid w:val="00D02845"/>
    <w:rsid w:val="00D0295F"/>
    <w:rsid w:val="00D03604"/>
    <w:rsid w:val="00D042A6"/>
    <w:rsid w:val="00D044AD"/>
    <w:rsid w:val="00D0462A"/>
    <w:rsid w:val="00D04793"/>
    <w:rsid w:val="00D04C56"/>
    <w:rsid w:val="00D05811"/>
    <w:rsid w:val="00D05C27"/>
    <w:rsid w:val="00D05FDF"/>
    <w:rsid w:val="00D06013"/>
    <w:rsid w:val="00D06A31"/>
    <w:rsid w:val="00D06B5C"/>
    <w:rsid w:val="00D0704F"/>
    <w:rsid w:val="00D07994"/>
    <w:rsid w:val="00D07D7D"/>
    <w:rsid w:val="00D07E54"/>
    <w:rsid w:val="00D107B1"/>
    <w:rsid w:val="00D109EF"/>
    <w:rsid w:val="00D11269"/>
    <w:rsid w:val="00D112E2"/>
    <w:rsid w:val="00D1152F"/>
    <w:rsid w:val="00D116D7"/>
    <w:rsid w:val="00D11A93"/>
    <w:rsid w:val="00D1238D"/>
    <w:rsid w:val="00D133F7"/>
    <w:rsid w:val="00D13954"/>
    <w:rsid w:val="00D13DA6"/>
    <w:rsid w:val="00D14133"/>
    <w:rsid w:val="00D1443A"/>
    <w:rsid w:val="00D15958"/>
    <w:rsid w:val="00D15B33"/>
    <w:rsid w:val="00D15C19"/>
    <w:rsid w:val="00D16363"/>
    <w:rsid w:val="00D166A6"/>
    <w:rsid w:val="00D16819"/>
    <w:rsid w:val="00D16C5E"/>
    <w:rsid w:val="00D1711A"/>
    <w:rsid w:val="00D174C5"/>
    <w:rsid w:val="00D175D5"/>
    <w:rsid w:val="00D17F22"/>
    <w:rsid w:val="00D205B0"/>
    <w:rsid w:val="00D210EC"/>
    <w:rsid w:val="00D211A5"/>
    <w:rsid w:val="00D212DA"/>
    <w:rsid w:val="00D21724"/>
    <w:rsid w:val="00D2175E"/>
    <w:rsid w:val="00D22725"/>
    <w:rsid w:val="00D22840"/>
    <w:rsid w:val="00D22AA8"/>
    <w:rsid w:val="00D22BC4"/>
    <w:rsid w:val="00D22D1E"/>
    <w:rsid w:val="00D22DCB"/>
    <w:rsid w:val="00D22FA5"/>
    <w:rsid w:val="00D231A5"/>
    <w:rsid w:val="00D23206"/>
    <w:rsid w:val="00D233D9"/>
    <w:rsid w:val="00D23BA1"/>
    <w:rsid w:val="00D243E4"/>
    <w:rsid w:val="00D2476C"/>
    <w:rsid w:val="00D24856"/>
    <w:rsid w:val="00D24CC3"/>
    <w:rsid w:val="00D2575A"/>
    <w:rsid w:val="00D258AF"/>
    <w:rsid w:val="00D25D8E"/>
    <w:rsid w:val="00D25E56"/>
    <w:rsid w:val="00D26DCC"/>
    <w:rsid w:val="00D276B5"/>
    <w:rsid w:val="00D305B3"/>
    <w:rsid w:val="00D316A4"/>
    <w:rsid w:val="00D318EB"/>
    <w:rsid w:val="00D31D27"/>
    <w:rsid w:val="00D3233F"/>
    <w:rsid w:val="00D324B4"/>
    <w:rsid w:val="00D32B0A"/>
    <w:rsid w:val="00D32BB4"/>
    <w:rsid w:val="00D32DA7"/>
    <w:rsid w:val="00D33263"/>
    <w:rsid w:val="00D334FC"/>
    <w:rsid w:val="00D33CDC"/>
    <w:rsid w:val="00D341DE"/>
    <w:rsid w:val="00D34848"/>
    <w:rsid w:val="00D34C58"/>
    <w:rsid w:val="00D35064"/>
    <w:rsid w:val="00D35226"/>
    <w:rsid w:val="00D35285"/>
    <w:rsid w:val="00D3596A"/>
    <w:rsid w:val="00D359D6"/>
    <w:rsid w:val="00D3611B"/>
    <w:rsid w:val="00D369C3"/>
    <w:rsid w:val="00D36C69"/>
    <w:rsid w:val="00D41618"/>
    <w:rsid w:val="00D416A4"/>
    <w:rsid w:val="00D42552"/>
    <w:rsid w:val="00D425D2"/>
    <w:rsid w:val="00D43431"/>
    <w:rsid w:val="00D43DD4"/>
    <w:rsid w:val="00D44082"/>
    <w:rsid w:val="00D45759"/>
    <w:rsid w:val="00D46AC1"/>
    <w:rsid w:val="00D47103"/>
    <w:rsid w:val="00D47129"/>
    <w:rsid w:val="00D505FC"/>
    <w:rsid w:val="00D50609"/>
    <w:rsid w:val="00D50783"/>
    <w:rsid w:val="00D50813"/>
    <w:rsid w:val="00D50845"/>
    <w:rsid w:val="00D5090B"/>
    <w:rsid w:val="00D5118B"/>
    <w:rsid w:val="00D51705"/>
    <w:rsid w:val="00D517F1"/>
    <w:rsid w:val="00D51CA9"/>
    <w:rsid w:val="00D5246E"/>
    <w:rsid w:val="00D52744"/>
    <w:rsid w:val="00D529F0"/>
    <w:rsid w:val="00D530E2"/>
    <w:rsid w:val="00D53711"/>
    <w:rsid w:val="00D53B24"/>
    <w:rsid w:val="00D54728"/>
    <w:rsid w:val="00D55A0F"/>
    <w:rsid w:val="00D55D4D"/>
    <w:rsid w:val="00D5640C"/>
    <w:rsid w:val="00D56C9F"/>
    <w:rsid w:val="00D579C0"/>
    <w:rsid w:val="00D60057"/>
    <w:rsid w:val="00D600EB"/>
    <w:rsid w:val="00D602F7"/>
    <w:rsid w:val="00D6195F"/>
    <w:rsid w:val="00D63340"/>
    <w:rsid w:val="00D6341F"/>
    <w:rsid w:val="00D6354E"/>
    <w:rsid w:val="00D64285"/>
    <w:rsid w:val="00D64481"/>
    <w:rsid w:val="00D64CB0"/>
    <w:rsid w:val="00D65188"/>
    <w:rsid w:val="00D65596"/>
    <w:rsid w:val="00D655DC"/>
    <w:rsid w:val="00D65DC3"/>
    <w:rsid w:val="00D65DE2"/>
    <w:rsid w:val="00D65E57"/>
    <w:rsid w:val="00D66015"/>
    <w:rsid w:val="00D664B8"/>
    <w:rsid w:val="00D6675E"/>
    <w:rsid w:val="00D66F39"/>
    <w:rsid w:val="00D67313"/>
    <w:rsid w:val="00D67AB8"/>
    <w:rsid w:val="00D67B32"/>
    <w:rsid w:val="00D67D9E"/>
    <w:rsid w:val="00D67EFC"/>
    <w:rsid w:val="00D71596"/>
    <w:rsid w:val="00D71E1F"/>
    <w:rsid w:val="00D722D5"/>
    <w:rsid w:val="00D737C6"/>
    <w:rsid w:val="00D744B2"/>
    <w:rsid w:val="00D744EA"/>
    <w:rsid w:val="00D74BB2"/>
    <w:rsid w:val="00D74C08"/>
    <w:rsid w:val="00D74DFB"/>
    <w:rsid w:val="00D753DD"/>
    <w:rsid w:val="00D75411"/>
    <w:rsid w:val="00D75E20"/>
    <w:rsid w:val="00D76C5A"/>
    <w:rsid w:val="00D772A4"/>
    <w:rsid w:val="00D77756"/>
    <w:rsid w:val="00D77A0B"/>
    <w:rsid w:val="00D77F05"/>
    <w:rsid w:val="00D8021E"/>
    <w:rsid w:val="00D80485"/>
    <w:rsid w:val="00D80A52"/>
    <w:rsid w:val="00D81375"/>
    <w:rsid w:val="00D81FBC"/>
    <w:rsid w:val="00D82141"/>
    <w:rsid w:val="00D821EA"/>
    <w:rsid w:val="00D82271"/>
    <w:rsid w:val="00D828F4"/>
    <w:rsid w:val="00D829A6"/>
    <w:rsid w:val="00D82AC4"/>
    <w:rsid w:val="00D82B47"/>
    <w:rsid w:val="00D83A85"/>
    <w:rsid w:val="00D842DE"/>
    <w:rsid w:val="00D8497C"/>
    <w:rsid w:val="00D84B89"/>
    <w:rsid w:val="00D84BE0"/>
    <w:rsid w:val="00D84F64"/>
    <w:rsid w:val="00D855B5"/>
    <w:rsid w:val="00D86278"/>
    <w:rsid w:val="00D863A3"/>
    <w:rsid w:val="00D86701"/>
    <w:rsid w:val="00D869AB"/>
    <w:rsid w:val="00D86FE5"/>
    <w:rsid w:val="00D8738D"/>
    <w:rsid w:val="00D87B72"/>
    <w:rsid w:val="00D87F6C"/>
    <w:rsid w:val="00D90185"/>
    <w:rsid w:val="00D90DC5"/>
    <w:rsid w:val="00D9144E"/>
    <w:rsid w:val="00D915AE"/>
    <w:rsid w:val="00D91D8C"/>
    <w:rsid w:val="00D921D5"/>
    <w:rsid w:val="00D92A07"/>
    <w:rsid w:val="00D93556"/>
    <w:rsid w:val="00D93AB2"/>
    <w:rsid w:val="00D9446C"/>
    <w:rsid w:val="00D94C30"/>
    <w:rsid w:val="00D95BA2"/>
    <w:rsid w:val="00D96DC9"/>
    <w:rsid w:val="00D97385"/>
    <w:rsid w:val="00D9791B"/>
    <w:rsid w:val="00D97B7B"/>
    <w:rsid w:val="00D97CF9"/>
    <w:rsid w:val="00DA00BD"/>
    <w:rsid w:val="00DA05A7"/>
    <w:rsid w:val="00DA134C"/>
    <w:rsid w:val="00DA15EA"/>
    <w:rsid w:val="00DA17AB"/>
    <w:rsid w:val="00DA2A52"/>
    <w:rsid w:val="00DA2C2E"/>
    <w:rsid w:val="00DA2DE7"/>
    <w:rsid w:val="00DA325A"/>
    <w:rsid w:val="00DA3952"/>
    <w:rsid w:val="00DA3F11"/>
    <w:rsid w:val="00DA5325"/>
    <w:rsid w:val="00DA563D"/>
    <w:rsid w:val="00DA5C3B"/>
    <w:rsid w:val="00DA6660"/>
    <w:rsid w:val="00DA698E"/>
    <w:rsid w:val="00DA6F2F"/>
    <w:rsid w:val="00DA7180"/>
    <w:rsid w:val="00DA7B30"/>
    <w:rsid w:val="00DA7B3E"/>
    <w:rsid w:val="00DA7DBE"/>
    <w:rsid w:val="00DA7DE4"/>
    <w:rsid w:val="00DB08B8"/>
    <w:rsid w:val="00DB0949"/>
    <w:rsid w:val="00DB17E1"/>
    <w:rsid w:val="00DB19E0"/>
    <w:rsid w:val="00DB1C9A"/>
    <w:rsid w:val="00DB1D0C"/>
    <w:rsid w:val="00DB2F54"/>
    <w:rsid w:val="00DB3DE1"/>
    <w:rsid w:val="00DB3F13"/>
    <w:rsid w:val="00DB41A4"/>
    <w:rsid w:val="00DB5075"/>
    <w:rsid w:val="00DB551C"/>
    <w:rsid w:val="00DB625C"/>
    <w:rsid w:val="00DB644C"/>
    <w:rsid w:val="00DB6945"/>
    <w:rsid w:val="00DB6A00"/>
    <w:rsid w:val="00DC048D"/>
    <w:rsid w:val="00DC07A4"/>
    <w:rsid w:val="00DC08A0"/>
    <w:rsid w:val="00DC09B8"/>
    <w:rsid w:val="00DC109F"/>
    <w:rsid w:val="00DC11BD"/>
    <w:rsid w:val="00DC2AF3"/>
    <w:rsid w:val="00DC2DDE"/>
    <w:rsid w:val="00DC2F29"/>
    <w:rsid w:val="00DC338D"/>
    <w:rsid w:val="00DC3666"/>
    <w:rsid w:val="00DC37D4"/>
    <w:rsid w:val="00DC3EF8"/>
    <w:rsid w:val="00DC3F31"/>
    <w:rsid w:val="00DC4271"/>
    <w:rsid w:val="00DC5F66"/>
    <w:rsid w:val="00DC6205"/>
    <w:rsid w:val="00DC6292"/>
    <w:rsid w:val="00DC6295"/>
    <w:rsid w:val="00DC62AC"/>
    <w:rsid w:val="00DC6CF8"/>
    <w:rsid w:val="00DC700E"/>
    <w:rsid w:val="00DC70E9"/>
    <w:rsid w:val="00DC72D2"/>
    <w:rsid w:val="00DC7A34"/>
    <w:rsid w:val="00DD0F8A"/>
    <w:rsid w:val="00DD13DA"/>
    <w:rsid w:val="00DD1C44"/>
    <w:rsid w:val="00DD1C79"/>
    <w:rsid w:val="00DD2BAB"/>
    <w:rsid w:val="00DD2EE7"/>
    <w:rsid w:val="00DD37BB"/>
    <w:rsid w:val="00DD3BCC"/>
    <w:rsid w:val="00DD3CDA"/>
    <w:rsid w:val="00DD4223"/>
    <w:rsid w:val="00DD463D"/>
    <w:rsid w:val="00DD48B2"/>
    <w:rsid w:val="00DD4A18"/>
    <w:rsid w:val="00DD4B02"/>
    <w:rsid w:val="00DD557D"/>
    <w:rsid w:val="00DD5DAB"/>
    <w:rsid w:val="00DD6356"/>
    <w:rsid w:val="00DD6C57"/>
    <w:rsid w:val="00DD78E0"/>
    <w:rsid w:val="00DD7A7A"/>
    <w:rsid w:val="00DE05A1"/>
    <w:rsid w:val="00DE1730"/>
    <w:rsid w:val="00DE1BAE"/>
    <w:rsid w:val="00DE2692"/>
    <w:rsid w:val="00DE269A"/>
    <w:rsid w:val="00DE2C39"/>
    <w:rsid w:val="00DE2C9C"/>
    <w:rsid w:val="00DE3CE5"/>
    <w:rsid w:val="00DE4209"/>
    <w:rsid w:val="00DE48B9"/>
    <w:rsid w:val="00DE48FE"/>
    <w:rsid w:val="00DE4D02"/>
    <w:rsid w:val="00DE5100"/>
    <w:rsid w:val="00DE5BBE"/>
    <w:rsid w:val="00DE666B"/>
    <w:rsid w:val="00DE795D"/>
    <w:rsid w:val="00DE7965"/>
    <w:rsid w:val="00DE7BB0"/>
    <w:rsid w:val="00DF070E"/>
    <w:rsid w:val="00DF12C5"/>
    <w:rsid w:val="00DF1ED6"/>
    <w:rsid w:val="00DF1FA8"/>
    <w:rsid w:val="00DF2640"/>
    <w:rsid w:val="00DF3055"/>
    <w:rsid w:val="00DF30FA"/>
    <w:rsid w:val="00DF322F"/>
    <w:rsid w:val="00DF40F0"/>
    <w:rsid w:val="00DF4B81"/>
    <w:rsid w:val="00DF4F94"/>
    <w:rsid w:val="00DF50CE"/>
    <w:rsid w:val="00DF5B73"/>
    <w:rsid w:val="00DF6249"/>
    <w:rsid w:val="00DF6542"/>
    <w:rsid w:val="00DF66B8"/>
    <w:rsid w:val="00DF68F6"/>
    <w:rsid w:val="00DF692D"/>
    <w:rsid w:val="00DF6A77"/>
    <w:rsid w:val="00E0006A"/>
    <w:rsid w:val="00E002C8"/>
    <w:rsid w:val="00E008FA"/>
    <w:rsid w:val="00E012E0"/>
    <w:rsid w:val="00E018FB"/>
    <w:rsid w:val="00E01FEF"/>
    <w:rsid w:val="00E0207B"/>
    <w:rsid w:val="00E024F0"/>
    <w:rsid w:val="00E02512"/>
    <w:rsid w:val="00E02F6A"/>
    <w:rsid w:val="00E030D2"/>
    <w:rsid w:val="00E03341"/>
    <w:rsid w:val="00E037F9"/>
    <w:rsid w:val="00E0380B"/>
    <w:rsid w:val="00E03CA8"/>
    <w:rsid w:val="00E045B4"/>
    <w:rsid w:val="00E04E67"/>
    <w:rsid w:val="00E05064"/>
    <w:rsid w:val="00E05A68"/>
    <w:rsid w:val="00E05AB4"/>
    <w:rsid w:val="00E05C06"/>
    <w:rsid w:val="00E06747"/>
    <w:rsid w:val="00E0677F"/>
    <w:rsid w:val="00E06DC3"/>
    <w:rsid w:val="00E071D0"/>
    <w:rsid w:val="00E1001E"/>
    <w:rsid w:val="00E1004D"/>
    <w:rsid w:val="00E1009B"/>
    <w:rsid w:val="00E105C4"/>
    <w:rsid w:val="00E10A82"/>
    <w:rsid w:val="00E10BC9"/>
    <w:rsid w:val="00E11A10"/>
    <w:rsid w:val="00E11A5F"/>
    <w:rsid w:val="00E1252A"/>
    <w:rsid w:val="00E12775"/>
    <w:rsid w:val="00E12ACF"/>
    <w:rsid w:val="00E12DBA"/>
    <w:rsid w:val="00E13201"/>
    <w:rsid w:val="00E136A5"/>
    <w:rsid w:val="00E14BBD"/>
    <w:rsid w:val="00E14D65"/>
    <w:rsid w:val="00E14E23"/>
    <w:rsid w:val="00E151C4"/>
    <w:rsid w:val="00E158BB"/>
    <w:rsid w:val="00E15DA0"/>
    <w:rsid w:val="00E165FF"/>
    <w:rsid w:val="00E167CA"/>
    <w:rsid w:val="00E16BA0"/>
    <w:rsid w:val="00E16EC2"/>
    <w:rsid w:val="00E172B8"/>
    <w:rsid w:val="00E20072"/>
    <w:rsid w:val="00E2041B"/>
    <w:rsid w:val="00E20991"/>
    <w:rsid w:val="00E20F83"/>
    <w:rsid w:val="00E21B21"/>
    <w:rsid w:val="00E21BB4"/>
    <w:rsid w:val="00E23052"/>
    <w:rsid w:val="00E23BEB"/>
    <w:rsid w:val="00E240D4"/>
    <w:rsid w:val="00E24B03"/>
    <w:rsid w:val="00E24EB4"/>
    <w:rsid w:val="00E2534B"/>
    <w:rsid w:val="00E25B68"/>
    <w:rsid w:val="00E25E3C"/>
    <w:rsid w:val="00E261A1"/>
    <w:rsid w:val="00E264EA"/>
    <w:rsid w:val="00E264F3"/>
    <w:rsid w:val="00E2656D"/>
    <w:rsid w:val="00E26EB7"/>
    <w:rsid w:val="00E2740F"/>
    <w:rsid w:val="00E27567"/>
    <w:rsid w:val="00E27F09"/>
    <w:rsid w:val="00E27F92"/>
    <w:rsid w:val="00E30183"/>
    <w:rsid w:val="00E30358"/>
    <w:rsid w:val="00E305FE"/>
    <w:rsid w:val="00E30969"/>
    <w:rsid w:val="00E30B0B"/>
    <w:rsid w:val="00E313C8"/>
    <w:rsid w:val="00E3146D"/>
    <w:rsid w:val="00E315B4"/>
    <w:rsid w:val="00E31831"/>
    <w:rsid w:val="00E31959"/>
    <w:rsid w:val="00E319B7"/>
    <w:rsid w:val="00E3224D"/>
    <w:rsid w:val="00E322E1"/>
    <w:rsid w:val="00E325D3"/>
    <w:rsid w:val="00E32C9B"/>
    <w:rsid w:val="00E32D97"/>
    <w:rsid w:val="00E3309A"/>
    <w:rsid w:val="00E33723"/>
    <w:rsid w:val="00E33FB2"/>
    <w:rsid w:val="00E3594A"/>
    <w:rsid w:val="00E35E56"/>
    <w:rsid w:val="00E367F1"/>
    <w:rsid w:val="00E3727B"/>
    <w:rsid w:val="00E37851"/>
    <w:rsid w:val="00E4005F"/>
    <w:rsid w:val="00E41945"/>
    <w:rsid w:val="00E423D1"/>
    <w:rsid w:val="00E42EB4"/>
    <w:rsid w:val="00E43735"/>
    <w:rsid w:val="00E44C68"/>
    <w:rsid w:val="00E44E17"/>
    <w:rsid w:val="00E44F4C"/>
    <w:rsid w:val="00E4561C"/>
    <w:rsid w:val="00E45779"/>
    <w:rsid w:val="00E45C91"/>
    <w:rsid w:val="00E45ECE"/>
    <w:rsid w:val="00E4667E"/>
    <w:rsid w:val="00E46990"/>
    <w:rsid w:val="00E46BE1"/>
    <w:rsid w:val="00E471B5"/>
    <w:rsid w:val="00E476D1"/>
    <w:rsid w:val="00E47F2B"/>
    <w:rsid w:val="00E47F7D"/>
    <w:rsid w:val="00E50528"/>
    <w:rsid w:val="00E519C3"/>
    <w:rsid w:val="00E51AFF"/>
    <w:rsid w:val="00E52063"/>
    <w:rsid w:val="00E52149"/>
    <w:rsid w:val="00E5248E"/>
    <w:rsid w:val="00E527F1"/>
    <w:rsid w:val="00E53F2C"/>
    <w:rsid w:val="00E54367"/>
    <w:rsid w:val="00E55559"/>
    <w:rsid w:val="00E55CED"/>
    <w:rsid w:val="00E56454"/>
    <w:rsid w:val="00E564A5"/>
    <w:rsid w:val="00E56658"/>
    <w:rsid w:val="00E5687A"/>
    <w:rsid w:val="00E56D9B"/>
    <w:rsid w:val="00E56E58"/>
    <w:rsid w:val="00E571F4"/>
    <w:rsid w:val="00E57CDA"/>
    <w:rsid w:val="00E60755"/>
    <w:rsid w:val="00E6083B"/>
    <w:rsid w:val="00E609AF"/>
    <w:rsid w:val="00E6151C"/>
    <w:rsid w:val="00E61691"/>
    <w:rsid w:val="00E616A8"/>
    <w:rsid w:val="00E61AFC"/>
    <w:rsid w:val="00E61B26"/>
    <w:rsid w:val="00E61C94"/>
    <w:rsid w:val="00E620E9"/>
    <w:rsid w:val="00E6317C"/>
    <w:rsid w:val="00E633F5"/>
    <w:rsid w:val="00E634A4"/>
    <w:rsid w:val="00E63FF9"/>
    <w:rsid w:val="00E64C73"/>
    <w:rsid w:val="00E65C71"/>
    <w:rsid w:val="00E665E4"/>
    <w:rsid w:val="00E667B5"/>
    <w:rsid w:val="00E6783D"/>
    <w:rsid w:val="00E679D5"/>
    <w:rsid w:val="00E67EF1"/>
    <w:rsid w:val="00E70193"/>
    <w:rsid w:val="00E706D0"/>
    <w:rsid w:val="00E70772"/>
    <w:rsid w:val="00E709D1"/>
    <w:rsid w:val="00E7130F"/>
    <w:rsid w:val="00E715E9"/>
    <w:rsid w:val="00E719B2"/>
    <w:rsid w:val="00E71B0A"/>
    <w:rsid w:val="00E724CC"/>
    <w:rsid w:val="00E72981"/>
    <w:rsid w:val="00E72AF1"/>
    <w:rsid w:val="00E72C96"/>
    <w:rsid w:val="00E72E00"/>
    <w:rsid w:val="00E74ACF"/>
    <w:rsid w:val="00E74B65"/>
    <w:rsid w:val="00E755D9"/>
    <w:rsid w:val="00E75779"/>
    <w:rsid w:val="00E75B0A"/>
    <w:rsid w:val="00E764AF"/>
    <w:rsid w:val="00E76AFE"/>
    <w:rsid w:val="00E77381"/>
    <w:rsid w:val="00E7769F"/>
    <w:rsid w:val="00E77A20"/>
    <w:rsid w:val="00E77EBF"/>
    <w:rsid w:val="00E80266"/>
    <w:rsid w:val="00E8047E"/>
    <w:rsid w:val="00E808EE"/>
    <w:rsid w:val="00E80AB1"/>
    <w:rsid w:val="00E81963"/>
    <w:rsid w:val="00E81D1E"/>
    <w:rsid w:val="00E8253C"/>
    <w:rsid w:val="00E8291A"/>
    <w:rsid w:val="00E82A67"/>
    <w:rsid w:val="00E83937"/>
    <w:rsid w:val="00E83EE4"/>
    <w:rsid w:val="00E840DD"/>
    <w:rsid w:val="00E84BB4"/>
    <w:rsid w:val="00E85B62"/>
    <w:rsid w:val="00E85B89"/>
    <w:rsid w:val="00E86984"/>
    <w:rsid w:val="00E86AF2"/>
    <w:rsid w:val="00E86D95"/>
    <w:rsid w:val="00E870F5"/>
    <w:rsid w:val="00E87BC9"/>
    <w:rsid w:val="00E9063F"/>
    <w:rsid w:val="00E90736"/>
    <w:rsid w:val="00E91CE8"/>
    <w:rsid w:val="00E9207F"/>
    <w:rsid w:val="00E92B24"/>
    <w:rsid w:val="00E92DB0"/>
    <w:rsid w:val="00E93E17"/>
    <w:rsid w:val="00E94530"/>
    <w:rsid w:val="00E94657"/>
    <w:rsid w:val="00E95292"/>
    <w:rsid w:val="00E961B1"/>
    <w:rsid w:val="00E9680B"/>
    <w:rsid w:val="00E96CC5"/>
    <w:rsid w:val="00E96EF8"/>
    <w:rsid w:val="00E96FDC"/>
    <w:rsid w:val="00E9715B"/>
    <w:rsid w:val="00E973EA"/>
    <w:rsid w:val="00E9751D"/>
    <w:rsid w:val="00E97DE7"/>
    <w:rsid w:val="00E97E1A"/>
    <w:rsid w:val="00EA02D0"/>
    <w:rsid w:val="00EA0831"/>
    <w:rsid w:val="00EA0D7D"/>
    <w:rsid w:val="00EA15AD"/>
    <w:rsid w:val="00EA1999"/>
    <w:rsid w:val="00EA19B1"/>
    <w:rsid w:val="00EA2541"/>
    <w:rsid w:val="00EA25CF"/>
    <w:rsid w:val="00EA275A"/>
    <w:rsid w:val="00EA330A"/>
    <w:rsid w:val="00EA3B41"/>
    <w:rsid w:val="00EA3BDF"/>
    <w:rsid w:val="00EA3DBA"/>
    <w:rsid w:val="00EA4383"/>
    <w:rsid w:val="00EA4561"/>
    <w:rsid w:val="00EA4D3C"/>
    <w:rsid w:val="00EA4F62"/>
    <w:rsid w:val="00EA5AE3"/>
    <w:rsid w:val="00EA5BDC"/>
    <w:rsid w:val="00EA5D11"/>
    <w:rsid w:val="00EA5E2E"/>
    <w:rsid w:val="00EA6C6F"/>
    <w:rsid w:val="00EA6D87"/>
    <w:rsid w:val="00EA6FBA"/>
    <w:rsid w:val="00EA7223"/>
    <w:rsid w:val="00EA7325"/>
    <w:rsid w:val="00EA7636"/>
    <w:rsid w:val="00EA7EF2"/>
    <w:rsid w:val="00EB0507"/>
    <w:rsid w:val="00EB05A1"/>
    <w:rsid w:val="00EB0E41"/>
    <w:rsid w:val="00EB11F4"/>
    <w:rsid w:val="00EB1564"/>
    <w:rsid w:val="00EB175A"/>
    <w:rsid w:val="00EB224E"/>
    <w:rsid w:val="00EB2365"/>
    <w:rsid w:val="00EB25A1"/>
    <w:rsid w:val="00EB2661"/>
    <w:rsid w:val="00EB2C86"/>
    <w:rsid w:val="00EB3440"/>
    <w:rsid w:val="00EB3A98"/>
    <w:rsid w:val="00EB404C"/>
    <w:rsid w:val="00EB4105"/>
    <w:rsid w:val="00EB452B"/>
    <w:rsid w:val="00EB500E"/>
    <w:rsid w:val="00EB541F"/>
    <w:rsid w:val="00EB56FE"/>
    <w:rsid w:val="00EB59B9"/>
    <w:rsid w:val="00EB5C48"/>
    <w:rsid w:val="00EB5C7C"/>
    <w:rsid w:val="00EB5E3D"/>
    <w:rsid w:val="00EB5F9E"/>
    <w:rsid w:val="00EB6B13"/>
    <w:rsid w:val="00EB6B71"/>
    <w:rsid w:val="00EB6C90"/>
    <w:rsid w:val="00EB7123"/>
    <w:rsid w:val="00EB726B"/>
    <w:rsid w:val="00EB7875"/>
    <w:rsid w:val="00EC0583"/>
    <w:rsid w:val="00EC1276"/>
    <w:rsid w:val="00EC21F4"/>
    <w:rsid w:val="00EC26BF"/>
    <w:rsid w:val="00EC2992"/>
    <w:rsid w:val="00EC2F60"/>
    <w:rsid w:val="00EC358C"/>
    <w:rsid w:val="00EC359D"/>
    <w:rsid w:val="00EC4310"/>
    <w:rsid w:val="00EC4351"/>
    <w:rsid w:val="00EC4E14"/>
    <w:rsid w:val="00EC4EEC"/>
    <w:rsid w:val="00EC5826"/>
    <w:rsid w:val="00EC5A0B"/>
    <w:rsid w:val="00EC5CFB"/>
    <w:rsid w:val="00EC61A0"/>
    <w:rsid w:val="00EC6B58"/>
    <w:rsid w:val="00EC6D51"/>
    <w:rsid w:val="00EC6D7A"/>
    <w:rsid w:val="00EC6E7B"/>
    <w:rsid w:val="00EC715B"/>
    <w:rsid w:val="00EC72D2"/>
    <w:rsid w:val="00EC7BD7"/>
    <w:rsid w:val="00EC7E6D"/>
    <w:rsid w:val="00ED057E"/>
    <w:rsid w:val="00ED0DC0"/>
    <w:rsid w:val="00ED13C7"/>
    <w:rsid w:val="00ED142A"/>
    <w:rsid w:val="00ED171A"/>
    <w:rsid w:val="00ED29A4"/>
    <w:rsid w:val="00ED31FA"/>
    <w:rsid w:val="00ED3CA7"/>
    <w:rsid w:val="00ED418A"/>
    <w:rsid w:val="00ED4A52"/>
    <w:rsid w:val="00ED57D7"/>
    <w:rsid w:val="00ED5B32"/>
    <w:rsid w:val="00ED62F3"/>
    <w:rsid w:val="00ED7250"/>
    <w:rsid w:val="00ED76D2"/>
    <w:rsid w:val="00EE0390"/>
    <w:rsid w:val="00EE042C"/>
    <w:rsid w:val="00EE04E5"/>
    <w:rsid w:val="00EE0672"/>
    <w:rsid w:val="00EE1A78"/>
    <w:rsid w:val="00EE20C0"/>
    <w:rsid w:val="00EE226D"/>
    <w:rsid w:val="00EE28E0"/>
    <w:rsid w:val="00EE2A64"/>
    <w:rsid w:val="00EE3363"/>
    <w:rsid w:val="00EE3649"/>
    <w:rsid w:val="00EE37C7"/>
    <w:rsid w:val="00EE4B53"/>
    <w:rsid w:val="00EE51DE"/>
    <w:rsid w:val="00EE58DD"/>
    <w:rsid w:val="00EE61B6"/>
    <w:rsid w:val="00EE64F1"/>
    <w:rsid w:val="00EE6932"/>
    <w:rsid w:val="00EE6FAF"/>
    <w:rsid w:val="00EE7351"/>
    <w:rsid w:val="00EE773F"/>
    <w:rsid w:val="00EE7765"/>
    <w:rsid w:val="00EE7A9C"/>
    <w:rsid w:val="00EF03D5"/>
    <w:rsid w:val="00EF0594"/>
    <w:rsid w:val="00EF05E9"/>
    <w:rsid w:val="00EF05FB"/>
    <w:rsid w:val="00EF06A3"/>
    <w:rsid w:val="00EF0DBC"/>
    <w:rsid w:val="00EF17B6"/>
    <w:rsid w:val="00EF2072"/>
    <w:rsid w:val="00EF2084"/>
    <w:rsid w:val="00EF24BF"/>
    <w:rsid w:val="00EF250C"/>
    <w:rsid w:val="00EF288F"/>
    <w:rsid w:val="00EF314E"/>
    <w:rsid w:val="00EF3E01"/>
    <w:rsid w:val="00EF4933"/>
    <w:rsid w:val="00EF4F19"/>
    <w:rsid w:val="00EF5525"/>
    <w:rsid w:val="00EF5A85"/>
    <w:rsid w:val="00EF64D1"/>
    <w:rsid w:val="00EF6962"/>
    <w:rsid w:val="00EF6B8C"/>
    <w:rsid w:val="00EF6DCC"/>
    <w:rsid w:val="00EF7A39"/>
    <w:rsid w:val="00EF7CFE"/>
    <w:rsid w:val="00EF7D20"/>
    <w:rsid w:val="00F00BD3"/>
    <w:rsid w:val="00F017B9"/>
    <w:rsid w:val="00F01F6E"/>
    <w:rsid w:val="00F0218A"/>
    <w:rsid w:val="00F0232D"/>
    <w:rsid w:val="00F02381"/>
    <w:rsid w:val="00F026F3"/>
    <w:rsid w:val="00F04007"/>
    <w:rsid w:val="00F043B0"/>
    <w:rsid w:val="00F0441B"/>
    <w:rsid w:val="00F0467F"/>
    <w:rsid w:val="00F05115"/>
    <w:rsid w:val="00F05472"/>
    <w:rsid w:val="00F0595F"/>
    <w:rsid w:val="00F05C91"/>
    <w:rsid w:val="00F06C2E"/>
    <w:rsid w:val="00F06FD5"/>
    <w:rsid w:val="00F07584"/>
    <w:rsid w:val="00F075FE"/>
    <w:rsid w:val="00F07694"/>
    <w:rsid w:val="00F076B7"/>
    <w:rsid w:val="00F07782"/>
    <w:rsid w:val="00F07C1D"/>
    <w:rsid w:val="00F07CAF"/>
    <w:rsid w:val="00F07EDA"/>
    <w:rsid w:val="00F07FD0"/>
    <w:rsid w:val="00F10138"/>
    <w:rsid w:val="00F10D72"/>
    <w:rsid w:val="00F10F84"/>
    <w:rsid w:val="00F115E0"/>
    <w:rsid w:val="00F11BC1"/>
    <w:rsid w:val="00F11CCB"/>
    <w:rsid w:val="00F11CEE"/>
    <w:rsid w:val="00F12543"/>
    <w:rsid w:val="00F12885"/>
    <w:rsid w:val="00F12CB2"/>
    <w:rsid w:val="00F12D93"/>
    <w:rsid w:val="00F1396B"/>
    <w:rsid w:val="00F1397E"/>
    <w:rsid w:val="00F13F5A"/>
    <w:rsid w:val="00F14343"/>
    <w:rsid w:val="00F15859"/>
    <w:rsid w:val="00F159B7"/>
    <w:rsid w:val="00F15C78"/>
    <w:rsid w:val="00F15D8B"/>
    <w:rsid w:val="00F15D8E"/>
    <w:rsid w:val="00F16065"/>
    <w:rsid w:val="00F16109"/>
    <w:rsid w:val="00F1659C"/>
    <w:rsid w:val="00F17295"/>
    <w:rsid w:val="00F17457"/>
    <w:rsid w:val="00F176F6"/>
    <w:rsid w:val="00F17E68"/>
    <w:rsid w:val="00F219B7"/>
    <w:rsid w:val="00F21A82"/>
    <w:rsid w:val="00F21EEC"/>
    <w:rsid w:val="00F221AF"/>
    <w:rsid w:val="00F22211"/>
    <w:rsid w:val="00F22292"/>
    <w:rsid w:val="00F22CD5"/>
    <w:rsid w:val="00F22E4E"/>
    <w:rsid w:val="00F23092"/>
    <w:rsid w:val="00F230FF"/>
    <w:rsid w:val="00F2347F"/>
    <w:rsid w:val="00F236C4"/>
    <w:rsid w:val="00F23C40"/>
    <w:rsid w:val="00F24100"/>
    <w:rsid w:val="00F241AD"/>
    <w:rsid w:val="00F24531"/>
    <w:rsid w:val="00F2469F"/>
    <w:rsid w:val="00F246F0"/>
    <w:rsid w:val="00F24A54"/>
    <w:rsid w:val="00F24A7C"/>
    <w:rsid w:val="00F24BB6"/>
    <w:rsid w:val="00F24DFF"/>
    <w:rsid w:val="00F2528A"/>
    <w:rsid w:val="00F25537"/>
    <w:rsid w:val="00F25A45"/>
    <w:rsid w:val="00F26073"/>
    <w:rsid w:val="00F26439"/>
    <w:rsid w:val="00F276EC"/>
    <w:rsid w:val="00F276F8"/>
    <w:rsid w:val="00F277D9"/>
    <w:rsid w:val="00F3036D"/>
    <w:rsid w:val="00F30A9B"/>
    <w:rsid w:val="00F30D48"/>
    <w:rsid w:val="00F312CE"/>
    <w:rsid w:val="00F31313"/>
    <w:rsid w:val="00F31413"/>
    <w:rsid w:val="00F31A1D"/>
    <w:rsid w:val="00F31FA4"/>
    <w:rsid w:val="00F328CB"/>
    <w:rsid w:val="00F32A9D"/>
    <w:rsid w:val="00F32C54"/>
    <w:rsid w:val="00F32F3D"/>
    <w:rsid w:val="00F346A4"/>
    <w:rsid w:val="00F34745"/>
    <w:rsid w:val="00F34A66"/>
    <w:rsid w:val="00F350DE"/>
    <w:rsid w:val="00F352E6"/>
    <w:rsid w:val="00F35494"/>
    <w:rsid w:val="00F35EAA"/>
    <w:rsid w:val="00F36614"/>
    <w:rsid w:val="00F368B0"/>
    <w:rsid w:val="00F37E59"/>
    <w:rsid w:val="00F40A2F"/>
    <w:rsid w:val="00F41795"/>
    <w:rsid w:val="00F41818"/>
    <w:rsid w:val="00F42088"/>
    <w:rsid w:val="00F429AE"/>
    <w:rsid w:val="00F436A4"/>
    <w:rsid w:val="00F43E9D"/>
    <w:rsid w:val="00F4420B"/>
    <w:rsid w:val="00F4457E"/>
    <w:rsid w:val="00F4488C"/>
    <w:rsid w:val="00F44E20"/>
    <w:rsid w:val="00F452CA"/>
    <w:rsid w:val="00F45470"/>
    <w:rsid w:val="00F4554E"/>
    <w:rsid w:val="00F45A8F"/>
    <w:rsid w:val="00F45EFA"/>
    <w:rsid w:val="00F46522"/>
    <w:rsid w:val="00F46784"/>
    <w:rsid w:val="00F467C9"/>
    <w:rsid w:val="00F46972"/>
    <w:rsid w:val="00F479A1"/>
    <w:rsid w:val="00F47A68"/>
    <w:rsid w:val="00F47DAD"/>
    <w:rsid w:val="00F50BB5"/>
    <w:rsid w:val="00F5111A"/>
    <w:rsid w:val="00F51599"/>
    <w:rsid w:val="00F51675"/>
    <w:rsid w:val="00F51875"/>
    <w:rsid w:val="00F51A79"/>
    <w:rsid w:val="00F51B32"/>
    <w:rsid w:val="00F51F75"/>
    <w:rsid w:val="00F526E0"/>
    <w:rsid w:val="00F5274E"/>
    <w:rsid w:val="00F52910"/>
    <w:rsid w:val="00F52D9F"/>
    <w:rsid w:val="00F531EC"/>
    <w:rsid w:val="00F534A4"/>
    <w:rsid w:val="00F53592"/>
    <w:rsid w:val="00F53D05"/>
    <w:rsid w:val="00F53FB7"/>
    <w:rsid w:val="00F5501D"/>
    <w:rsid w:val="00F55EDC"/>
    <w:rsid w:val="00F5603C"/>
    <w:rsid w:val="00F5617C"/>
    <w:rsid w:val="00F56EDF"/>
    <w:rsid w:val="00F57199"/>
    <w:rsid w:val="00F600B6"/>
    <w:rsid w:val="00F60356"/>
    <w:rsid w:val="00F60854"/>
    <w:rsid w:val="00F60BE5"/>
    <w:rsid w:val="00F61394"/>
    <w:rsid w:val="00F618B5"/>
    <w:rsid w:val="00F61C78"/>
    <w:rsid w:val="00F61F41"/>
    <w:rsid w:val="00F61F55"/>
    <w:rsid w:val="00F623F5"/>
    <w:rsid w:val="00F627AC"/>
    <w:rsid w:val="00F62AF1"/>
    <w:rsid w:val="00F62E1C"/>
    <w:rsid w:val="00F62ED0"/>
    <w:rsid w:val="00F63071"/>
    <w:rsid w:val="00F6357C"/>
    <w:rsid w:val="00F637D0"/>
    <w:rsid w:val="00F63CD6"/>
    <w:rsid w:val="00F6424A"/>
    <w:rsid w:val="00F642D5"/>
    <w:rsid w:val="00F64344"/>
    <w:rsid w:val="00F64705"/>
    <w:rsid w:val="00F64C64"/>
    <w:rsid w:val="00F65FDA"/>
    <w:rsid w:val="00F66EB5"/>
    <w:rsid w:val="00F67217"/>
    <w:rsid w:val="00F677FA"/>
    <w:rsid w:val="00F67811"/>
    <w:rsid w:val="00F701D9"/>
    <w:rsid w:val="00F70A0A"/>
    <w:rsid w:val="00F70E2D"/>
    <w:rsid w:val="00F70EC4"/>
    <w:rsid w:val="00F71900"/>
    <w:rsid w:val="00F71AE0"/>
    <w:rsid w:val="00F72005"/>
    <w:rsid w:val="00F7273B"/>
    <w:rsid w:val="00F728F7"/>
    <w:rsid w:val="00F73579"/>
    <w:rsid w:val="00F73860"/>
    <w:rsid w:val="00F73E4A"/>
    <w:rsid w:val="00F743F3"/>
    <w:rsid w:val="00F74AB2"/>
    <w:rsid w:val="00F74E27"/>
    <w:rsid w:val="00F75694"/>
    <w:rsid w:val="00F758B4"/>
    <w:rsid w:val="00F762D4"/>
    <w:rsid w:val="00F763FE"/>
    <w:rsid w:val="00F76906"/>
    <w:rsid w:val="00F7732D"/>
    <w:rsid w:val="00F77732"/>
    <w:rsid w:val="00F80510"/>
    <w:rsid w:val="00F80CA1"/>
    <w:rsid w:val="00F830E6"/>
    <w:rsid w:val="00F8329C"/>
    <w:rsid w:val="00F83808"/>
    <w:rsid w:val="00F839FA"/>
    <w:rsid w:val="00F840E9"/>
    <w:rsid w:val="00F84281"/>
    <w:rsid w:val="00F84926"/>
    <w:rsid w:val="00F84957"/>
    <w:rsid w:val="00F84A8A"/>
    <w:rsid w:val="00F84AB4"/>
    <w:rsid w:val="00F850FC"/>
    <w:rsid w:val="00F857C2"/>
    <w:rsid w:val="00F86056"/>
    <w:rsid w:val="00F863A6"/>
    <w:rsid w:val="00F86412"/>
    <w:rsid w:val="00F874B3"/>
    <w:rsid w:val="00F8766A"/>
    <w:rsid w:val="00F877AE"/>
    <w:rsid w:val="00F87824"/>
    <w:rsid w:val="00F90D03"/>
    <w:rsid w:val="00F911C9"/>
    <w:rsid w:val="00F911CF"/>
    <w:rsid w:val="00F91632"/>
    <w:rsid w:val="00F916E9"/>
    <w:rsid w:val="00F9185A"/>
    <w:rsid w:val="00F91E17"/>
    <w:rsid w:val="00F92F88"/>
    <w:rsid w:val="00F93104"/>
    <w:rsid w:val="00F93106"/>
    <w:rsid w:val="00F93F57"/>
    <w:rsid w:val="00F947F4"/>
    <w:rsid w:val="00F94F61"/>
    <w:rsid w:val="00F959B7"/>
    <w:rsid w:val="00F9619A"/>
    <w:rsid w:val="00F96610"/>
    <w:rsid w:val="00F9664F"/>
    <w:rsid w:val="00F96A7B"/>
    <w:rsid w:val="00F96C90"/>
    <w:rsid w:val="00F96F4A"/>
    <w:rsid w:val="00F9771F"/>
    <w:rsid w:val="00F9788E"/>
    <w:rsid w:val="00FA0615"/>
    <w:rsid w:val="00FA15AD"/>
    <w:rsid w:val="00FA18BF"/>
    <w:rsid w:val="00FA1BED"/>
    <w:rsid w:val="00FA1FC5"/>
    <w:rsid w:val="00FA2AC0"/>
    <w:rsid w:val="00FA2F24"/>
    <w:rsid w:val="00FA3C40"/>
    <w:rsid w:val="00FA3E3C"/>
    <w:rsid w:val="00FA4777"/>
    <w:rsid w:val="00FA5301"/>
    <w:rsid w:val="00FA53C1"/>
    <w:rsid w:val="00FA5C69"/>
    <w:rsid w:val="00FA685D"/>
    <w:rsid w:val="00FA6878"/>
    <w:rsid w:val="00FA6975"/>
    <w:rsid w:val="00FA6A09"/>
    <w:rsid w:val="00FA6B4D"/>
    <w:rsid w:val="00FA7420"/>
    <w:rsid w:val="00FA7535"/>
    <w:rsid w:val="00FA7A0C"/>
    <w:rsid w:val="00FA7DCB"/>
    <w:rsid w:val="00FA7EBC"/>
    <w:rsid w:val="00FA7FDF"/>
    <w:rsid w:val="00FB078E"/>
    <w:rsid w:val="00FB0B6E"/>
    <w:rsid w:val="00FB12DD"/>
    <w:rsid w:val="00FB14E1"/>
    <w:rsid w:val="00FB1D98"/>
    <w:rsid w:val="00FB21CD"/>
    <w:rsid w:val="00FB22DD"/>
    <w:rsid w:val="00FB2B1F"/>
    <w:rsid w:val="00FB2F61"/>
    <w:rsid w:val="00FB39D2"/>
    <w:rsid w:val="00FB3A78"/>
    <w:rsid w:val="00FB4745"/>
    <w:rsid w:val="00FB4D55"/>
    <w:rsid w:val="00FB4FE5"/>
    <w:rsid w:val="00FB5806"/>
    <w:rsid w:val="00FB592F"/>
    <w:rsid w:val="00FB7646"/>
    <w:rsid w:val="00FB77DD"/>
    <w:rsid w:val="00FC0272"/>
    <w:rsid w:val="00FC07AE"/>
    <w:rsid w:val="00FC0C49"/>
    <w:rsid w:val="00FC0CB2"/>
    <w:rsid w:val="00FC171A"/>
    <w:rsid w:val="00FC2D31"/>
    <w:rsid w:val="00FC2E1C"/>
    <w:rsid w:val="00FC369C"/>
    <w:rsid w:val="00FC39DF"/>
    <w:rsid w:val="00FC3C28"/>
    <w:rsid w:val="00FC4043"/>
    <w:rsid w:val="00FC48FF"/>
    <w:rsid w:val="00FC5E12"/>
    <w:rsid w:val="00FC5ED5"/>
    <w:rsid w:val="00FC5FEA"/>
    <w:rsid w:val="00FC6EE8"/>
    <w:rsid w:val="00FC713D"/>
    <w:rsid w:val="00FC7BC6"/>
    <w:rsid w:val="00FD0206"/>
    <w:rsid w:val="00FD07C8"/>
    <w:rsid w:val="00FD0BBF"/>
    <w:rsid w:val="00FD0F2E"/>
    <w:rsid w:val="00FD146E"/>
    <w:rsid w:val="00FD218F"/>
    <w:rsid w:val="00FD243B"/>
    <w:rsid w:val="00FD2A2D"/>
    <w:rsid w:val="00FD2BAC"/>
    <w:rsid w:val="00FD2E03"/>
    <w:rsid w:val="00FD3364"/>
    <w:rsid w:val="00FD4C07"/>
    <w:rsid w:val="00FD549C"/>
    <w:rsid w:val="00FD5CC7"/>
    <w:rsid w:val="00FD6023"/>
    <w:rsid w:val="00FD61AE"/>
    <w:rsid w:val="00FD6381"/>
    <w:rsid w:val="00FD6AC1"/>
    <w:rsid w:val="00FD6EED"/>
    <w:rsid w:val="00FD7567"/>
    <w:rsid w:val="00FD7A6C"/>
    <w:rsid w:val="00FD7ABE"/>
    <w:rsid w:val="00FE045F"/>
    <w:rsid w:val="00FE05E7"/>
    <w:rsid w:val="00FE0815"/>
    <w:rsid w:val="00FE0B21"/>
    <w:rsid w:val="00FE0CBF"/>
    <w:rsid w:val="00FE391A"/>
    <w:rsid w:val="00FE3B2A"/>
    <w:rsid w:val="00FE3D5B"/>
    <w:rsid w:val="00FE43F4"/>
    <w:rsid w:val="00FE47E5"/>
    <w:rsid w:val="00FE5970"/>
    <w:rsid w:val="00FE651C"/>
    <w:rsid w:val="00FE6E0D"/>
    <w:rsid w:val="00FE7746"/>
    <w:rsid w:val="00FF01AD"/>
    <w:rsid w:val="00FF2DF1"/>
    <w:rsid w:val="00FF2EB2"/>
    <w:rsid w:val="00FF3333"/>
    <w:rsid w:val="00FF34C0"/>
    <w:rsid w:val="00FF3A2E"/>
    <w:rsid w:val="00FF3E66"/>
    <w:rsid w:val="00FF3ECF"/>
    <w:rsid w:val="00FF3FD0"/>
    <w:rsid w:val="00FF4A07"/>
    <w:rsid w:val="00FF4F31"/>
    <w:rsid w:val="00FF5129"/>
    <w:rsid w:val="00FF587E"/>
    <w:rsid w:val="00FF5972"/>
    <w:rsid w:val="00FF5E82"/>
    <w:rsid w:val="00FF6379"/>
    <w:rsid w:val="00FF6750"/>
    <w:rsid w:val="00FF6F1A"/>
    <w:rsid w:val="00FF7015"/>
    <w:rsid w:val="00FF773E"/>
    <w:rsid w:val="01A258D4"/>
    <w:rsid w:val="02683BC9"/>
    <w:rsid w:val="02E23545"/>
    <w:rsid w:val="049A3C8E"/>
    <w:rsid w:val="07D11E7F"/>
    <w:rsid w:val="07D55980"/>
    <w:rsid w:val="09701DA9"/>
    <w:rsid w:val="098323ED"/>
    <w:rsid w:val="09A4754A"/>
    <w:rsid w:val="0B0248AD"/>
    <w:rsid w:val="0B0C0C83"/>
    <w:rsid w:val="0B5B1CAA"/>
    <w:rsid w:val="0EA440EF"/>
    <w:rsid w:val="10520AF3"/>
    <w:rsid w:val="10EE0025"/>
    <w:rsid w:val="116366C6"/>
    <w:rsid w:val="12DF6412"/>
    <w:rsid w:val="139F6D81"/>
    <w:rsid w:val="14404853"/>
    <w:rsid w:val="1491018A"/>
    <w:rsid w:val="14BB45C9"/>
    <w:rsid w:val="164633DA"/>
    <w:rsid w:val="16DD3830"/>
    <w:rsid w:val="17250E7A"/>
    <w:rsid w:val="18101B8C"/>
    <w:rsid w:val="187F0D01"/>
    <w:rsid w:val="196C3F15"/>
    <w:rsid w:val="1A8D3E88"/>
    <w:rsid w:val="1A976900"/>
    <w:rsid w:val="1C567DBB"/>
    <w:rsid w:val="1D307612"/>
    <w:rsid w:val="1ECF3907"/>
    <w:rsid w:val="208F5421"/>
    <w:rsid w:val="20CF1845"/>
    <w:rsid w:val="21EF7A5B"/>
    <w:rsid w:val="22693F52"/>
    <w:rsid w:val="23CE0DE8"/>
    <w:rsid w:val="24B70A8F"/>
    <w:rsid w:val="24B7116B"/>
    <w:rsid w:val="25056F7F"/>
    <w:rsid w:val="26923903"/>
    <w:rsid w:val="274E3CEA"/>
    <w:rsid w:val="27730DC0"/>
    <w:rsid w:val="293A2778"/>
    <w:rsid w:val="29D46D44"/>
    <w:rsid w:val="29D6105C"/>
    <w:rsid w:val="29FA5D46"/>
    <w:rsid w:val="2B9E47F2"/>
    <w:rsid w:val="2EDC3125"/>
    <w:rsid w:val="2F434EB6"/>
    <w:rsid w:val="307636AE"/>
    <w:rsid w:val="312F563C"/>
    <w:rsid w:val="32675F4C"/>
    <w:rsid w:val="35A37150"/>
    <w:rsid w:val="36A55F01"/>
    <w:rsid w:val="381B7FFB"/>
    <w:rsid w:val="384E2456"/>
    <w:rsid w:val="38F068B3"/>
    <w:rsid w:val="39505556"/>
    <w:rsid w:val="39C05F5D"/>
    <w:rsid w:val="39E71579"/>
    <w:rsid w:val="3A6C4F28"/>
    <w:rsid w:val="3A9D4A44"/>
    <w:rsid w:val="3ADA3085"/>
    <w:rsid w:val="3B3C0B3E"/>
    <w:rsid w:val="3BF83655"/>
    <w:rsid w:val="3C203926"/>
    <w:rsid w:val="3C282F82"/>
    <w:rsid w:val="3DB63B31"/>
    <w:rsid w:val="3DD9772C"/>
    <w:rsid w:val="3ECC5809"/>
    <w:rsid w:val="3FEF5F27"/>
    <w:rsid w:val="40091762"/>
    <w:rsid w:val="40337FE2"/>
    <w:rsid w:val="420B016E"/>
    <w:rsid w:val="4339535D"/>
    <w:rsid w:val="44807730"/>
    <w:rsid w:val="450135AE"/>
    <w:rsid w:val="45775C5C"/>
    <w:rsid w:val="461A06FC"/>
    <w:rsid w:val="468A4DD4"/>
    <w:rsid w:val="468B0379"/>
    <w:rsid w:val="47937033"/>
    <w:rsid w:val="4A087E22"/>
    <w:rsid w:val="4A990B7D"/>
    <w:rsid w:val="4C292484"/>
    <w:rsid w:val="4DF6389E"/>
    <w:rsid w:val="4EB61DF5"/>
    <w:rsid w:val="4F47071E"/>
    <w:rsid w:val="50175CB4"/>
    <w:rsid w:val="53D53A99"/>
    <w:rsid w:val="54033ECB"/>
    <w:rsid w:val="54704508"/>
    <w:rsid w:val="54BF725F"/>
    <w:rsid w:val="562D4483"/>
    <w:rsid w:val="56DF6A77"/>
    <w:rsid w:val="57C136EC"/>
    <w:rsid w:val="584132AB"/>
    <w:rsid w:val="5AB96C0C"/>
    <w:rsid w:val="5AF1083B"/>
    <w:rsid w:val="5B1D6583"/>
    <w:rsid w:val="5CCF482F"/>
    <w:rsid w:val="5E48122B"/>
    <w:rsid w:val="5FA21B99"/>
    <w:rsid w:val="602110F7"/>
    <w:rsid w:val="60A01DCC"/>
    <w:rsid w:val="60AA31D7"/>
    <w:rsid w:val="60D36A38"/>
    <w:rsid w:val="61520352"/>
    <w:rsid w:val="61A11CB9"/>
    <w:rsid w:val="629F58F1"/>
    <w:rsid w:val="638C7C64"/>
    <w:rsid w:val="652F25F9"/>
    <w:rsid w:val="65CD6414"/>
    <w:rsid w:val="660D79D7"/>
    <w:rsid w:val="67C05A1F"/>
    <w:rsid w:val="689651C7"/>
    <w:rsid w:val="697A2F43"/>
    <w:rsid w:val="69CC479D"/>
    <w:rsid w:val="6A0A7A93"/>
    <w:rsid w:val="6BF752D0"/>
    <w:rsid w:val="6C1C6448"/>
    <w:rsid w:val="706A2CA0"/>
    <w:rsid w:val="70A61081"/>
    <w:rsid w:val="70C15D8C"/>
    <w:rsid w:val="70D00116"/>
    <w:rsid w:val="70FB337D"/>
    <w:rsid w:val="71353E0F"/>
    <w:rsid w:val="73B66E78"/>
    <w:rsid w:val="745B4E47"/>
    <w:rsid w:val="75116DFB"/>
    <w:rsid w:val="76395BB8"/>
    <w:rsid w:val="78344445"/>
    <w:rsid w:val="7994718D"/>
    <w:rsid w:val="7B686C8C"/>
    <w:rsid w:val="7BCE6EEB"/>
    <w:rsid w:val="7E2124F1"/>
    <w:rsid w:val="7E240F05"/>
    <w:rsid w:val="7E51232E"/>
    <w:rsid w:val="7E7C412B"/>
    <w:rsid w:val="7F6E49A5"/>
    <w:rsid w:val="7F7A7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fillcolor="white">
      <v:fill color="white"/>
    </o:shapedefaults>
    <o:shapelayout v:ext="edit">
      <o:idmap v:ext="edit" data="1"/>
    </o:shapelayout>
  </w:shapeDefaults>
  <w:decimalSymbol w:val="."/>
  <w:listSeparator w:val=","/>
  <w14:docId w14:val="44ED4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semiHidden="0" w:uiPriority="0" w:qFormat="1"/>
    <w:lsdException w:name="toc 1" w:uiPriority="0" w:qFormat="1"/>
    <w:lsdException w:name="toc 2" w:uiPriority="0" w:qFormat="1"/>
    <w:lsdException w:name="toc 3" w:uiPriority="0"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footnote text" w:uiPriority="0" w:qFormat="1"/>
    <w:lsdException w:name="annotation text" w:uiPriority="0" w:qFormat="1"/>
    <w:lsdException w:name="header" w:semiHidden="0" w:qFormat="1"/>
    <w:lsdException w:name="footer" w:semiHidden="0" w:qFormat="1"/>
    <w:lsdException w:name="caption" w:uiPriority="35" w:qFormat="1"/>
    <w:lsdException w:name="footnote reference" w:semiHidden="0" w:qFormat="1"/>
    <w:lsdException w:name="annotation reference" w:uiPriority="0" w:qFormat="1"/>
    <w:lsdException w:name="page number" w:semiHidden="0" w:qFormat="1"/>
    <w:lsdException w:name="List Bullet" w:semiHidden="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0" w:unhideWhenUsed="0" w:qFormat="1"/>
    <w:lsdException w:name="Body Text 2" w:uiPriority="0" w:qFormat="1"/>
    <w:lsdException w:name="Body Text 3" w:uiPriority="0" w:qFormat="1"/>
    <w:lsdException w:name="Body Text Indent 2" w:uiPriority="0" w:qFormat="1"/>
    <w:lsdException w:name="Body Text Indent 3" w:uiPriority="0" w:qFormat="1"/>
    <w:lsdException w:name="Hyperlink" w:uiPriority="0" w:qFormat="1"/>
    <w:lsdException w:name="FollowedHyperlink" w:uiPriority="0" w:qFormat="1"/>
    <w:lsdException w:name="Strong" w:semiHidden="0" w:uiPriority="22" w:unhideWhenUsed="0" w:qFormat="1"/>
    <w:lsdException w:name="Emphasis" w:semiHidden="0" w:uiPriority="20" w:unhideWhenUsed="0" w:qFormat="1"/>
    <w:lsdException w:name="Document Map" w:uiPriority="0" w:qFormat="1"/>
    <w:lsdException w:name="Normal (Web)" w:semiHidden="0" w:qFormat="1"/>
    <w:lsdException w:name="HTML Code" w:semiHidden="0" w:qFormat="1"/>
    <w:lsdException w:name="HTML Preformatted" w:semiHidden="0" w:qFormat="1"/>
    <w:lsdException w:name="Balloon Text" w:uiPriority="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0" w:unhideWhenUsed="0" w:qFormat="1"/>
    <w:lsdException w:name="Colorful Grid" w:semiHidden="0" w:uiPriority="29"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lsdException w:name="Quote" w:semiHidden="0"/>
    <w:lsdException w:name="Intense Quote" w:semiHidden="0"/>
    <w:lsdException w:name="Medium List 2 Accent 1" w:semiHidden="0" w:uiPriority="66" w:unhideWhenUsed="0"/>
    <w:lsdException w:name="Medium Grid 1 Accent 1" w:semiHidden="0" w:uiPriority="67" w:unhideWhenUsed="0" w:qFormat="1"/>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7" w:unhideWhenUsed="0" w:qFormat="1"/>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0" w:unhideWhenUsed="0" w:qFormat="1"/>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qFormat="1"/>
    <w:lsdException w:name="Medium Shading 1 Accent 3" w:semiHidden="0" w:uiPriority="63" w:unhideWhenUsed="0"/>
    <w:lsdException w:name="Medium Shading 2 Accent 3" w:semiHidden="0" w:uiPriority="69" w:unhideWhenUsed="0" w:qFormat="1"/>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62" w:unhideWhenUsed="0" w:qFormat="1"/>
    <w:lsdException w:name="Colorful List Accent 3" w:semiHidden="0" w:uiPriority="72" w:unhideWhenUsed="0"/>
    <w:lsdException w:name="Colorful Grid Accent 3" w:semiHidden="0" w:uiPriority="73" w:unhideWhenUsed="0"/>
    <w:lsdException w:name="Light Shading Accent 4" w:semiHidden="0" w:uiPriority="60" w:unhideWhenUsed="0" w:qFormat="1"/>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qFormat="1"/>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qFormat="1"/>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qFormat="1"/>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19" w:unhideWhenUsed="0" w:qFormat="1"/>
    <w:lsdException w:name="Medium List 2 Accent 6" w:semiHidden="0" w:uiPriority="21" w:unhideWhenUsed="0" w:qFormat="1"/>
    <w:lsdException w:name="Medium Grid 1 Accent 6" w:semiHidden="0" w:uiPriority="67" w:unhideWhenUsed="0" w:qFormat="1"/>
    <w:lsdException w:name="Medium Grid 2 Accent 6" w:semiHidden="0" w:uiPriority="32" w:unhideWhenUsed="0" w:qFormat="1"/>
    <w:lsdException w:name="Medium Grid 3 Accent 6" w:semiHidden="0" w:uiPriority="60" w:unhideWhenUsed="0" w:qFormat="1"/>
    <w:lsdException w:name="Dark List Accent 6" w:semiHidden="0" w:uiPriority="61" w:unhideWhenUsed="0" w:qFormat="1"/>
    <w:lsdException w:name="Colorful Shading Accent 6" w:semiHidden="0" w:uiPriority="62" w:unhideWhenUsed="0" w:qFormat="1"/>
    <w:lsdException w:name="Colorful List Accent 6" w:semiHidden="0" w:uiPriority="63" w:unhideWhenUsed="0" w:qFormat="1"/>
    <w:lsdException w:name="Colorful Grid Accent 6" w:semiHidden="0" w:uiPriority="42"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Pr>
      <w:rFonts w:ascii="Verdana" w:hAnsi="Verdana"/>
      <w:sz w:val="16"/>
      <w:szCs w:val="24"/>
      <w:lang w:val="en-AU" w:eastAsia="en-US"/>
    </w:rPr>
  </w:style>
  <w:style w:type="paragraph" w:styleId="1">
    <w:name w:val="heading 1"/>
    <w:basedOn w:val="a0"/>
    <w:next w:val="a0"/>
    <w:qFormat/>
    <w:pPr>
      <w:keepNext/>
      <w:numPr>
        <w:numId w:val="1"/>
      </w:numPr>
      <w:pBdr>
        <w:bottom w:val="single" w:sz="18" w:space="1" w:color="auto"/>
      </w:pBdr>
      <w:shd w:val="pct75" w:color="auto" w:fill="auto"/>
      <w:tabs>
        <w:tab w:val="left" w:pos="0"/>
      </w:tabs>
      <w:spacing w:before="240" w:after="60"/>
      <w:jc w:val="center"/>
      <w:outlineLvl w:val="0"/>
    </w:pPr>
    <w:rPr>
      <w:rFonts w:cs="Arial"/>
      <w:b/>
      <w:bCs/>
      <w:smallCaps/>
      <w:color w:val="FFFFFF"/>
      <w:spacing w:val="20"/>
      <w:kern w:val="32"/>
      <w:sz w:val="48"/>
      <w:szCs w:val="32"/>
    </w:rPr>
  </w:style>
  <w:style w:type="paragraph" w:styleId="2">
    <w:name w:val="heading 2"/>
    <w:basedOn w:val="a0"/>
    <w:next w:val="a0"/>
    <w:qFormat/>
    <w:pPr>
      <w:keepNext/>
      <w:numPr>
        <w:ilvl w:val="1"/>
        <w:numId w:val="1"/>
      </w:numPr>
      <w:pBdr>
        <w:bottom w:val="single" w:sz="18" w:space="1" w:color="auto"/>
      </w:pBdr>
      <w:shd w:val="pct10" w:color="auto" w:fill="auto"/>
      <w:spacing w:before="240" w:after="60"/>
      <w:outlineLvl w:val="1"/>
    </w:pPr>
    <w:rPr>
      <w:rFonts w:cs="Arial"/>
      <w:b/>
      <w:bCs/>
      <w:iCs/>
      <w:smallCaps/>
      <w:sz w:val="36"/>
      <w:szCs w:val="28"/>
    </w:rPr>
  </w:style>
  <w:style w:type="paragraph" w:styleId="3">
    <w:name w:val="heading 3"/>
    <w:basedOn w:val="a0"/>
    <w:next w:val="a0"/>
    <w:link w:val="3Char"/>
    <w:qFormat/>
    <w:pPr>
      <w:keepNext/>
      <w:numPr>
        <w:ilvl w:val="2"/>
        <w:numId w:val="1"/>
      </w:numPr>
      <w:pBdr>
        <w:bottom w:val="single" w:sz="8" w:space="1" w:color="auto"/>
      </w:pBdr>
      <w:tabs>
        <w:tab w:val="left" w:pos="1440"/>
      </w:tabs>
      <w:spacing w:before="240" w:after="60"/>
      <w:outlineLvl w:val="2"/>
    </w:pPr>
    <w:rPr>
      <w:rFonts w:cs="Arial"/>
      <w:b/>
      <w:bCs/>
      <w:iCs/>
      <w:sz w:val="24"/>
      <w:szCs w:val="26"/>
      <w:lang w:val="en-US"/>
    </w:rPr>
  </w:style>
  <w:style w:type="paragraph" w:styleId="4">
    <w:name w:val="heading 4"/>
    <w:basedOn w:val="a0"/>
    <w:next w:val="a0"/>
    <w:link w:val="4Char"/>
    <w:qFormat/>
    <w:pPr>
      <w:keepNext/>
      <w:numPr>
        <w:ilvl w:val="3"/>
        <w:numId w:val="1"/>
      </w:numPr>
      <w:spacing w:before="240" w:after="60"/>
      <w:outlineLvl w:val="3"/>
    </w:pPr>
    <w:rPr>
      <w:b/>
      <w:i/>
      <w:iCs/>
      <w:szCs w:val="28"/>
    </w:rPr>
  </w:style>
  <w:style w:type="paragraph" w:styleId="5">
    <w:name w:val="heading 5"/>
    <w:basedOn w:val="a0"/>
    <w:next w:val="a0"/>
    <w:qFormat/>
    <w:pPr>
      <w:numPr>
        <w:ilvl w:val="4"/>
        <w:numId w:val="1"/>
      </w:numPr>
      <w:spacing w:before="240" w:after="60"/>
      <w:outlineLvl w:val="4"/>
    </w:pPr>
    <w:rPr>
      <w:szCs w:val="26"/>
      <w:u w:val="single"/>
    </w:rPr>
  </w:style>
  <w:style w:type="paragraph" w:styleId="6">
    <w:name w:val="heading 6"/>
    <w:basedOn w:val="a0"/>
    <w:next w:val="a0"/>
    <w:qFormat/>
    <w:pPr>
      <w:keepNext/>
      <w:numPr>
        <w:ilvl w:val="5"/>
        <w:numId w:val="1"/>
      </w:numPr>
      <w:outlineLvl w:val="5"/>
    </w:pPr>
    <w:rPr>
      <w:b/>
      <w:bCs/>
    </w:rPr>
  </w:style>
  <w:style w:type="paragraph" w:styleId="7">
    <w:name w:val="heading 7"/>
    <w:basedOn w:val="a0"/>
    <w:next w:val="a0"/>
    <w:qFormat/>
    <w:pPr>
      <w:numPr>
        <w:ilvl w:val="6"/>
        <w:numId w:val="1"/>
      </w:numPr>
      <w:spacing w:before="240" w:after="60"/>
      <w:outlineLvl w:val="6"/>
    </w:pPr>
  </w:style>
  <w:style w:type="paragraph" w:styleId="8">
    <w:name w:val="heading 8"/>
    <w:basedOn w:val="a0"/>
    <w:next w:val="a0"/>
    <w:qFormat/>
    <w:pPr>
      <w:numPr>
        <w:ilvl w:val="7"/>
        <w:numId w:val="1"/>
      </w:numPr>
      <w:spacing w:before="240" w:after="60"/>
      <w:outlineLvl w:val="7"/>
    </w:pPr>
    <w:rPr>
      <w:i/>
      <w:iCs/>
    </w:rPr>
  </w:style>
  <w:style w:type="paragraph" w:styleId="9">
    <w:name w:val="heading 9"/>
    <w:basedOn w:val="a0"/>
    <w:next w:val="a0"/>
    <w:qFormat/>
    <w:pPr>
      <w:numPr>
        <w:ilvl w:val="8"/>
        <w:numId w:val="1"/>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rPr>
      <w:b/>
      <w:bCs/>
      <w:sz w:val="16"/>
      <w:szCs w:val="24"/>
    </w:rPr>
  </w:style>
  <w:style w:type="paragraph" w:styleId="a5">
    <w:name w:val="annotation text"/>
    <w:basedOn w:val="a0"/>
    <w:link w:val="Char0"/>
    <w:semiHidden/>
    <w:qFormat/>
    <w:rPr>
      <w:sz w:val="20"/>
      <w:szCs w:val="20"/>
    </w:rPr>
  </w:style>
  <w:style w:type="paragraph" w:styleId="70">
    <w:name w:val="toc 7"/>
    <w:basedOn w:val="a0"/>
    <w:next w:val="a0"/>
    <w:semiHidden/>
    <w:qFormat/>
    <w:pPr>
      <w:ind w:leftChars="1200" w:left="2520"/>
    </w:pPr>
  </w:style>
  <w:style w:type="paragraph" w:styleId="a">
    <w:name w:val="List Bullet"/>
    <w:basedOn w:val="a0"/>
    <w:uiPriority w:val="99"/>
    <w:unhideWhenUsed/>
    <w:qFormat/>
    <w:pPr>
      <w:numPr>
        <w:numId w:val="2"/>
      </w:numPr>
      <w:contextualSpacing/>
    </w:pPr>
  </w:style>
  <w:style w:type="paragraph" w:styleId="a6">
    <w:name w:val="Document Map"/>
    <w:basedOn w:val="a0"/>
    <w:semiHidden/>
    <w:qFormat/>
    <w:pPr>
      <w:shd w:val="clear" w:color="auto" w:fill="000080"/>
    </w:pPr>
    <w:rPr>
      <w:rFonts w:ascii="Tahoma" w:hAnsi="Tahoma" w:cs="Tahoma"/>
    </w:rPr>
  </w:style>
  <w:style w:type="paragraph" w:styleId="30">
    <w:name w:val="Body Text 3"/>
    <w:basedOn w:val="a0"/>
    <w:link w:val="3Char0"/>
    <w:semiHidden/>
    <w:qFormat/>
    <w:rPr>
      <w:color w:val="FF0000"/>
    </w:rPr>
  </w:style>
  <w:style w:type="paragraph" w:styleId="a7">
    <w:name w:val="Body Text"/>
    <w:basedOn w:val="a0"/>
    <w:semiHidden/>
    <w:qFormat/>
    <w:pPr>
      <w:jc w:val="both"/>
    </w:pPr>
  </w:style>
  <w:style w:type="paragraph" w:styleId="a8">
    <w:name w:val="Body Text Indent"/>
    <w:basedOn w:val="a0"/>
    <w:semiHidden/>
    <w:qFormat/>
    <w:pPr>
      <w:ind w:firstLine="720"/>
    </w:pPr>
    <w:rPr>
      <w:rFonts w:ascii="Times New Roman" w:hAnsi="Times New Roman"/>
      <w:sz w:val="24"/>
      <w:lang w:val="en-US"/>
    </w:rPr>
  </w:style>
  <w:style w:type="paragraph" w:styleId="50">
    <w:name w:val="toc 5"/>
    <w:basedOn w:val="a0"/>
    <w:next w:val="a0"/>
    <w:semiHidden/>
    <w:qFormat/>
    <w:pPr>
      <w:ind w:leftChars="800" w:left="1680"/>
    </w:pPr>
  </w:style>
  <w:style w:type="paragraph" w:styleId="31">
    <w:name w:val="toc 3"/>
    <w:basedOn w:val="a0"/>
    <w:next w:val="a0"/>
    <w:semiHidden/>
    <w:qFormat/>
    <w:pPr>
      <w:ind w:leftChars="400" w:left="840"/>
    </w:pPr>
  </w:style>
  <w:style w:type="paragraph" w:styleId="80">
    <w:name w:val="toc 8"/>
    <w:basedOn w:val="a0"/>
    <w:next w:val="a0"/>
    <w:semiHidden/>
    <w:qFormat/>
    <w:pPr>
      <w:ind w:leftChars="1400" w:left="2940"/>
    </w:pPr>
  </w:style>
  <w:style w:type="paragraph" w:styleId="20">
    <w:name w:val="Body Text Indent 2"/>
    <w:basedOn w:val="a0"/>
    <w:semiHidden/>
    <w:qFormat/>
    <w:pPr>
      <w:ind w:left="720"/>
    </w:pPr>
    <w:rPr>
      <w:rFonts w:ascii="Times New Roman" w:hAnsi="Times New Roman"/>
      <w:color w:val="000000"/>
      <w:sz w:val="24"/>
      <w:lang w:val="en-US"/>
    </w:rPr>
  </w:style>
  <w:style w:type="paragraph" w:styleId="a9">
    <w:name w:val="Balloon Text"/>
    <w:basedOn w:val="a0"/>
    <w:semiHidden/>
    <w:qFormat/>
    <w:rPr>
      <w:rFonts w:ascii="Tahoma" w:hAnsi="Tahoma" w:cs="Tahoma"/>
      <w:szCs w:val="16"/>
    </w:rPr>
  </w:style>
  <w:style w:type="paragraph" w:styleId="aa">
    <w:name w:val="footer"/>
    <w:basedOn w:val="a0"/>
    <w:link w:val="Char1"/>
    <w:uiPriority w:val="99"/>
    <w:unhideWhenUsed/>
    <w:qFormat/>
    <w:pPr>
      <w:tabs>
        <w:tab w:val="center" w:pos="4320"/>
        <w:tab w:val="right" w:pos="8640"/>
      </w:tabs>
    </w:pPr>
  </w:style>
  <w:style w:type="paragraph" w:styleId="ab">
    <w:name w:val="header"/>
    <w:basedOn w:val="a0"/>
    <w:link w:val="Char2"/>
    <w:uiPriority w:val="99"/>
    <w:unhideWhenUsed/>
    <w:qFormat/>
    <w:pPr>
      <w:tabs>
        <w:tab w:val="center" w:pos="4320"/>
        <w:tab w:val="right" w:pos="8640"/>
      </w:tabs>
    </w:pPr>
  </w:style>
  <w:style w:type="paragraph" w:styleId="10">
    <w:name w:val="toc 1"/>
    <w:basedOn w:val="a0"/>
    <w:next w:val="a0"/>
    <w:semiHidden/>
    <w:qFormat/>
  </w:style>
  <w:style w:type="paragraph" w:styleId="40">
    <w:name w:val="toc 4"/>
    <w:basedOn w:val="a0"/>
    <w:next w:val="a0"/>
    <w:semiHidden/>
    <w:qFormat/>
    <w:pPr>
      <w:ind w:leftChars="600" w:left="1260"/>
    </w:pPr>
  </w:style>
  <w:style w:type="paragraph" w:styleId="ac">
    <w:name w:val="Subtitle"/>
    <w:basedOn w:val="a0"/>
    <w:qFormat/>
    <w:pPr>
      <w:jc w:val="center"/>
    </w:pPr>
    <w:rPr>
      <w:sz w:val="28"/>
    </w:rPr>
  </w:style>
  <w:style w:type="paragraph" w:styleId="ad">
    <w:name w:val="footnote text"/>
    <w:basedOn w:val="a0"/>
    <w:link w:val="Char3"/>
    <w:semiHidden/>
    <w:qFormat/>
    <w:rPr>
      <w:rFonts w:ascii="Times New Roman" w:hAnsi="Times New Roman"/>
      <w:sz w:val="20"/>
      <w:lang w:val="en-US"/>
    </w:rPr>
  </w:style>
  <w:style w:type="paragraph" w:styleId="60">
    <w:name w:val="toc 6"/>
    <w:basedOn w:val="a0"/>
    <w:next w:val="a0"/>
    <w:semiHidden/>
    <w:qFormat/>
    <w:pPr>
      <w:ind w:leftChars="1000" w:left="2100"/>
    </w:pPr>
  </w:style>
  <w:style w:type="paragraph" w:styleId="32">
    <w:name w:val="Body Text Indent 3"/>
    <w:basedOn w:val="a0"/>
    <w:semiHidden/>
    <w:qFormat/>
    <w:pPr>
      <w:ind w:left="540"/>
    </w:pPr>
    <w:rPr>
      <w:rFonts w:ascii="Times New Roman" w:hAnsi="Times New Roman"/>
      <w:color w:val="000000"/>
      <w:sz w:val="24"/>
      <w:lang w:val="en-US"/>
    </w:rPr>
  </w:style>
  <w:style w:type="paragraph" w:styleId="21">
    <w:name w:val="toc 2"/>
    <w:basedOn w:val="a0"/>
    <w:next w:val="a0"/>
    <w:semiHidden/>
    <w:qFormat/>
    <w:pPr>
      <w:ind w:leftChars="200" w:left="420"/>
    </w:pPr>
  </w:style>
  <w:style w:type="paragraph" w:styleId="90">
    <w:name w:val="toc 9"/>
    <w:basedOn w:val="a0"/>
    <w:next w:val="a0"/>
    <w:semiHidden/>
    <w:qFormat/>
    <w:pPr>
      <w:ind w:leftChars="1600" w:left="3360"/>
    </w:pPr>
  </w:style>
  <w:style w:type="paragraph" w:styleId="22">
    <w:name w:val="Body Text 2"/>
    <w:basedOn w:val="a0"/>
    <w:semiHidden/>
    <w:qFormat/>
    <w:pPr>
      <w:jc w:val="center"/>
    </w:pPr>
    <w:rPr>
      <w:sz w:val="24"/>
    </w:rPr>
  </w:style>
  <w:style w:type="paragraph" w:styleId="HTML">
    <w:name w:val="HTML Preformatted"/>
    <w:basedOn w:val="a0"/>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lang w:val="en-US" w:eastAsia="zh-CN"/>
    </w:rPr>
  </w:style>
  <w:style w:type="paragraph" w:styleId="ae">
    <w:name w:val="Normal (Web)"/>
    <w:basedOn w:val="a0"/>
    <w:uiPriority w:val="99"/>
    <w:unhideWhenUsed/>
    <w:qFormat/>
    <w:pPr>
      <w:spacing w:before="100" w:beforeAutospacing="1" w:after="100" w:afterAutospacing="1"/>
    </w:pPr>
    <w:rPr>
      <w:rFonts w:ascii="Times New Roman" w:eastAsia="Times New Roman" w:hAnsi="Times New Roman"/>
      <w:sz w:val="24"/>
      <w:lang w:val="en-US" w:eastAsia="zh-CN"/>
    </w:rPr>
  </w:style>
  <w:style w:type="paragraph" w:styleId="af">
    <w:name w:val="Title"/>
    <w:basedOn w:val="a0"/>
    <w:qFormat/>
    <w:pPr>
      <w:spacing w:before="240" w:after="60"/>
      <w:jc w:val="center"/>
      <w:outlineLvl w:val="0"/>
    </w:pPr>
    <w:rPr>
      <w:rFonts w:cs="Arial"/>
      <w:b/>
      <w:bCs/>
      <w:smallCaps/>
      <w:spacing w:val="20"/>
      <w:kern w:val="28"/>
      <w:sz w:val="44"/>
      <w:szCs w:val="32"/>
    </w:rPr>
  </w:style>
  <w:style w:type="character" w:styleId="af0">
    <w:name w:val="Strong"/>
    <w:uiPriority w:val="22"/>
    <w:qFormat/>
    <w:rPr>
      <w:b/>
      <w:bCs/>
    </w:rPr>
  </w:style>
  <w:style w:type="character" w:styleId="af1">
    <w:name w:val="page number"/>
    <w:uiPriority w:val="99"/>
    <w:unhideWhenUsed/>
    <w:qFormat/>
  </w:style>
  <w:style w:type="character" w:styleId="af2">
    <w:name w:val="FollowedHyperlink"/>
    <w:semiHidden/>
    <w:qFormat/>
    <w:rPr>
      <w:color w:val="800080"/>
      <w:u w:val="single"/>
    </w:rPr>
  </w:style>
  <w:style w:type="character" w:styleId="af3">
    <w:name w:val="Emphasis"/>
    <w:uiPriority w:val="20"/>
    <w:qFormat/>
    <w:rPr>
      <w:i/>
      <w:iCs/>
    </w:rPr>
  </w:style>
  <w:style w:type="character" w:styleId="af4">
    <w:name w:val="Hyperlink"/>
    <w:semiHidden/>
    <w:qFormat/>
    <w:rPr>
      <w:color w:val="0000FF"/>
      <w:u w:val="single"/>
    </w:rPr>
  </w:style>
  <w:style w:type="character" w:styleId="HTML0">
    <w:name w:val="HTML Code"/>
    <w:uiPriority w:val="99"/>
    <w:unhideWhenUsed/>
    <w:qFormat/>
    <w:rPr>
      <w:rFonts w:ascii="Courier New" w:eastAsia="Times New Roman" w:hAnsi="Courier New" w:cs="Courier New"/>
      <w:sz w:val="20"/>
      <w:szCs w:val="20"/>
    </w:rPr>
  </w:style>
  <w:style w:type="character" w:styleId="af5">
    <w:name w:val="annotation reference"/>
    <w:semiHidden/>
    <w:qFormat/>
    <w:rPr>
      <w:sz w:val="16"/>
      <w:szCs w:val="16"/>
    </w:rPr>
  </w:style>
  <w:style w:type="character" w:styleId="af6">
    <w:name w:val="footnote reference"/>
    <w:uiPriority w:val="99"/>
    <w:unhideWhenUsed/>
    <w:qFormat/>
    <w:rPr>
      <w:vertAlign w:val="superscript"/>
    </w:rPr>
  </w:style>
  <w:style w:type="table" w:styleId="af7">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2"/>
    <w:uiPriority w:val="60"/>
    <w:qFormat/>
    <w:rPr>
      <w:color w:val="000000"/>
    </w:rPr>
    <w:tblPr>
      <w:tblBorders>
        <w:top w:val="single" w:sz="8" w:space="0" w:color="000000"/>
        <w:bottom w:val="single" w:sz="8" w:space="0" w:color="000000"/>
      </w:tblBorders>
    </w:tblPr>
    <w:tblStylePr w:type="firstRow">
      <w:pPr>
        <w:spacing w:before="0" w:after="0" w:line="240" w:lineRule="auto"/>
      </w:pPr>
      <w:rPr>
        <w:rFonts w:ascii="System" w:eastAsia="Arial" w:hAnsi="System" w:cs="Times New Roman"/>
      </w:rPr>
      <w:tblPr/>
      <w:tcPr>
        <w:tcBorders>
          <w:top w:val="nil"/>
          <w:left w:val="nil"/>
          <w:bottom w:val="single" w:sz="8" w:space="0" w:color="000000"/>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3">
    <w:name w:val="Light Shading Accent 3"/>
    <w:basedOn w:val="a2"/>
    <w:uiPriority w:val="60"/>
    <w:qFormat/>
    <w:rPr>
      <w:color w:val="000000"/>
    </w:rPr>
    <w:tblPr>
      <w:tblBorders>
        <w:top w:val="single" w:sz="8" w:space="0" w:color="C0504D"/>
        <w:bottom w:val="single" w:sz="8" w:space="0" w:color="C0504D"/>
      </w:tblBorders>
    </w:tblPr>
    <w:tblStylePr w:type="firstRow">
      <w:pPr>
        <w:spacing w:before="0" w:after="0" w:line="240" w:lineRule="auto"/>
      </w:pPr>
      <w:rPr>
        <w:rFonts w:ascii="System" w:eastAsia="Arial" w:hAnsi="System" w:cs="Times New Roman"/>
      </w:rPr>
      <w:tblPr/>
      <w:tcPr>
        <w:tcBorders>
          <w:top w:val="nil"/>
          <w:left w:val="nil"/>
          <w:bottom w:val="single" w:sz="8" w:space="0" w:color="C0504D"/>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nil"/>
          <w:bottom w:val="single" w:sz="8" w:space="0" w:color="C0504D"/>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4">
    <w:name w:val="Light Shading Accent 4"/>
    <w:basedOn w:val="a2"/>
    <w:uiPriority w:val="60"/>
    <w:qFormat/>
    <w:rPr>
      <w:color w:val="000000"/>
    </w:rPr>
    <w:tblPr>
      <w:tblBorders>
        <w:top w:val="single" w:sz="8" w:space="0" w:color="9BBB59"/>
        <w:bottom w:val="single" w:sz="8" w:space="0" w:color="9BBB59"/>
      </w:tblBorders>
    </w:tblPr>
    <w:tblStylePr w:type="firstRow">
      <w:pPr>
        <w:spacing w:before="0" w:after="0" w:line="240" w:lineRule="auto"/>
      </w:pPr>
      <w:rPr>
        <w:rFonts w:ascii="System" w:eastAsia="Arial" w:hAnsi="System" w:cs="Times New Roman"/>
      </w:rPr>
      <w:tblPr/>
      <w:tcPr>
        <w:tcBorders>
          <w:top w:val="nil"/>
          <w:left w:val="nil"/>
          <w:bottom w:val="single" w:sz="8" w:space="0" w:color="9BBB59"/>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nil"/>
          <w:bottom w:val="single" w:sz="8" w:space="0" w:color="9BBB59"/>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5">
    <w:name w:val="Light Shading Accent 5"/>
    <w:basedOn w:val="a2"/>
    <w:uiPriority w:val="60"/>
    <w:qFormat/>
    <w:rPr>
      <w:color w:val="000000"/>
    </w:rPr>
    <w:tblPr>
      <w:tblBorders>
        <w:top w:val="single" w:sz="8" w:space="0" w:color="8064A2"/>
        <w:bottom w:val="single" w:sz="8" w:space="0" w:color="8064A2"/>
      </w:tblBorders>
    </w:tblPr>
    <w:tblStylePr w:type="firstRow">
      <w:pPr>
        <w:spacing w:before="0" w:after="0" w:line="240" w:lineRule="auto"/>
      </w:pPr>
      <w:rPr>
        <w:rFonts w:ascii="System" w:eastAsia="Arial" w:hAnsi="System" w:cs="Times New Roman"/>
      </w:rPr>
      <w:tblPr/>
      <w:tcPr>
        <w:tcBorders>
          <w:top w:val="nil"/>
          <w:left w:val="nil"/>
          <w:bottom w:val="single" w:sz="8" w:space="0" w:color="8064A2"/>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Pr/>
      <w:tcPr>
        <w:tcBorders>
          <w:top w:val="single" w:sz="8" w:space="0" w:color="8064A2"/>
          <w:left w:val="nil"/>
          <w:bottom w:val="single" w:sz="8" w:space="0" w:color="8064A2"/>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6">
    <w:name w:val="Light Shading Accent 6"/>
    <w:basedOn w:val="a2"/>
    <w:uiPriority w:val="60"/>
    <w:qFormat/>
    <w:rPr>
      <w:color w:val="000000"/>
    </w:rPr>
    <w:tblPr>
      <w:tblBorders>
        <w:top w:val="single" w:sz="8" w:space="0" w:color="4BACC6"/>
        <w:bottom w:val="single" w:sz="8" w:space="0" w:color="4BACC6"/>
      </w:tblBorders>
    </w:tblPr>
    <w:tblStylePr w:type="firstRow">
      <w:pPr>
        <w:spacing w:before="0" w:after="0" w:line="240" w:lineRule="auto"/>
      </w:pPr>
      <w:rPr>
        <w:rFonts w:ascii="System" w:eastAsia="Arial" w:hAnsi="System" w:cs="Times New Roman"/>
      </w:rPr>
      <w:tblPr/>
      <w:tcPr>
        <w:tcBorders>
          <w:top w:val="nil"/>
          <w:left w:val="nil"/>
          <w:bottom w:val="single" w:sz="8" w:space="0" w:color="4BACC6"/>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Pr/>
      <w:tcPr>
        <w:tcBorders>
          <w:top w:val="single" w:sz="8" w:space="0" w:color="4BACC6"/>
          <w:left w:val="nil"/>
          <w:bottom w:val="single" w:sz="8" w:space="0" w:color="4BACC6"/>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2">
    <w:name w:val="Light Grid Accent 2"/>
    <w:basedOn w:val="a2"/>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pPr>
        <w:spacing w:before="0" w:after="0" w:line="240" w:lineRule="auto"/>
      </w:pPr>
      <w:rPr>
        <w:b/>
        <w:bCs/>
      </w:rPr>
      <w:tblPr/>
      <w:tcPr>
        <w:tcBorders>
          <w:top w:val="single" w:sz="8" w:space="0" w:color="C0504D"/>
          <w:left w:val="single" w:sz="8" w:space="0" w:color="C0504D"/>
          <w:bottom w:val="single" w:sz="18" w:space="0" w:color="C0504D"/>
          <w:right w:val="single" w:sz="8" w:space="0" w:color="C0504D"/>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7BA0CD"/>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shd w:val="clear" w:color="auto" w:fill="A7BFDE"/>
      </w:tcPr>
    </w:tblStylePr>
    <w:tblStylePr w:type="band1Horz">
      <w:tblPr/>
      <w:tcPr>
        <w:shd w:val="clear" w:color="auto" w:fill="A7BFDE"/>
      </w:tcPr>
    </w:tblStylePr>
    <w:tblStylePr w:type="band2Horz">
      <w:tblPr/>
      <w:tcPr>
        <w:tcBorders>
          <w:top w:val="single" w:sz="8" w:space="0" w:color="C0504D"/>
          <w:left w:val="single" w:sz="8" w:space="0" w:color="C0504D"/>
          <w:bottom w:val="single" w:sz="8" w:space="0" w:color="C0504D"/>
          <w:right w:val="single" w:sz="8" w:space="0" w:color="C0504D"/>
          <w:insideH w:val="nil"/>
          <w:insideV w:val="single" w:sz="8" w:space="0" w:color="auto"/>
          <w:tl2br w:val="nil"/>
          <w:tr2bl w:val="nil"/>
        </w:tcBorders>
      </w:tcPr>
    </w:tblStylePr>
  </w:style>
  <w:style w:type="table" w:styleId="-30">
    <w:name w:val="Light Grid Accent 3"/>
    <w:basedOn w:val="a2"/>
    <w:uiPriority w:val="62"/>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pPr>
        <w:spacing w:before="0" w:after="0" w:line="240" w:lineRule="auto"/>
      </w:pPr>
      <w:rPr>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CF7B79"/>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shd w:val="clear" w:color="auto" w:fill="DFA7A6"/>
      </w:tcPr>
    </w:tblStylePr>
    <w:tblStylePr w:type="band1Horz">
      <w:tblPr/>
      <w:tcPr>
        <w:shd w:val="clear" w:color="auto" w:fill="DFA7A6"/>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2-3">
    <w:name w:val="Medium Shading 2 Accent 3"/>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pPr>
        <w:spacing w:before="0" w:after="0" w:line="240" w:lineRule="auto"/>
      </w:pPr>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C0504D"/>
      </w:tcPr>
    </w:tblStylePr>
    <w:tblStylePr w:type="lastRow">
      <w:pPr>
        <w:spacing w:before="0" w:after="0" w:line="240" w:lineRule="auto"/>
      </w:pPr>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C0504D"/>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DFA7A6"/>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6">
    <w:name w:val="Medium List 1 Accent 6"/>
    <w:basedOn w:val="a2"/>
    <w:uiPriority w:val="19"/>
    <w:qFormat/>
    <w:rPr>
      <w:color w:val="000000"/>
    </w:rPr>
    <w:tblPr>
      <w:tblBorders>
        <w:top w:val="single" w:sz="8" w:space="0" w:color="F79646"/>
        <w:bottom w:val="single" w:sz="8" w:space="0" w:color="F79646"/>
      </w:tblBorders>
    </w:tblPr>
    <w:tblStylePr w:type="firstRow">
      <w:rPr>
        <w:rFonts w:ascii="System" w:eastAsia="Arial" w:hAnsi="System" w:cs="Times New Roman"/>
      </w:rPr>
      <w:tblPr/>
      <w:tcPr>
        <w:tcBorders>
          <w:top w:val="nil"/>
          <w:left w:val="nil"/>
          <w:bottom w:val="single" w:sz="8" w:space="0" w:color="F79646"/>
          <w:right w:val="nil"/>
          <w:insideH w:val="nil"/>
          <w:insideV w:val="nil"/>
          <w:tl2br w:val="nil"/>
          <w:tr2bl w:val="nil"/>
        </w:tcBorders>
      </w:tcPr>
    </w:tblStylePr>
    <w:tblStylePr w:type="lastRow">
      <w:rPr>
        <w:b/>
        <w:bCs/>
        <w:color w:val="1F497D"/>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Pr/>
      <w:tcPr>
        <w:tcBorders>
          <w:top w:val="single" w:sz="8" w:space="0" w:color="F79646"/>
          <w:left w:val="nil"/>
          <w:bottom w:val="single" w:sz="8" w:space="0" w:color="F79646"/>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2-6">
    <w:name w:val="Medium List 2 Accent 6"/>
    <w:basedOn w:val="a2"/>
    <w:uiPriority w:val="21"/>
    <w:qFormat/>
    <w:rPr>
      <w:rFonts w:ascii="Calibri" w:hAnsi="Calibri"/>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l2br w:val="nil"/>
          <w:tr2bl w:val="nil"/>
        </w:tcBorders>
        <w:shd w:val="clear" w:color="auto" w:fill="FFFFFF"/>
      </w:tcPr>
    </w:tblStylePr>
    <w:tblStylePr w:type="lastRow">
      <w:tblPr/>
      <w:tcPr>
        <w:tcBorders>
          <w:top w:val="single" w:sz="8" w:space="0" w:color="F7964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F79646"/>
          <w:insideH w:val="nil"/>
          <w:insideV w:val="nil"/>
          <w:tl2br w:val="nil"/>
          <w:tr2bl w:val="nil"/>
        </w:tcBorders>
        <w:shd w:val="clear" w:color="auto" w:fill="FFFFFF"/>
      </w:tcPr>
    </w:tblStylePr>
    <w:tblStylePr w:type="lastCol">
      <w:tblPr/>
      <w:tcPr>
        <w:tcBorders>
          <w:top w:val="nil"/>
          <w:left w:val="single" w:sz="8" w:space="0" w:color="F7964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1">
    <w:name w:val="Medium Grid 1 Accent 1"/>
    <w:basedOn w:val="a2"/>
    <w:uiPriority w:val="67"/>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System" w:eastAsia="Arial" w:hAnsi="System"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l2br w:val="nil"/>
          <w:tr2bl w:val="nil"/>
        </w:tcBorders>
      </w:tcPr>
    </w:tblStylePr>
    <w:tblStylePr w:type="lastRow">
      <w:pPr>
        <w:spacing w:before="0" w:after="0" w:line="240" w:lineRule="auto"/>
      </w:pPr>
      <w:rPr>
        <w:rFonts w:ascii="System" w:eastAsia="Arial" w:hAnsi="System"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l2br w:val="nil"/>
          <w:tr2bl w:val="nil"/>
        </w:tcBorders>
      </w:tcPr>
    </w:tblStylePr>
    <w:tblStylePr w:type="firstCol">
      <w:rPr>
        <w:rFonts w:ascii="System" w:eastAsia="Arial" w:hAnsi="System" w:cs="Times New Roman"/>
        <w:b/>
        <w:bCs/>
      </w:rPr>
    </w:tblStylePr>
    <w:tblStylePr w:type="lastCol">
      <w:rPr>
        <w:rFonts w:ascii="System" w:eastAsia="Arial" w:hAnsi="System" w:cs="Times New Roman"/>
        <w:b/>
        <w:bCs/>
      </w:rPr>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tcPr>
    </w:tblStylePr>
  </w:style>
  <w:style w:type="table" w:styleId="1-4">
    <w:name w:val="Medium Grid 1 Accent 4"/>
    <w:basedOn w:val="a2"/>
    <w:uiPriority w:val="67"/>
    <w:qFormat/>
    <w:rPr>
      <w:color w:val="000000"/>
    </w:rPr>
    <w:tblPr/>
    <w:tcPr>
      <w:shd w:val="clear" w:color="auto" w:fill="F5F8EE"/>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1-5">
    <w:name w:val="Medium Grid 1 Accent 5"/>
    <w:basedOn w:val="a2"/>
    <w:uiPriority w:val="67"/>
    <w:qFormat/>
    <w:rPr>
      <w:color w:val="000000"/>
    </w:rPr>
    <w:tblPr/>
    <w:tcPr>
      <w:shd w:val="clear" w:color="auto" w:fill="F2EFF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1-60">
    <w:name w:val="Medium Grid 1 Accent 6"/>
    <w:basedOn w:val="a2"/>
    <w:uiPriority w:val="67"/>
    <w:qFormat/>
    <w:rPr>
      <w:color w:val="000000"/>
    </w:rPr>
    <w:tblPr/>
    <w:tcPr>
      <w:shd w:val="clear" w:color="auto" w:fill="EDF6F9"/>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60">
    <w:name w:val="Medium Grid 2 Accent 6"/>
    <w:basedOn w:val="a2"/>
    <w:uiPriority w:val="32"/>
    <w:qFormat/>
    <w:rPr>
      <w:rFonts w:ascii="Calibri" w:hAnsi="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styleId="3-2">
    <w:name w:val="Medium Grid 3 Accent 2"/>
    <w:basedOn w:val="a2"/>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3-6">
    <w:name w:val="Medium Grid 3 Accent 6"/>
    <w:basedOn w:val="a2"/>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F79646"/>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60">
    <w:name w:val="Dark List Accent 6"/>
    <w:basedOn w:val="a2"/>
    <w:uiPriority w:val="61"/>
    <w:qFormat/>
    <w:rPr>
      <w:color w:val="FFFFFF"/>
    </w:rPr>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insideH w:val="nil"/>
          <w:insideV w:val="nil"/>
          <w:tl2br w:val="nil"/>
          <w:tr2bl w:val="nil"/>
        </w:tcBorders>
      </w:tcPr>
    </w:tblStylePr>
    <w:tblStylePr w:type="firstCol">
      <w:rPr>
        <w:b/>
        <w:bCs/>
      </w:rPr>
      <w:tblPr/>
      <w:tcPr>
        <w:tcBorders>
          <w:top w:val="nil"/>
          <w:left w:val="nil"/>
          <w:bottom w:val="nil"/>
          <w:right w:val="single" w:sz="18" w:space="0" w:color="FFFFFF"/>
          <w:insideH w:val="nil"/>
          <w:insideV w:val="nil"/>
          <w:tl2br w:val="nil"/>
          <w:tr2bl w:val="nil"/>
        </w:tcBorders>
        <w:shd w:val="clear" w:color="auto" w:fill="E36C0A"/>
      </w:tcPr>
    </w:tblStylePr>
    <w:tblStylePr w:type="lastCol">
      <w:rPr>
        <w:b/>
        <w:bCs/>
      </w:rPr>
      <w:tblPr/>
      <w:tcPr>
        <w:tcBorders>
          <w:top w:val="nil"/>
          <w:left w:val="single" w:sz="18" w:space="0" w:color="FFFFFF"/>
          <w:bottom w:val="nil"/>
          <w:right w:val="nil"/>
          <w:insideH w:val="nil"/>
          <w:insideV w:val="nil"/>
          <w:tl2br w:val="nil"/>
          <w:tr2bl w:val="nil"/>
        </w:tcBorders>
        <w:shd w:val="clear" w:color="auto" w:fill="E36C0A"/>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style>
  <w:style w:type="table" w:styleId="-31">
    <w:name w:val="Colorful Shading Accent 3"/>
    <w:basedOn w:val="a2"/>
    <w:uiPriority w:val="62"/>
    <w:qFormat/>
    <w:rPr>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Wingdings" w:eastAsia="Wingdings" w:hAnsi="Wingdings"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5E7530"/>
      </w:tcPr>
    </w:tblStylePr>
    <w:tblStylePr w:type="lastCol">
      <w:rPr>
        <w:rFonts w:ascii="Wingdings" w:eastAsia="Wingdings" w:hAnsi="Wingdings" w:cs="Times New Roman"/>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50">
    <w:name w:val="Colorful Shading Accent 5"/>
    <w:basedOn w:val="a2"/>
    <w:uiPriority w:val="62"/>
    <w:qFormat/>
    <w:rPr>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Wingdings" w:eastAsia="Wingdings" w:hAnsi="Wingdings"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276A7C"/>
      </w:tcPr>
    </w:tblStylePr>
    <w:tblStylePr w:type="lastCol">
      <w:rPr>
        <w:rFonts w:ascii="Wingdings" w:eastAsia="Wingdings" w:hAnsi="Wingdings"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61">
    <w:name w:val="Colorful Shading Accent 6"/>
    <w:basedOn w:val="a2"/>
    <w:uiPriority w:val="62"/>
    <w:qFormat/>
    <w:rPr>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Wingdings" w:eastAsia="Wingdings" w:hAnsi="Wingdings"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B65608"/>
      </w:tcPr>
    </w:tblStylePr>
    <w:tblStylePr w:type="lastCol">
      <w:rPr>
        <w:rFonts w:ascii="Wingdings" w:eastAsia="Wingdings" w:hAnsi="Wingdings" w:cs="Times New Roman"/>
        <w:b/>
        <w:bCs/>
      </w:rPr>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af8">
    <w:name w:val="Colorful List"/>
    <w:basedOn w:val="a2"/>
    <w:qFormat/>
    <w:rPr>
      <w:color w:val="000000"/>
    </w:rPr>
    <w:tblPr/>
    <w:tcPr>
      <w:shd w:val="clear" w:color="auto" w:fill="E6E6E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62">
    <w:name w:val="Colorful List Accent 6"/>
    <w:basedOn w:val="a2"/>
    <w:uiPriority w:val="63"/>
    <w:qFormat/>
    <w:rPr>
      <w:color w:val="000000"/>
    </w:rPr>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l2br w:val="nil"/>
          <w:tr2bl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styleId="af9">
    <w:name w:val="Colorful Grid"/>
    <w:basedOn w:val="a2"/>
    <w:uiPriority w:val="29"/>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63">
    <w:name w:val="Colorful Grid Accent 6"/>
    <w:basedOn w:val="a2"/>
    <w:uiPriority w:val="42"/>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HTMLChar">
    <w:name w:val="HTML 预设格式 Char"/>
    <w:link w:val="HTML"/>
    <w:uiPriority w:val="99"/>
    <w:semiHidden/>
    <w:qFormat/>
    <w:rPr>
      <w:rFonts w:ascii="宋体" w:hAnsi="宋体" w:cs="宋体"/>
      <w:sz w:val="24"/>
      <w:szCs w:val="24"/>
    </w:rPr>
  </w:style>
  <w:style w:type="character" w:customStyle="1" w:styleId="3Char0">
    <w:name w:val="正文文本 3 Char"/>
    <w:link w:val="30"/>
    <w:semiHidden/>
    <w:qFormat/>
    <w:rPr>
      <w:rFonts w:ascii="Verdana" w:hAnsi="Verdana"/>
      <w:color w:val="FF0000"/>
      <w:sz w:val="16"/>
      <w:szCs w:val="24"/>
      <w:lang w:val="en-AU" w:eastAsia="en-US"/>
    </w:rPr>
  </w:style>
  <w:style w:type="character" w:customStyle="1" w:styleId="string">
    <w:name w:val="string"/>
    <w:qFormat/>
  </w:style>
  <w:style w:type="character" w:customStyle="1" w:styleId="Char3">
    <w:name w:val="脚注文本 Char"/>
    <w:link w:val="ad"/>
    <w:semiHidden/>
    <w:qFormat/>
    <w:rPr>
      <w:szCs w:val="24"/>
      <w:lang w:eastAsia="en-US"/>
    </w:rPr>
  </w:style>
  <w:style w:type="character" w:customStyle="1" w:styleId="crayon-t">
    <w:name w:val="crayon-t"/>
    <w:qFormat/>
  </w:style>
  <w:style w:type="character" w:customStyle="1" w:styleId="crayon-e">
    <w:name w:val="crayon-e"/>
    <w:qFormat/>
  </w:style>
  <w:style w:type="character" w:customStyle="1" w:styleId="keyword">
    <w:name w:val="keyword"/>
    <w:qFormat/>
  </w:style>
  <w:style w:type="character" w:customStyle="1" w:styleId="crayon-c">
    <w:name w:val="crayon-c"/>
    <w:qFormat/>
  </w:style>
  <w:style w:type="character" w:customStyle="1" w:styleId="crayon-o">
    <w:name w:val="crayon-o"/>
    <w:qFormat/>
  </w:style>
  <w:style w:type="character" w:customStyle="1" w:styleId="crayon-m">
    <w:name w:val="crayon-m"/>
    <w:qFormat/>
  </w:style>
  <w:style w:type="character" w:customStyle="1" w:styleId="crayon-v">
    <w:name w:val="crayon-v"/>
    <w:qFormat/>
  </w:style>
  <w:style w:type="character" w:customStyle="1" w:styleId="crayon-st">
    <w:name w:val="crayon-st"/>
    <w:qFormat/>
  </w:style>
  <w:style w:type="character" w:customStyle="1" w:styleId="doc-prop">
    <w:name w:val="doc-prop"/>
    <w:qFormat/>
  </w:style>
  <w:style w:type="character" w:customStyle="1" w:styleId="crayon-cn">
    <w:name w:val="crayon-cn"/>
    <w:qFormat/>
  </w:style>
  <w:style w:type="character" w:customStyle="1" w:styleId="apple-converted-space">
    <w:name w:val="apple-converted-space"/>
    <w:basedOn w:val="a1"/>
    <w:qFormat/>
  </w:style>
  <w:style w:type="character" w:customStyle="1" w:styleId="crayon-h">
    <w:name w:val="crayon-h"/>
    <w:qFormat/>
  </w:style>
  <w:style w:type="character" w:customStyle="1" w:styleId="crayon-s">
    <w:name w:val="crayon-s"/>
    <w:qFormat/>
  </w:style>
  <w:style w:type="character" w:customStyle="1" w:styleId="comment">
    <w:name w:val="comment"/>
    <w:qFormat/>
  </w:style>
  <w:style w:type="character" w:customStyle="1" w:styleId="Char2">
    <w:name w:val="页眉 Char"/>
    <w:link w:val="ab"/>
    <w:uiPriority w:val="99"/>
    <w:qFormat/>
    <w:rPr>
      <w:rFonts w:ascii="Verdana" w:hAnsi="Verdana"/>
      <w:sz w:val="16"/>
      <w:szCs w:val="24"/>
      <w:lang w:val="en-AU" w:eastAsia="en-US"/>
    </w:rPr>
  </w:style>
  <w:style w:type="character" w:customStyle="1" w:styleId="doc-keyword">
    <w:name w:val="doc-keyword"/>
    <w:qFormat/>
  </w:style>
  <w:style w:type="character" w:customStyle="1" w:styleId="Char1">
    <w:name w:val="页脚 Char"/>
    <w:link w:val="aa"/>
    <w:uiPriority w:val="99"/>
    <w:qFormat/>
    <w:rPr>
      <w:rFonts w:ascii="Verdana" w:hAnsi="Verdana"/>
      <w:sz w:val="16"/>
      <w:szCs w:val="24"/>
      <w:lang w:val="en-AU" w:eastAsia="en-US"/>
    </w:rPr>
  </w:style>
  <w:style w:type="character" w:customStyle="1" w:styleId="3Char">
    <w:name w:val="标题 3 Char"/>
    <w:link w:val="3"/>
    <w:qFormat/>
    <w:rPr>
      <w:rFonts w:ascii="Verdana" w:hAnsi="Verdana" w:cs="Arial"/>
      <w:b/>
      <w:bCs/>
      <w:iCs/>
      <w:sz w:val="24"/>
      <w:szCs w:val="26"/>
      <w:lang w:eastAsia="en-US"/>
    </w:rPr>
  </w:style>
  <w:style w:type="character" w:customStyle="1" w:styleId="Normal2Char">
    <w:name w:val="Normal 2 Char"/>
    <w:link w:val="Normal2"/>
    <w:qFormat/>
    <w:rPr>
      <w:rFonts w:ascii="Verdana" w:hAnsi="Verdana"/>
      <w:sz w:val="16"/>
      <w:szCs w:val="24"/>
      <w:lang w:val="en-AU" w:eastAsia="en-US"/>
    </w:rPr>
  </w:style>
  <w:style w:type="paragraph" w:customStyle="1" w:styleId="Normal2">
    <w:name w:val="Normal 2"/>
    <w:basedOn w:val="a0"/>
    <w:link w:val="Normal2Char"/>
    <w:qFormat/>
    <w:pPr>
      <w:ind w:firstLine="360"/>
    </w:pPr>
  </w:style>
  <w:style w:type="character" w:customStyle="1" w:styleId="Hyperlink0">
    <w:name w:val="Hyperlink.0"/>
    <w:qFormat/>
    <w:rPr>
      <w:rFonts w:ascii="Verdana" w:eastAsia="Verdana" w:hAnsi="Verdana" w:cs="Verdana"/>
      <w:color w:val="FF6100"/>
      <w:u w:val="single" w:color="FF6100"/>
      <w:shd w:val="clear" w:color="auto" w:fill="FFFFFF"/>
    </w:rPr>
  </w:style>
  <w:style w:type="character" w:customStyle="1" w:styleId="CodeChar">
    <w:name w:val="Code Char"/>
    <w:link w:val="Code"/>
    <w:qFormat/>
    <w:rPr>
      <w:rFonts w:ascii="Courier New" w:hAnsi="Courier New" w:cs="Courier New"/>
      <w:sz w:val="16"/>
      <w:lang w:val="en-AU" w:eastAsia="en-US"/>
    </w:rPr>
  </w:style>
  <w:style w:type="paragraph" w:customStyle="1" w:styleId="Code">
    <w:name w:val="Code"/>
    <w:basedOn w:val="a0"/>
    <w:link w:val="CodeChar"/>
    <w:qFormat/>
    <w:rPr>
      <w:rFonts w:ascii="Courier New" w:hAnsi="Courier New" w:cs="Courier New"/>
      <w:szCs w:val="20"/>
      <w:lang w:val="en-US" w:eastAsia="zh-CN"/>
    </w:rPr>
  </w:style>
  <w:style w:type="character" w:customStyle="1" w:styleId="4Char">
    <w:name w:val="标题 4 Char"/>
    <w:link w:val="4"/>
    <w:qFormat/>
    <w:rPr>
      <w:rFonts w:ascii="Verdana" w:hAnsi="Verdana"/>
      <w:b/>
      <w:i/>
      <w:iCs/>
      <w:sz w:val="16"/>
      <w:szCs w:val="28"/>
      <w:lang w:val="en-AU" w:eastAsia="en-US"/>
    </w:rPr>
  </w:style>
  <w:style w:type="character" w:customStyle="1" w:styleId="crayon-sy">
    <w:name w:val="crayon-sy"/>
    <w:qFormat/>
  </w:style>
  <w:style w:type="character" w:customStyle="1" w:styleId="crayon-i">
    <w:name w:val="crayon-i"/>
    <w:qFormat/>
  </w:style>
  <w:style w:type="paragraph" w:customStyle="1" w:styleId="xl29">
    <w:name w:val="xl29"/>
    <w:basedOn w:val="a0"/>
    <w:qFormat/>
    <w:pPr>
      <w:pBdr>
        <w:top w:val="single" w:sz="4" w:space="0" w:color="auto"/>
        <w:left w:val="single" w:sz="8" w:space="0" w:color="auto"/>
        <w:bottom w:val="single" w:sz="8"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4">
    <w:name w:val="xl24"/>
    <w:basedOn w:val="a0"/>
    <w:qFormat/>
    <w:pPr>
      <w:pBdr>
        <w:top w:val="single" w:sz="4" w:space="0" w:color="auto"/>
        <w:left w:val="single" w:sz="4" w:space="0" w:color="auto"/>
        <w:bottom w:val="single" w:sz="4" w:space="0" w:color="auto"/>
        <w:right w:val="single" w:sz="4"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6">
    <w:name w:val="xl36"/>
    <w:basedOn w:val="a0"/>
    <w:qFormat/>
    <w:pPr>
      <w:pBdr>
        <w:top w:val="single" w:sz="8" w:space="0" w:color="auto"/>
        <w:bottom w:val="single" w:sz="4" w:space="0" w:color="auto"/>
      </w:pBdr>
      <w:spacing w:before="100" w:beforeAutospacing="1" w:after="100" w:afterAutospacing="1"/>
    </w:pPr>
    <w:rPr>
      <w:rFonts w:ascii="Times New Roman" w:hAnsi="Times New Roman"/>
      <w:sz w:val="24"/>
    </w:rPr>
  </w:style>
  <w:style w:type="paragraph" w:customStyle="1" w:styleId="11">
    <w:name w:val="正文1"/>
    <w:qFormat/>
    <w:pPr>
      <w:spacing w:after="160" w:line="259" w:lineRule="auto"/>
    </w:pPr>
    <w:rPr>
      <w:rFonts w:ascii="Calibri" w:eastAsia="Calibri" w:hAnsi="Calibri" w:cs="Calibri"/>
      <w:color w:val="000000"/>
      <w:sz w:val="22"/>
      <w:szCs w:val="22"/>
      <w:u w:color="000000"/>
      <w:lang w:val="zh-TW" w:eastAsia="zh-TW"/>
    </w:rPr>
  </w:style>
  <w:style w:type="paragraph" w:customStyle="1" w:styleId="NormalBullets">
    <w:name w:val="Normal Bullets"/>
    <w:basedOn w:val="a0"/>
    <w:qFormat/>
    <w:pPr>
      <w:numPr>
        <w:numId w:val="3"/>
      </w:numPr>
    </w:pPr>
    <w:rPr>
      <w:rFonts w:ascii="Arial" w:hAnsi="Arial"/>
      <w:sz w:val="20"/>
    </w:rPr>
  </w:style>
  <w:style w:type="paragraph" w:customStyle="1" w:styleId="Note">
    <w:name w:val="Note"/>
    <w:basedOn w:val="a0"/>
    <w:qFormat/>
    <w:pPr>
      <w:spacing w:before="60"/>
    </w:pPr>
    <w:rPr>
      <w:b/>
      <w:i/>
      <w:sz w:val="20"/>
    </w:rPr>
  </w:style>
  <w:style w:type="paragraph" w:customStyle="1" w:styleId="xl25">
    <w:name w:val="xl25"/>
    <w:basedOn w:val="a0"/>
    <w:qFormat/>
    <w:pPr>
      <w:pBdr>
        <w:top w:val="single" w:sz="4" w:space="0" w:color="auto"/>
        <w:left w:val="single" w:sz="8" w:space="0" w:color="auto"/>
        <w:bottom w:val="single" w:sz="4"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6">
    <w:name w:val="xl26"/>
    <w:basedOn w:val="a0"/>
    <w:qFormat/>
    <w:pPr>
      <w:pBdr>
        <w:top w:val="single" w:sz="4" w:space="0" w:color="auto"/>
        <w:left w:val="single" w:sz="8" w:space="0" w:color="auto"/>
        <w:bottom w:val="single" w:sz="4" w:space="0" w:color="auto"/>
        <w:right w:val="single" w:sz="4" w:space="0" w:color="auto"/>
      </w:pBdr>
      <w:shd w:val="clear" w:color="auto" w:fill="800000"/>
      <w:spacing w:before="100" w:beforeAutospacing="1" w:after="100" w:afterAutospacing="1"/>
    </w:pPr>
    <w:rPr>
      <w:rFonts w:ascii="Arial" w:hAnsi="Arial" w:cs="Arial"/>
      <w:b/>
      <w:bCs/>
      <w:color w:val="FFFFFF"/>
      <w:sz w:val="24"/>
    </w:rPr>
  </w:style>
  <w:style w:type="paragraph" w:customStyle="1" w:styleId="xl27">
    <w:name w:val="xl27"/>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28">
    <w:name w:val="xl28"/>
    <w:basedOn w:val="a0"/>
    <w:qFormat/>
    <w:pPr>
      <w:pBdr>
        <w:top w:val="single" w:sz="4" w:space="0" w:color="auto"/>
        <w:left w:val="single" w:sz="4" w:space="0" w:color="auto"/>
        <w:bottom w:val="single" w:sz="4" w:space="0" w:color="auto"/>
        <w:right w:val="single" w:sz="8"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0">
    <w:name w:val="xl30"/>
    <w:basedOn w:val="a0"/>
    <w:qFormat/>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31">
    <w:name w:val="xl31"/>
    <w:basedOn w:val="a0"/>
    <w:qFormat/>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32">
    <w:name w:val="xl32"/>
    <w:basedOn w:val="a0"/>
    <w:qFormat/>
    <w:pPr>
      <w:pBdr>
        <w:top w:val="single" w:sz="8" w:space="0" w:color="auto"/>
        <w:left w:val="single" w:sz="4" w:space="0" w:color="auto"/>
        <w:bottom w:val="single" w:sz="4" w:space="0" w:color="auto"/>
        <w:right w:val="single" w:sz="4"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3">
    <w:name w:val="xl33"/>
    <w:basedOn w:val="a0"/>
    <w:qFormat/>
    <w:pPr>
      <w:pBdr>
        <w:top w:val="single" w:sz="8" w:space="0" w:color="auto"/>
        <w:left w:val="single" w:sz="4" w:space="0" w:color="auto"/>
        <w:bottom w:val="single" w:sz="4" w:space="0" w:color="auto"/>
        <w:right w:val="single" w:sz="8"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4">
    <w:name w:val="xl34"/>
    <w:basedOn w:val="a0"/>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rPr>
  </w:style>
  <w:style w:type="paragraph" w:customStyle="1" w:styleId="xl35">
    <w:name w:val="xl35"/>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b/>
      <w:bCs/>
      <w:sz w:val="24"/>
    </w:rPr>
  </w:style>
  <w:style w:type="paragraph" w:customStyle="1" w:styleId="xl37">
    <w:name w:val="xl37"/>
    <w:basedOn w:val="a0"/>
    <w:qFormat/>
    <w:pPr>
      <w:pBdr>
        <w:top w:val="single" w:sz="8" w:space="0" w:color="auto"/>
        <w:bottom w:val="single" w:sz="4" w:space="0" w:color="auto"/>
        <w:right w:val="single" w:sz="8" w:space="0" w:color="auto"/>
      </w:pBdr>
      <w:spacing w:before="100" w:beforeAutospacing="1" w:after="100" w:afterAutospacing="1"/>
    </w:pPr>
    <w:rPr>
      <w:rFonts w:ascii="Times New Roman" w:hAnsi="Times New Roman"/>
      <w:sz w:val="24"/>
    </w:rPr>
  </w:style>
  <w:style w:type="paragraph" w:customStyle="1" w:styleId="NormalItalics">
    <w:name w:val="Normal Italics"/>
    <w:basedOn w:val="a0"/>
    <w:qFormat/>
    <w:pPr>
      <w:spacing w:before="240"/>
    </w:pPr>
    <w:rPr>
      <w:rFonts w:cs="Arial"/>
      <w:b/>
      <w:i/>
    </w:rPr>
  </w:style>
  <w:style w:type="paragraph" w:customStyle="1" w:styleId="NormalDialogue">
    <w:name w:val="Normal Dialogue"/>
    <w:basedOn w:val="a0"/>
    <w:qFormat/>
    <w:pPr>
      <w:ind w:left="567" w:right="1701"/>
    </w:pPr>
    <w:rPr>
      <w:i/>
    </w:rPr>
  </w:style>
  <w:style w:type="paragraph" w:customStyle="1" w:styleId="12">
    <w:name w:val="列出段落1"/>
    <w:basedOn w:val="a0"/>
    <w:uiPriority w:val="34"/>
    <w:qFormat/>
    <w:pPr>
      <w:ind w:left="720"/>
    </w:pPr>
  </w:style>
  <w:style w:type="paragraph" w:customStyle="1" w:styleId="afa">
    <w:name w:val="无间距"/>
    <w:uiPriority w:val="1"/>
    <w:qFormat/>
    <w:rPr>
      <w:rFonts w:ascii="Verdana" w:hAnsi="Verdana"/>
      <w:sz w:val="16"/>
      <w:szCs w:val="24"/>
      <w:lang w:val="en-AU" w:eastAsia="en-US"/>
    </w:rPr>
  </w:style>
  <w:style w:type="table" w:customStyle="1" w:styleId="MediumGrid31">
    <w:name w:val="Medium Grid 31"/>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000000"/>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808080"/>
      </w:tcPr>
    </w:tblStylePr>
  </w:style>
  <w:style w:type="table" w:customStyle="1" w:styleId="LightList-Accent11">
    <w:name w:val="Light List - Accent 11"/>
    <w:basedOn w:val="a2"/>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MediumShading1-Accent11">
    <w:name w:val="Medium Shading 1 - Accent 11"/>
    <w:basedOn w:val="a2"/>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character" w:customStyle="1" w:styleId="apple-style-span">
    <w:name w:val="apple-style-span"/>
    <w:basedOn w:val="a1"/>
    <w:qFormat/>
  </w:style>
  <w:style w:type="table" w:customStyle="1" w:styleId="Style12">
    <w:name w:val="_Style 12"/>
    <w:basedOn w:val="TableNormal"/>
    <w:qFormat/>
    <w:pPr>
      <w:contextualSpacing/>
    </w:pPr>
    <w:tblPr>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firstCol">
      <w:pPr>
        <w:contextualSpacing/>
      </w:pPr>
      <w:rPr>
        <w:b/>
      </w:rPr>
      <w:tblPr/>
      <w:tcPr>
        <w:tcMar>
          <w:top w:w="0" w:type="dxa"/>
          <w:left w:w="115" w:type="dxa"/>
          <w:bottom w:w="0" w:type="dxa"/>
          <w:right w:w="115" w:type="dxa"/>
        </w:tcMar>
      </w:tcPr>
    </w:tblStylePr>
    <w:tblStylePr w:type="lastCol">
      <w:pPr>
        <w:contextualSpacing/>
      </w:pPr>
      <w:rPr>
        <w:b/>
      </w:rPr>
      <w:tblPr/>
      <w:tcPr>
        <w:tcMar>
          <w:top w:w="0" w:type="dxa"/>
          <w:left w:w="115" w:type="dxa"/>
          <w:bottom w:w="0" w:type="dxa"/>
          <w:right w:w="115" w:type="dxa"/>
        </w:tcMar>
      </w:tcPr>
    </w:tblStylePr>
    <w:tblStylePr w:type="band1Vert">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tblStylePr w:type="band1Horz">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style>
  <w:style w:type="table" w:customStyle="1" w:styleId="TableNormal">
    <w:name w:val="Table Normal"/>
    <w:qFormat/>
    <w:tblPr>
      <w:tblCellMar>
        <w:top w:w="0" w:type="dxa"/>
        <w:left w:w="0" w:type="dxa"/>
        <w:bottom w:w="0" w:type="dxa"/>
        <w:right w:w="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qFormat/>
    <w:tblPr>
      <w:tblCellMar>
        <w:left w:w="115" w:type="dxa"/>
        <w:right w:w="115" w:type="dxa"/>
      </w:tblCellMar>
    </w:tblPr>
  </w:style>
  <w:style w:type="table" w:customStyle="1" w:styleId="Style17">
    <w:name w:val="_Style 17"/>
    <w:basedOn w:val="TableNormal"/>
    <w:qFormat/>
    <w:tblPr>
      <w:tblCellMar>
        <w:left w:w="115" w:type="dxa"/>
        <w:right w:w="115" w:type="dxa"/>
      </w:tblCellMar>
    </w:tblPr>
  </w:style>
  <w:style w:type="table" w:customStyle="1" w:styleId="Style18">
    <w:name w:val="_Style 18"/>
    <w:basedOn w:val="TableNormal"/>
    <w:qFormat/>
    <w:tblPr>
      <w:tblCellMar>
        <w:left w:w="115" w:type="dxa"/>
        <w:right w:w="115" w:type="dxa"/>
      </w:tblCellMar>
    </w:tblPr>
  </w:style>
  <w:style w:type="table" w:customStyle="1" w:styleId="Style19">
    <w:name w:val="_Style 19"/>
    <w:basedOn w:val="TableNormal"/>
    <w:qFormat/>
    <w:tblPr>
      <w:tblCellMar>
        <w:left w:w="115" w:type="dxa"/>
        <w:right w:w="115" w:type="dxa"/>
      </w:tblCellMar>
    </w:tbl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table" w:customStyle="1" w:styleId="Style24">
    <w:name w:val="_Style 24"/>
    <w:basedOn w:val="TableNormal"/>
    <w:qFormat/>
    <w:tblPr>
      <w:tblCellMar>
        <w:left w:w="115" w:type="dxa"/>
        <w:right w:w="115" w:type="dxa"/>
      </w:tblCellMar>
    </w:tblPr>
  </w:style>
  <w:style w:type="table" w:customStyle="1" w:styleId="Style25">
    <w:name w:val="_Style 25"/>
    <w:basedOn w:val="TableNormal"/>
    <w:qFormat/>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qFormat/>
    <w:tblPr>
      <w:tblCellMar>
        <w:left w:w="115" w:type="dxa"/>
        <w:right w:w="115" w:type="dxa"/>
      </w:tblCellMar>
    </w:tblPr>
  </w:style>
  <w:style w:type="table" w:customStyle="1" w:styleId="Style31">
    <w:name w:val="_Style 31"/>
    <w:basedOn w:val="TableNormal"/>
    <w:qFormat/>
    <w:tblPr>
      <w:tblCellMar>
        <w:left w:w="115" w:type="dxa"/>
        <w:right w:w="115" w:type="dxa"/>
      </w:tblCellMar>
    </w:tblPr>
  </w:style>
  <w:style w:type="table" w:customStyle="1" w:styleId="Style32">
    <w:name w:val="_Style 32"/>
    <w:basedOn w:val="TableNormal"/>
    <w:qFormat/>
    <w:tblPr>
      <w:tblCellMar>
        <w:left w:w="115" w:type="dxa"/>
        <w:right w:w="115" w:type="dxa"/>
      </w:tblCellMar>
    </w:tblPr>
  </w:style>
  <w:style w:type="table" w:customStyle="1" w:styleId="Style33">
    <w:name w:val="_Style 33"/>
    <w:basedOn w:val="TableNormal"/>
    <w:qFormat/>
    <w:tblPr>
      <w:tblCellMar>
        <w:left w:w="115" w:type="dxa"/>
        <w:right w:w="115" w:type="dxa"/>
      </w:tblCellMar>
    </w:tblPr>
  </w:style>
  <w:style w:type="table" w:customStyle="1" w:styleId="Style34">
    <w:name w:val="_Style 34"/>
    <w:basedOn w:val="TableNormal"/>
    <w:qFormat/>
    <w:tblPr>
      <w:tblCellMar>
        <w:left w:w="115" w:type="dxa"/>
        <w:right w:w="115" w:type="dxa"/>
      </w:tblCellMar>
    </w:tblPr>
  </w:style>
  <w:style w:type="table" w:customStyle="1" w:styleId="Style35">
    <w:name w:val="_Style 35"/>
    <w:basedOn w:val="TableNormal"/>
    <w:qFormat/>
    <w:tblPr>
      <w:tblCellMar>
        <w:left w:w="115" w:type="dxa"/>
        <w:right w:w="115" w:type="dxa"/>
      </w:tblCellMar>
    </w:tblPr>
  </w:style>
  <w:style w:type="table" w:customStyle="1" w:styleId="Style36">
    <w:name w:val="_Style 36"/>
    <w:basedOn w:val="TableNormal"/>
    <w:qFormat/>
    <w:tblPr>
      <w:tblCellMar>
        <w:left w:w="115" w:type="dxa"/>
        <w:right w:w="115" w:type="dxa"/>
      </w:tblCellMar>
    </w:tblPr>
  </w:style>
  <w:style w:type="table" w:customStyle="1" w:styleId="Style37">
    <w:name w:val="_Style 37"/>
    <w:basedOn w:val="TableNormal"/>
    <w:qFormat/>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pPr>
      <w:contextualSpacing/>
    </w:pPr>
    <w:tblPr>
      <w:tblCellMar>
        <w:left w:w="115" w:type="dxa"/>
        <w:right w:w="115" w:type="dxa"/>
      </w:tblCellMar>
    </w:tblPr>
  </w:style>
  <w:style w:type="character" w:customStyle="1" w:styleId="Char0">
    <w:name w:val="批注文字 Char"/>
    <w:basedOn w:val="a1"/>
    <w:link w:val="a5"/>
    <w:semiHidden/>
    <w:rPr>
      <w:rFonts w:ascii="Verdana" w:hAnsi="Verdana"/>
      <w:lang w:val="en-AU" w:eastAsia="en-US"/>
    </w:rPr>
  </w:style>
  <w:style w:type="character" w:customStyle="1" w:styleId="Char">
    <w:name w:val="批注主题 Char"/>
    <w:basedOn w:val="Char0"/>
    <w:link w:val="a4"/>
    <w:uiPriority w:val="99"/>
    <w:semiHidden/>
    <w:rPr>
      <w:rFonts w:ascii="Verdana" w:hAnsi="Verdana"/>
      <w:b/>
      <w:bCs/>
      <w:sz w:val="16"/>
      <w:szCs w:val="24"/>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semiHidden="0" w:uiPriority="0" w:qFormat="1"/>
    <w:lsdException w:name="toc 1" w:uiPriority="0" w:qFormat="1"/>
    <w:lsdException w:name="toc 2" w:uiPriority="0" w:qFormat="1"/>
    <w:lsdException w:name="toc 3" w:uiPriority="0"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footnote text" w:uiPriority="0" w:qFormat="1"/>
    <w:lsdException w:name="annotation text" w:uiPriority="0" w:qFormat="1"/>
    <w:lsdException w:name="header" w:semiHidden="0" w:qFormat="1"/>
    <w:lsdException w:name="footer" w:semiHidden="0" w:qFormat="1"/>
    <w:lsdException w:name="caption" w:uiPriority="35" w:qFormat="1"/>
    <w:lsdException w:name="footnote reference" w:semiHidden="0" w:qFormat="1"/>
    <w:lsdException w:name="annotation reference" w:uiPriority="0" w:qFormat="1"/>
    <w:lsdException w:name="page number" w:semiHidden="0" w:qFormat="1"/>
    <w:lsdException w:name="List Bullet" w:semiHidden="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0" w:unhideWhenUsed="0" w:qFormat="1"/>
    <w:lsdException w:name="Body Text 2" w:uiPriority="0" w:qFormat="1"/>
    <w:lsdException w:name="Body Text 3" w:uiPriority="0" w:qFormat="1"/>
    <w:lsdException w:name="Body Text Indent 2" w:uiPriority="0" w:qFormat="1"/>
    <w:lsdException w:name="Body Text Indent 3" w:uiPriority="0" w:qFormat="1"/>
    <w:lsdException w:name="Hyperlink" w:uiPriority="0" w:qFormat="1"/>
    <w:lsdException w:name="FollowedHyperlink" w:uiPriority="0" w:qFormat="1"/>
    <w:lsdException w:name="Strong" w:semiHidden="0" w:uiPriority="22" w:unhideWhenUsed="0" w:qFormat="1"/>
    <w:lsdException w:name="Emphasis" w:semiHidden="0" w:uiPriority="20" w:unhideWhenUsed="0" w:qFormat="1"/>
    <w:lsdException w:name="Document Map" w:uiPriority="0" w:qFormat="1"/>
    <w:lsdException w:name="Normal (Web)" w:semiHidden="0" w:qFormat="1"/>
    <w:lsdException w:name="HTML Code" w:semiHidden="0" w:qFormat="1"/>
    <w:lsdException w:name="HTML Preformatted" w:semiHidden="0" w:qFormat="1"/>
    <w:lsdException w:name="Balloon Text" w:uiPriority="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0" w:unhideWhenUsed="0" w:qFormat="1"/>
    <w:lsdException w:name="Colorful Grid" w:semiHidden="0" w:uiPriority="29"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lsdException w:name="Quote" w:semiHidden="0"/>
    <w:lsdException w:name="Intense Quote" w:semiHidden="0"/>
    <w:lsdException w:name="Medium List 2 Accent 1" w:semiHidden="0" w:uiPriority="66" w:unhideWhenUsed="0"/>
    <w:lsdException w:name="Medium Grid 1 Accent 1" w:semiHidden="0" w:uiPriority="67" w:unhideWhenUsed="0" w:qFormat="1"/>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7" w:unhideWhenUsed="0" w:qFormat="1"/>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0" w:unhideWhenUsed="0" w:qFormat="1"/>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qFormat="1"/>
    <w:lsdException w:name="Medium Shading 1 Accent 3" w:semiHidden="0" w:uiPriority="63" w:unhideWhenUsed="0"/>
    <w:lsdException w:name="Medium Shading 2 Accent 3" w:semiHidden="0" w:uiPriority="69" w:unhideWhenUsed="0" w:qFormat="1"/>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62" w:unhideWhenUsed="0" w:qFormat="1"/>
    <w:lsdException w:name="Colorful List Accent 3" w:semiHidden="0" w:uiPriority="72" w:unhideWhenUsed="0"/>
    <w:lsdException w:name="Colorful Grid Accent 3" w:semiHidden="0" w:uiPriority="73" w:unhideWhenUsed="0"/>
    <w:lsdException w:name="Light Shading Accent 4" w:semiHidden="0" w:uiPriority="60" w:unhideWhenUsed="0" w:qFormat="1"/>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qFormat="1"/>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qFormat="1"/>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62" w:unhideWhenUsed="0" w:qFormat="1"/>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19" w:unhideWhenUsed="0" w:qFormat="1"/>
    <w:lsdException w:name="Medium List 2 Accent 6" w:semiHidden="0" w:uiPriority="21" w:unhideWhenUsed="0" w:qFormat="1"/>
    <w:lsdException w:name="Medium Grid 1 Accent 6" w:semiHidden="0" w:uiPriority="67" w:unhideWhenUsed="0" w:qFormat="1"/>
    <w:lsdException w:name="Medium Grid 2 Accent 6" w:semiHidden="0" w:uiPriority="32" w:unhideWhenUsed="0" w:qFormat="1"/>
    <w:lsdException w:name="Medium Grid 3 Accent 6" w:semiHidden="0" w:uiPriority="60" w:unhideWhenUsed="0" w:qFormat="1"/>
    <w:lsdException w:name="Dark List Accent 6" w:semiHidden="0" w:uiPriority="61" w:unhideWhenUsed="0" w:qFormat="1"/>
    <w:lsdException w:name="Colorful Shading Accent 6" w:semiHidden="0" w:uiPriority="62" w:unhideWhenUsed="0" w:qFormat="1"/>
    <w:lsdException w:name="Colorful List Accent 6" w:semiHidden="0" w:uiPriority="63" w:unhideWhenUsed="0" w:qFormat="1"/>
    <w:lsdException w:name="Colorful Grid Accent 6" w:semiHidden="0" w:uiPriority="42"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Pr>
      <w:rFonts w:ascii="Verdana" w:hAnsi="Verdana"/>
      <w:sz w:val="16"/>
      <w:szCs w:val="24"/>
      <w:lang w:val="en-AU" w:eastAsia="en-US"/>
    </w:rPr>
  </w:style>
  <w:style w:type="paragraph" w:styleId="1">
    <w:name w:val="heading 1"/>
    <w:basedOn w:val="a0"/>
    <w:next w:val="a0"/>
    <w:qFormat/>
    <w:pPr>
      <w:keepNext/>
      <w:numPr>
        <w:numId w:val="1"/>
      </w:numPr>
      <w:pBdr>
        <w:bottom w:val="single" w:sz="18" w:space="1" w:color="auto"/>
      </w:pBdr>
      <w:shd w:val="pct75" w:color="auto" w:fill="auto"/>
      <w:tabs>
        <w:tab w:val="left" w:pos="0"/>
      </w:tabs>
      <w:spacing w:before="240" w:after="60"/>
      <w:jc w:val="center"/>
      <w:outlineLvl w:val="0"/>
    </w:pPr>
    <w:rPr>
      <w:rFonts w:cs="Arial"/>
      <w:b/>
      <w:bCs/>
      <w:smallCaps/>
      <w:color w:val="FFFFFF"/>
      <w:spacing w:val="20"/>
      <w:kern w:val="32"/>
      <w:sz w:val="48"/>
      <w:szCs w:val="32"/>
    </w:rPr>
  </w:style>
  <w:style w:type="paragraph" w:styleId="2">
    <w:name w:val="heading 2"/>
    <w:basedOn w:val="a0"/>
    <w:next w:val="a0"/>
    <w:qFormat/>
    <w:pPr>
      <w:keepNext/>
      <w:numPr>
        <w:ilvl w:val="1"/>
        <w:numId w:val="1"/>
      </w:numPr>
      <w:pBdr>
        <w:bottom w:val="single" w:sz="18" w:space="1" w:color="auto"/>
      </w:pBdr>
      <w:shd w:val="pct10" w:color="auto" w:fill="auto"/>
      <w:spacing w:before="240" w:after="60"/>
      <w:outlineLvl w:val="1"/>
    </w:pPr>
    <w:rPr>
      <w:rFonts w:cs="Arial"/>
      <w:b/>
      <w:bCs/>
      <w:iCs/>
      <w:smallCaps/>
      <w:sz w:val="36"/>
      <w:szCs w:val="28"/>
    </w:rPr>
  </w:style>
  <w:style w:type="paragraph" w:styleId="3">
    <w:name w:val="heading 3"/>
    <w:basedOn w:val="a0"/>
    <w:next w:val="a0"/>
    <w:link w:val="3Char"/>
    <w:qFormat/>
    <w:pPr>
      <w:keepNext/>
      <w:numPr>
        <w:ilvl w:val="2"/>
        <w:numId w:val="1"/>
      </w:numPr>
      <w:pBdr>
        <w:bottom w:val="single" w:sz="8" w:space="1" w:color="auto"/>
      </w:pBdr>
      <w:tabs>
        <w:tab w:val="left" w:pos="1440"/>
      </w:tabs>
      <w:spacing w:before="240" w:after="60"/>
      <w:outlineLvl w:val="2"/>
    </w:pPr>
    <w:rPr>
      <w:rFonts w:cs="Arial"/>
      <w:b/>
      <w:bCs/>
      <w:iCs/>
      <w:sz w:val="24"/>
      <w:szCs w:val="26"/>
      <w:lang w:val="en-US"/>
    </w:rPr>
  </w:style>
  <w:style w:type="paragraph" w:styleId="4">
    <w:name w:val="heading 4"/>
    <w:basedOn w:val="a0"/>
    <w:next w:val="a0"/>
    <w:link w:val="4Char"/>
    <w:qFormat/>
    <w:pPr>
      <w:keepNext/>
      <w:numPr>
        <w:ilvl w:val="3"/>
        <w:numId w:val="1"/>
      </w:numPr>
      <w:spacing w:before="240" w:after="60"/>
      <w:outlineLvl w:val="3"/>
    </w:pPr>
    <w:rPr>
      <w:b/>
      <w:i/>
      <w:iCs/>
      <w:szCs w:val="28"/>
    </w:rPr>
  </w:style>
  <w:style w:type="paragraph" w:styleId="5">
    <w:name w:val="heading 5"/>
    <w:basedOn w:val="a0"/>
    <w:next w:val="a0"/>
    <w:qFormat/>
    <w:pPr>
      <w:numPr>
        <w:ilvl w:val="4"/>
        <w:numId w:val="1"/>
      </w:numPr>
      <w:spacing w:before="240" w:after="60"/>
      <w:outlineLvl w:val="4"/>
    </w:pPr>
    <w:rPr>
      <w:szCs w:val="26"/>
      <w:u w:val="single"/>
    </w:rPr>
  </w:style>
  <w:style w:type="paragraph" w:styleId="6">
    <w:name w:val="heading 6"/>
    <w:basedOn w:val="a0"/>
    <w:next w:val="a0"/>
    <w:qFormat/>
    <w:pPr>
      <w:keepNext/>
      <w:numPr>
        <w:ilvl w:val="5"/>
        <w:numId w:val="1"/>
      </w:numPr>
      <w:outlineLvl w:val="5"/>
    </w:pPr>
    <w:rPr>
      <w:b/>
      <w:bCs/>
    </w:rPr>
  </w:style>
  <w:style w:type="paragraph" w:styleId="7">
    <w:name w:val="heading 7"/>
    <w:basedOn w:val="a0"/>
    <w:next w:val="a0"/>
    <w:qFormat/>
    <w:pPr>
      <w:numPr>
        <w:ilvl w:val="6"/>
        <w:numId w:val="1"/>
      </w:numPr>
      <w:spacing w:before="240" w:after="60"/>
      <w:outlineLvl w:val="6"/>
    </w:pPr>
  </w:style>
  <w:style w:type="paragraph" w:styleId="8">
    <w:name w:val="heading 8"/>
    <w:basedOn w:val="a0"/>
    <w:next w:val="a0"/>
    <w:qFormat/>
    <w:pPr>
      <w:numPr>
        <w:ilvl w:val="7"/>
        <w:numId w:val="1"/>
      </w:numPr>
      <w:spacing w:before="240" w:after="60"/>
      <w:outlineLvl w:val="7"/>
    </w:pPr>
    <w:rPr>
      <w:i/>
      <w:iCs/>
    </w:rPr>
  </w:style>
  <w:style w:type="paragraph" w:styleId="9">
    <w:name w:val="heading 9"/>
    <w:basedOn w:val="a0"/>
    <w:next w:val="a0"/>
    <w:qFormat/>
    <w:pPr>
      <w:numPr>
        <w:ilvl w:val="8"/>
        <w:numId w:val="1"/>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rPr>
      <w:b/>
      <w:bCs/>
      <w:sz w:val="16"/>
      <w:szCs w:val="24"/>
    </w:rPr>
  </w:style>
  <w:style w:type="paragraph" w:styleId="a5">
    <w:name w:val="annotation text"/>
    <w:basedOn w:val="a0"/>
    <w:link w:val="Char0"/>
    <w:semiHidden/>
    <w:qFormat/>
    <w:rPr>
      <w:sz w:val="20"/>
      <w:szCs w:val="20"/>
    </w:rPr>
  </w:style>
  <w:style w:type="paragraph" w:styleId="70">
    <w:name w:val="toc 7"/>
    <w:basedOn w:val="a0"/>
    <w:next w:val="a0"/>
    <w:semiHidden/>
    <w:qFormat/>
    <w:pPr>
      <w:ind w:leftChars="1200" w:left="2520"/>
    </w:pPr>
  </w:style>
  <w:style w:type="paragraph" w:styleId="a">
    <w:name w:val="List Bullet"/>
    <w:basedOn w:val="a0"/>
    <w:uiPriority w:val="99"/>
    <w:unhideWhenUsed/>
    <w:qFormat/>
    <w:pPr>
      <w:numPr>
        <w:numId w:val="2"/>
      </w:numPr>
      <w:contextualSpacing/>
    </w:pPr>
  </w:style>
  <w:style w:type="paragraph" w:styleId="a6">
    <w:name w:val="Document Map"/>
    <w:basedOn w:val="a0"/>
    <w:semiHidden/>
    <w:qFormat/>
    <w:pPr>
      <w:shd w:val="clear" w:color="auto" w:fill="000080"/>
    </w:pPr>
    <w:rPr>
      <w:rFonts w:ascii="Tahoma" w:hAnsi="Tahoma" w:cs="Tahoma"/>
    </w:rPr>
  </w:style>
  <w:style w:type="paragraph" w:styleId="30">
    <w:name w:val="Body Text 3"/>
    <w:basedOn w:val="a0"/>
    <w:link w:val="3Char0"/>
    <w:semiHidden/>
    <w:qFormat/>
    <w:rPr>
      <w:color w:val="FF0000"/>
    </w:rPr>
  </w:style>
  <w:style w:type="paragraph" w:styleId="a7">
    <w:name w:val="Body Text"/>
    <w:basedOn w:val="a0"/>
    <w:semiHidden/>
    <w:qFormat/>
    <w:pPr>
      <w:jc w:val="both"/>
    </w:pPr>
  </w:style>
  <w:style w:type="paragraph" w:styleId="a8">
    <w:name w:val="Body Text Indent"/>
    <w:basedOn w:val="a0"/>
    <w:semiHidden/>
    <w:qFormat/>
    <w:pPr>
      <w:ind w:firstLine="720"/>
    </w:pPr>
    <w:rPr>
      <w:rFonts w:ascii="Times New Roman" w:hAnsi="Times New Roman"/>
      <w:sz w:val="24"/>
      <w:lang w:val="en-US"/>
    </w:rPr>
  </w:style>
  <w:style w:type="paragraph" w:styleId="50">
    <w:name w:val="toc 5"/>
    <w:basedOn w:val="a0"/>
    <w:next w:val="a0"/>
    <w:semiHidden/>
    <w:qFormat/>
    <w:pPr>
      <w:ind w:leftChars="800" w:left="1680"/>
    </w:pPr>
  </w:style>
  <w:style w:type="paragraph" w:styleId="31">
    <w:name w:val="toc 3"/>
    <w:basedOn w:val="a0"/>
    <w:next w:val="a0"/>
    <w:semiHidden/>
    <w:qFormat/>
    <w:pPr>
      <w:ind w:leftChars="400" w:left="840"/>
    </w:pPr>
  </w:style>
  <w:style w:type="paragraph" w:styleId="80">
    <w:name w:val="toc 8"/>
    <w:basedOn w:val="a0"/>
    <w:next w:val="a0"/>
    <w:semiHidden/>
    <w:qFormat/>
    <w:pPr>
      <w:ind w:leftChars="1400" w:left="2940"/>
    </w:pPr>
  </w:style>
  <w:style w:type="paragraph" w:styleId="20">
    <w:name w:val="Body Text Indent 2"/>
    <w:basedOn w:val="a0"/>
    <w:semiHidden/>
    <w:qFormat/>
    <w:pPr>
      <w:ind w:left="720"/>
    </w:pPr>
    <w:rPr>
      <w:rFonts w:ascii="Times New Roman" w:hAnsi="Times New Roman"/>
      <w:color w:val="000000"/>
      <w:sz w:val="24"/>
      <w:lang w:val="en-US"/>
    </w:rPr>
  </w:style>
  <w:style w:type="paragraph" w:styleId="a9">
    <w:name w:val="Balloon Text"/>
    <w:basedOn w:val="a0"/>
    <w:semiHidden/>
    <w:qFormat/>
    <w:rPr>
      <w:rFonts w:ascii="Tahoma" w:hAnsi="Tahoma" w:cs="Tahoma"/>
      <w:szCs w:val="16"/>
    </w:rPr>
  </w:style>
  <w:style w:type="paragraph" w:styleId="aa">
    <w:name w:val="footer"/>
    <w:basedOn w:val="a0"/>
    <w:link w:val="Char1"/>
    <w:uiPriority w:val="99"/>
    <w:unhideWhenUsed/>
    <w:qFormat/>
    <w:pPr>
      <w:tabs>
        <w:tab w:val="center" w:pos="4320"/>
        <w:tab w:val="right" w:pos="8640"/>
      </w:tabs>
    </w:pPr>
  </w:style>
  <w:style w:type="paragraph" w:styleId="ab">
    <w:name w:val="header"/>
    <w:basedOn w:val="a0"/>
    <w:link w:val="Char2"/>
    <w:uiPriority w:val="99"/>
    <w:unhideWhenUsed/>
    <w:qFormat/>
    <w:pPr>
      <w:tabs>
        <w:tab w:val="center" w:pos="4320"/>
        <w:tab w:val="right" w:pos="8640"/>
      </w:tabs>
    </w:pPr>
  </w:style>
  <w:style w:type="paragraph" w:styleId="10">
    <w:name w:val="toc 1"/>
    <w:basedOn w:val="a0"/>
    <w:next w:val="a0"/>
    <w:semiHidden/>
    <w:qFormat/>
  </w:style>
  <w:style w:type="paragraph" w:styleId="40">
    <w:name w:val="toc 4"/>
    <w:basedOn w:val="a0"/>
    <w:next w:val="a0"/>
    <w:semiHidden/>
    <w:qFormat/>
    <w:pPr>
      <w:ind w:leftChars="600" w:left="1260"/>
    </w:pPr>
  </w:style>
  <w:style w:type="paragraph" w:styleId="ac">
    <w:name w:val="Subtitle"/>
    <w:basedOn w:val="a0"/>
    <w:qFormat/>
    <w:pPr>
      <w:jc w:val="center"/>
    </w:pPr>
    <w:rPr>
      <w:sz w:val="28"/>
    </w:rPr>
  </w:style>
  <w:style w:type="paragraph" w:styleId="ad">
    <w:name w:val="footnote text"/>
    <w:basedOn w:val="a0"/>
    <w:link w:val="Char3"/>
    <w:semiHidden/>
    <w:qFormat/>
    <w:rPr>
      <w:rFonts w:ascii="Times New Roman" w:hAnsi="Times New Roman"/>
      <w:sz w:val="20"/>
      <w:lang w:val="en-US"/>
    </w:rPr>
  </w:style>
  <w:style w:type="paragraph" w:styleId="60">
    <w:name w:val="toc 6"/>
    <w:basedOn w:val="a0"/>
    <w:next w:val="a0"/>
    <w:semiHidden/>
    <w:qFormat/>
    <w:pPr>
      <w:ind w:leftChars="1000" w:left="2100"/>
    </w:pPr>
  </w:style>
  <w:style w:type="paragraph" w:styleId="32">
    <w:name w:val="Body Text Indent 3"/>
    <w:basedOn w:val="a0"/>
    <w:semiHidden/>
    <w:qFormat/>
    <w:pPr>
      <w:ind w:left="540"/>
    </w:pPr>
    <w:rPr>
      <w:rFonts w:ascii="Times New Roman" w:hAnsi="Times New Roman"/>
      <w:color w:val="000000"/>
      <w:sz w:val="24"/>
      <w:lang w:val="en-US"/>
    </w:rPr>
  </w:style>
  <w:style w:type="paragraph" w:styleId="21">
    <w:name w:val="toc 2"/>
    <w:basedOn w:val="a0"/>
    <w:next w:val="a0"/>
    <w:semiHidden/>
    <w:qFormat/>
    <w:pPr>
      <w:ind w:leftChars="200" w:left="420"/>
    </w:pPr>
  </w:style>
  <w:style w:type="paragraph" w:styleId="90">
    <w:name w:val="toc 9"/>
    <w:basedOn w:val="a0"/>
    <w:next w:val="a0"/>
    <w:semiHidden/>
    <w:qFormat/>
    <w:pPr>
      <w:ind w:leftChars="1600" w:left="3360"/>
    </w:pPr>
  </w:style>
  <w:style w:type="paragraph" w:styleId="22">
    <w:name w:val="Body Text 2"/>
    <w:basedOn w:val="a0"/>
    <w:semiHidden/>
    <w:qFormat/>
    <w:pPr>
      <w:jc w:val="center"/>
    </w:pPr>
    <w:rPr>
      <w:sz w:val="24"/>
    </w:rPr>
  </w:style>
  <w:style w:type="paragraph" w:styleId="HTML">
    <w:name w:val="HTML Preformatted"/>
    <w:basedOn w:val="a0"/>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lang w:val="en-US" w:eastAsia="zh-CN"/>
    </w:rPr>
  </w:style>
  <w:style w:type="paragraph" w:styleId="ae">
    <w:name w:val="Normal (Web)"/>
    <w:basedOn w:val="a0"/>
    <w:uiPriority w:val="99"/>
    <w:unhideWhenUsed/>
    <w:qFormat/>
    <w:pPr>
      <w:spacing w:before="100" w:beforeAutospacing="1" w:after="100" w:afterAutospacing="1"/>
    </w:pPr>
    <w:rPr>
      <w:rFonts w:ascii="Times New Roman" w:eastAsia="Times New Roman" w:hAnsi="Times New Roman"/>
      <w:sz w:val="24"/>
      <w:lang w:val="en-US" w:eastAsia="zh-CN"/>
    </w:rPr>
  </w:style>
  <w:style w:type="paragraph" w:styleId="af">
    <w:name w:val="Title"/>
    <w:basedOn w:val="a0"/>
    <w:qFormat/>
    <w:pPr>
      <w:spacing w:before="240" w:after="60"/>
      <w:jc w:val="center"/>
      <w:outlineLvl w:val="0"/>
    </w:pPr>
    <w:rPr>
      <w:rFonts w:cs="Arial"/>
      <w:b/>
      <w:bCs/>
      <w:smallCaps/>
      <w:spacing w:val="20"/>
      <w:kern w:val="28"/>
      <w:sz w:val="44"/>
      <w:szCs w:val="32"/>
    </w:rPr>
  </w:style>
  <w:style w:type="character" w:styleId="af0">
    <w:name w:val="Strong"/>
    <w:uiPriority w:val="22"/>
    <w:qFormat/>
    <w:rPr>
      <w:b/>
      <w:bCs/>
    </w:rPr>
  </w:style>
  <w:style w:type="character" w:styleId="af1">
    <w:name w:val="page number"/>
    <w:uiPriority w:val="99"/>
    <w:unhideWhenUsed/>
    <w:qFormat/>
  </w:style>
  <w:style w:type="character" w:styleId="af2">
    <w:name w:val="FollowedHyperlink"/>
    <w:semiHidden/>
    <w:qFormat/>
    <w:rPr>
      <w:color w:val="800080"/>
      <w:u w:val="single"/>
    </w:rPr>
  </w:style>
  <w:style w:type="character" w:styleId="af3">
    <w:name w:val="Emphasis"/>
    <w:uiPriority w:val="20"/>
    <w:qFormat/>
    <w:rPr>
      <w:i/>
      <w:iCs/>
    </w:rPr>
  </w:style>
  <w:style w:type="character" w:styleId="af4">
    <w:name w:val="Hyperlink"/>
    <w:semiHidden/>
    <w:qFormat/>
    <w:rPr>
      <w:color w:val="0000FF"/>
      <w:u w:val="single"/>
    </w:rPr>
  </w:style>
  <w:style w:type="character" w:styleId="HTML0">
    <w:name w:val="HTML Code"/>
    <w:uiPriority w:val="99"/>
    <w:unhideWhenUsed/>
    <w:qFormat/>
    <w:rPr>
      <w:rFonts w:ascii="Courier New" w:eastAsia="Times New Roman" w:hAnsi="Courier New" w:cs="Courier New"/>
      <w:sz w:val="20"/>
      <w:szCs w:val="20"/>
    </w:rPr>
  </w:style>
  <w:style w:type="character" w:styleId="af5">
    <w:name w:val="annotation reference"/>
    <w:semiHidden/>
    <w:qFormat/>
    <w:rPr>
      <w:sz w:val="16"/>
      <w:szCs w:val="16"/>
    </w:rPr>
  </w:style>
  <w:style w:type="character" w:styleId="af6">
    <w:name w:val="footnote reference"/>
    <w:uiPriority w:val="99"/>
    <w:unhideWhenUsed/>
    <w:qFormat/>
    <w:rPr>
      <w:vertAlign w:val="superscript"/>
    </w:rPr>
  </w:style>
  <w:style w:type="table" w:styleId="af7">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2"/>
    <w:uiPriority w:val="60"/>
    <w:qFormat/>
    <w:rPr>
      <w:color w:val="000000"/>
    </w:rPr>
    <w:tblPr>
      <w:tblBorders>
        <w:top w:val="single" w:sz="8" w:space="0" w:color="000000"/>
        <w:bottom w:val="single" w:sz="8" w:space="0" w:color="000000"/>
      </w:tblBorders>
    </w:tblPr>
    <w:tblStylePr w:type="firstRow">
      <w:pPr>
        <w:spacing w:before="0" w:after="0" w:line="240" w:lineRule="auto"/>
      </w:pPr>
      <w:rPr>
        <w:rFonts w:ascii="System" w:eastAsia="Arial" w:hAnsi="System" w:cs="Times New Roman"/>
      </w:rPr>
      <w:tblPr/>
      <w:tcPr>
        <w:tcBorders>
          <w:top w:val="nil"/>
          <w:left w:val="nil"/>
          <w:bottom w:val="single" w:sz="8" w:space="0" w:color="000000"/>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3">
    <w:name w:val="Light Shading Accent 3"/>
    <w:basedOn w:val="a2"/>
    <w:uiPriority w:val="60"/>
    <w:qFormat/>
    <w:rPr>
      <w:color w:val="000000"/>
    </w:rPr>
    <w:tblPr>
      <w:tblBorders>
        <w:top w:val="single" w:sz="8" w:space="0" w:color="C0504D"/>
        <w:bottom w:val="single" w:sz="8" w:space="0" w:color="C0504D"/>
      </w:tblBorders>
    </w:tblPr>
    <w:tblStylePr w:type="firstRow">
      <w:pPr>
        <w:spacing w:before="0" w:after="0" w:line="240" w:lineRule="auto"/>
      </w:pPr>
      <w:rPr>
        <w:rFonts w:ascii="System" w:eastAsia="Arial" w:hAnsi="System" w:cs="Times New Roman"/>
      </w:rPr>
      <w:tblPr/>
      <w:tcPr>
        <w:tcBorders>
          <w:top w:val="nil"/>
          <w:left w:val="nil"/>
          <w:bottom w:val="single" w:sz="8" w:space="0" w:color="C0504D"/>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nil"/>
          <w:bottom w:val="single" w:sz="8" w:space="0" w:color="C0504D"/>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4">
    <w:name w:val="Light Shading Accent 4"/>
    <w:basedOn w:val="a2"/>
    <w:uiPriority w:val="60"/>
    <w:qFormat/>
    <w:rPr>
      <w:color w:val="000000"/>
    </w:rPr>
    <w:tblPr>
      <w:tblBorders>
        <w:top w:val="single" w:sz="8" w:space="0" w:color="9BBB59"/>
        <w:bottom w:val="single" w:sz="8" w:space="0" w:color="9BBB59"/>
      </w:tblBorders>
    </w:tblPr>
    <w:tblStylePr w:type="firstRow">
      <w:pPr>
        <w:spacing w:before="0" w:after="0" w:line="240" w:lineRule="auto"/>
      </w:pPr>
      <w:rPr>
        <w:rFonts w:ascii="System" w:eastAsia="Arial" w:hAnsi="System" w:cs="Times New Roman"/>
      </w:rPr>
      <w:tblPr/>
      <w:tcPr>
        <w:tcBorders>
          <w:top w:val="nil"/>
          <w:left w:val="nil"/>
          <w:bottom w:val="single" w:sz="8" w:space="0" w:color="9BBB59"/>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nil"/>
          <w:bottom w:val="single" w:sz="8" w:space="0" w:color="9BBB59"/>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5">
    <w:name w:val="Light Shading Accent 5"/>
    <w:basedOn w:val="a2"/>
    <w:uiPriority w:val="60"/>
    <w:qFormat/>
    <w:rPr>
      <w:color w:val="000000"/>
    </w:rPr>
    <w:tblPr>
      <w:tblBorders>
        <w:top w:val="single" w:sz="8" w:space="0" w:color="8064A2"/>
        <w:bottom w:val="single" w:sz="8" w:space="0" w:color="8064A2"/>
      </w:tblBorders>
    </w:tblPr>
    <w:tblStylePr w:type="firstRow">
      <w:pPr>
        <w:spacing w:before="0" w:after="0" w:line="240" w:lineRule="auto"/>
      </w:pPr>
      <w:rPr>
        <w:rFonts w:ascii="System" w:eastAsia="Arial" w:hAnsi="System" w:cs="Times New Roman"/>
      </w:rPr>
      <w:tblPr/>
      <w:tcPr>
        <w:tcBorders>
          <w:top w:val="nil"/>
          <w:left w:val="nil"/>
          <w:bottom w:val="single" w:sz="8" w:space="0" w:color="8064A2"/>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Pr/>
      <w:tcPr>
        <w:tcBorders>
          <w:top w:val="single" w:sz="8" w:space="0" w:color="8064A2"/>
          <w:left w:val="nil"/>
          <w:bottom w:val="single" w:sz="8" w:space="0" w:color="8064A2"/>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6">
    <w:name w:val="Light Shading Accent 6"/>
    <w:basedOn w:val="a2"/>
    <w:uiPriority w:val="60"/>
    <w:qFormat/>
    <w:rPr>
      <w:color w:val="000000"/>
    </w:rPr>
    <w:tblPr>
      <w:tblBorders>
        <w:top w:val="single" w:sz="8" w:space="0" w:color="4BACC6"/>
        <w:bottom w:val="single" w:sz="8" w:space="0" w:color="4BACC6"/>
      </w:tblBorders>
    </w:tblPr>
    <w:tblStylePr w:type="firstRow">
      <w:pPr>
        <w:spacing w:before="0" w:after="0" w:line="240" w:lineRule="auto"/>
      </w:pPr>
      <w:rPr>
        <w:rFonts w:ascii="System" w:eastAsia="Arial" w:hAnsi="System" w:cs="Times New Roman"/>
      </w:rPr>
      <w:tblPr/>
      <w:tcPr>
        <w:tcBorders>
          <w:top w:val="nil"/>
          <w:left w:val="nil"/>
          <w:bottom w:val="single" w:sz="8" w:space="0" w:color="4BACC6"/>
          <w:right w:val="nil"/>
          <w:insideH w:val="nil"/>
          <w:insideV w:val="nil"/>
          <w:tl2br w:val="nil"/>
          <w:tr2bl w:val="nil"/>
        </w:tcBorders>
      </w:tcPr>
    </w:tblStylePr>
    <w:tblStylePr w:type="lastRow">
      <w:pPr>
        <w:spacing w:before="0" w:after="0" w:line="240" w:lineRule="auto"/>
      </w:pPr>
      <w:rPr>
        <w:b/>
        <w:bCs/>
        <w:color w:val="1F497D"/>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Pr/>
      <w:tcPr>
        <w:tcBorders>
          <w:top w:val="single" w:sz="8" w:space="0" w:color="4BACC6"/>
          <w:left w:val="nil"/>
          <w:bottom w:val="single" w:sz="8" w:space="0" w:color="4BACC6"/>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2">
    <w:name w:val="Light Grid Accent 2"/>
    <w:basedOn w:val="a2"/>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pPr>
        <w:spacing w:before="0" w:after="0" w:line="240" w:lineRule="auto"/>
      </w:pPr>
      <w:rPr>
        <w:b/>
        <w:bCs/>
      </w:rPr>
      <w:tblPr/>
      <w:tcPr>
        <w:tcBorders>
          <w:top w:val="single" w:sz="8" w:space="0" w:color="C0504D"/>
          <w:left w:val="single" w:sz="8" w:space="0" w:color="C0504D"/>
          <w:bottom w:val="single" w:sz="18" w:space="0" w:color="C0504D"/>
          <w:right w:val="single" w:sz="8" w:space="0" w:color="C0504D"/>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7BA0CD"/>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shd w:val="clear" w:color="auto" w:fill="A7BFDE"/>
      </w:tcPr>
    </w:tblStylePr>
    <w:tblStylePr w:type="band1Horz">
      <w:tblPr/>
      <w:tcPr>
        <w:shd w:val="clear" w:color="auto" w:fill="A7BFDE"/>
      </w:tcPr>
    </w:tblStylePr>
    <w:tblStylePr w:type="band2Horz">
      <w:tblPr/>
      <w:tcPr>
        <w:tcBorders>
          <w:top w:val="single" w:sz="8" w:space="0" w:color="C0504D"/>
          <w:left w:val="single" w:sz="8" w:space="0" w:color="C0504D"/>
          <w:bottom w:val="single" w:sz="8" w:space="0" w:color="C0504D"/>
          <w:right w:val="single" w:sz="8" w:space="0" w:color="C0504D"/>
          <w:insideH w:val="nil"/>
          <w:insideV w:val="single" w:sz="8" w:space="0" w:color="auto"/>
          <w:tl2br w:val="nil"/>
          <w:tr2bl w:val="nil"/>
        </w:tcBorders>
      </w:tcPr>
    </w:tblStylePr>
  </w:style>
  <w:style w:type="table" w:styleId="-30">
    <w:name w:val="Light Grid Accent 3"/>
    <w:basedOn w:val="a2"/>
    <w:uiPriority w:val="62"/>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pPr>
        <w:spacing w:before="0" w:after="0" w:line="240" w:lineRule="auto"/>
      </w:pPr>
      <w:rPr>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b/>
        <w:bCs/>
      </w:rPr>
      <w:tblPr/>
      <w:tcPr>
        <w:tcBorders>
          <w:top w:val="single" w:sz="18" w:space="0" w:color="CF7B79"/>
          <w:left w:val="nil"/>
          <w:bottom w:val="nil"/>
          <w:right w:val="nil"/>
          <w:insideH w:val="nil"/>
          <w:insideV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shd w:val="clear" w:color="auto" w:fill="DFA7A6"/>
      </w:tcPr>
    </w:tblStylePr>
    <w:tblStylePr w:type="band1Horz">
      <w:tblPr/>
      <w:tcPr>
        <w:shd w:val="clear" w:color="auto" w:fill="DFA7A6"/>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2-3">
    <w:name w:val="Medium Shading 2 Accent 3"/>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pPr>
        <w:spacing w:before="0" w:after="0" w:line="240" w:lineRule="auto"/>
      </w:pPr>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C0504D"/>
      </w:tcPr>
    </w:tblStylePr>
    <w:tblStylePr w:type="lastRow">
      <w:pPr>
        <w:spacing w:before="0" w:after="0" w:line="240" w:lineRule="auto"/>
      </w:pPr>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C0504D"/>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DFA7A6"/>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6">
    <w:name w:val="Medium List 1 Accent 6"/>
    <w:basedOn w:val="a2"/>
    <w:uiPriority w:val="19"/>
    <w:qFormat/>
    <w:rPr>
      <w:color w:val="000000"/>
    </w:rPr>
    <w:tblPr>
      <w:tblBorders>
        <w:top w:val="single" w:sz="8" w:space="0" w:color="F79646"/>
        <w:bottom w:val="single" w:sz="8" w:space="0" w:color="F79646"/>
      </w:tblBorders>
    </w:tblPr>
    <w:tblStylePr w:type="firstRow">
      <w:rPr>
        <w:rFonts w:ascii="System" w:eastAsia="Arial" w:hAnsi="System" w:cs="Times New Roman"/>
      </w:rPr>
      <w:tblPr/>
      <w:tcPr>
        <w:tcBorders>
          <w:top w:val="nil"/>
          <w:left w:val="nil"/>
          <w:bottom w:val="single" w:sz="8" w:space="0" w:color="F79646"/>
          <w:right w:val="nil"/>
          <w:insideH w:val="nil"/>
          <w:insideV w:val="nil"/>
          <w:tl2br w:val="nil"/>
          <w:tr2bl w:val="nil"/>
        </w:tcBorders>
      </w:tcPr>
    </w:tblStylePr>
    <w:tblStylePr w:type="lastRow">
      <w:rPr>
        <w:b/>
        <w:bCs/>
        <w:color w:val="1F497D"/>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Pr/>
      <w:tcPr>
        <w:tcBorders>
          <w:top w:val="single" w:sz="8" w:space="0" w:color="F79646"/>
          <w:left w:val="nil"/>
          <w:bottom w:val="single" w:sz="8" w:space="0" w:color="F79646"/>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2-6">
    <w:name w:val="Medium List 2 Accent 6"/>
    <w:basedOn w:val="a2"/>
    <w:uiPriority w:val="21"/>
    <w:qFormat/>
    <w:rPr>
      <w:rFonts w:ascii="Calibri" w:hAnsi="Calibri"/>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l2br w:val="nil"/>
          <w:tr2bl w:val="nil"/>
        </w:tcBorders>
        <w:shd w:val="clear" w:color="auto" w:fill="FFFFFF"/>
      </w:tcPr>
    </w:tblStylePr>
    <w:tblStylePr w:type="lastRow">
      <w:tblPr/>
      <w:tcPr>
        <w:tcBorders>
          <w:top w:val="single" w:sz="8" w:space="0" w:color="F7964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F79646"/>
          <w:insideH w:val="nil"/>
          <w:insideV w:val="nil"/>
          <w:tl2br w:val="nil"/>
          <w:tr2bl w:val="nil"/>
        </w:tcBorders>
        <w:shd w:val="clear" w:color="auto" w:fill="FFFFFF"/>
      </w:tcPr>
    </w:tblStylePr>
    <w:tblStylePr w:type="lastCol">
      <w:tblPr/>
      <w:tcPr>
        <w:tcBorders>
          <w:top w:val="nil"/>
          <w:left w:val="single" w:sz="8" w:space="0" w:color="F7964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1">
    <w:name w:val="Medium Grid 1 Accent 1"/>
    <w:basedOn w:val="a2"/>
    <w:uiPriority w:val="67"/>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System" w:eastAsia="Arial" w:hAnsi="System"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l2br w:val="nil"/>
          <w:tr2bl w:val="nil"/>
        </w:tcBorders>
      </w:tcPr>
    </w:tblStylePr>
    <w:tblStylePr w:type="lastRow">
      <w:pPr>
        <w:spacing w:before="0" w:after="0" w:line="240" w:lineRule="auto"/>
      </w:pPr>
      <w:rPr>
        <w:rFonts w:ascii="System" w:eastAsia="Arial" w:hAnsi="System"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l2br w:val="nil"/>
          <w:tr2bl w:val="nil"/>
        </w:tcBorders>
      </w:tcPr>
    </w:tblStylePr>
    <w:tblStylePr w:type="firstCol">
      <w:rPr>
        <w:rFonts w:ascii="System" w:eastAsia="Arial" w:hAnsi="System" w:cs="Times New Roman"/>
        <w:b/>
        <w:bCs/>
      </w:rPr>
    </w:tblStylePr>
    <w:tblStylePr w:type="lastCol">
      <w:rPr>
        <w:rFonts w:ascii="System" w:eastAsia="Arial" w:hAnsi="System" w:cs="Times New Roman"/>
        <w:b/>
        <w:bCs/>
      </w:rPr>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H w:val="nil"/>
          <w:insideV w:val="single" w:sz="8" w:space="0" w:color="auto"/>
          <w:tl2br w:val="nil"/>
          <w:tr2bl w:val="nil"/>
        </w:tcBorders>
      </w:tcPr>
    </w:tblStylePr>
  </w:style>
  <w:style w:type="table" w:styleId="1-4">
    <w:name w:val="Medium Grid 1 Accent 4"/>
    <w:basedOn w:val="a2"/>
    <w:uiPriority w:val="67"/>
    <w:qFormat/>
    <w:rPr>
      <w:color w:val="000000"/>
    </w:rPr>
    <w:tblPr/>
    <w:tcPr>
      <w:shd w:val="clear" w:color="auto" w:fill="F5F8EE"/>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1-5">
    <w:name w:val="Medium Grid 1 Accent 5"/>
    <w:basedOn w:val="a2"/>
    <w:uiPriority w:val="67"/>
    <w:qFormat/>
    <w:rPr>
      <w:color w:val="000000"/>
    </w:rPr>
    <w:tblPr/>
    <w:tcPr>
      <w:shd w:val="clear" w:color="auto" w:fill="F2EFF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1-60">
    <w:name w:val="Medium Grid 1 Accent 6"/>
    <w:basedOn w:val="a2"/>
    <w:uiPriority w:val="67"/>
    <w:qFormat/>
    <w:rPr>
      <w:color w:val="000000"/>
    </w:rPr>
    <w:tblPr/>
    <w:tcPr>
      <w:shd w:val="clear" w:color="auto" w:fill="EDF6F9"/>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60">
    <w:name w:val="Medium Grid 2 Accent 6"/>
    <w:basedOn w:val="a2"/>
    <w:uiPriority w:val="32"/>
    <w:qFormat/>
    <w:rPr>
      <w:rFonts w:ascii="Calibri" w:hAnsi="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styleId="3-2">
    <w:name w:val="Medium Grid 3 Accent 2"/>
    <w:basedOn w:val="a2"/>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C0504D"/>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3-6">
    <w:name w:val="Medium Grid 3 Accent 6"/>
    <w:basedOn w:val="a2"/>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Pr/>
      <w:tcPr>
        <w:tcBorders>
          <w:top w:val="nil"/>
          <w:left w:val="single" w:sz="8" w:space="0" w:color="FFFFFF"/>
          <w:bottom w:val="nil"/>
          <w:right w:val="single" w:sz="24" w:space="0" w:color="FFFFFF"/>
          <w:insideH w:val="nil"/>
          <w:insideV w:val="nil"/>
          <w:tl2br w:val="nil"/>
          <w:tr2bl w:val="nil"/>
        </w:tcBorders>
        <w:shd w:val="clear" w:color="auto" w:fill="F79646"/>
      </w:tcPr>
    </w:tblStylePr>
    <w:tblStylePr w:type="lastCol">
      <w:rPr>
        <w:b/>
        <w:bCs/>
      </w:rPr>
      <w:tblPr/>
      <w:tcPr>
        <w:tcBorders>
          <w:top w:val="nil"/>
          <w:left w:val="single" w:sz="24" w:space="0" w:color="FFFFFF"/>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60">
    <w:name w:val="Dark List Accent 6"/>
    <w:basedOn w:val="a2"/>
    <w:uiPriority w:val="61"/>
    <w:qFormat/>
    <w:rPr>
      <w:color w:val="FFFFFF"/>
    </w:rPr>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insideH w:val="nil"/>
          <w:insideV w:val="nil"/>
          <w:tl2br w:val="nil"/>
          <w:tr2bl w:val="nil"/>
        </w:tcBorders>
      </w:tcPr>
    </w:tblStylePr>
    <w:tblStylePr w:type="firstCol">
      <w:rPr>
        <w:b/>
        <w:bCs/>
      </w:rPr>
      <w:tblPr/>
      <w:tcPr>
        <w:tcBorders>
          <w:top w:val="nil"/>
          <w:left w:val="nil"/>
          <w:bottom w:val="nil"/>
          <w:right w:val="single" w:sz="18" w:space="0" w:color="FFFFFF"/>
          <w:insideH w:val="nil"/>
          <w:insideV w:val="nil"/>
          <w:tl2br w:val="nil"/>
          <w:tr2bl w:val="nil"/>
        </w:tcBorders>
        <w:shd w:val="clear" w:color="auto" w:fill="E36C0A"/>
      </w:tcPr>
    </w:tblStylePr>
    <w:tblStylePr w:type="lastCol">
      <w:rPr>
        <w:b/>
        <w:bCs/>
      </w:rPr>
      <w:tblPr/>
      <w:tcPr>
        <w:tcBorders>
          <w:top w:val="nil"/>
          <w:left w:val="single" w:sz="18" w:space="0" w:color="FFFFFF"/>
          <w:bottom w:val="nil"/>
          <w:right w:val="nil"/>
          <w:insideH w:val="nil"/>
          <w:insideV w:val="nil"/>
          <w:tl2br w:val="nil"/>
          <w:tr2bl w:val="nil"/>
        </w:tcBorders>
        <w:shd w:val="clear" w:color="auto" w:fill="E36C0A"/>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style>
  <w:style w:type="table" w:styleId="-31">
    <w:name w:val="Colorful Shading Accent 3"/>
    <w:basedOn w:val="a2"/>
    <w:uiPriority w:val="62"/>
    <w:qFormat/>
    <w:rPr>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Wingdings" w:eastAsia="Wingdings" w:hAnsi="Wingdings"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5E7530"/>
      </w:tcPr>
    </w:tblStylePr>
    <w:tblStylePr w:type="lastCol">
      <w:rPr>
        <w:rFonts w:ascii="Wingdings" w:eastAsia="Wingdings" w:hAnsi="Wingdings" w:cs="Times New Roman"/>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50">
    <w:name w:val="Colorful Shading Accent 5"/>
    <w:basedOn w:val="a2"/>
    <w:uiPriority w:val="62"/>
    <w:qFormat/>
    <w:rPr>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Wingdings" w:eastAsia="Wingdings" w:hAnsi="Wingdings"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276A7C"/>
      </w:tcPr>
    </w:tblStylePr>
    <w:tblStylePr w:type="lastCol">
      <w:rPr>
        <w:rFonts w:ascii="Wingdings" w:eastAsia="Wingdings" w:hAnsi="Wingdings"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61">
    <w:name w:val="Colorful Shading Accent 6"/>
    <w:basedOn w:val="a2"/>
    <w:uiPriority w:val="62"/>
    <w:qFormat/>
    <w:rPr>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Wingdings" w:eastAsia="Wingdings" w:hAnsi="Wingdings"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auto"/>
          <w:tl2br w:val="nil"/>
          <w:tr2bl w:val="nil"/>
        </w:tcBorders>
      </w:tcPr>
    </w:tblStylePr>
    <w:tblStylePr w:type="lastRow">
      <w:pPr>
        <w:spacing w:before="0" w:after="0" w:line="240" w:lineRule="auto"/>
      </w:pPr>
      <w:rPr>
        <w:rFonts w:ascii="Wingdings" w:eastAsia="Wingdings" w:hAnsi="Wingding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firstCol">
      <w:rPr>
        <w:rFonts w:ascii="Wingdings" w:eastAsia="Wingdings" w:hAnsi="Wingdings" w:cs="Times New Roman"/>
        <w:b/>
        <w:bCs/>
      </w:rPr>
      <w:tblPr/>
      <w:tcPr>
        <w:tcBorders>
          <w:top w:val="nil"/>
          <w:left w:val="nil"/>
          <w:bottom w:val="nil"/>
          <w:right w:val="nil"/>
          <w:insideH w:val="single" w:sz="4" w:space="0" w:color="auto"/>
          <w:insideV w:val="nil"/>
          <w:tl2br w:val="nil"/>
          <w:tr2bl w:val="nil"/>
        </w:tcBorders>
        <w:shd w:val="clear" w:color="auto" w:fill="B65608"/>
      </w:tcPr>
    </w:tblStylePr>
    <w:tblStylePr w:type="lastCol">
      <w:rPr>
        <w:rFonts w:ascii="Wingdings" w:eastAsia="Wingdings" w:hAnsi="Wingdings" w:cs="Times New Roman"/>
        <w:b/>
        <w:bCs/>
      </w:rPr>
      <w:tblPr/>
      <w:tcPr>
        <w:tcBorders>
          <w:top w:val="single" w:sz="8" w:space="0" w:color="F79646"/>
          <w:left w:val="single" w:sz="8" w:space="0" w:color="F79646"/>
          <w:bottom w:val="single" w:sz="8" w:space="0" w:color="F79646"/>
          <w:right w:val="single" w:sz="8" w:space="0" w:color="F79646"/>
          <w:insideH w:val="nil"/>
          <w:insideV w:val="nil"/>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insideH w:val="nil"/>
          <w:insideV w:val="nil"/>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H w:val="nil"/>
          <w:insideV w:val="single" w:sz="8" w:space="0" w:color="auto"/>
          <w:tl2br w:val="nil"/>
          <w:tr2bl w:val="nil"/>
        </w:tcBorders>
      </w:tcPr>
    </w:tblStylePr>
    <w:tblStylePr w:type="neCell">
      <w:rPr>
        <w:color w:val="000000"/>
      </w:rPr>
    </w:tblStylePr>
    <w:tblStylePr w:type="nwCell">
      <w:rPr>
        <w:color w:val="000000"/>
      </w:rPr>
    </w:tblStylePr>
  </w:style>
  <w:style w:type="table" w:styleId="af8">
    <w:name w:val="Colorful List"/>
    <w:basedOn w:val="a2"/>
    <w:qFormat/>
    <w:rPr>
      <w:color w:val="000000"/>
    </w:rPr>
    <w:tblPr/>
    <w:tcPr>
      <w:shd w:val="clear" w:color="auto" w:fill="E6E6E6"/>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62">
    <w:name w:val="Colorful List Accent 6"/>
    <w:basedOn w:val="a2"/>
    <w:uiPriority w:val="63"/>
    <w:qFormat/>
    <w:rPr>
      <w:color w:val="000000"/>
    </w:rPr>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l2br w:val="nil"/>
          <w:tr2bl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styleId="af9">
    <w:name w:val="Colorful Grid"/>
    <w:basedOn w:val="a2"/>
    <w:uiPriority w:val="29"/>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63">
    <w:name w:val="Colorful Grid Accent 6"/>
    <w:basedOn w:val="a2"/>
    <w:uiPriority w:val="42"/>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HTMLChar">
    <w:name w:val="HTML 预设格式 Char"/>
    <w:link w:val="HTML"/>
    <w:uiPriority w:val="99"/>
    <w:semiHidden/>
    <w:qFormat/>
    <w:rPr>
      <w:rFonts w:ascii="宋体" w:hAnsi="宋体" w:cs="宋体"/>
      <w:sz w:val="24"/>
      <w:szCs w:val="24"/>
    </w:rPr>
  </w:style>
  <w:style w:type="character" w:customStyle="1" w:styleId="3Char0">
    <w:name w:val="正文文本 3 Char"/>
    <w:link w:val="30"/>
    <w:semiHidden/>
    <w:qFormat/>
    <w:rPr>
      <w:rFonts w:ascii="Verdana" w:hAnsi="Verdana"/>
      <w:color w:val="FF0000"/>
      <w:sz w:val="16"/>
      <w:szCs w:val="24"/>
      <w:lang w:val="en-AU" w:eastAsia="en-US"/>
    </w:rPr>
  </w:style>
  <w:style w:type="character" w:customStyle="1" w:styleId="string">
    <w:name w:val="string"/>
    <w:qFormat/>
  </w:style>
  <w:style w:type="character" w:customStyle="1" w:styleId="Char3">
    <w:name w:val="脚注文本 Char"/>
    <w:link w:val="ad"/>
    <w:semiHidden/>
    <w:qFormat/>
    <w:rPr>
      <w:szCs w:val="24"/>
      <w:lang w:eastAsia="en-US"/>
    </w:rPr>
  </w:style>
  <w:style w:type="character" w:customStyle="1" w:styleId="crayon-t">
    <w:name w:val="crayon-t"/>
    <w:qFormat/>
  </w:style>
  <w:style w:type="character" w:customStyle="1" w:styleId="crayon-e">
    <w:name w:val="crayon-e"/>
    <w:qFormat/>
  </w:style>
  <w:style w:type="character" w:customStyle="1" w:styleId="keyword">
    <w:name w:val="keyword"/>
    <w:qFormat/>
  </w:style>
  <w:style w:type="character" w:customStyle="1" w:styleId="crayon-c">
    <w:name w:val="crayon-c"/>
    <w:qFormat/>
  </w:style>
  <w:style w:type="character" w:customStyle="1" w:styleId="crayon-o">
    <w:name w:val="crayon-o"/>
    <w:qFormat/>
  </w:style>
  <w:style w:type="character" w:customStyle="1" w:styleId="crayon-m">
    <w:name w:val="crayon-m"/>
    <w:qFormat/>
  </w:style>
  <w:style w:type="character" w:customStyle="1" w:styleId="crayon-v">
    <w:name w:val="crayon-v"/>
    <w:qFormat/>
  </w:style>
  <w:style w:type="character" w:customStyle="1" w:styleId="crayon-st">
    <w:name w:val="crayon-st"/>
    <w:qFormat/>
  </w:style>
  <w:style w:type="character" w:customStyle="1" w:styleId="doc-prop">
    <w:name w:val="doc-prop"/>
    <w:qFormat/>
  </w:style>
  <w:style w:type="character" w:customStyle="1" w:styleId="crayon-cn">
    <w:name w:val="crayon-cn"/>
    <w:qFormat/>
  </w:style>
  <w:style w:type="character" w:customStyle="1" w:styleId="apple-converted-space">
    <w:name w:val="apple-converted-space"/>
    <w:basedOn w:val="a1"/>
    <w:qFormat/>
  </w:style>
  <w:style w:type="character" w:customStyle="1" w:styleId="crayon-h">
    <w:name w:val="crayon-h"/>
    <w:qFormat/>
  </w:style>
  <w:style w:type="character" w:customStyle="1" w:styleId="crayon-s">
    <w:name w:val="crayon-s"/>
    <w:qFormat/>
  </w:style>
  <w:style w:type="character" w:customStyle="1" w:styleId="comment">
    <w:name w:val="comment"/>
    <w:qFormat/>
  </w:style>
  <w:style w:type="character" w:customStyle="1" w:styleId="Char2">
    <w:name w:val="页眉 Char"/>
    <w:link w:val="ab"/>
    <w:uiPriority w:val="99"/>
    <w:qFormat/>
    <w:rPr>
      <w:rFonts w:ascii="Verdana" w:hAnsi="Verdana"/>
      <w:sz w:val="16"/>
      <w:szCs w:val="24"/>
      <w:lang w:val="en-AU" w:eastAsia="en-US"/>
    </w:rPr>
  </w:style>
  <w:style w:type="character" w:customStyle="1" w:styleId="doc-keyword">
    <w:name w:val="doc-keyword"/>
    <w:qFormat/>
  </w:style>
  <w:style w:type="character" w:customStyle="1" w:styleId="Char1">
    <w:name w:val="页脚 Char"/>
    <w:link w:val="aa"/>
    <w:uiPriority w:val="99"/>
    <w:qFormat/>
    <w:rPr>
      <w:rFonts w:ascii="Verdana" w:hAnsi="Verdana"/>
      <w:sz w:val="16"/>
      <w:szCs w:val="24"/>
      <w:lang w:val="en-AU" w:eastAsia="en-US"/>
    </w:rPr>
  </w:style>
  <w:style w:type="character" w:customStyle="1" w:styleId="3Char">
    <w:name w:val="标题 3 Char"/>
    <w:link w:val="3"/>
    <w:qFormat/>
    <w:rPr>
      <w:rFonts w:ascii="Verdana" w:hAnsi="Verdana" w:cs="Arial"/>
      <w:b/>
      <w:bCs/>
      <w:iCs/>
      <w:sz w:val="24"/>
      <w:szCs w:val="26"/>
      <w:lang w:eastAsia="en-US"/>
    </w:rPr>
  </w:style>
  <w:style w:type="character" w:customStyle="1" w:styleId="Normal2Char">
    <w:name w:val="Normal 2 Char"/>
    <w:link w:val="Normal2"/>
    <w:qFormat/>
    <w:rPr>
      <w:rFonts w:ascii="Verdana" w:hAnsi="Verdana"/>
      <w:sz w:val="16"/>
      <w:szCs w:val="24"/>
      <w:lang w:val="en-AU" w:eastAsia="en-US"/>
    </w:rPr>
  </w:style>
  <w:style w:type="paragraph" w:customStyle="1" w:styleId="Normal2">
    <w:name w:val="Normal 2"/>
    <w:basedOn w:val="a0"/>
    <w:link w:val="Normal2Char"/>
    <w:qFormat/>
    <w:pPr>
      <w:ind w:firstLine="360"/>
    </w:pPr>
  </w:style>
  <w:style w:type="character" w:customStyle="1" w:styleId="Hyperlink0">
    <w:name w:val="Hyperlink.0"/>
    <w:qFormat/>
    <w:rPr>
      <w:rFonts w:ascii="Verdana" w:eastAsia="Verdana" w:hAnsi="Verdana" w:cs="Verdana"/>
      <w:color w:val="FF6100"/>
      <w:u w:val="single" w:color="FF6100"/>
      <w:shd w:val="clear" w:color="auto" w:fill="FFFFFF"/>
    </w:rPr>
  </w:style>
  <w:style w:type="character" w:customStyle="1" w:styleId="CodeChar">
    <w:name w:val="Code Char"/>
    <w:link w:val="Code"/>
    <w:qFormat/>
    <w:rPr>
      <w:rFonts w:ascii="Courier New" w:hAnsi="Courier New" w:cs="Courier New"/>
      <w:sz w:val="16"/>
      <w:lang w:val="en-AU" w:eastAsia="en-US"/>
    </w:rPr>
  </w:style>
  <w:style w:type="paragraph" w:customStyle="1" w:styleId="Code">
    <w:name w:val="Code"/>
    <w:basedOn w:val="a0"/>
    <w:link w:val="CodeChar"/>
    <w:qFormat/>
    <w:rPr>
      <w:rFonts w:ascii="Courier New" w:hAnsi="Courier New" w:cs="Courier New"/>
      <w:szCs w:val="20"/>
      <w:lang w:val="en-US" w:eastAsia="zh-CN"/>
    </w:rPr>
  </w:style>
  <w:style w:type="character" w:customStyle="1" w:styleId="4Char">
    <w:name w:val="标题 4 Char"/>
    <w:link w:val="4"/>
    <w:qFormat/>
    <w:rPr>
      <w:rFonts w:ascii="Verdana" w:hAnsi="Verdana"/>
      <w:b/>
      <w:i/>
      <w:iCs/>
      <w:sz w:val="16"/>
      <w:szCs w:val="28"/>
      <w:lang w:val="en-AU" w:eastAsia="en-US"/>
    </w:rPr>
  </w:style>
  <w:style w:type="character" w:customStyle="1" w:styleId="crayon-sy">
    <w:name w:val="crayon-sy"/>
    <w:qFormat/>
  </w:style>
  <w:style w:type="character" w:customStyle="1" w:styleId="crayon-i">
    <w:name w:val="crayon-i"/>
    <w:qFormat/>
  </w:style>
  <w:style w:type="paragraph" w:customStyle="1" w:styleId="xl29">
    <w:name w:val="xl29"/>
    <w:basedOn w:val="a0"/>
    <w:qFormat/>
    <w:pPr>
      <w:pBdr>
        <w:top w:val="single" w:sz="4" w:space="0" w:color="auto"/>
        <w:left w:val="single" w:sz="8" w:space="0" w:color="auto"/>
        <w:bottom w:val="single" w:sz="8"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4">
    <w:name w:val="xl24"/>
    <w:basedOn w:val="a0"/>
    <w:qFormat/>
    <w:pPr>
      <w:pBdr>
        <w:top w:val="single" w:sz="4" w:space="0" w:color="auto"/>
        <w:left w:val="single" w:sz="4" w:space="0" w:color="auto"/>
        <w:bottom w:val="single" w:sz="4" w:space="0" w:color="auto"/>
        <w:right w:val="single" w:sz="4"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6">
    <w:name w:val="xl36"/>
    <w:basedOn w:val="a0"/>
    <w:qFormat/>
    <w:pPr>
      <w:pBdr>
        <w:top w:val="single" w:sz="8" w:space="0" w:color="auto"/>
        <w:bottom w:val="single" w:sz="4" w:space="0" w:color="auto"/>
      </w:pBdr>
      <w:spacing w:before="100" w:beforeAutospacing="1" w:after="100" w:afterAutospacing="1"/>
    </w:pPr>
    <w:rPr>
      <w:rFonts w:ascii="Times New Roman" w:hAnsi="Times New Roman"/>
      <w:sz w:val="24"/>
    </w:rPr>
  </w:style>
  <w:style w:type="paragraph" w:customStyle="1" w:styleId="11">
    <w:name w:val="正文1"/>
    <w:qFormat/>
    <w:pPr>
      <w:spacing w:after="160" w:line="259" w:lineRule="auto"/>
    </w:pPr>
    <w:rPr>
      <w:rFonts w:ascii="Calibri" w:eastAsia="Calibri" w:hAnsi="Calibri" w:cs="Calibri"/>
      <w:color w:val="000000"/>
      <w:sz w:val="22"/>
      <w:szCs w:val="22"/>
      <w:u w:color="000000"/>
      <w:lang w:val="zh-TW" w:eastAsia="zh-TW"/>
    </w:rPr>
  </w:style>
  <w:style w:type="paragraph" w:customStyle="1" w:styleId="NormalBullets">
    <w:name w:val="Normal Bullets"/>
    <w:basedOn w:val="a0"/>
    <w:qFormat/>
    <w:pPr>
      <w:numPr>
        <w:numId w:val="3"/>
      </w:numPr>
    </w:pPr>
    <w:rPr>
      <w:rFonts w:ascii="Arial" w:hAnsi="Arial"/>
      <w:sz w:val="20"/>
    </w:rPr>
  </w:style>
  <w:style w:type="paragraph" w:customStyle="1" w:styleId="Note">
    <w:name w:val="Note"/>
    <w:basedOn w:val="a0"/>
    <w:qFormat/>
    <w:pPr>
      <w:spacing w:before="60"/>
    </w:pPr>
    <w:rPr>
      <w:b/>
      <w:i/>
      <w:sz w:val="20"/>
    </w:rPr>
  </w:style>
  <w:style w:type="paragraph" w:customStyle="1" w:styleId="xl25">
    <w:name w:val="xl25"/>
    <w:basedOn w:val="a0"/>
    <w:qFormat/>
    <w:pPr>
      <w:pBdr>
        <w:top w:val="single" w:sz="4" w:space="0" w:color="auto"/>
        <w:left w:val="single" w:sz="8" w:space="0" w:color="auto"/>
        <w:bottom w:val="single" w:sz="4" w:space="0" w:color="auto"/>
        <w:right w:val="single" w:sz="4" w:space="0" w:color="auto"/>
      </w:pBdr>
      <w:shd w:val="clear" w:color="auto" w:fill="FF6600"/>
      <w:spacing w:before="100" w:beforeAutospacing="1" w:after="100" w:afterAutospacing="1"/>
    </w:pPr>
    <w:rPr>
      <w:rFonts w:ascii="Times New Roman" w:hAnsi="Times New Roman"/>
      <w:sz w:val="24"/>
    </w:rPr>
  </w:style>
  <w:style w:type="paragraph" w:customStyle="1" w:styleId="xl26">
    <w:name w:val="xl26"/>
    <w:basedOn w:val="a0"/>
    <w:qFormat/>
    <w:pPr>
      <w:pBdr>
        <w:top w:val="single" w:sz="4" w:space="0" w:color="auto"/>
        <w:left w:val="single" w:sz="8" w:space="0" w:color="auto"/>
        <w:bottom w:val="single" w:sz="4" w:space="0" w:color="auto"/>
        <w:right w:val="single" w:sz="4" w:space="0" w:color="auto"/>
      </w:pBdr>
      <w:shd w:val="clear" w:color="auto" w:fill="800000"/>
      <w:spacing w:before="100" w:beforeAutospacing="1" w:after="100" w:afterAutospacing="1"/>
    </w:pPr>
    <w:rPr>
      <w:rFonts w:ascii="Arial" w:hAnsi="Arial" w:cs="Arial"/>
      <w:b/>
      <w:bCs/>
      <w:color w:val="FFFFFF"/>
      <w:sz w:val="24"/>
    </w:rPr>
  </w:style>
  <w:style w:type="paragraph" w:customStyle="1" w:styleId="xl27">
    <w:name w:val="xl27"/>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28">
    <w:name w:val="xl28"/>
    <w:basedOn w:val="a0"/>
    <w:qFormat/>
    <w:pPr>
      <w:pBdr>
        <w:top w:val="single" w:sz="4" w:space="0" w:color="auto"/>
        <w:left w:val="single" w:sz="4" w:space="0" w:color="auto"/>
        <w:bottom w:val="single" w:sz="4" w:space="0" w:color="auto"/>
        <w:right w:val="single" w:sz="8" w:space="0" w:color="auto"/>
      </w:pBdr>
      <w:shd w:val="clear" w:color="auto" w:fill="800000"/>
      <w:spacing w:before="100" w:beforeAutospacing="1" w:after="100" w:afterAutospacing="1"/>
      <w:jc w:val="center"/>
    </w:pPr>
    <w:rPr>
      <w:rFonts w:ascii="Arial" w:hAnsi="Arial" w:cs="Arial"/>
      <w:b/>
      <w:bCs/>
      <w:color w:val="FFFFFF"/>
      <w:sz w:val="24"/>
    </w:rPr>
  </w:style>
  <w:style w:type="paragraph" w:customStyle="1" w:styleId="xl30">
    <w:name w:val="xl30"/>
    <w:basedOn w:val="a0"/>
    <w:qFormat/>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31">
    <w:name w:val="xl31"/>
    <w:basedOn w:val="a0"/>
    <w:qFormat/>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Times New Roman" w:hAnsi="Times New Roman"/>
      <w:sz w:val="24"/>
    </w:rPr>
  </w:style>
  <w:style w:type="paragraph" w:customStyle="1" w:styleId="xl32">
    <w:name w:val="xl32"/>
    <w:basedOn w:val="a0"/>
    <w:qFormat/>
    <w:pPr>
      <w:pBdr>
        <w:top w:val="single" w:sz="8" w:space="0" w:color="auto"/>
        <w:left w:val="single" w:sz="4" w:space="0" w:color="auto"/>
        <w:bottom w:val="single" w:sz="4" w:space="0" w:color="auto"/>
        <w:right w:val="single" w:sz="4"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3">
    <w:name w:val="xl33"/>
    <w:basedOn w:val="a0"/>
    <w:qFormat/>
    <w:pPr>
      <w:pBdr>
        <w:top w:val="single" w:sz="8" w:space="0" w:color="auto"/>
        <w:left w:val="single" w:sz="4" w:space="0" w:color="auto"/>
        <w:bottom w:val="single" w:sz="4" w:space="0" w:color="auto"/>
        <w:right w:val="single" w:sz="8" w:space="0" w:color="auto"/>
      </w:pBdr>
      <w:shd w:val="clear" w:color="auto" w:fill="000000"/>
      <w:spacing w:before="100" w:beforeAutospacing="1" w:after="100" w:afterAutospacing="1"/>
      <w:jc w:val="center"/>
    </w:pPr>
    <w:rPr>
      <w:rFonts w:ascii="Arial" w:hAnsi="Arial" w:cs="Arial"/>
      <w:b/>
      <w:bCs/>
      <w:color w:val="FFFFFF"/>
      <w:sz w:val="24"/>
    </w:rPr>
  </w:style>
  <w:style w:type="paragraph" w:customStyle="1" w:styleId="xl34">
    <w:name w:val="xl34"/>
    <w:basedOn w:val="a0"/>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rPr>
  </w:style>
  <w:style w:type="paragraph" w:customStyle="1" w:styleId="xl35">
    <w:name w:val="xl35"/>
    <w:basedOn w:val="a0"/>
    <w:qFormat/>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b/>
      <w:bCs/>
      <w:sz w:val="24"/>
    </w:rPr>
  </w:style>
  <w:style w:type="paragraph" w:customStyle="1" w:styleId="xl37">
    <w:name w:val="xl37"/>
    <w:basedOn w:val="a0"/>
    <w:qFormat/>
    <w:pPr>
      <w:pBdr>
        <w:top w:val="single" w:sz="8" w:space="0" w:color="auto"/>
        <w:bottom w:val="single" w:sz="4" w:space="0" w:color="auto"/>
        <w:right w:val="single" w:sz="8" w:space="0" w:color="auto"/>
      </w:pBdr>
      <w:spacing w:before="100" w:beforeAutospacing="1" w:after="100" w:afterAutospacing="1"/>
    </w:pPr>
    <w:rPr>
      <w:rFonts w:ascii="Times New Roman" w:hAnsi="Times New Roman"/>
      <w:sz w:val="24"/>
    </w:rPr>
  </w:style>
  <w:style w:type="paragraph" w:customStyle="1" w:styleId="NormalItalics">
    <w:name w:val="Normal Italics"/>
    <w:basedOn w:val="a0"/>
    <w:qFormat/>
    <w:pPr>
      <w:spacing w:before="240"/>
    </w:pPr>
    <w:rPr>
      <w:rFonts w:cs="Arial"/>
      <w:b/>
      <w:i/>
    </w:rPr>
  </w:style>
  <w:style w:type="paragraph" w:customStyle="1" w:styleId="NormalDialogue">
    <w:name w:val="Normal Dialogue"/>
    <w:basedOn w:val="a0"/>
    <w:qFormat/>
    <w:pPr>
      <w:ind w:left="567" w:right="1701"/>
    </w:pPr>
    <w:rPr>
      <w:i/>
    </w:rPr>
  </w:style>
  <w:style w:type="paragraph" w:customStyle="1" w:styleId="12">
    <w:name w:val="列出段落1"/>
    <w:basedOn w:val="a0"/>
    <w:uiPriority w:val="34"/>
    <w:qFormat/>
    <w:pPr>
      <w:ind w:left="720"/>
    </w:pPr>
  </w:style>
  <w:style w:type="paragraph" w:customStyle="1" w:styleId="afa">
    <w:name w:val="无间距"/>
    <w:uiPriority w:val="1"/>
    <w:qFormat/>
    <w:rPr>
      <w:rFonts w:ascii="Verdana" w:hAnsi="Verdana"/>
      <w:sz w:val="16"/>
      <w:szCs w:val="24"/>
      <w:lang w:val="en-AU" w:eastAsia="en-US"/>
    </w:rPr>
  </w:style>
  <w:style w:type="table" w:customStyle="1" w:styleId="MediumGrid31">
    <w:name w:val="Medium Grid 31"/>
    <w:basedOn w:val="a2"/>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000000"/>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808080"/>
      </w:tcPr>
    </w:tblStylePr>
  </w:style>
  <w:style w:type="table" w:customStyle="1" w:styleId="LightList-Accent11">
    <w:name w:val="Light List - Accent 11"/>
    <w:basedOn w:val="a2"/>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MediumShading1-Accent11">
    <w:name w:val="Medium Shading 1 - Accent 11"/>
    <w:basedOn w:val="a2"/>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character" w:customStyle="1" w:styleId="apple-style-span">
    <w:name w:val="apple-style-span"/>
    <w:basedOn w:val="a1"/>
    <w:qFormat/>
  </w:style>
  <w:style w:type="table" w:customStyle="1" w:styleId="Style12">
    <w:name w:val="_Style 12"/>
    <w:basedOn w:val="TableNormal"/>
    <w:qFormat/>
    <w:pPr>
      <w:contextualSpacing/>
    </w:pPr>
    <w:tblPr>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firstCol">
      <w:pPr>
        <w:contextualSpacing/>
      </w:pPr>
      <w:rPr>
        <w:b/>
      </w:rPr>
      <w:tblPr/>
      <w:tcPr>
        <w:tcMar>
          <w:top w:w="0" w:type="dxa"/>
          <w:left w:w="115" w:type="dxa"/>
          <w:bottom w:w="0" w:type="dxa"/>
          <w:right w:w="115" w:type="dxa"/>
        </w:tcMar>
      </w:tcPr>
    </w:tblStylePr>
    <w:tblStylePr w:type="lastCol">
      <w:pPr>
        <w:contextualSpacing/>
      </w:pPr>
      <w:rPr>
        <w:b/>
      </w:rPr>
      <w:tblPr/>
      <w:tcPr>
        <w:tcMar>
          <w:top w:w="0" w:type="dxa"/>
          <w:left w:w="115" w:type="dxa"/>
          <w:bottom w:w="0" w:type="dxa"/>
          <w:right w:w="115" w:type="dxa"/>
        </w:tcMar>
      </w:tcPr>
    </w:tblStylePr>
    <w:tblStylePr w:type="band1Vert">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tblStylePr w:type="band1Horz">
      <w:pPr>
        <w:contextualSpacing/>
      </w:pPr>
      <w:tblPr/>
      <w:tcPr>
        <w:tcBorders>
          <w:left w:val="nil"/>
          <w:right w:val="nil"/>
          <w:insideH w:val="nil"/>
          <w:insideV w:val="nil"/>
        </w:tcBorders>
        <w:shd w:val="clear" w:color="auto" w:fill="C0C0C0"/>
        <w:tcMar>
          <w:top w:w="0" w:type="dxa"/>
          <w:left w:w="115" w:type="dxa"/>
          <w:bottom w:w="0" w:type="dxa"/>
          <w:right w:w="115" w:type="dxa"/>
        </w:tcMar>
      </w:tcPr>
    </w:tblStylePr>
  </w:style>
  <w:style w:type="table" w:customStyle="1" w:styleId="TableNormal">
    <w:name w:val="Table Normal"/>
    <w:qFormat/>
    <w:tblPr>
      <w:tblCellMar>
        <w:top w:w="0" w:type="dxa"/>
        <w:left w:w="0" w:type="dxa"/>
        <w:bottom w:w="0" w:type="dxa"/>
        <w:right w:w="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qFormat/>
    <w:tblPr>
      <w:tblCellMar>
        <w:left w:w="115" w:type="dxa"/>
        <w:right w:w="115" w:type="dxa"/>
      </w:tblCellMar>
    </w:tblPr>
  </w:style>
  <w:style w:type="table" w:customStyle="1" w:styleId="Style17">
    <w:name w:val="_Style 17"/>
    <w:basedOn w:val="TableNormal"/>
    <w:qFormat/>
    <w:tblPr>
      <w:tblCellMar>
        <w:left w:w="115" w:type="dxa"/>
        <w:right w:w="115" w:type="dxa"/>
      </w:tblCellMar>
    </w:tblPr>
  </w:style>
  <w:style w:type="table" w:customStyle="1" w:styleId="Style18">
    <w:name w:val="_Style 18"/>
    <w:basedOn w:val="TableNormal"/>
    <w:qFormat/>
    <w:tblPr>
      <w:tblCellMar>
        <w:left w:w="115" w:type="dxa"/>
        <w:right w:w="115" w:type="dxa"/>
      </w:tblCellMar>
    </w:tblPr>
  </w:style>
  <w:style w:type="table" w:customStyle="1" w:styleId="Style19">
    <w:name w:val="_Style 19"/>
    <w:basedOn w:val="TableNormal"/>
    <w:qFormat/>
    <w:tblPr>
      <w:tblCellMar>
        <w:left w:w="115" w:type="dxa"/>
        <w:right w:w="115" w:type="dxa"/>
      </w:tblCellMar>
    </w:tbl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table" w:customStyle="1" w:styleId="Style24">
    <w:name w:val="_Style 24"/>
    <w:basedOn w:val="TableNormal"/>
    <w:qFormat/>
    <w:tblPr>
      <w:tblCellMar>
        <w:left w:w="115" w:type="dxa"/>
        <w:right w:w="115" w:type="dxa"/>
      </w:tblCellMar>
    </w:tblPr>
  </w:style>
  <w:style w:type="table" w:customStyle="1" w:styleId="Style25">
    <w:name w:val="_Style 25"/>
    <w:basedOn w:val="TableNormal"/>
    <w:qFormat/>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qFormat/>
    <w:tblPr>
      <w:tblCellMar>
        <w:left w:w="115" w:type="dxa"/>
        <w:right w:w="115" w:type="dxa"/>
      </w:tblCellMar>
    </w:tblPr>
  </w:style>
  <w:style w:type="table" w:customStyle="1" w:styleId="Style31">
    <w:name w:val="_Style 31"/>
    <w:basedOn w:val="TableNormal"/>
    <w:qFormat/>
    <w:tblPr>
      <w:tblCellMar>
        <w:left w:w="115" w:type="dxa"/>
        <w:right w:w="115" w:type="dxa"/>
      </w:tblCellMar>
    </w:tblPr>
  </w:style>
  <w:style w:type="table" w:customStyle="1" w:styleId="Style32">
    <w:name w:val="_Style 32"/>
    <w:basedOn w:val="TableNormal"/>
    <w:qFormat/>
    <w:tblPr>
      <w:tblCellMar>
        <w:left w:w="115" w:type="dxa"/>
        <w:right w:w="115" w:type="dxa"/>
      </w:tblCellMar>
    </w:tblPr>
  </w:style>
  <w:style w:type="table" w:customStyle="1" w:styleId="Style33">
    <w:name w:val="_Style 33"/>
    <w:basedOn w:val="TableNormal"/>
    <w:qFormat/>
    <w:tblPr>
      <w:tblCellMar>
        <w:left w:w="115" w:type="dxa"/>
        <w:right w:w="115" w:type="dxa"/>
      </w:tblCellMar>
    </w:tblPr>
  </w:style>
  <w:style w:type="table" w:customStyle="1" w:styleId="Style34">
    <w:name w:val="_Style 34"/>
    <w:basedOn w:val="TableNormal"/>
    <w:qFormat/>
    <w:tblPr>
      <w:tblCellMar>
        <w:left w:w="115" w:type="dxa"/>
        <w:right w:w="115" w:type="dxa"/>
      </w:tblCellMar>
    </w:tblPr>
  </w:style>
  <w:style w:type="table" w:customStyle="1" w:styleId="Style35">
    <w:name w:val="_Style 35"/>
    <w:basedOn w:val="TableNormal"/>
    <w:qFormat/>
    <w:tblPr>
      <w:tblCellMar>
        <w:left w:w="115" w:type="dxa"/>
        <w:right w:w="115" w:type="dxa"/>
      </w:tblCellMar>
    </w:tblPr>
  </w:style>
  <w:style w:type="table" w:customStyle="1" w:styleId="Style36">
    <w:name w:val="_Style 36"/>
    <w:basedOn w:val="TableNormal"/>
    <w:qFormat/>
    <w:tblPr>
      <w:tblCellMar>
        <w:left w:w="115" w:type="dxa"/>
        <w:right w:w="115" w:type="dxa"/>
      </w:tblCellMar>
    </w:tblPr>
  </w:style>
  <w:style w:type="table" w:customStyle="1" w:styleId="Style37">
    <w:name w:val="_Style 37"/>
    <w:basedOn w:val="TableNormal"/>
    <w:qFormat/>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pPr>
      <w:contextualSpacing/>
    </w:pPr>
    <w:tblPr>
      <w:tblCellMar>
        <w:left w:w="115" w:type="dxa"/>
        <w:right w:w="115" w:type="dxa"/>
      </w:tblCellMar>
    </w:tblPr>
  </w:style>
  <w:style w:type="character" w:customStyle="1" w:styleId="Char0">
    <w:name w:val="批注文字 Char"/>
    <w:basedOn w:val="a1"/>
    <w:link w:val="a5"/>
    <w:semiHidden/>
    <w:rPr>
      <w:rFonts w:ascii="Verdana" w:hAnsi="Verdana"/>
      <w:lang w:val="en-AU" w:eastAsia="en-US"/>
    </w:rPr>
  </w:style>
  <w:style w:type="character" w:customStyle="1" w:styleId="Char">
    <w:name w:val="批注主题 Char"/>
    <w:basedOn w:val="Char0"/>
    <w:link w:val="a4"/>
    <w:uiPriority w:val="99"/>
    <w:semiHidden/>
    <w:rPr>
      <w:rFonts w:ascii="Verdana" w:hAnsi="Verdana"/>
      <w:b/>
      <w:bCs/>
      <w:sz w:val="16"/>
      <w:szCs w:val="24"/>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klein\Application%20Data\Microsoft\Templates\IG%20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ECFA78-F3E2-4104-AE5F-25804BB15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IG Template.dot</Template>
  <TotalTime>66</TotalTime>
  <Pages>18</Pages>
  <Words>2626</Words>
  <Characters>13485</Characters>
  <Application>Microsoft Office Word</Application>
  <DocSecurity>0</DocSecurity>
  <Lines>112</Lines>
  <Paragraphs>32</Paragraphs>
  <ScaleCrop>false</ScaleCrop>
  <Company>Hypereal</Company>
  <LinksUpToDate>false</LinksUpToDate>
  <CharactersWithSpaces>16079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Hypereal</dc:creator>
  <cp:lastModifiedBy>Windows 用户</cp:lastModifiedBy>
  <cp:revision>16</cp:revision>
  <cp:lastPrinted>2016-05-20T08:25:00Z</cp:lastPrinted>
  <dcterms:created xsi:type="dcterms:W3CDTF">2016-09-23T08:14:00Z</dcterms:created>
  <dcterms:modified xsi:type="dcterms:W3CDTF">2017-02-10T07:28:00Z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KSOProductBuildVer">
    <vt:lpwstr>2052-10.1.0.5866</vt:lpwstr>
  </property>
</Properties>
</file>