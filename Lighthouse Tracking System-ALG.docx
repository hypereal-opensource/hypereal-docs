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68DD" w:rsidRDefault="00FA4777">
      <w:pPr>
        <w:pStyle w:val="10"/>
      </w:pPr>
      <w:r>
        <w:rPr>
          <w:noProof/>
          <w:lang w:val="en-US" w:eastAsia="zh-CN"/>
        </w:rPr>
        <w:drawing>
          <wp:inline distT="0" distB="0" distL="0" distR="0">
            <wp:extent cx="1371600" cy="425450"/>
            <wp:effectExtent l="0" t="0" r="0" b="0"/>
            <wp:docPr id="1" name="图片 1" descr="文档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档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600" cy="425450"/>
                    </a:xfrm>
                    <a:prstGeom prst="rect">
                      <a:avLst/>
                    </a:prstGeom>
                    <a:noFill/>
                    <a:ln>
                      <a:noFill/>
                    </a:ln>
                  </pic:spPr>
                </pic:pic>
              </a:graphicData>
            </a:graphic>
          </wp:inline>
        </w:drawing>
      </w:r>
    </w:p>
    <w:p w:rsidR="00CC68DD" w:rsidRDefault="00CC68DD">
      <w:pPr>
        <w:pStyle w:val="10"/>
      </w:pPr>
    </w:p>
    <w:p w:rsidR="00CC68DD" w:rsidRDefault="00CC68DD">
      <w:pPr>
        <w:pStyle w:val="10"/>
      </w:pPr>
    </w:p>
    <w:p w:rsidR="00CC68DD" w:rsidRDefault="00CC68DD">
      <w:pPr>
        <w:pStyle w:val="10"/>
      </w:pPr>
    </w:p>
    <w:p w:rsidR="00CC68DD" w:rsidRDefault="00CC68DD"/>
    <w:p w:rsidR="00CC68DD" w:rsidRDefault="00CC68DD"/>
    <w:p w:rsidR="00CC68DD" w:rsidRDefault="00CC68DD"/>
    <w:p w:rsidR="006C3589" w:rsidRDefault="00C90AB9">
      <w:pPr>
        <w:pStyle w:val="10"/>
        <w:rPr>
          <w:rFonts w:cs="微软雅黑"/>
          <w:sz w:val="48"/>
          <w:szCs w:val="48"/>
          <w:lang w:eastAsia="zh-CN"/>
        </w:rPr>
      </w:pPr>
      <w:r>
        <w:rPr>
          <w:rFonts w:cs="微软雅黑" w:hint="eastAsia"/>
          <w:sz w:val="48"/>
          <w:szCs w:val="48"/>
          <w:lang w:eastAsia="zh-CN"/>
        </w:rPr>
        <w:t>HYPEREAL</w:t>
      </w:r>
    </w:p>
    <w:p w:rsidR="00CC68DD" w:rsidRDefault="00FC07AE">
      <w:pPr>
        <w:pStyle w:val="10"/>
        <w:rPr>
          <w:rFonts w:cs="微软雅黑"/>
          <w:sz w:val="48"/>
          <w:szCs w:val="48"/>
          <w:lang w:eastAsia="zh-CN"/>
        </w:rPr>
      </w:pPr>
      <w:r>
        <w:rPr>
          <w:rFonts w:cs="微软雅黑"/>
          <w:sz w:val="48"/>
          <w:szCs w:val="48"/>
          <w:lang w:eastAsia="zh-CN"/>
        </w:rPr>
        <w:t>Open Source</w:t>
      </w:r>
      <w:r w:rsidR="006C3589">
        <w:rPr>
          <w:rFonts w:cs="微软雅黑" w:hint="eastAsia"/>
          <w:sz w:val="48"/>
          <w:szCs w:val="48"/>
          <w:lang w:eastAsia="zh-CN"/>
        </w:rPr>
        <w:t xml:space="preserve"> Document</w:t>
      </w:r>
    </w:p>
    <w:p w:rsidR="00CC68DD" w:rsidRDefault="00CC68DD">
      <w:pPr>
        <w:pStyle w:val="10"/>
        <w:rPr>
          <w:rFonts w:cs="微软雅黑"/>
          <w:lang w:eastAsia="zh-CN"/>
        </w:rPr>
      </w:pPr>
    </w:p>
    <w:tbl>
      <w:tblPr>
        <w:tblpPr w:leftFromText="180" w:rightFromText="180" w:vertAnchor="text"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38"/>
      </w:tblGrid>
      <w:tr w:rsidR="00CC68DD" w:rsidTr="006C3589">
        <w:trPr>
          <w:trHeight w:val="286"/>
        </w:trPr>
        <w:tc>
          <w:tcPr>
            <w:tcW w:w="1809" w:type="dxa"/>
            <w:shd w:val="clear" w:color="auto" w:fill="000000"/>
          </w:tcPr>
          <w:p w:rsidR="00CC68DD" w:rsidRDefault="006C3589">
            <w:pPr>
              <w:pStyle w:val="10"/>
              <w:rPr>
                <w:rFonts w:cs="微软雅黑"/>
              </w:rPr>
            </w:pPr>
            <w:r>
              <w:rPr>
                <w:rFonts w:cs="微软雅黑" w:hint="eastAsia"/>
                <w:lang w:eastAsia="zh-CN"/>
              </w:rPr>
              <w:t>Date</w:t>
            </w:r>
          </w:p>
        </w:tc>
        <w:tc>
          <w:tcPr>
            <w:tcW w:w="1809" w:type="dxa"/>
            <w:shd w:val="clear" w:color="auto" w:fill="000000"/>
          </w:tcPr>
          <w:p w:rsidR="00CC68DD" w:rsidRDefault="006C3589">
            <w:pPr>
              <w:pStyle w:val="10"/>
              <w:rPr>
                <w:rFonts w:cs="微软雅黑"/>
                <w:lang w:eastAsia="zh-CN"/>
              </w:rPr>
            </w:pPr>
            <w:r>
              <w:rPr>
                <w:rFonts w:cs="微软雅黑" w:hint="eastAsia"/>
                <w:lang w:eastAsia="zh-CN"/>
              </w:rPr>
              <w:t>Modified by</w:t>
            </w:r>
          </w:p>
        </w:tc>
        <w:tc>
          <w:tcPr>
            <w:tcW w:w="5238" w:type="dxa"/>
            <w:shd w:val="clear" w:color="auto" w:fill="000000"/>
          </w:tcPr>
          <w:p w:rsidR="00CC68DD" w:rsidRDefault="006C3589">
            <w:pPr>
              <w:pStyle w:val="10"/>
              <w:rPr>
                <w:rFonts w:cs="微软雅黑"/>
                <w:lang w:eastAsia="zh-CN"/>
              </w:rPr>
            </w:pPr>
            <w:r>
              <w:rPr>
                <w:rFonts w:cs="微软雅黑" w:hint="eastAsia"/>
                <w:lang w:eastAsia="zh-CN"/>
              </w:rPr>
              <w:t>Comments</w:t>
            </w:r>
          </w:p>
        </w:tc>
      </w:tr>
      <w:tr w:rsidR="00CC68DD" w:rsidTr="006C3589">
        <w:trPr>
          <w:trHeight w:val="300"/>
        </w:trPr>
        <w:tc>
          <w:tcPr>
            <w:tcW w:w="1809" w:type="dxa"/>
          </w:tcPr>
          <w:p w:rsidR="00CC68DD" w:rsidRPr="006C3589" w:rsidRDefault="00881D6D" w:rsidP="00C90AB9">
            <w:pPr>
              <w:pStyle w:val="10"/>
              <w:rPr>
                <w:rFonts w:cs="微软雅黑"/>
                <w:b w:val="0"/>
                <w:lang w:eastAsia="zh-CN"/>
              </w:rPr>
            </w:pPr>
            <w:r>
              <w:rPr>
                <w:rFonts w:cs="微软雅黑" w:hint="eastAsia"/>
                <w:b w:val="0"/>
                <w:lang w:eastAsia="zh-CN"/>
              </w:rPr>
              <w:t>2017-</w:t>
            </w:r>
            <w:r>
              <w:rPr>
                <w:rFonts w:cs="微软雅黑"/>
                <w:b w:val="0"/>
                <w:lang w:eastAsia="zh-CN"/>
              </w:rPr>
              <w:t>02</w:t>
            </w:r>
            <w:r>
              <w:rPr>
                <w:rFonts w:cs="微软雅黑" w:hint="eastAsia"/>
                <w:b w:val="0"/>
                <w:lang w:eastAsia="zh-CN"/>
              </w:rPr>
              <w:t>-</w:t>
            </w:r>
            <w:r>
              <w:rPr>
                <w:rFonts w:cs="微软雅黑"/>
                <w:b w:val="0"/>
                <w:lang w:eastAsia="zh-CN"/>
              </w:rPr>
              <w:t>10</w:t>
            </w:r>
          </w:p>
        </w:tc>
        <w:tc>
          <w:tcPr>
            <w:tcW w:w="1809" w:type="dxa"/>
          </w:tcPr>
          <w:p w:rsidR="00CC68DD" w:rsidRPr="006C3589" w:rsidRDefault="00881D6D">
            <w:pPr>
              <w:pStyle w:val="10"/>
              <w:rPr>
                <w:rFonts w:cs="微软雅黑" w:hint="eastAsia"/>
                <w:b w:val="0"/>
                <w:lang w:eastAsia="zh-CN"/>
              </w:rPr>
            </w:pPr>
            <w:r>
              <w:rPr>
                <w:rFonts w:cs="微软雅黑" w:hint="eastAsia"/>
                <w:b w:val="0"/>
                <w:lang w:eastAsia="zh-CN"/>
              </w:rPr>
              <w:t>Hypereal</w:t>
            </w:r>
          </w:p>
        </w:tc>
        <w:tc>
          <w:tcPr>
            <w:tcW w:w="5238" w:type="dxa"/>
          </w:tcPr>
          <w:p w:rsidR="00CC68DD" w:rsidRPr="006C3589" w:rsidRDefault="00881D6D" w:rsidP="00881D6D">
            <w:pPr>
              <w:pStyle w:val="10"/>
              <w:rPr>
                <w:rFonts w:cs="微软雅黑"/>
                <w:b w:val="0"/>
                <w:lang w:eastAsia="zh-CN"/>
              </w:rPr>
            </w:pPr>
            <w:proofErr w:type="spellStart"/>
            <w:r>
              <w:rPr>
                <w:rFonts w:cs="微软雅黑" w:hint="eastAsia"/>
                <w:b w:val="0"/>
                <w:lang w:eastAsia="zh-CN"/>
              </w:rPr>
              <w:t>Init</w:t>
            </w:r>
            <w:proofErr w:type="spellEnd"/>
            <w:r>
              <w:rPr>
                <w:rFonts w:cs="微软雅黑" w:hint="eastAsia"/>
                <w:b w:val="0"/>
                <w:lang w:eastAsia="zh-CN"/>
              </w:rPr>
              <w:t xml:space="preserve"> </w:t>
            </w:r>
            <w:r>
              <w:rPr>
                <w:rFonts w:cs="微软雅黑"/>
                <w:b w:val="0"/>
                <w:lang w:eastAsia="zh-CN"/>
              </w:rPr>
              <w:t>V</w:t>
            </w:r>
            <w:r>
              <w:rPr>
                <w:rFonts w:cs="微软雅黑" w:hint="eastAsia"/>
                <w:b w:val="0"/>
                <w:lang w:eastAsia="zh-CN"/>
              </w:rPr>
              <w:t>ersion</w:t>
            </w:r>
          </w:p>
        </w:tc>
      </w:tr>
      <w:tr w:rsidR="00CC68DD" w:rsidTr="006C3589">
        <w:trPr>
          <w:trHeight w:val="250"/>
        </w:trPr>
        <w:tc>
          <w:tcPr>
            <w:tcW w:w="1809" w:type="dxa"/>
          </w:tcPr>
          <w:p w:rsidR="00CC68DD" w:rsidRPr="006C3589" w:rsidRDefault="00CC68DD">
            <w:pPr>
              <w:pStyle w:val="10"/>
              <w:rPr>
                <w:rFonts w:cs="微软雅黑"/>
                <w:b w:val="0"/>
                <w:lang w:eastAsia="zh-CN"/>
              </w:rPr>
            </w:pPr>
          </w:p>
        </w:tc>
        <w:tc>
          <w:tcPr>
            <w:tcW w:w="1809" w:type="dxa"/>
          </w:tcPr>
          <w:p w:rsidR="00CC68DD" w:rsidRPr="006C3589" w:rsidRDefault="00CC68DD">
            <w:pPr>
              <w:pStyle w:val="10"/>
              <w:rPr>
                <w:rFonts w:cs="微软雅黑"/>
                <w:b w:val="0"/>
                <w:lang w:eastAsia="zh-CN"/>
              </w:rPr>
            </w:pPr>
          </w:p>
        </w:tc>
        <w:tc>
          <w:tcPr>
            <w:tcW w:w="5238" w:type="dxa"/>
          </w:tcPr>
          <w:p w:rsidR="00CC68DD" w:rsidRPr="006C3589" w:rsidRDefault="00CC68DD">
            <w:pPr>
              <w:rPr>
                <w:rFonts w:ascii="微软雅黑" w:eastAsia="微软雅黑" w:hAnsi="微软雅黑" w:cs="微软雅黑"/>
                <w:lang w:eastAsia="zh-CN"/>
              </w:rPr>
            </w:pPr>
          </w:p>
        </w:tc>
      </w:tr>
      <w:tr w:rsidR="00CC68DD" w:rsidTr="006C3589">
        <w:trPr>
          <w:trHeight w:val="250"/>
        </w:trPr>
        <w:tc>
          <w:tcPr>
            <w:tcW w:w="1809" w:type="dxa"/>
          </w:tcPr>
          <w:p w:rsidR="00CC68DD" w:rsidRDefault="00CC68DD">
            <w:pPr>
              <w:pStyle w:val="10"/>
              <w:rPr>
                <w:rFonts w:cs="微软雅黑"/>
                <w:lang w:eastAsia="zh-CN"/>
              </w:rPr>
            </w:pPr>
          </w:p>
        </w:tc>
        <w:tc>
          <w:tcPr>
            <w:tcW w:w="1809" w:type="dxa"/>
          </w:tcPr>
          <w:p w:rsidR="00CC68DD" w:rsidRDefault="00CC68DD">
            <w:pPr>
              <w:pStyle w:val="10"/>
              <w:rPr>
                <w:rFonts w:cs="微软雅黑"/>
              </w:rPr>
            </w:pPr>
          </w:p>
        </w:tc>
        <w:tc>
          <w:tcPr>
            <w:tcW w:w="5238" w:type="dxa"/>
          </w:tcPr>
          <w:p w:rsidR="00CC68DD" w:rsidRDefault="00CC68DD">
            <w:pPr>
              <w:rPr>
                <w:rFonts w:ascii="微软雅黑" w:eastAsia="微软雅黑" w:hAnsi="微软雅黑" w:cs="微软雅黑"/>
                <w:lang w:eastAsia="zh-CN"/>
              </w:rPr>
            </w:pPr>
          </w:p>
        </w:tc>
      </w:tr>
      <w:tr w:rsidR="00CC68DD" w:rsidTr="006C3589">
        <w:trPr>
          <w:trHeight w:val="250"/>
        </w:trPr>
        <w:tc>
          <w:tcPr>
            <w:tcW w:w="1809" w:type="dxa"/>
          </w:tcPr>
          <w:p w:rsidR="00CC68DD" w:rsidRDefault="00CC68DD">
            <w:pPr>
              <w:pStyle w:val="10"/>
              <w:rPr>
                <w:rFonts w:cs="微软雅黑"/>
              </w:rPr>
            </w:pPr>
          </w:p>
        </w:tc>
        <w:tc>
          <w:tcPr>
            <w:tcW w:w="1809" w:type="dxa"/>
          </w:tcPr>
          <w:p w:rsidR="00CC68DD" w:rsidRDefault="00CC68DD">
            <w:pPr>
              <w:pStyle w:val="10"/>
              <w:rPr>
                <w:rFonts w:cs="微软雅黑"/>
              </w:rPr>
            </w:pPr>
          </w:p>
        </w:tc>
        <w:tc>
          <w:tcPr>
            <w:tcW w:w="5238" w:type="dxa"/>
          </w:tcPr>
          <w:p w:rsidR="00CC68DD" w:rsidRDefault="00CC68DD">
            <w:pPr>
              <w:pStyle w:val="10"/>
              <w:rPr>
                <w:rFonts w:cs="微软雅黑"/>
              </w:rPr>
            </w:pPr>
          </w:p>
        </w:tc>
      </w:tr>
      <w:tr w:rsidR="00CC68DD" w:rsidTr="006C3589">
        <w:trPr>
          <w:trHeight w:val="250"/>
        </w:trPr>
        <w:tc>
          <w:tcPr>
            <w:tcW w:w="1809" w:type="dxa"/>
          </w:tcPr>
          <w:p w:rsidR="00CC68DD" w:rsidRDefault="00CC68DD">
            <w:pPr>
              <w:pStyle w:val="10"/>
              <w:rPr>
                <w:rFonts w:cs="微软雅黑"/>
              </w:rPr>
            </w:pPr>
          </w:p>
        </w:tc>
        <w:tc>
          <w:tcPr>
            <w:tcW w:w="1809" w:type="dxa"/>
          </w:tcPr>
          <w:p w:rsidR="00CC68DD" w:rsidRDefault="00CC68DD">
            <w:pPr>
              <w:pStyle w:val="10"/>
              <w:rPr>
                <w:rFonts w:cs="微软雅黑"/>
              </w:rPr>
            </w:pPr>
          </w:p>
        </w:tc>
        <w:tc>
          <w:tcPr>
            <w:tcW w:w="5238" w:type="dxa"/>
          </w:tcPr>
          <w:p w:rsidR="00CC68DD" w:rsidRDefault="00CC68DD">
            <w:pPr>
              <w:rPr>
                <w:rFonts w:ascii="微软雅黑" w:eastAsia="微软雅黑" w:hAnsi="微软雅黑" w:cs="微软雅黑"/>
              </w:rPr>
            </w:pPr>
          </w:p>
        </w:tc>
      </w:tr>
      <w:tr w:rsidR="00CC68DD" w:rsidTr="006C3589">
        <w:trPr>
          <w:trHeight w:val="250"/>
        </w:trPr>
        <w:tc>
          <w:tcPr>
            <w:tcW w:w="1809" w:type="dxa"/>
          </w:tcPr>
          <w:p w:rsidR="00CC68DD" w:rsidRDefault="00CC68DD">
            <w:pPr>
              <w:pStyle w:val="10"/>
              <w:rPr>
                <w:rFonts w:cs="微软雅黑"/>
              </w:rPr>
            </w:pPr>
          </w:p>
        </w:tc>
        <w:tc>
          <w:tcPr>
            <w:tcW w:w="1809" w:type="dxa"/>
          </w:tcPr>
          <w:p w:rsidR="00CC68DD" w:rsidRDefault="00CC68DD">
            <w:pPr>
              <w:pStyle w:val="10"/>
              <w:rPr>
                <w:rFonts w:cs="微软雅黑"/>
              </w:rPr>
            </w:pPr>
          </w:p>
        </w:tc>
        <w:tc>
          <w:tcPr>
            <w:tcW w:w="5238" w:type="dxa"/>
          </w:tcPr>
          <w:p w:rsidR="00CC68DD" w:rsidRDefault="00CC68DD">
            <w:pPr>
              <w:pStyle w:val="10"/>
              <w:rPr>
                <w:rFonts w:cs="微软雅黑"/>
              </w:rPr>
            </w:pPr>
          </w:p>
        </w:tc>
      </w:tr>
      <w:tr w:rsidR="00CC68DD" w:rsidTr="006C3589">
        <w:trPr>
          <w:trHeight w:val="250"/>
        </w:trPr>
        <w:tc>
          <w:tcPr>
            <w:tcW w:w="1809" w:type="dxa"/>
          </w:tcPr>
          <w:p w:rsidR="00CC68DD" w:rsidRDefault="00CC68DD">
            <w:pPr>
              <w:pStyle w:val="10"/>
              <w:rPr>
                <w:rFonts w:cs="微软雅黑"/>
              </w:rPr>
            </w:pPr>
          </w:p>
        </w:tc>
        <w:tc>
          <w:tcPr>
            <w:tcW w:w="1809" w:type="dxa"/>
          </w:tcPr>
          <w:p w:rsidR="00CC68DD" w:rsidRDefault="00CC68DD">
            <w:pPr>
              <w:pStyle w:val="10"/>
              <w:rPr>
                <w:rFonts w:cs="微软雅黑"/>
              </w:rPr>
            </w:pPr>
          </w:p>
        </w:tc>
        <w:tc>
          <w:tcPr>
            <w:tcW w:w="5238" w:type="dxa"/>
          </w:tcPr>
          <w:p w:rsidR="00CC68DD" w:rsidRDefault="00CC68DD">
            <w:pPr>
              <w:pStyle w:val="10"/>
              <w:rPr>
                <w:rFonts w:cs="微软雅黑"/>
              </w:rPr>
            </w:pPr>
          </w:p>
        </w:tc>
      </w:tr>
    </w:tbl>
    <w:p w:rsidR="00CC68DD" w:rsidRDefault="00CC68DD">
      <w:pPr>
        <w:pStyle w:val="Normal2"/>
        <w:ind w:firstLine="0"/>
        <w:rPr>
          <w:rFonts w:ascii="微软雅黑" w:eastAsia="微软雅黑" w:hAnsi="微软雅黑" w:cs="微软雅黑"/>
          <w:lang w:eastAsia="zh-CN"/>
        </w:rPr>
      </w:pPr>
    </w:p>
    <w:p w:rsidR="006C3589" w:rsidRDefault="006C3589">
      <w:pPr>
        <w:pStyle w:val="Normal2"/>
        <w:ind w:firstLine="0"/>
        <w:rPr>
          <w:rFonts w:ascii="微软雅黑" w:eastAsia="微软雅黑" w:hAnsi="微软雅黑" w:cs="微软雅黑"/>
          <w:lang w:eastAsia="zh-CN"/>
        </w:rPr>
      </w:pPr>
    </w:p>
    <w:p w:rsidR="00CC68DD" w:rsidRPr="006C3589" w:rsidRDefault="006C3589" w:rsidP="006C3589">
      <w:pPr>
        <w:pStyle w:val="Normal2"/>
        <w:ind w:firstLine="0"/>
        <w:rPr>
          <w:rFonts w:ascii="微软雅黑" w:eastAsia="微软雅黑" w:hAnsi="微软雅黑" w:cs="微软雅黑"/>
          <w:lang w:eastAsia="zh-CN"/>
        </w:rPr>
      </w:pPr>
      <w:r>
        <w:rPr>
          <w:rFonts w:ascii="微软雅黑" w:eastAsia="微软雅黑" w:hAnsi="微软雅黑" w:cs="微软雅黑" w:hint="eastAsia"/>
          <w:lang w:eastAsia="zh-CN"/>
        </w:rPr>
        <w:t xml:space="preserve">This document is provided as part of </w:t>
      </w:r>
      <w:r w:rsidRPr="006C3589">
        <w:rPr>
          <w:rFonts w:ascii="微软雅黑" w:eastAsia="微软雅黑" w:hAnsi="微软雅黑" w:cs="微软雅黑"/>
          <w:lang w:eastAsia="zh-CN"/>
        </w:rPr>
        <w:t>due diligence</w:t>
      </w:r>
      <w:r>
        <w:rPr>
          <w:rFonts w:ascii="微软雅黑" w:eastAsia="微软雅黑" w:hAnsi="微软雅黑" w:cs="微软雅黑" w:hint="eastAsia"/>
          <w:lang w:eastAsia="zh-CN"/>
        </w:rPr>
        <w:t xml:space="preserve"> materials for Soft-Bank China. Note that all the contents are Hypereal Confidential. If you are not the target reader, please do not read and delete the copy immediately. Hypereal reserves all the rights for situations including but not limit to </w:t>
      </w:r>
      <w:proofErr w:type="spellStart"/>
      <w:r>
        <w:rPr>
          <w:rFonts w:ascii="微软雅黑" w:eastAsia="微软雅黑" w:hAnsi="微软雅黑" w:cs="微软雅黑" w:hint="eastAsia"/>
          <w:lang w:eastAsia="zh-CN"/>
        </w:rPr>
        <w:t>mis</w:t>
      </w:r>
      <w:proofErr w:type="spellEnd"/>
      <w:r>
        <w:rPr>
          <w:rFonts w:ascii="微软雅黑" w:eastAsia="微软雅黑" w:hAnsi="微软雅黑" w:cs="微软雅黑" w:hint="eastAsia"/>
          <w:lang w:eastAsia="zh-CN"/>
        </w:rPr>
        <w:t>-use or intentionally disclosure of this document.</w:t>
      </w: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C68DD" w:rsidRDefault="00CC68DD">
      <w:pPr>
        <w:pStyle w:val="Normal2"/>
        <w:rPr>
          <w:rFonts w:ascii="微软雅黑" w:eastAsia="微软雅黑" w:hAnsi="微软雅黑" w:cs="微软雅黑"/>
          <w:lang w:eastAsia="zh-CN"/>
        </w:rPr>
      </w:pPr>
    </w:p>
    <w:p w:rsidR="00C90AB9" w:rsidRDefault="00C90AB9">
      <w:pPr>
        <w:rPr>
          <w:rFonts w:ascii="微软雅黑" w:eastAsia="微软雅黑" w:hAnsi="微软雅黑" w:cs="微软雅黑"/>
          <w:lang w:eastAsia="zh-CN"/>
        </w:rPr>
      </w:pPr>
      <w:r>
        <w:rPr>
          <w:rFonts w:ascii="微软雅黑" w:eastAsia="微软雅黑" w:hAnsi="微软雅黑" w:cs="微软雅黑"/>
          <w:lang w:eastAsia="zh-CN"/>
        </w:rPr>
        <w:br w:type="page"/>
      </w:r>
    </w:p>
    <w:p w:rsidR="00FC07AE" w:rsidRPr="00FC07AE" w:rsidRDefault="00FC07AE" w:rsidP="00FC07AE">
      <w:pPr>
        <w:rPr>
          <w:lang w:eastAsia="zh-CN"/>
        </w:rPr>
      </w:pPr>
    </w:p>
    <w:p w:rsidR="00E965BD" w:rsidRDefault="00E965BD" w:rsidP="00881D6D">
      <w:pPr>
        <w:pStyle w:val="1"/>
        <w:rPr>
          <w:lang w:eastAsia="zh-CN"/>
        </w:rPr>
      </w:pPr>
      <w:r>
        <w:rPr>
          <w:rFonts w:hint="eastAsia"/>
          <w:lang w:eastAsia="zh-CN"/>
        </w:rPr>
        <w:t>Tracking</w:t>
      </w:r>
      <w:r w:rsidR="00BA1714">
        <w:rPr>
          <w:lang w:eastAsia="zh-CN"/>
        </w:rPr>
        <w:t xml:space="preserve"> Algorithm</w:t>
      </w:r>
    </w:p>
    <w:p w:rsidR="00E965BD" w:rsidRDefault="00E965BD" w:rsidP="00E965BD">
      <w:pPr>
        <w:rPr>
          <w:lang w:eastAsia="zh-CN"/>
        </w:rPr>
      </w:pPr>
    </w:p>
    <w:p w:rsidR="00623EDD" w:rsidRDefault="00623EDD" w:rsidP="00623EDD">
      <w:pPr>
        <w:rPr>
          <w:lang w:eastAsia="zh-CN"/>
        </w:rPr>
      </w:pPr>
      <w:r>
        <w:rPr>
          <w:rFonts w:hint="eastAsia"/>
          <w:lang w:eastAsia="zh-CN"/>
        </w:rPr>
        <w:t xml:space="preserve">In this chapter, </w:t>
      </w:r>
      <w:proofErr w:type="spellStart"/>
      <w:r>
        <w:rPr>
          <w:lang w:eastAsia="zh-CN"/>
        </w:rPr>
        <w:t>Hypereal’s</w:t>
      </w:r>
      <w:proofErr w:type="spellEnd"/>
      <w:r>
        <w:rPr>
          <w:lang w:eastAsia="zh-CN"/>
        </w:rPr>
        <w:t xml:space="preserve"> tracking algorithms are introduced. Given lighthouse data and devices’ IMU (Inertial Measurement U</w:t>
      </w:r>
      <w:r w:rsidRPr="008317AA">
        <w:rPr>
          <w:lang w:eastAsia="zh-CN"/>
        </w:rPr>
        <w:t>nit</w:t>
      </w:r>
      <w:r>
        <w:rPr>
          <w:lang w:eastAsia="zh-CN"/>
        </w:rPr>
        <w:t xml:space="preserve">) data, the tracking algorithm </w:t>
      </w:r>
      <w:r w:rsidRPr="00BA1714">
        <w:rPr>
          <w:lang w:eastAsia="zh-CN"/>
        </w:rPr>
        <w:t>transform</w:t>
      </w:r>
      <w:r>
        <w:rPr>
          <w:lang w:eastAsia="zh-CN"/>
        </w:rPr>
        <w:t xml:space="preserve">s raw data into device’s pose in real world. </w:t>
      </w:r>
    </w:p>
    <w:p w:rsidR="00623EDD" w:rsidRDefault="00623EDD" w:rsidP="00623EDD">
      <w:pPr>
        <w:tabs>
          <w:tab w:val="left" w:pos="5160"/>
        </w:tabs>
        <w:rPr>
          <w:lang w:eastAsia="zh-CN"/>
        </w:rPr>
      </w:pPr>
      <w:r>
        <w:rPr>
          <w:lang w:eastAsia="zh-CN"/>
        </w:rPr>
        <w:tab/>
      </w:r>
    </w:p>
    <w:p w:rsidR="00623EDD" w:rsidRPr="00623EDD" w:rsidRDefault="00623EDD" w:rsidP="00E965BD">
      <w:pPr>
        <w:rPr>
          <w:lang w:eastAsia="zh-CN"/>
        </w:rPr>
      </w:pPr>
      <w:r>
        <w:rPr>
          <w:lang w:eastAsia="zh-CN"/>
        </w:rPr>
        <w:t xml:space="preserve">The tracking algorithm uses some techniques in computer vision and graphics, and some </w:t>
      </w:r>
      <w:r w:rsidRPr="00BA1714">
        <w:rPr>
          <w:lang w:eastAsia="zh-CN"/>
        </w:rPr>
        <w:t>mathematical method</w:t>
      </w:r>
      <w:r>
        <w:rPr>
          <w:lang w:eastAsia="zh-CN"/>
        </w:rPr>
        <w:t>s to solve tracking problem, finally turns the input into device’s pose – translation and rotation, in six degrees of freedom. The device’s pose could be directly applied into 3D engine as game controllers and cameras’ transform.</w:t>
      </w:r>
    </w:p>
    <w:p w:rsidR="00E965BD" w:rsidRDefault="00030105" w:rsidP="00E965BD">
      <w:pPr>
        <w:pStyle w:val="2"/>
        <w:rPr>
          <w:lang w:eastAsia="zh-CN"/>
        </w:rPr>
      </w:pPr>
      <w:r>
        <w:rPr>
          <w:rFonts w:hint="eastAsia"/>
          <w:lang w:eastAsia="zh-CN"/>
        </w:rPr>
        <w:t>System Des</w:t>
      </w:r>
      <w:r>
        <w:rPr>
          <w:lang w:eastAsia="zh-CN"/>
        </w:rPr>
        <w:t>ign</w:t>
      </w:r>
    </w:p>
    <w:p w:rsidR="00E965BD" w:rsidRDefault="00E965BD" w:rsidP="00E965BD">
      <w:pPr>
        <w:rPr>
          <w:lang w:eastAsia="zh-CN"/>
        </w:rPr>
      </w:pPr>
    </w:p>
    <w:p w:rsidR="009708A1" w:rsidRDefault="00C82535" w:rsidP="00E965BD">
      <w:pPr>
        <w:rPr>
          <w:lang w:eastAsia="zh-CN"/>
        </w:rPr>
      </w:pPr>
      <w:r>
        <w:rPr>
          <w:rFonts w:hint="eastAsia"/>
          <w:lang w:eastAsia="zh-CN"/>
        </w:rPr>
        <w:t xml:space="preserve">The tracking algorithm is a component of </w:t>
      </w:r>
      <w:r>
        <w:rPr>
          <w:lang w:eastAsia="zh-CN"/>
        </w:rPr>
        <w:t xml:space="preserve">Hypereal tracking system. It is </w:t>
      </w:r>
      <w:r w:rsidR="009708A1">
        <w:rPr>
          <w:lang w:eastAsia="zh-CN"/>
        </w:rPr>
        <w:t xml:space="preserve">compiled as a shared library (DLL in Windows), and loaded by other component. </w:t>
      </w:r>
    </w:p>
    <w:p w:rsidR="009708A1" w:rsidRDefault="009708A1" w:rsidP="00E965BD">
      <w:pPr>
        <w:rPr>
          <w:lang w:eastAsia="zh-CN"/>
        </w:rPr>
      </w:pPr>
    </w:p>
    <w:p w:rsidR="00C82535" w:rsidRDefault="009708A1" w:rsidP="00E965BD">
      <w:pPr>
        <w:rPr>
          <w:lang w:eastAsia="zh-CN"/>
        </w:rPr>
      </w:pPr>
      <w:r>
        <w:rPr>
          <w:lang w:eastAsia="zh-CN"/>
        </w:rPr>
        <w:t xml:space="preserve">The tracking algorithm provides a simple interface, </w:t>
      </w:r>
      <w:r w:rsidRPr="009708A1">
        <w:rPr>
          <w:i/>
          <w:lang w:eastAsia="zh-CN"/>
        </w:rPr>
        <w:t>TrackingObjectManager</w:t>
      </w:r>
      <w:r>
        <w:rPr>
          <w:lang w:eastAsia="zh-CN"/>
        </w:rPr>
        <w:t xml:space="preserve">, as </w:t>
      </w:r>
      <w:r w:rsidR="006A0FE1">
        <w:rPr>
          <w:lang w:eastAsia="zh-CN"/>
        </w:rPr>
        <w:t>an</w:t>
      </w:r>
      <w:r>
        <w:rPr>
          <w:lang w:eastAsia="zh-CN"/>
        </w:rPr>
        <w:t xml:space="preserve"> </w:t>
      </w:r>
      <w:r w:rsidR="006A0FE1">
        <w:rPr>
          <w:lang w:eastAsia="zh-CN"/>
        </w:rPr>
        <w:t xml:space="preserve">input/output </w:t>
      </w:r>
      <w:r>
        <w:rPr>
          <w:lang w:eastAsia="zh-CN"/>
        </w:rPr>
        <w:t>port receiving hardware’s sensor data and reporting tracking results.</w:t>
      </w:r>
    </w:p>
    <w:p w:rsidR="00C82535" w:rsidRDefault="00C82535" w:rsidP="00E965BD">
      <w:pPr>
        <w:rPr>
          <w:lang w:eastAsia="zh-CN"/>
        </w:rPr>
      </w:pPr>
    </w:p>
    <w:p w:rsidR="008824FF" w:rsidRDefault="006A0FE1" w:rsidP="00E965BD">
      <w:pPr>
        <w:rPr>
          <w:lang w:eastAsia="zh-CN"/>
        </w:rPr>
      </w:pPr>
      <w:r>
        <w:rPr>
          <w:lang w:eastAsia="zh-CN"/>
        </w:rPr>
        <w:t>This component</w:t>
      </w:r>
      <w:r w:rsidR="008824FF">
        <w:rPr>
          <w:lang w:eastAsia="zh-CN"/>
        </w:rPr>
        <w:t xml:space="preserve"> is made of three abstract modules – driver, pre-processing and tracking module.</w:t>
      </w:r>
    </w:p>
    <w:p w:rsidR="008824FF" w:rsidRDefault="0051502B" w:rsidP="00E965BD">
      <w:pPr>
        <w:rPr>
          <w:lang w:eastAsia="zh-CN"/>
        </w:rPr>
      </w:pPr>
      <w:r>
        <w:rPr>
          <w:rFonts w:hint="eastAsia"/>
          <w:lang w:eastAsia="zh-CN"/>
        </w:rPr>
        <w:t>The figure below describes the pipeline of these three modules.</w:t>
      </w:r>
    </w:p>
    <w:p w:rsidR="00E965BD" w:rsidRDefault="00B02F12" w:rsidP="00E965BD">
      <w:pPr>
        <w:rPr>
          <w:lang w:eastAsia="zh-CN"/>
        </w:rPr>
      </w:pPr>
      <w:r>
        <w:rPr>
          <w:lang w:eastAsia="zh-CN"/>
        </w:rPr>
        <w:object w:dxaOrig="9217" w:dyaOrig="6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7pt;height:300.5pt" o:ole="">
            <v:imagedata r:id="rId9" o:title=""/>
          </v:shape>
          <o:OLEObject Type="Embed" ProgID="AcroExch.Document.DC" ShapeID="_x0000_i1025" DrawAspect="Content" ObjectID="_1548241626" r:id="rId10"/>
        </w:object>
      </w:r>
    </w:p>
    <w:p w:rsidR="0051502B" w:rsidRDefault="0051502B" w:rsidP="00030105">
      <w:pPr>
        <w:pStyle w:val="3"/>
        <w:rPr>
          <w:lang w:eastAsia="zh-CN"/>
        </w:rPr>
      </w:pPr>
      <w:r>
        <w:rPr>
          <w:rFonts w:hint="eastAsia"/>
          <w:lang w:eastAsia="zh-CN"/>
        </w:rPr>
        <w:t xml:space="preserve">Driver </w:t>
      </w:r>
      <w:r w:rsidR="00855F3D">
        <w:rPr>
          <w:lang w:eastAsia="zh-CN"/>
        </w:rPr>
        <w:t>M</w:t>
      </w:r>
      <w:r>
        <w:rPr>
          <w:rFonts w:hint="eastAsia"/>
          <w:lang w:eastAsia="zh-CN"/>
        </w:rPr>
        <w:t>odule</w:t>
      </w:r>
    </w:p>
    <w:p w:rsidR="0079356E" w:rsidRDefault="0079356E" w:rsidP="0051502B">
      <w:pPr>
        <w:rPr>
          <w:lang w:val="en-US" w:eastAsia="zh-CN"/>
        </w:rPr>
      </w:pPr>
    </w:p>
    <w:p w:rsidR="0051502B" w:rsidRDefault="0051502B" w:rsidP="0051502B">
      <w:pPr>
        <w:rPr>
          <w:lang w:val="en-US" w:eastAsia="zh-CN"/>
        </w:rPr>
      </w:pPr>
      <w:r>
        <w:rPr>
          <w:rFonts w:hint="eastAsia"/>
          <w:lang w:val="en-US" w:eastAsia="zh-CN"/>
        </w:rPr>
        <w:t xml:space="preserve">Driver module </w:t>
      </w:r>
      <w:r w:rsidR="008317AA">
        <w:rPr>
          <w:lang w:val="en-US" w:eastAsia="zh-CN"/>
        </w:rPr>
        <w:t xml:space="preserve">is not a part of tracking algorithm, but an important row providing light sensor and IMU data. </w:t>
      </w:r>
    </w:p>
    <w:p w:rsidR="00975F30" w:rsidRDefault="00975F30" w:rsidP="0051502B">
      <w:pPr>
        <w:rPr>
          <w:lang w:val="en-US" w:eastAsia="zh-CN"/>
        </w:rPr>
      </w:pPr>
    </w:p>
    <w:p w:rsidR="00E063AF" w:rsidRDefault="00E063AF" w:rsidP="0051502B">
      <w:pPr>
        <w:rPr>
          <w:lang w:val="en-US" w:eastAsia="zh-CN"/>
        </w:rPr>
      </w:pPr>
      <w:r>
        <w:rPr>
          <w:rFonts w:hint="eastAsia"/>
          <w:lang w:val="en-US" w:eastAsia="zh-CN"/>
        </w:rPr>
        <w:t xml:space="preserve">Driver module is in charge of </w:t>
      </w:r>
      <w:r w:rsidR="00881D6D">
        <w:rPr>
          <w:lang w:val="en-US" w:eastAsia="zh-CN"/>
        </w:rPr>
        <w:t>communication with hardware</w:t>
      </w:r>
      <w:r>
        <w:rPr>
          <w:lang w:val="en-US" w:eastAsia="zh-CN"/>
        </w:rPr>
        <w:t xml:space="preserve"> via USB</w:t>
      </w:r>
      <w:r w:rsidR="006A0FE1">
        <w:rPr>
          <w:lang w:val="en-US" w:eastAsia="zh-CN"/>
        </w:rPr>
        <w:t>, maintaining device status a</w:t>
      </w:r>
      <w:r>
        <w:rPr>
          <w:lang w:val="en-US" w:eastAsia="zh-CN"/>
        </w:rPr>
        <w:t>nd forward</w:t>
      </w:r>
      <w:r w:rsidR="006A0FE1">
        <w:rPr>
          <w:lang w:val="en-US" w:eastAsia="zh-CN"/>
        </w:rPr>
        <w:t>ing</w:t>
      </w:r>
      <w:r>
        <w:rPr>
          <w:lang w:val="en-US" w:eastAsia="zh-CN"/>
        </w:rPr>
        <w:t xml:space="preserve"> sensor data </w:t>
      </w:r>
      <w:r w:rsidR="006A0FE1">
        <w:rPr>
          <w:lang w:val="en-US" w:eastAsia="zh-CN"/>
        </w:rPr>
        <w:t>to tracking algorithm, fetching tracking result and reporting to other components.</w:t>
      </w:r>
    </w:p>
    <w:p w:rsidR="00975F30" w:rsidRDefault="00975F30" w:rsidP="0051502B">
      <w:pPr>
        <w:rPr>
          <w:lang w:val="en-US" w:eastAsia="zh-CN"/>
        </w:rPr>
      </w:pPr>
    </w:p>
    <w:p w:rsidR="00E063AF" w:rsidRDefault="00E063AF" w:rsidP="0051502B">
      <w:pPr>
        <w:rPr>
          <w:lang w:val="en-US" w:eastAsia="zh-CN"/>
        </w:rPr>
      </w:pPr>
      <w:r>
        <w:rPr>
          <w:rFonts w:hint="eastAsia"/>
          <w:lang w:val="en-US" w:eastAsia="zh-CN"/>
        </w:rPr>
        <w:t xml:space="preserve">When communicating with tracking algorithm, driver module maintains two </w:t>
      </w:r>
      <w:hyperlink r:id="rId11" w:history="1">
        <w:r w:rsidRPr="00E063AF">
          <w:rPr>
            <w:rStyle w:val="a9"/>
            <w:rFonts w:hint="eastAsia"/>
            <w:lang w:val="en-US" w:eastAsia="zh-CN"/>
          </w:rPr>
          <w:t>ringbuffers</w:t>
        </w:r>
      </w:hyperlink>
      <w:r>
        <w:rPr>
          <w:lang w:val="en-US" w:eastAsia="zh-CN"/>
        </w:rPr>
        <w:t>, as channels of transferring IMU and light sensor packets.</w:t>
      </w:r>
    </w:p>
    <w:p w:rsidR="00975F30" w:rsidRDefault="00975F30" w:rsidP="0051502B">
      <w:pPr>
        <w:rPr>
          <w:lang w:val="en-US" w:eastAsia="zh-CN"/>
        </w:rPr>
      </w:pPr>
    </w:p>
    <w:p w:rsidR="00E063AF" w:rsidRDefault="00E063AF" w:rsidP="0051502B">
      <w:pPr>
        <w:rPr>
          <w:lang w:val="en-US" w:eastAsia="zh-CN"/>
        </w:rPr>
      </w:pPr>
      <w:r>
        <w:rPr>
          <w:lang w:val="en-US" w:eastAsia="zh-CN"/>
        </w:rPr>
        <w:t>The format and structure of the two types of packets is described in hardware chapter.</w:t>
      </w:r>
    </w:p>
    <w:p w:rsidR="00E063AF" w:rsidRDefault="00E063AF" w:rsidP="0051502B">
      <w:pPr>
        <w:rPr>
          <w:lang w:val="en-US" w:eastAsia="zh-CN"/>
        </w:rPr>
      </w:pPr>
    </w:p>
    <w:p w:rsidR="00E063AF" w:rsidRDefault="00A442C5" w:rsidP="00030105">
      <w:pPr>
        <w:pStyle w:val="3"/>
        <w:rPr>
          <w:lang w:eastAsia="zh-CN"/>
        </w:rPr>
      </w:pPr>
      <w:r>
        <w:rPr>
          <w:rFonts w:hint="eastAsia"/>
          <w:lang w:eastAsia="zh-CN"/>
        </w:rPr>
        <w:t>Pre</w:t>
      </w:r>
      <w:r w:rsidR="00855F3D">
        <w:rPr>
          <w:lang w:eastAsia="zh-CN"/>
        </w:rPr>
        <w:t>-</w:t>
      </w:r>
      <w:r>
        <w:rPr>
          <w:rFonts w:hint="eastAsia"/>
          <w:lang w:eastAsia="zh-CN"/>
        </w:rPr>
        <w:t xml:space="preserve">processing </w:t>
      </w:r>
      <w:r w:rsidR="00855F3D">
        <w:rPr>
          <w:lang w:eastAsia="zh-CN"/>
        </w:rPr>
        <w:t>M</w:t>
      </w:r>
      <w:r>
        <w:rPr>
          <w:rFonts w:hint="eastAsia"/>
          <w:lang w:eastAsia="zh-CN"/>
        </w:rPr>
        <w:t>odule</w:t>
      </w:r>
    </w:p>
    <w:p w:rsidR="0079356E" w:rsidRDefault="0079356E" w:rsidP="00A442C5">
      <w:pPr>
        <w:rPr>
          <w:lang w:val="en-US" w:eastAsia="zh-CN"/>
        </w:rPr>
      </w:pPr>
    </w:p>
    <w:p w:rsidR="0022545B" w:rsidRDefault="00A442C5" w:rsidP="00A442C5">
      <w:pPr>
        <w:rPr>
          <w:lang w:val="en-US" w:eastAsia="zh-CN"/>
        </w:rPr>
      </w:pPr>
      <w:r>
        <w:rPr>
          <w:rFonts w:hint="eastAsia"/>
          <w:lang w:val="en-US" w:eastAsia="zh-CN"/>
        </w:rPr>
        <w:t xml:space="preserve">Obviously, the raw </w:t>
      </w:r>
      <w:r w:rsidR="00F1359A">
        <w:rPr>
          <w:lang w:val="en-US" w:eastAsia="zh-CN"/>
        </w:rPr>
        <w:t xml:space="preserve">sensor data cannot </w:t>
      </w:r>
      <w:r w:rsidR="0022545B">
        <w:rPr>
          <w:lang w:val="en-US" w:eastAsia="zh-CN"/>
        </w:rPr>
        <w:t xml:space="preserve">be directly put into pose solving. </w:t>
      </w:r>
      <w:r w:rsidR="006A0FE1">
        <w:rPr>
          <w:lang w:val="en-US" w:eastAsia="zh-CN"/>
        </w:rPr>
        <w:t>T</w:t>
      </w:r>
      <w:r w:rsidR="0022545B">
        <w:rPr>
          <w:lang w:val="en-US" w:eastAsia="zh-CN"/>
        </w:rPr>
        <w:t xml:space="preserve">hey are processed </w:t>
      </w:r>
      <w:r w:rsidR="006A0FE1">
        <w:rPr>
          <w:lang w:val="en-US" w:eastAsia="zh-CN"/>
        </w:rPr>
        <w:t xml:space="preserve">first </w:t>
      </w:r>
      <w:r w:rsidR="0022545B">
        <w:rPr>
          <w:lang w:val="en-US" w:eastAsia="zh-CN"/>
        </w:rPr>
        <w:t>and converted into some physical data. The conversion contains:</w:t>
      </w:r>
    </w:p>
    <w:p w:rsidR="00975F30" w:rsidRDefault="00975F30" w:rsidP="00A442C5">
      <w:pPr>
        <w:rPr>
          <w:lang w:val="en-US" w:eastAsia="zh-CN"/>
        </w:rPr>
      </w:pPr>
    </w:p>
    <w:p w:rsidR="0022545B" w:rsidRDefault="0022545B" w:rsidP="0022545B">
      <w:pPr>
        <w:pStyle w:val="af6"/>
        <w:numPr>
          <w:ilvl w:val="0"/>
          <w:numId w:val="31"/>
        </w:numPr>
        <w:rPr>
          <w:lang w:val="en-US" w:eastAsia="zh-CN"/>
        </w:rPr>
      </w:pPr>
      <w:r>
        <w:rPr>
          <w:lang w:val="en-US" w:eastAsia="zh-CN"/>
        </w:rPr>
        <w:t>IMU data:</w:t>
      </w:r>
    </w:p>
    <w:p w:rsidR="00A442C5" w:rsidRDefault="0022545B" w:rsidP="0022545B">
      <w:pPr>
        <w:pStyle w:val="af6"/>
        <w:numPr>
          <w:ilvl w:val="1"/>
          <w:numId w:val="31"/>
        </w:numPr>
        <w:rPr>
          <w:lang w:val="en-US" w:eastAsia="zh-CN"/>
        </w:rPr>
      </w:pPr>
      <w:r>
        <w:rPr>
          <w:lang w:val="en-US" w:eastAsia="zh-CN"/>
        </w:rPr>
        <w:t>Convert accelerometer’s data into acceleration, in unit of mm/s</w:t>
      </w:r>
      <w:r w:rsidRPr="0022545B">
        <w:rPr>
          <w:vertAlign w:val="superscript"/>
          <w:lang w:val="en-US" w:eastAsia="zh-CN"/>
        </w:rPr>
        <w:t>2</w:t>
      </w:r>
      <w:r>
        <w:rPr>
          <w:lang w:val="en-US" w:eastAsia="zh-CN"/>
        </w:rPr>
        <w:t>.</w:t>
      </w:r>
    </w:p>
    <w:p w:rsidR="0022545B" w:rsidRDefault="0022545B" w:rsidP="0022545B">
      <w:pPr>
        <w:pStyle w:val="af6"/>
        <w:numPr>
          <w:ilvl w:val="1"/>
          <w:numId w:val="31"/>
        </w:numPr>
        <w:rPr>
          <w:lang w:val="en-US" w:eastAsia="zh-CN"/>
        </w:rPr>
      </w:pPr>
      <w:r>
        <w:rPr>
          <w:lang w:val="en-US" w:eastAsia="zh-CN"/>
        </w:rPr>
        <w:t xml:space="preserve">Convert </w:t>
      </w:r>
      <w:r w:rsidRPr="0022545B">
        <w:rPr>
          <w:lang w:val="en-US" w:eastAsia="zh-CN"/>
        </w:rPr>
        <w:t>gyroscope</w:t>
      </w:r>
      <w:r>
        <w:rPr>
          <w:lang w:val="en-US" w:eastAsia="zh-CN"/>
        </w:rPr>
        <w:t>’s data into angular velocity, in unit of radian/s.</w:t>
      </w:r>
    </w:p>
    <w:p w:rsidR="0022545B" w:rsidRDefault="0022545B" w:rsidP="0022545B">
      <w:pPr>
        <w:pStyle w:val="af6"/>
        <w:numPr>
          <w:ilvl w:val="1"/>
          <w:numId w:val="31"/>
        </w:numPr>
        <w:rPr>
          <w:lang w:val="en-US" w:eastAsia="zh-CN"/>
        </w:rPr>
      </w:pPr>
      <w:r>
        <w:rPr>
          <w:rFonts w:hint="eastAsia"/>
          <w:lang w:val="en-US" w:eastAsia="zh-CN"/>
        </w:rPr>
        <w:t xml:space="preserve">Convert </w:t>
      </w:r>
      <w:r w:rsidRPr="0022545B">
        <w:rPr>
          <w:lang w:val="en-US" w:eastAsia="zh-CN"/>
        </w:rPr>
        <w:t>magnetometer</w:t>
      </w:r>
      <w:r>
        <w:rPr>
          <w:lang w:val="en-US" w:eastAsia="zh-CN"/>
        </w:rPr>
        <w:t xml:space="preserve">’s data into </w:t>
      </w:r>
      <w:r w:rsidRPr="0022545B">
        <w:rPr>
          <w:lang w:val="en-US" w:eastAsia="zh-CN"/>
        </w:rPr>
        <w:t>magnetic field intensity</w:t>
      </w:r>
      <w:r>
        <w:rPr>
          <w:lang w:val="en-US" w:eastAsia="zh-CN"/>
        </w:rPr>
        <w:t xml:space="preserve">, in unit of </w:t>
      </w:r>
      <w:r w:rsidRPr="0022545B">
        <w:rPr>
          <w:rFonts w:hint="eastAsia"/>
          <w:lang w:val="en-US" w:eastAsia="zh-CN"/>
        </w:rPr>
        <w:t>µ</w:t>
      </w:r>
      <w:r w:rsidRPr="0022545B">
        <w:rPr>
          <w:lang w:val="en-US" w:eastAsia="zh-CN"/>
        </w:rPr>
        <w:t>T</w:t>
      </w:r>
      <w:r>
        <w:rPr>
          <w:lang w:val="en-US" w:eastAsia="zh-CN"/>
        </w:rPr>
        <w:t>.</w:t>
      </w:r>
    </w:p>
    <w:p w:rsidR="0022545B" w:rsidRDefault="0022545B" w:rsidP="0022545B">
      <w:pPr>
        <w:pStyle w:val="af6"/>
        <w:numPr>
          <w:ilvl w:val="0"/>
          <w:numId w:val="31"/>
        </w:numPr>
        <w:rPr>
          <w:lang w:val="en-US" w:eastAsia="zh-CN"/>
        </w:rPr>
      </w:pPr>
      <w:r>
        <w:rPr>
          <w:lang w:val="en-US" w:eastAsia="zh-CN"/>
        </w:rPr>
        <w:t>Light sensor data:</w:t>
      </w:r>
    </w:p>
    <w:p w:rsidR="0022545B" w:rsidRDefault="0022545B" w:rsidP="0022545B">
      <w:pPr>
        <w:pStyle w:val="af6"/>
        <w:numPr>
          <w:ilvl w:val="1"/>
          <w:numId w:val="31"/>
        </w:numPr>
        <w:rPr>
          <w:lang w:val="en-US" w:eastAsia="zh-CN"/>
        </w:rPr>
      </w:pPr>
      <w:r>
        <w:rPr>
          <w:lang w:val="en-US" w:eastAsia="zh-CN"/>
        </w:rPr>
        <w:t>Convert each light sensor’s time ticks, into angles relative to lighthouse.</w:t>
      </w:r>
    </w:p>
    <w:p w:rsidR="002975AF" w:rsidRDefault="0022545B" w:rsidP="002975AF">
      <w:pPr>
        <w:pStyle w:val="af6"/>
        <w:numPr>
          <w:ilvl w:val="1"/>
          <w:numId w:val="31"/>
        </w:numPr>
        <w:rPr>
          <w:lang w:val="en-US" w:eastAsia="zh-CN"/>
        </w:rPr>
      </w:pPr>
      <w:r>
        <w:rPr>
          <w:lang w:val="en-US" w:eastAsia="zh-CN"/>
        </w:rPr>
        <w:t>Aggregate two a</w:t>
      </w:r>
      <w:r w:rsidRPr="0022545B">
        <w:rPr>
          <w:lang w:val="en-US" w:eastAsia="zh-CN"/>
        </w:rPr>
        <w:t>xes</w:t>
      </w:r>
      <w:r>
        <w:rPr>
          <w:lang w:val="en-US" w:eastAsia="zh-CN"/>
        </w:rPr>
        <w:t xml:space="preserve"> of a lighthouse </w:t>
      </w:r>
      <w:r w:rsidR="002975AF">
        <w:rPr>
          <w:lang w:val="en-US" w:eastAsia="zh-CN"/>
        </w:rPr>
        <w:t xml:space="preserve">into </w:t>
      </w:r>
      <w:proofErr w:type="spellStart"/>
      <w:r w:rsidR="002975AF" w:rsidRPr="002975AF">
        <w:rPr>
          <w:i/>
          <w:lang w:val="en-US" w:eastAsia="zh-CN"/>
        </w:rPr>
        <w:t>HitMap</w:t>
      </w:r>
      <w:proofErr w:type="spellEnd"/>
      <w:r w:rsidR="002975AF">
        <w:rPr>
          <w:lang w:val="en-US" w:eastAsia="zh-CN"/>
        </w:rPr>
        <w:t>, representing which light sensor is hit by which lighthouse, with X and Y angle.</w:t>
      </w:r>
    </w:p>
    <w:p w:rsidR="002975AF" w:rsidRDefault="002975AF" w:rsidP="002975AF">
      <w:pPr>
        <w:rPr>
          <w:lang w:val="en-US" w:eastAsia="zh-CN"/>
        </w:rPr>
      </w:pPr>
    </w:p>
    <w:p w:rsidR="002975AF" w:rsidRDefault="002975AF" w:rsidP="002975AF">
      <w:pPr>
        <w:rPr>
          <w:lang w:val="en-US" w:eastAsia="zh-CN"/>
        </w:rPr>
      </w:pPr>
      <w:r>
        <w:rPr>
          <w:rFonts w:hint="eastAsia"/>
          <w:lang w:val="en-US" w:eastAsia="zh-CN"/>
        </w:rPr>
        <w:t xml:space="preserve">The </w:t>
      </w:r>
      <w:proofErr w:type="spellStart"/>
      <w:r w:rsidRPr="002975AF">
        <w:rPr>
          <w:rFonts w:hint="eastAsia"/>
          <w:i/>
          <w:lang w:val="en-US" w:eastAsia="zh-CN"/>
        </w:rPr>
        <w:t>Hit</w:t>
      </w:r>
      <w:r w:rsidRPr="002975AF">
        <w:rPr>
          <w:i/>
          <w:lang w:val="en-US" w:eastAsia="zh-CN"/>
        </w:rPr>
        <w:t>Map</w:t>
      </w:r>
      <w:proofErr w:type="spellEnd"/>
      <w:r>
        <w:rPr>
          <w:lang w:val="en-US" w:eastAsia="zh-CN"/>
        </w:rPr>
        <w:t xml:space="preserve"> data structure </w:t>
      </w:r>
      <w:r w:rsidR="00CB20E4">
        <w:rPr>
          <w:lang w:val="en-US" w:eastAsia="zh-CN"/>
        </w:rPr>
        <w:t xml:space="preserve">contains information about light sensor’s hit status of lighthouses. </w:t>
      </w:r>
      <w:r w:rsidR="002B348F">
        <w:rPr>
          <w:lang w:val="en-US" w:eastAsia="zh-CN"/>
        </w:rPr>
        <w:t xml:space="preserve">It is used to solve device’s pose, which is described in next </w:t>
      </w:r>
      <w:r w:rsidR="00030105">
        <w:rPr>
          <w:lang w:val="en-US" w:eastAsia="zh-CN"/>
        </w:rPr>
        <w:t>sub-</w:t>
      </w:r>
      <w:r w:rsidR="002B348F">
        <w:rPr>
          <w:lang w:val="en-US" w:eastAsia="zh-CN"/>
        </w:rPr>
        <w:t>section.</w:t>
      </w:r>
    </w:p>
    <w:p w:rsidR="00CB20E4" w:rsidRDefault="00CB20E4" w:rsidP="002975AF">
      <w:pPr>
        <w:rPr>
          <w:lang w:val="en-US" w:eastAsia="zh-CN"/>
        </w:rPr>
      </w:pPr>
    </w:p>
    <w:p w:rsidR="002975AF" w:rsidRDefault="00307E71" w:rsidP="002975AF">
      <w:pPr>
        <w:rPr>
          <w:lang w:val="en-US" w:eastAsia="zh-CN"/>
        </w:rPr>
      </w:pPr>
      <w:r>
        <w:rPr>
          <w:rFonts w:hint="eastAsia"/>
          <w:lang w:val="en-US" w:eastAsia="zh-CN"/>
        </w:rPr>
        <w:t xml:space="preserve">As of IMU data, </w:t>
      </w:r>
      <w:r w:rsidR="006F5449">
        <w:rPr>
          <w:lang w:val="en-US" w:eastAsia="zh-CN"/>
        </w:rPr>
        <w:t xml:space="preserve">acceleration and angular velocity could be used </w:t>
      </w:r>
      <w:r w:rsidR="005C2512">
        <w:rPr>
          <w:lang w:val="en-US" w:eastAsia="zh-CN"/>
        </w:rPr>
        <w:t>to estimate pose, especially rotation.</w:t>
      </w:r>
    </w:p>
    <w:p w:rsidR="005C2512" w:rsidRDefault="00FF5BB5" w:rsidP="002975AF">
      <w:pPr>
        <w:rPr>
          <w:lang w:val="en-US" w:eastAsia="zh-CN"/>
        </w:rPr>
      </w:pPr>
      <w:r>
        <w:rPr>
          <w:lang w:val="en-US" w:eastAsia="zh-CN"/>
        </w:rPr>
        <w:lastRenderedPageBreak/>
        <w:t xml:space="preserve">Because of IMU’s high sample rate (1000Hz) and </w:t>
      </w:r>
      <w:r w:rsidR="00844600">
        <w:rPr>
          <w:lang w:val="en-US" w:eastAsia="zh-CN"/>
        </w:rPr>
        <w:t xml:space="preserve">robustness, IMU data is primarily taken as rotation data source. Tracking algorithm maintains a </w:t>
      </w:r>
      <w:r w:rsidR="00844600" w:rsidRPr="00311464">
        <w:rPr>
          <w:i/>
          <w:lang w:val="en-US" w:eastAsia="zh-CN"/>
        </w:rPr>
        <w:t>Rotation Model</w:t>
      </w:r>
      <w:r w:rsidR="00844600">
        <w:rPr>
          <w:lang w:val="en-US" w:eastAsia="zh-CN"/>
        </w:rPr>
        <w:t>, and</w:t>
      </w:r>
      <w:r w:rsidR="00886EE0">
        <w:rPr>
          <w:lang w:val="en-US" w:eastAsia="zh-CN"/>
        </w:rPr>
        <w:t xml:space="preserve"> integrates </w:t>
      </w:r>
      <w:r w:rsidR="00886EE0" w:rsidRPr="0022545B">
        <w:rPr>
          <w:lang w:val="en-US" w:eastAsia="zh-CN"/>
        </w:rPr>
        <w:t>gyroscope</w:t>
      </w:r>
      <w:r w:rsidR="00886EE0">
        <w:rPr>
          <w:lang w:val="en-US" w:eastAsia="zh-CN"/>
        </w:rPr>
        <w:t>’s angular velocity</w:t>
      </w:r>
      <w:r w:rsidR="00844600">
        <w:rPr>
          <w:lang w:val="en-US" w:eastAsia="zh-CN"/>
        </w:rPr>
        <w:t xml:space="preserve">, resulting </w:t>
      </w:r>
      <w:r w:rsidR="00886EE0">
        <w:rPr>
          <w:lang w:val="en-US" w:eastAsia="zh-CN"/>
        </w:rPr>
        <w:t xml:space="preserve">device’s rotation with </w:t>
      </w:r>
      <w:r w:rsidR="00844600">
        <w:rPr>
          <w:lang w:val="en-US" w:eastAsia="zh-CN"/>
        </w:rPr>
        <w:t>high upd</w:t>
      </w:r>
      <w:r w:rsidR="00886EE0">
        <w:rPr>
          <w:lang w:val="en-US" w:eastAsia="zh-CN"/>
        </w:rPr>
        <w:t>ate rate and very low latency</w:t>
      </w:r>
      <w:r w:rsidR="00844600">
        <w:rPr>
          <w:lang w:val="en-US" w:eastAsia="zh-CN"/>
        </w:rPr>
        <w:t>.</w:t>
      </w:r>
    </w:p>
    <w:p w:rsidR="00844600" w:rsidRDefault="00844600" w:rsidP="002975AF">
      <w:pPr>
        <w:rPr>
          <w:lang w:val="en-US" w:eastAsia="zh-CN"/>
        </w:rPr>
      </w:pPr>
    </w:p>
    <w:p w:rsidR="00311464" w:rsidRDefault="00844600" w:rsidP="002975AF">
      <w:pPr>
        <w:rPr>
          <w:lang w:val="en-US" w:eastAsia="zh-CN"/>
        </w:rPr>
      </w:pPr>
      <w:r>
        <w:rPr>
          <w:lang w:val="en-US" w:eastAsia="zh-CN"/>
        </w:rPr>
        <w:t xml:space="preserve">But IMUs have side effects, </w:t>
      </w:r>
      <w:r w:rsidR="00311464">
        <w:rPr>
          <w:lang w:val="en-US" w:eastAsia="zh-CN"/>
        </w:rPr>
        <w:t xml:space="preserve">they have </w:t>
      </w:r>
      <w:r w:rsidR="00311464" w:rsidRPr="00311464">
        <w:rPr>
          <w:lang w:val="en-US" w:eastAsia="zh-CN"/>
        </w:rPr>
        <w:t>zero drift</w:t>
      </w:r>
      <w:r w:rsidR="00311464">
        <w:rPr>
          <w:lang w:val="en-US" w:eastAsia="zh-CN"/>
        </w:rPr>
        <w:t xml:space="preserve"> that errors increase over time. Also, integration of angular velocity don’t know the device’s initial </w:t>
      </w:r>
      <w:r w:rsidR="000A2F10">
        <w:rPr>
          <w:lang w:val="en-US" w:eastAsia="zh-CN"/>
        </w:rPr>
        <w:t>orientation</w:t>
      </w:r>
      <w:r w:rsidR="00311464">
        <w:rPr>
          <w:lang w:val="en-US" w:eastAsia="zh-CN"/>
        </w:rPr>
        <w:t>, so that the Rotation Model has a constant difference from device’s actual rotation.</w:t>
      </w:r>
    </w:p>
    <w:p w:rsidR="00975F30" w:rsidRDefault="00975F30" w:rsidP="002975AF">
      <w:pPr>
        <w:rPr>
          <w:lang w:val="en-US" w:eastAsia="zh-CN"/>
        </w:rPr>
      </w:pPr>
    </w:p>
    <w:p w:rsidR="00311464" w:rsidRDefault="00311464" w:rsidP="002975AF">
      <w:pPr>
        <w:rPr>
          <w:lang w:val="en-US" w:eastAsia="zh-CN"/>
        </w:rPr>
      </w:pPr>
      <w:r>
        <w:rPr>
          <w:lang w:val="en-US" w:eastAsia="zh-CN"/>
        </w:rPr>
        <w:t>Therefore, the rotation model should be corrected by light sensor’s data, which is sol</w:t>
      </w:r>
      <w:r w:rsidR="009C06A2">
        <w:rPr>
          <w:lang w:val="en-US" w:eastAsia="zh-CN"/>
        </w:rPr>
        <w:t xml:space="preserve">ved in tracking module, and sent </w:t>
      </w:r>
      <w:r>
        <w:rPr>
          <w:lang w:val="en-US" w:eastAsia="zh-CN"/>
        </w:rPr>
        <w:t xml:space="preserve">as </w:t>
      </w:r>
      <w:r w:rsidR="007556D2">
        <w:rPr>
          <w:lang w:val="en-US" w:eastAsia="zh-CN"/>
        </w:rPr>
        <w:t xml:space="preserve">a </w:t>
      </w:r>
      <w:r>
        <w:rPr>
          <w:lang w:val="en-US" w:eastAsia="zh-CN"/>
        </w:rPr>
        <w:t>feedback to Rotation Model.</w:t>
      </w:r>
    </w:p>
    <w:p w:rsidR="00311464" w:rsidRDefault="00311464" w:rsidP="002975AF">
      <w:pPr>
        <w:rPr>
          <w:lang w:val="en-US" w:eastAsia="zh-CN"/>
        </w:rPr>
      </w:pPr>
    </w:p>
    <w:p w:rsidR="00311464" w:rsidRDefault="00311464" w:rsidP="00030105">
      <w:pPr>
        <w:pStyle w:val="3"/>
        <w:rPr>
          <w:lang w:eastAsia="zh-CN"/>
        </w:rPr>
      </w:pPr>
      <w:r>
        <w:rPr>
          <w:rFonts w:hint="eastAsia"/>
          <w:lang w:eastAsia="zh-CN"/>
        </w:rPr>
        <w:t xml:space="preserve">Tracking </w:t>
      </w:r>
      <w:r w:rsidR="00855F3D">
        <w:rPr>
          <w:lang w:eastAsia="zh-CN"/>
        </w:rPr>
        <w:t>M</w:t>
      </w:r>
      <w:r>
        <w:rPr>
          <w:rFonts w:hint="eastAsia"/>
          <w:lang w:eastAsia="zh-CN"/>
        </w:rPr>
        <w:t>odule</w:t>
      </w:r>
    </w:p>
    <w:p w:rsidR="0079356E" w:rsidRDefault="0079356E" w:rsidP="00311464">
      <w:pPr>
        <w:rPr>
          <w:lang w:val="en-US" w:eastAsia="zh-CN"/>
        </w:rPr>
      </w:pPr>
    </w:p>
    <w:p w:rsidR="00311464" w:rsidRDefault="009C06A2" w:rsidP="00311464">
      <w:pPr>
        <w:rPr>
          <w:lang w:val="en-US" w:eastAsia="zh-CN"/>
        </w:rPr>
      </w:pPr>
      <w:r>
        <w:rPr>
          <w:rFonts w:hint="eastAsia"/>
          <w:lang w:val="en-US" w:eastAsia="zh-CN"/>
        </w:rPr>
        <w:t xml:space="preserve">Tracking module is </w:t>
      </w:r>
      <w:r>
        <w:rPr>
          <w:lang w:val="en-US" w:eastAsia="zh-CN"/>
        </w:rPr>
        <w:t xml:space="preserve">the last station of </w:t>
      </w:r>
      <w:r w:rsidR="00DC75B4">
        <w:rPr>
          <w:lang w:val="en-US" w:eastAsia="zh-CN"/>
        </w:rPr>
        <w:t xml:space="preserve">processing </w:t>
      </w:r>
      <w:r>
        <w:rPr>
          <w:lang w:val="en-US" w:eastAsia="zh-CN"/>
        </w:rPr>
        <w:t>sensor data, and they are finally turned into tacking result, as known as device’s translation and rotation.</w:t>
      </w:r>
    </w:p>
    <w:p w:rsidR="00975F30" w:rsidRDefault="00975F30" w:rsidP="00311464">
      <w:pPr>
        <w:rPr>
          <w:lang w:val="en-US" w:eastAsia="zh-CN"/>
        </w:rPr>
      </w:pPr>
    </w:p>
    <w:p w:rsidR="009C06A2" w:rsidRDefault="00095B70" w:rsidP="00311464">
      <w:pPr>
        <w:rPr>
          <w:lang w:val="en-US" w:eastAsia="zh-CN"/>
        </w:rPr>
      </w:pPr>
      <w:r>
        <w:rPr>
          <w:rFonts w:hint="eastAsia"/>
          <w:lang w:val="en-US" w:eastAsia="zh-CN"/>
        </w:rPr>
        <w:t xml:space="preserve">Tracking module mainly receives </w:t>
      </w:r>
      <w:proofErr w:type="spellStart"/>
      <w:r w:rsidRPr="00095B70">
        <w:rPr>
          <w:rFonts w:hint="eastAsia"/>
          <w:i/>
          <w:lang w:val="en-US" w:eastAsia="zh-CN"/>
        </w:rPr>
        <w:t>HitMap</w:t>
      </w:r>
      <w:proofErr w:type="spellEnd"/>
      <w:r>
        <w:rPr>
          <w:rFonts w:hint="eastAsia"/>
          <w:lang w:val="en-US" w:eastAsia="zh-CN"/>
        </w:rPr>
        <w:t xml:space="preserve">. </w:t>
      </w:r>
      <w:r>
        <w:rPr>
          <w:lang w:val="en-US" w:eastAsia="zh-CN"/>
        </w:rPr>
        <w:t xml:space="preserve">Each element of a </w:t>
      </w:r>
      <w:proofErr w:type="spellStart"/>
      <w:r>
        <w:rPr>
          <w:lang w:val="en-US" w:eastAsia="zh-CN"/>
        </w:rPr>
        <w:t>HitMap</w:t>
      </w:r>
      <w:proofErr w:type="spellEnd"/>
      <w:r>
        <w:rPr>
          <w:lang w:val="en-US" w:eastAsia="zh-CN"/>
        </w:rPr>
        <w:t xml:space="preserve"> represents one light sensor is hit by two axes of a lighthouse. </w:t>
      </w:r>
      <w:r w:rsidR="00975F30">
        <w:rPr>
          <w:lang w:val="en-US" w:eastAsia="zh-CN"/>
        </w:rPr>
        <w:t xml:space="preserve">For a lighthouse, </w:t>
      </w:r>
      <w:proofErr w:type="spellStart"/>
      <w:r w:rsidR="00975F30">
        <w:rPr>
          <w:lang w:val="en-US" w:eastAsia="zh-CN"/>
        </w:rPr>
        <w:t>HitMap</w:t>
      </w:r>
      <w:proofErr w:type="spellEnd"/>
      <w:r w:rsidR="00975F30">
        <w:rPr>
          <w:lang w:val="en-US" w:eastAsia="zh-CN"/>
        </w:rPr>
        <w:t xml:space="preserve"> is </w:t>
      </w:r>
      <w:r w:rsidR="006D41B6">
        <w:rPr>
          <w:lang w:val="en-US" w:eastAsia="zh-CN"/>
        </w:rPr>
        <w:t xml:space="preserve">the </w:t>
      </w:r>
      <w:r w:rsidR="00975F30">
        <w:rPr>
          <w:lang w:val="en-US" w:eastAsia="zh-CN"/>
        </w:rPr>
        <w:t xml:space="preserve">projection result of a device’s light sensors, and it could be easily converted to an image, where hit sensors are image points, and lighthouse is a </w:t>
      </w:r>
      <w:r w:rsidR="00975F30" w:rsidRPr="00975F30">
        <w:rPr>
          <w:lang w:val="en-US" w:eastAsia="zh-CN"/>
        </w:rPr>
        <w:t>pinhole camera</w:t>
      </w:r>
      <w:r w:rsidR="00975F30">
        <w:rPr>
          <w:lang w:val="en-US" w:eastAsia="zh-CN"/>
        </w:rPr>
        <w:t>.</w:t>
      </w:r>
    </w:p>
    <w:p w:rsidR="00975F30" w:rsidRDefault="00975F30" w:rsidP="00311464">
      <w:pPr>
        <w:rPr>
          <w:lang w:val="en-US" w:eastAsia="zh-CN"/>
        </w:rPr>
      </w:pPr>
    </w:p>
    <w:p w:rsidR="00975F30" w:rsidRDefault="00975F30" w:rsidP="00311464">
      <w:pPr>
        <w:rPr>
          <w:lang w:val="en-US" w:eastAsia="zh-CN"/>
        </w:rPr>
      </w:pPr>
      <w:r>
        <w:rPr>
          <w:rFonts w:hint="eastAsia"/>
          <w:lang w:val="en-US" w:eastAsia="zh-CN"/>
        </w:rPr>
        <w:t xml:space="preserve">Given </w:t>
      </w:r>
      <w:r>
        <w:rPr>
          <w:lang w:val="en-US" w:eastAsia="zh-CN"/>
        </w:rPr>
        <w:t xml:space="preserve">image points and each point’s position relative to an object, we can solve this problem and get translation and rotation of the </w:t>
      </w:r>
      <w:r w:rsidR="00F15D8D">
        <w:rPr>
          <w:lang w:val="en-US" w:eastAsia="zh-CN"/>
        </w:rPr>
        <w:t xml:space="preserve">object, relative to the camera, which </w:t>
      </w:r>
      <w:r>
        <w:rPr>
          <w:lang w:val="en-US" w:eastAsia="zh-CN"/>
        </w:rPr>
        <w:t xml:space="preserve">is called </w:t>
      </w:r>
      <w:hyperlink r:id="rId12" w:history="1">
        <w:r w:rsidRPr="00975F30">
          <w:rPr>
            <w:rStyle w:val="a9"/>
            <w:lang w:val="en-US" w:eastAsia="zh-CN"/>
          </w:rPr>
          <w:t>Perspective-n-Point problem</w:t>
        </w:r>
      </w:hyperlink>
      <w:r>
        <w:rPr>
          <w:lang w:val="en-US" w:eastAsia="zh-CN"/>
        </w:rPr>
        <w:t xml:space="preserve"> (PnP</w:t>
      </w:r>
      <w:r w:rsidR="00F15D8D">
        <w:rPr>
          <w:lang w:val="en-US" w:eastAsia="zh-CN"/>
        </w:rPr>
        <w:t xml:space="preserve"> problem</w:t>
      </w:r>
      <w:r>
        <w:rPr>
          <w:lang w:val="en-US" w:eastAsia="zh-CN"/>
        </w:rPr>
        <w:t>).</w:t>
      </w:r>
    </w:p>
    <w:p w:rsidR="00F15D8D" w:rsidRDefault="00F15D8D" w:rsidP="00311464">
      <w:pPr>
        <w:rPr>
          <w:lang w:val="en-US" w:eastAsia="zh-CN"/>
        </w:rPr>
      </w:pPr>
    </w:p>
    <w:p w:rsidR="00F15D8D" w:rsidRDefault="00F15D8D" w:rsidP="00311464">
      <w:pPr>
        <w:rPr>
          <w:lang w:val="en-US" w:eastAsia="zh-CN"/>
        </w:rPr>
      </w:pPr>
      <w:r>
        <w:rPr>
          <w:lang w:val="en-US" w:eastAsia="zh-CN"/>
        </w:rPr>
        <w:t xml:space="preserve">The tracking module has multiple strategies to solve PnP, </w:t>
      </w:r>
      <w:r w:rsidR="00FF7D5D">
        <w:rPr>
          <w:lang w:val="en-US" w:eastAsia="zh-CN"/>
        </w:rPr>
        <w:t>depending on the</w:t>
      </w:r>
      <w:r>
        <w:rPr>
          <w:lang w:val="en-US" w:eastAsia="zh-CN"/>
        </w:rPr>
        <w:t xml:space="preserve"> </w:t>
      </w:r>
      <w:r w:rsidR="00FF7D5D">
        <w:rPr>
          <w:lang w:val="en-US" w:eastAsia="zh-CN"/>
        </w:rPr>
        <w:t xml:space="preserve">number of light sensors hit, balancing on accuracy and </w:t>
      </w:r>
      <w:r w:rsidR="004F2E03">
        <w:rPr>
          <w:lang w:val="en-US" w:eastAsia="zh-CN"/>
        </w:rPr>
        <w:t>robustness.</w:t>
      </w:r>
    </w:p>
    <w:p w:rsidR="00F15D8D" w:rsidRDefault="00F15D8D" w:rsidP="00311464">
      <w:pPr>
        <w:rPr>
          <w:lang w:val="en-US" w:eastAsia="zh-CN"/>
        </w:rPr>
      </w:pPr>
    </w:p>
    <w:p w:rsidR="00F15D8D" w:rsidRDefault="00F15D8D" w:rsidP="00426AE1">
      <w:pPr>
        <w:rPr>
          <w:lang w:val="en-US" w:eastAsia="zh-CN"/>
        </w:rPr>
      </w:pPr>
      <w:r>
        <w:rPr>
          <w:lang w:val="en-US" w:eastAsia="zh-CN"/>
        </w:rPr>
        <w:t xml:space="preserve">Besides PnP solving, tracking module applies </w:t>
      </w:r>
      <w:hyperlink r:id="rId13" w:history="1">
        <w:r w:rsidRPr="00F15D8D">
          <w:rPr>
            <w:rStyle w:val="a9"/>
            <w:lang w:val="en-US" w:eastAsia="zh-CN"/>
          </w:rPr>
          <w:t>Kalman Filter</w:t>
        </w:r>
      </w:hyperlink>
      <w:r>
        <w:rPr>
          <w:lang w:val="en-US" w:eastAsia="zh-CN"/>
        </w:rPr>
        <w:t xml:space="preserve"> to its result, reducing </w:t>
      </w:r>
      <w:r w:rsidR="00426AE1">
        <w:rPr>
          <w:lang w:val="en-US" w:eastAsia="zh-CN"/>
        </w:rPr>
        <w:t xml:space="preserve">device’s </w:t>
      </w:r>
      <w:r>
        <w:rPr>
          <w:lang w:val="en-US" w:eastAsia="zh-CN"/>
        </w:rPr>
        <w:t>jitter</w:t>
      </w:r>
      <w:r w:rsidR="00426AE1">
        <w:rPr>
          <w:lang w:val="en-US" w:eastAsia="zh-CN"/>
        </w:rPr>
        <w:t>s</w:t>
      </w:r>
      <w:r>
        <w:rPr>
          <w:lang w:val="en-US" w:eastAsia="zh-CN"/>
        </w:rPr>
        <w:t xml:space="preserve"> and improve tracking smoothness, and </w:t>
      </w:r>
      <w:r w:rsidR="00426AE1">
        <w:rPr>
          <w:lang w:val="en-US" w:eastAsia="zh-CN"/>
        </w:rPr>
        <w:t>provides</w:t>
      </w:r>
      <w:r>
        <w:rPr>
          <w:lang w:val="en-US" w:eastAsia="zh-CN"/>
        </w:rPr>
        <w:t xml:space="preserve"> prediction of translation and rotation</w:t>
      </w:r>
      <w:r w:rsidR="00426AE1">
        <w:rPr>
          <w:lang w:val="en-US" w:eastAsia="zh-CN"/>
        </w:rPr>
        <w:t xml:space="preserve"> in the future</w:t>
      </w:r>
      <w:r>
        <w:rPr>
          <w:lang w:val="en-US" w:eastAsia="zh-CN"/>
        </w:rPr>
        <w:t xml:space="preserve">, for </w:t>
      </w:r>
      <w:hyperlink r:id="rId14" w:history="1">
        <w:r w:rsidRPr="00F15D8D">
          <w:rPr>
            <w:rStyle w:val="a9"/>
            <w:lang w:val="en-US" w:eastAsia="zh-CN"/>
          </w:rPr>
          <w:t>timewarp</w:t>
        </w:r>
      </w:hyperlink>
      <w:r>
        <w:rPr>
          <w:lang w:val="en-US" w:eastAsia="zh-CN"/>
        </w:rPr>
        <w:t xml:space="preserve">. </w:t>
      </w:r>
      <w:r w:rsidR="008A31AB">
        <w:rPr>
          <w:lang w:val="en-US" w:eastAsia="zh-CN"/>
        </w:rPr>
        <w:t>Tracking module is highly extensible, and could be applied with various tracking strategy and optimization.</w:t>
      </w:r>
    </w:p>
    <w:p w:rsidR="00426AE1" w:rsidRDefault="00426AE1" w:rsidP="00426AE1">
      <w:pPr>
        <w:rPr>
          <w:lang w:val="en-US" w:eastAsia="zh-CN"/>
        </w:rPr>
      </w:pPr>
    </w:p>
    <w:p w:rsidR="00623EDD" w:rsidRDefault="00623EDD" w:rsidP="00623EDD">
      <w:pPr>
        <w:pStyle w:val="2"/>
        <w:rPr>
          <w:lang w:eastAsia="zh-CN"/>
        </w:rPr>
      </w:pPr>
      <w:r>
        <w:rPr>
          <w:lang w:eastAsia="zh-CN"/>
        </w:rPr>
        <w:t>Tracking Techniques</w:t>
      </w:r>
    </w:p>
    <w:p w:rsidR="00623EDD" w:rsidRDefault="00623EDD" w:rsidP="00426AE1">
      <w:pPr>
        <w:rPr>
          <w:lang w:eastAsia="zh-CN"/>
        </w:rPr>
      </w:pPr>
    </w:p>
    <w:p w:rsidR="00855F3D" w:rsidRDefault="00855F3D" w:rsidP="00855F3D">
      <w:pPr>
        <w:pStyle w:val="3"/>
        <w:rPr>
          <w:lang w:eastAsia="zh-CN"/>
        </w:rPr>
      </w:pPr>
      <w:r>
        <w:rPr>
          <w:rFonts w:hint="eastAsia"/>
          <w:lang w:eastAsia="zh-CN"/>
        </w:rPr>
        <w:t xml:space="preserve">Laser Scanning and </w:t>
      </w:r>
      <w:proofErr w:type="spellStart"/>
      <w:r>
        <w:rPr>
          <w:lang w:eastAsia="zh-CN"/>
        </w:rPr>
        <w:t>HitMap</w:t>
      </w:r>
      <w:proofErr w:type="spellEnd"/>
    </w:p>
    <w:p w:rsidR="00792C43" w:rsidRDefault="00792C43" w:rsidP="00792C43">
      <w:pPr>
        <w:jc w:val="center"/>
        <w:rPr>
          <w:lang w:eastAsia="zh-CN"/>
        </w:rPr>
      </w:pPr>
      <w:r w:rsidRPr="00986C6D">
        <w:rPr>
          <w:noProof/>
          <w:lang w:val="en-US" w:eastAsia="zh-CN"/>
        </w:rPr>
        <w:drawing>
          <wp:inline distT="0" distB="0" distL="0" distR="0" wp14:anchorId="5FA096BC" wp14:editId="2EC39CA4">
            <wp:extent cx="2397287" cy="1346866"/>
            <wp:effectExtent l="0" t="0" r="3175" b="5715"/>
            <wp:docPr id="6" name="图片 6" descr="C:\Users\xc\AppData\Local\Temp\WeChat Files\18635504195074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c\AppData\Local\Temp\WeChat Files\1863550419507475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0284" cy="1359786"/>
                    </a:xfrm>
                    <a:prstGeom prst="rect">
                      <a:avLst/>
                    </a:prstGeom>
                    <a:noFill/>
                    <a:ln>
                      <a:noFill/>
                    </a:ln>
                  </pic:spPr>
                </pic:pic>
              </a:graphicData>
            </a:graphic>
          </wp:inline>
        </w:drawing>
      </w:r>
      <w:r w:rsidRPr="00986C6D">
        <w:rPr>
          <w:noProof/>
          <w:lang w:val="en-US" w:eastAsia="zh-CN"/>
        </w:rPr>
        <w:drawing>
          <wp:inline distT="0" distB="0" distL="0" distR="0" wp14:anchorId="428D9A97" wp14:editId="4D705DEF">
            <wp:extent cx="2420845" cy="1360102"/>
            <wp:effectExtent l="0" t="0" r="0" b="0"/>
            <wp:docPr id="5" name="图片 5" descr="C:\Users\xc\AppData\Local\Temp\WeChat Files\95613819578525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c\AppData\Local\Temp\WeChat Files\9561381957852575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0845" cy="1360102"/>
                    </a:xfrm>
                    <a:prstGeom prst="rect">
                      <a:avLst/>
                    </a:prstGeom>
                    <a:noFill/>
                    <a:ln>
                      <a:noFill/>
                    </a:ln>
                  </pic:spPr>
                </pic:pic>
              </a:graphicData>
            </a:graphic>
          </wp:inline>
        </w:drawing>
      </w:r>
    </w:p>
    <w:p w:rsidR="00792C43" w:rsidRDefault="00792C43" w:rsidP="00792C43">
      <w:pPr>
        <w:rPr>
          <w:lang w:eastAsia="zh-CN"/>
        </w:rPr>
      </w:pPr>
    </w:p>
    <w:p w:rsidR="00855F3D" w:rsidRDefault="00792C43" w:rsidP="00792C43">
      <w:pPr>
        <w:rPr>
          <w:lang w:eastAsia="zh-CN"/>
        </w:rPr>
      </w:pPr>
      <w:r>
        <w:rPr>
          <w:lang w:eastAsia="zh-CN"/>
        </w:rPr>
        <w:t xml:space="preserve">Here are figures of the hardware devices in </w:t>
      </w:r>
      <w:proofErr w:type="spellStart"/>
      <w:r>
        <w:rPr>
          <w:lang w:eastAsia="zh-CN"/>
        </w:rPr>
        <w:t>Hyperea</w:t>
      </w:r>
      <w:bookmarkStart w:id="0" w:name="_GoBack"/>
      <w:bookmarkEnd w:id="0"/>
      <w:r>
        <w:rPr>
          <w:lang w:eastAsia="zh-CN"/>
        </w:rPr>
        <w:t>l’s</w:t>
      </w:r>
      <w:proofErr w:type="spellEnd"/>
      <w:r>
        <w:rPr>
          <w:lang w:eastAsia="zh-CN"/>
        </w:rPr>
        <w:t xml:space="preserve"> lighthouse tracking approach. The left is a base station containing motors that emit horizontal and vertical sheets of IR light. The right figure shows the photodiodes sensors on the front of the HMD to detect the incident IR light.</w:t>
      </w:r>
    </w:p>
    <w:p w:rsidR="00792C43" w:rsidRDefault="00792C43" w:rsidP="00792C43">
      <w:pPr>
        <w:jc w:val="center"/>
        <w:rPr>
          <w:lang w:eastAsia="zh-CN"/>
        </w:rPr>
      </w:pPr>
      <w:r>
        <w:rPr>
          <w:noProof/>
          <w:lang w:val="en-US" w:eastAsia="zh-CN"/>
        </w:rPr>
        <w:lastRenderedPageBreak/>
        <w:drawing>
          <wp:inline distT="0" distB="0" distL="0" distR="0" wp14:anchorId="1346B323" wp14:editId="1A52EE54">
            <wp:extent cx="2684785" cy="17208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1918" cy="1725422"/>
                    </a:xfrm>
                    <a:prstGeom prst="rect">
                      <a:avLst/>
                    </a:prstGeom>
                    <a:noFill/>
                    <a:ln>
                      <a:noFill/>
                    </a:ln>
                  </pic:spPr>
                </pic:pic>
              </a:graphicData>
            </a:graphic>
          </wp:inline>
        </w:drawing>
      </w:r>
    </w:p>
    <w:p w:rsidR="00792C43" w:rsidRDefault="00792C43" w:rsidP="00792C43">
      <w:pPr>
        <w:rPr>
          <w:lang w:eastAsia="zh-CN"/>
        </w:rPr>
      </w:pPr>
      <w:r w:rsidRPr="00792C43">
        <w:rPr>
          <w:lang w:eastAsia="zh-CN"/>
        </w:rPr>
        <w:t xml:space="preserve">Above figure is a 2D view of the angular sweep of the IR stripe in our laser-based tracking approach. This could correspond to a top-down view, in which a vertical stripe spins with a yaw rotation about the base. </w:t>
      </w:r>
    </w:p>
    <w:p w:rsidR="00792C43" w:rsidRDefault="00792C43" w:rsidP="00792C43">
      <w:pPr>
        <w:rPr>
          <w:lang w:eastAsia="zh-CN"/>
        </w:rPr>
      </w:pPr>
    </w:p>
    <w:p w:rsidR="00792C43" w:rsidRDefault="00792C43" w:rsidP="00792C43">
      <w:pPr>
        <w:rPr>
          <w:lang w:eastAsia="zh-CN"/>
        </w:rPr>
      </w:pPr>
      <w:r w:rsidRPr="00792C43">
        <w:rPr>
          <w:lang w:eastAsia="zh-CN"/>
        </w:rPr>
        <w:t xml:space="preserve">In this case, the angular locations in the horizontal direction are observed, similar to column coordinates of a camera image. This could also correspond to a side view, in which case the vertical stripe spins with a pitch rotation and the angular locations in the vertical direction. </w:t>
      </w:r>
    </w:p>
    <w:p w:rsidR="00792C43" w:rsidRDefault="00792C43" w:rsidP="00792C43">
      <w:pPr>
        <w:rPr>
          <w:lang w:eastAsia="zh-CN"/>
        </w:rPr>
      </w:pPr>
    </w:p>
    <w:p w:rsidR="00792C43" w:rsidRDefault="00792C43" w:rsidP="00792C43">
      <w:pPr>
        <w:rPr>
          <w:lang w:eastAsia="zh-CN"/>
        </w:rPr>
      </w:pPr>
      <w:r w:rsidRPr="00792C43">
        <w:rPr>
          <w:lang w:eastAsia="zh-CN"/>
        </w:rPr>
        <w:t>As the beam hits the photodiodes, the direction is known because of the spinning rate and time since the scan beginning which is wirelessly synchronized. Below we will show it could become a well formulated problem.</w:t>
      </w:r>
    </w:p>
    <w:p w:rsidR="00792C43" w:rsidRDefault="00792C43" w:rsidP="00792C43">
      <w:pPr>
        <w:rPr>
          <w:lang w:eastAsia="zh-CN"/>
        </w:rPr>
      </w:pPr>
    </w:p>
    <w:p w:rsidR="00792C43" w:rsidRDefault="00792C43" w:rsidP="00792C43">
      <w:pPr>
        <w:jc w:val="center"/>
        <w:rPr>
          <w:lang w:eastAsia="zh-CN"/>
        </w:rPr>
      </w:pPr>
      <w:r>
        <w:rPr>
          <w:noProof/>
          <w:lang w:val="en-US" w:eastAsia="zh-CN"/>
        </w:rPr>
        <w:drawing>
          <wp:inline distT="0" distB="0" distL="0" distR="0" wp14:anchorId="1BEEF2C9" wp14:editId="38E4D96B">
            <wp:extent cx="3879850" cy="226783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ul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7789" cy="2272480"/>
                    </a:xfrm>
                    <a:prstGeom prst="rect">
                      <a:avLst/>
                    </a:prstGeom>
                  </pic:spPr>
                </pic:pic>
              </a:graphicData>
            </a:graphic>
          </wp:inline>
        </w:drawing>
      </w:r>
    </w:p>
    <w:p w:rsidR="000777C6" w:rsidRDefault="00792C43" w:rsidP="00792C43">
      <w:pPr>
        <w:rPr>
          <w:lang w:eastAsia="zh-CN"/>
        </w:rPr>
      </w:pPr>
      <w:r w:rsidRPr="00792C43">
        <w:rPr>
          <w:rFonts w:hint="eastAsia"/>
          <w:lang w:eastAsia="zh-CN"/>
        </w:rPr>
        <w:t xml:space="preserve">As shown in the above figure, assuming a tracking object undergoes a rigid </w:t>
      </w:r>
      <w:r w:rsidRPr="00792C43">
        <w:rPr>
          <w:lang w:eastAsia="zh-CN"/>
        </w:rPr>
        <w:t>transformation</w:t>
      </w:r>
      <m:oMath>
        <m:r>
          <m:rPr>
            <m:sty m:val="p"/>
          </m:rPr>
          <w:rPr>
            <w:rFonts w:ascii="Cambria Math" w:hAnsi="Cambria Math"/>
            <w:lang w:eastAsia="zh-CN"/>
          </w:rPr>
          <m:t>[R</m:t>
        </m:r>
        <m:d>
          <m:dPr>
            <m:ctrlPr>
              <w:rPr>
                <w:rFonts w:ascii="Cambria Math" w:hAnsi="Cambria Math"/>
                <w:lang w:eastAsia="zh-CN"/>
              </w:rPr>
            </m:ctrlPr>
          </m:dPr>
          <m:e>
            <m:r>
              <m:rPr>
                <m:sty m:val="b"/>
              </m:rPr>
              <w:rPr>
                <w:rFonts w:ascii="Cambria Math" w:hAnsi="Cambria Math"/>
                <w:lang w:eastAsia="zh-CN"/>
              </w:rPr>
              <m:t>ω</m:t>
            </m:r>
          </m:e>
        </m:d>
        <m:r>
          <m:rPr>
            <m:sty m:val="p"/>
          </m:rPr>
          <w:rPr>
            <w:rFonts w:ascii="Cambria Math" w:hAnsi="Cambria Math"/>
            <w:lang w:eastAsia="zh-CN"/>
          </w:rPr>
          <m:t>,</m:t>
        </m:r>
        <m:r>
          <m:rPr>
            <m:sty m:val="b"/>
          </m:rPr>
          <w:rPr>
            <w:rFonts w:ascii="Cambria Math" w:hAnsi="Cambria Math"/>
            <w:lang w:eastAsia="zh-CN"/>
          </w:rPr>
          <m:t>t</m:t>
        </m:r>
        <m:r>
          <m:rPr>
            <m:sty m:val="p"/>
          </m:rPr>
          <w:rPr>
            <w:rFonts w:ascii="Cambria Math" w:hAnsi="Cambria Math"/>
            <w:lang w:eastAsia="zh-CN"/>
          </w:rPr>
          <m:t>]</m:t>
        </m:r>
      </m:oMath>
      <w:r w:rsidRPr="00792C43">
        <w:rPr>
          <w:rFonts w:hint="eastAsia"/>
          <w:lang w:eastAsia="zh-CN"/>
        </w:rPr>
        <w:t xml:space="preserve">, </w:t>
      </w:r>
      <w:r w:rsidRPr="00792C43">
        <w:rPr>
          <w:lang w:eastAsia="zh-CN"/>
        </w:rPr>
        <w:t xml:space="preserve">where </w:t>
      </w:r>
      <m:oMath>
        <m:r>
          <m:rPr>
            <m:sty m:val="b"/>
          </m:rPr>
          <w:rPr>
            <w:rFonts w:ascii="Cambria Math" w:hAnsi="Cambria Math"/>
            <w:lang w:eastAsia="zh-CN"/>
          </w:rPr>
          <m:t>ω</m:t>
        </m:r>
      </m:oMath>
      <w:r w:rsidRPr="00792C43">
        <w:rPr>
          <w:lang w:eastAsia="zh-CN"/>
        </w:rPr>
        <w:t xml:space="preserve"> is the axis–angle representation of the rotation and </w:t>
      </w:r>
      <m:oMath>
        <m:r>
          <m:rPr>
            <m:sty m:val="b"/>
          </m:rPr>
          <w:rPr>
            <w:rFonts w:ascii="Cambria Math" w:hAnsi="Cambria Math"/>
            <w:lang w:eastAsia="zh-CN"/>
          </w:rPr>
          <m:t>t</m:t>
        </m:r>
      </m:oMath>
      <w:r w:rsidRPr="00792C43">
        <w:rPr>
          <w:lang w:eastAsia="zh-CN"/>
        </w:rPr>
        <w:t xml:space="preserve"> is the translation component.</w:t>
      </w:r>
      <w:r>
        <w:rPr>
          <w:lang w:eastAsia="zh-CN"/>
        </w:rPr>
        <w:t xml:space="preserve"> Let </w:t>
      </w:r>
      <m:oMath>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∈[0,</m:t>
        </m:r>
        <m:r>
          <w:rPr>
            <w:rFonts w:ascii="Cambria Math" w:hAnsi="Cambria Math"/>
            <w:lang w:eastAsia="zh-CN"/>
          </w:rPr>
          <m:t>n</m:t>
        </m:r>
        <m:r>
          <m:rPr>
            <m:sty m:val="p"/>
          </m:rPr>
          <w:rPr>
            <w:rFonts w:ascii="Cambria Math" w:hAnsi="Cambria Math"/>
            <w:lang w:eastAsia="zh-CN"/>
          </w:rPr>
          <m:t>]</m:t>
        </m:r>
      </m:oMath>
      <w:r>
        <w:rPr>
          <w:lang w:eastAsia="zh-CN"/>
        </w:rPr>
        <w:t xml:space="preserve"> denote the positions of the p</w:t>
      </w:r>
      <w:r w:rsidRPr="00987C00">
        <w:rPr>
          <w:lang w:eastAsia="zh-CN"/>
        </w:rPr>
        <w:t xml:space="preserve">hotodiodes </w:t>
      </w:r>
      <w:r>
        <w:rPr>
          <w:lang w:eastAsia="zh-CN"/>
        </w:rPr>
        <w:t>sensors attached on the object. For each sensor, we can get the lighthouse signals</w:t>
      </w:r>
      <m:oMath>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i</m:t>
                </m:r>
              </m:sub>
            </m:sSub>
          </m:e>
        </m:d>
      </m:oMath>
      <w:r>
        <w:rPr>
          <w:lang w:eastAsia="zh-CN"/>
        </w:rPr>
        <w:t xml:space="preserve">, </w:t>
      </w:r>
      <w:r w:rsidR="001B032F">
        <w:rPr>
          <w:lang w:eastAsia="zh-CN"/>
        </w:rPr>
        <w:t xml:space="preserve">and </w:t>
      </w:r>
      <w:r w:rsidR="000777C6">
        <w:rPr>
          <w:lang w:eastAsia="zh-CN"/>
        </w:rPr>
        <w:t>it could be projected to a plane, and get an image point on this plane:</w:t>
      </w:r>
    </w:p>
    <w:p w:rsidR="00422C40" w:rsidRDefault="00881D6D" w:rsidP="00422C40">
      <w:pPr>
        <w:jc w:val="center"/>
        <w:rPr>
          <w:lang w:eastAsia="zh-CN"/>
        </w:rPr>
      </w:pPr>
      <m:oMathPara>
        <m:oMath>
          <m:sSub>
            <m:sSubPr>
              <m:ctrlPr>
                <w:rPr>
                  <w:rFonts w:ascii="Cambria Math" w:eastAsia="Cambria Math" w:hAnsi="Cambria Math"/>
                  <w:i/>
                  <w:lang w:eastAsia="zh-CN"/>
                </w:rPr>
              </m:ctrlPr>
            </m:sSubPr>
            <m:e>
              <m:r>
                <w:rPr>
                  <w:rFonts w:ascii="Cambria Math" w:eastAsia="Cambria Math" w:hAnsi="Cambria Math"/>
                  <w:lang w:eastAsia="zh-CN"/>
                </w:rPr>
                <m:t>x</m:t>
              </m:r>
            </m:e>
            <m:sub>
              <m:r>
                <w:rPr>
                  <w:rFonts w:ascii="Cambria Math" w:eastAsia="Cambria Math" w:hAnsi="Cambria Math"/>
                  <w:lang w:eastAsia="zh-CN"/>
                </w:rPr>
                <m:t>i</m:t>
              </m:r>
            </m:sub>
          </m:sSub>
          <m:r>
            <w:rPr>
              <w:rFonts w:ascii="Cambria Math" w:eastAsia="Cambria Math" w:hAnsi="Cambria Math"/>
              <w:lang w:eastAsia="zh-CN"/>
            </w:rPr>
            <m:t xml:space="preserve">= </m:t>
          </m:r>
          <m:f>
            <m:fPr>
              <m:ctrlPr>
                <w:rPr>
                  <w:rFonts w:ascii="Cambria Math" w:eastAsia="Cambria Math" w:hAnsi="Cambria Math"/>
                  <w:i/>
                  <w:lang w:eastAsia="zh-CN"/>
                </w:rPr>
              </m:ctrlPr>
            </m:fPr>
            <m:num>
              <m:r>
                <w:rPr>
                  <w:rFonts w:ascii="Cambria Math" w:eastAsia="Cambria Math" w:hAnsi="Cambria Math"/>
                  <w:lang w:eastAsia="zh-CN"/>
                </w:rPr>
                <m:t>1</m:t>
              </m:r>
            </m:num>
            <m:den>
              <m:func>
                <m:funcPr>
                  <m:ctrlPr>
                    <w:rPr>
                      <w:rFonts w:ascii="Cambria Math" w:eastAsia="Cambria Math" w:hAnsi="Cambria Math"/>
                      <w:i/>
                      <w:lang w:eastAsia="zh-CN"/>
                    </w:rPr>
                  </m:ctrlPr>
                </m:funcPr>
                <m:fName>
                  <m:r>
                    <m:rPr>
                      <m:sty m:val="p"/>
                    </m:rPr>
                    <w:rPr>
                      <w:rFonts w:ascii="Cambria Math" w:eastAsia="Cambria Math" w:hAnsi="Cambria Math"/>
                    </w:rPr>
                    <m:t>tan</m:t>
                  </m:r>
                </m:fName>
                <m:e>
                  <m:sSub>
                    <m:sSubPr>
                      <m:ctrlPr>
                        <w:rPr>
                          <w:rFonts w:ascii="Cambria Math" w:eastAsia="Cambria Math" w:hAnsi="Cambria Math"/>
                          <w:i/>
                          <w:lang w:eastAsia="zh-CN"/>
                        </w:rPr>
                      </m:ctrlPr>
                    </m:sSubPr>
                    <m:e>
                      <m:r>
                        <w:rPr>
                          <w:rFonts w:ascii="Cambria Math" w:eastAsia="Cambria Math" w:hAnsi="Cambria Math"/>
                          <w:lang w:eastAsia="zh-CN"/>
                        </w:rPr>
                        <m:t>α</m:t>
                      </m:r>
                    </m:e>
                    <m:sub>
                      <m:r>
                        <w:rPr>
                          <w:rFonts w:ascii="Cambria Math" w:eastAsia="Cambria Math" w:hAnsi="Cambria Math"/>
                          <w:lang w:eastAsia="zh-CN"/>
                        </w:rPr>
                        <m:t>i</m:t>
                      </m:r>
                    </m:sub>
                  </m:sSub>
                </m:e>
              </m:func>
            </m:den>
          </m:f>
        </m:oMath>
      </m:oMathPara>
    </w:p>
    <w:p w:rsidR="00422C40" w:rsidRDefault="00881D6D" w:rsidP="00422C40">
      <w:pPr>
        <w:jc w:val="center"/>
        <w:rPr>
          <w:lang w:eastAsia="zh-CN"/>
        </w:rPr>
      </w:pPr>
      <m:oMathPara>
        <m:oMath>
          <m:sSub>
            <m:sSubPr>
              <m:ctrlPr>
                <w:rPr>
                  <w:rFonts w:ascii="Cambria Math" w:eastAsia="Cambria Math" w:hAnsi="Cambria Math"/>
                  <w:i/>
                  <w:lang w:eastAsia="zh-CN"/>
                </w:rPr>
              </m:ctrlPr>
            </m:sSubPr>
            <m:e>
              <m:r>
                <w:rPr>
                  <w:rFonts w:ascii="Cambria Math" w:eastAsia="Cambria Math" w:hAnsi="Cambria Math"/>
                  <w:lang w:eastAsia="zh-CN"/>
                </w:rPr>
                <m:t>y</m:t>
              </m:r>
            </m:e>
            <m:sub>
              <m:r>
                <w:rPr>
                  <w:rFonts w:ascii="Cambria Math" w:eastAsia="Cambria Math" w:hAnsi="Cambria Math"/>
                  <w:lang w:eastAsia="zh-CN"/>
                </w:rPr>
                <m:t>i</m:t>
              </m:r>
            </m:sub>
          </m:sSub>
          <m:r>
            <w:rPr>
              <w:rFonts w:ascii="Cambria Math" w:eastAsia="Cambria Math" w:hAnsi="Cambria Math"/>
              <w:lang w:eastAsia="zh-CN"/>
            </w:rPr>
            <m:t xml:space="preserve">= </m:t>
          </m:r>
          <m:f>
            <m:fPr>
              <m:ctrlPr>
                <w:rPr>
                  <w:rFonts w:ascii="Cambria Math" w:eastAsia="Cambria Math" w:hAnsi="Cambria Math"/>
                  <w:i/>
                  <w:lang w:eastAsia="zh-CN"/>
                </w:rPr>
              </m:ctrlPr>
            </m:fPr>
            <m:num>
              <m:r>
                <w:rPr>
                  <w:rFonts w:ascii="Cambria Math" w:eastAsia="Cambria Math" w:hAnsi="Cambria Math"/>
                  <w:lang w:eastAsia="zh-CN"/>
                </w:rPr>
                <m:t>1</m:t>
              </m:r>
            </m:num>
            <m:den>
              <m:func>
                <m:funcPr>
                  <m:ctrlPr>
                    <w:rPr>
                      <w:rFonts w:ascii="Cambria Math" w:eastAsia="Cambria Math" w:hAnsi="Cambria Math"/>
                      <w:i/>
                      <w:lang w:eastAsia="zh-CN"/>
                    </w:rPr>
                  </m:ctrlPr>
                </m:funcPr>
                <m:fName>
                  <m:r>
                    <m:rPr>
                      <m:sty m:val="p"/>
                    </m:rPr>
                    <w:rPr>
                      <w:rFonts w:ascii="Cambria Math" w:eastAsia="Cambria Math" w:hAnsi="Cambria Math"/>
                    </w:rPr>
                    <m:t>tan</m:t>
                  </m:r>
                </m:fName>
                <m:e>
                  <m:sSub>
                    <m:sSubPr>
                      <m:ctrlPr>
                        <w:rPr>
                          <w:rFonts w:ascii="Cambria Math" w:eastAsia="Cambria Math" w:hAnsi="Cambria Math"/>
                          <w:i/>
                          <w:lang w:eastAsia="zh-CN"/>
                        </w:rPr>
                      </m:ctrlPr>
                    </m:sSubPr>
                    <m:e>
                      <m:r>
                        <w:rPr>
                          <w:rFonts w:ascii="Cambria Math" w:eastAsia="Cambria Math" w:hAnsi="Cambria Math"/>
                          <w:lang w:eastAsia="zh-CN"/>
                        </w:rPr>
                        <m:t>β</m:t>
                      </m:r>
                    </m:e>
                    <m:sub>
                      <m:r>
                        <w:rPr>
                          <w:rFonts w:ascii="Cambria Math" w:eastAsia="Cambria Math" w:hAnsi="Cambria Math"/>
                          <w:lang w:eastAsia="zh-CN"/>
                        </w:rPr>
                        <m:t>i</m:t>
                      </m:r>
                    </m:sub>
                  </m:sSub>
                </m:e>
              </m:func>
            </m:den>
          </m:f>
        </m:oMath>
      </m:oMathPara>
    </w:p>
    <w:p w:rsidR="00422C40" w:rsidRDefault="00422C40" w:rsidP="00422C40">
      <w:pPr>
        <w:rPr>
          <w:lang w:eastAsia="zh-CN"/>
        </w:rPr>
      </w:pPr>
    </w:p>
    <w:p w:rsidR="00422C40" w:rsidRDefault="00422C40" w:rsidP="00422C40">
      <w:pPr>
        <w:rPr>
          <w:lang w:eastAsia="zh-CN"/>
        </w:rPr>
      </w:pPr>
      <w:r>
        <w:rPr>
          <w:rFonts w:hint="eastAsia"/>
          <w:lang w:eastAsia="zh-CN"/>
        </w:rPr>
        <w:t>Given each sensor</w:t>
      </w:r>
      <w:r>
        <w:rPr>
          <w:lang w:eastAsia="zh-CN"/>
        </w:rPr>
        <w:t xml:space="preserve">’s hit on image plane, namely </w:t>
      </w:r>
      <w:proofErr w:type="spellStart"/>
      <w:r w:rsidRPr="00422C40">
        <w:rPr>
          <w:i/>
          <w:lang w:eastAsia="zh-CN"/>
        </w:rPr>
        <w:t>HitMap</w:t>
      </w:r>
      <w:proofErr w:type="spellEnd"/>
      <w:r>
        <w:rPr>
          <w:lang w:eastAsia="zh-CN"/>
        </w:rPr>
        <w:t>, and each sensor’s position in device coordinate, we could regard it as PnP problem, and discuss this on next sub-section.</w:t>
      </w:r>
    </w:p>
    <w:p w:rsidR="00422C40" w:rsidRPr="00422C40" w:rsidRDefault="00422C40" w:rsidP="00422C40">
      <w:pPr>
        <w:pStyle w:val="3"/>
        <w:rPr>
          <w:lang w:eastAsia="zh-CN"/>
        </w:rPr>
      </w:pPr>
      <w:r>
        <w:rPr>
          <w:rFonts w:hint="eastAsia"/>
          <w:lang w:eastAsia="zh-CN"/>
        </w:rPr>
        <w:t>PnP Problem</w:t>
      </w:r>
    </w:p>
    <w:p w:rsidR="00422C40" w:rsidRDefault="00422C40" w:rsidP="00792C43">
      <w:pPr>
        <w:rPr>
          <w:lang w:val="en-US" w:eastAsia="zh-CN"/>
        </w:rPr>
      </w:pPr>
      <w:r>
        <w:rPr>
          <w:rFonts w:hint="eastAsia"/>
          <w:lang w:val="en-US" w:eastAsia="zh-CN"/>
        </w:rPr>
        <w:t>PnP problem is defined as:</w:t>
      </w:r>
    </w:p>
    <w:p w:rsidR="00422C40" w:rsidRDefault="00422C40" w:rsidP="00792C43">
      <w:pPr>
        <w:rPr>
          <w:lang w:val="en-US" w:eastAsia="zh-CN"/>
        </w:rPr>
      </w:pPr>
    </w:p>
    <w:p w:rsidR="00792C43" w:rsidRDefault="00422C40" w:rsidP="00792C43">
      <w:pPr>
        <w:rPr>
          <w:lang w:val="en-US" w:eastAsia="zh-CN"/>
        </w:rPr>
      </w:pPr>
      <w:r>
        <w:rPr>
          <w:lang w:val="en-US" w:eastAsia="zh-CN"/>
        </w:rPr>
        <w:t>“</w:t>
      </w:r>
      <w:r w:rsidRPr="00422C40">
        <w:rPr>
          <w:lang w:val="en-US" w:eastAsia="zh-CN"/>
        </w:rPr>
        <w:t>Perspective-n-Point is the problem of estimating the pose of a calibrated camera given a set of n 3D points in the world and their corresponding 2D projections in the image. The camera pose consists of 6 degrees-of-freedom (DOF) which are made up of the rotation (roll, pitch, and yaw) and 3D translation of the camera with respect to the world</w:t>
      </w:r>
      <w:r>
        <w:rPr>
          <w:lang w:val="en-US" w:eastAsia="zh-CN"/>
        </w:rPr>
        <w:t xml:space="preserve">.” </w:t>
      </w:r>
      <w:r w:rsidR="00905554">
        <w:rPr>
          <w:lang w:val="en-US" w:eastAsia="zh-CN"/>
        </w:rPr>
        <w:t xml:space="preserve">(From </w:t>
      </w:r>
      <w:hyperlink r:id="rId19" w:history="1">
        <w:r w:rsidR="00905554" w:rsidRPr="00905554">
          <w:rPr>
            <w:rStyle w:val="a9"/>
            <w:lang w:val="en-US" w:eastAsia="zh-CN"/>
          </w:rPr>
          <w:t>wikipedia</w:t>
        </w:r>
      </w:hyperlink>
      <w:r w:rsidR="00905554">
        <w:rPr>
          <w:lang w:val="en-US" w:eastAsia="zh-CN"/>
        </w:rPr>
        <w:t>)</w:t>
      </w:r>
    </w:p>
    <w:p w:rsidR="00905554" w:rsidRDefault="00905554" w:rsidP="00792C43">
      <w:pPr>
        <w:rPr>
          <w:lang w:val="en-US" w:eastAsia="zh-CN"/>
        </w:rPr>
      </w:pPr>
    </w:p>
    <w:p w:rsidR="00905554" w:rsidRDefault="00905554" w:rsidP="00905554">
      <w:pPr>
        <w:rPr>
          <w:lang w:val="en-US" w:eastAsia="zh-CN"/>
        </w:rPr>
      </w:pPr>
      <w:r>
        <w:rPr>
          <w:rFonts w:hint="eastAsia"/>
          <w:lang w:val="en-US" w:eastAsia="zh-CN"/>
        </w:rPr>
        <w:lastRenderedPageBreak/>
        <w:t xml:space="preserve">We </w:t>
      </w:r>
      <w:r>
        <w:rPr>
          <w:lang w:val="en-US" w:eastAsia="zh-CN"/>
        </w:rPr>
        <w:t xml:space="preserve">use </w:t>
      </w:r>
      <w:hyperlink r:id="rId20" w:history="1">
        <w:r w:rsidRPr="00905554">
          <w:rPr>
            <w:rStyle w:val="a9"/>
            <w:lang w:val="en-US" w:eastAsia="zh-CN"/>
          </w:rPr>
          <w:t>EPnP</w:t>
        </w:r>
      </w:hyperlink>
      <w:r>
        <w:rPr>
          <w:lang w:val="en-US" w:eastAsia="zh-CN"/>
        </w:rPr>
        <w:t xml:space="preserve"> to solve device’s pose on initial status, which requires 3 or more perspective points. And for consequence </w:t>
      </w:r>
      <w:proofErr w:type="spellStart"/>
      <w:r>
        <w:rPr>
          <w:lang w:val="en-US" w:eastAsia="zh-CN"/>
        </w:rPr>
        <w:t>HitMaps</w:t>
      </w:r>
      <w:proofErr w:type="spellEnd"/>
      <w:r>
        <w:rPr>
          <w:lang w:val="en-US" w:eastAsia="zh-CN"/>
        </w:rPr>
        <w:t xml:space="preserve">, we could choose either </w:t>
      </w:r>
      <w:proofErr w:type="spellStart"/>
      <w:r>
        <w:rPr>
          <w:lang w:val="en-US" w:eastAsia="zh-CN"/>
        </w:rPr>
        <w:t>EPnP</w:t>
      </w:r>
      <w:proofErr w:type="spellEnd"/>
      <w:r>
        <w:rPr>
          <w:lang w:val="en-US" w:eastAsia="zh-CN"/>
        </w:rPr>
        <w:t xml:space="preserve"> or iterative method to solve pose. The latter is </w:t>
      </w:r>
      <w:r w:rsidRPr="00905554">
        <w:rPr>
          <w:lang w:val="en-US" w:eastAsia="zh-CN"/>
        </w:rPr>
        <w:t xml:space="preserve">based on </w:t>
      </w:r>
      <w:proofErr w:type="spellStart"/>
      <w:r w:rsidRPr="00905554">
        <w:rPr>
          <w:lang w:val="en-US" w:eastAsia="zh-CN"/>
        </w:rPr>
        <w:t>Levenberg</w:t>
      </w:r>
      <w:proofErr w:type="spellEnd"/>
      <w:r w:rsidRPr="00905554">
        <w:rPr>
          <w:lang w:val="en-US" w:eastAsia="zh-CN"/>
        </w:rPr>
        <w:t>-Marquardt optimization</w:t>
      </w:r>
      <w:r>
        <w:rPr>
          <w:lang w:val="en-US" w:eastAsia="zh-CN"/>
        </w:rPr>
        <w:t>, using previous result to iterate and solve faster and more accurate.</w:t>
      </w:r>
    </w:p>
    <w:p w:rsidR="00905554" w:rsidRDefault="00905554" w:rsidP="00905554">
      <w:pPr>
        <w:rPr>
          <w:lang w:val="en-US" w:eastAsia="zh-CN"/>
        </w:rPr>
      </w:pPr>
    </w:p>
    <w:p w:rsidR="00905554" w:rsidRDefault="00905554" w:rsidP="00905554">
      <w:pPr>
        <w:rPr>
          <w:lang w:val="en-US" w:eastAsia="zh-CN"/>
        </w:rPr>
      </w:pPr>
      <w:r>
        <w:rPr>
          <w:lang w:val="en-US" w:eastAsia="zh-CN"/>
        </w:rPr>
        <w:t xml:space="preserve">The iterative method requires less points than </w:t>
      </w:r>
      <w:proofErr w:type="spellStart"/>
      <w:r>
        <w:rPr>
          <w:lang w:val="en-US" w:eastAsia="zh-CN"/>
        </w:rPr>
        <w:t>EPnP</w:t>
      </w:r>
      <w:proofErr w:type="spellEnd"/>
      <w:r>
        <w:rPr>
          <w:lang w:val="en-US" w:eastAsia="zh-CN"/>
        </w:rPr>
        <w:t xml:space="preserve">, depending on </w:t>
      </w:r>
      <w:r w:rsidR="00E606C8">
        <w:rPr>
          <w:lang w:val="en-US" w:eastAsia="zh-CN"/>
        </w:rPr>
        <w:t xml:space="preserve">points’ </w:t>
      </w:r>
      <w:r>
        <w:rPr>
          <w:lang w:val="en-US" w:eastAsia="zh-CN"/>
        </w:rPr>
        <w:t>distribution. This help</w:t>
      </w:r>
      <w:r w:rsidR="00E606C8">
        <w:rPr>
          <w:lang w:val="en-US" w:eastAsia="zh-CN"/>
        </w:rPr>
        <w:t>s</w:t>
      </w:r>
      <w:r>
        <w:rPr>
          <w:lang w:val="en-US" w:eastAsia="zh-CN"/>
        </w:rPr>
        <w:t xml:space="preserve"> the tracking algorithm solve pose on some very bad po</w:t>
      </w:r>
      <w:r w:rsidR="00E606C8">
        <w:rPr>
          <w:lang w:val="en-US" w:eastAsia="zh-CN"/>
        </w:rPr>
        <w:t>se, in which few points are hit and usually occurs in VR experiencing.</w:t>
      </w:r>
    </w:p>
    <w:p w:rsidR="00E606C8" w:rsidRDefault="00E606C8" w:rsidP="00905554">
      <w:pPr>
        <w:rPr>
          <w:lang w:val="en-US" w:eastAsia="zh-CN"/>
        </w:rPr>
      </w:pPr>
    </w:p>
    <w:p w:rsidR="00905554" w:rsidRDefault="00E606C8" w:rsidP="00905554">
      <w:pPr>
        <w:rPr>
          <w:lang w:val="en-US" w:eastAsia="zh-CN"/>
        </w:rPr>
      </w:pPr>
      <w:r>
        <w:rPr>
          <w:lang w:val="en-US" w:eastAsia="zh-CN"/>
        </w:rPr>
        <w:t xml:space="preserve">Besides, the tracking algorithm uses </w:t>
      </w:r>
      <w:hyperlink r:id="rId21" w:history="1">
        <w:r w:rsidRPr="006A751E">
          <w:rPr>
            <w:rStyle w:val="a9"/>
            <w:lang w:val="en-US" w:eastAsia="zh-CN"/>
          </w:rPr>
          <w:t>another PnP strategy</w:t>
        </w:r>
      </w:hyperlink>
      <w:r>
        <w:rPr>
          <w:lang w:val="en-US" w:eastAsia="zh-CN"/>
        </w:rPr>
        <w:t xml:space="preserve">, which requires device’s rotation and few points, and extracts device’s translation. </w:t>
      </w:r>
      <w:r w:rsidR="006A751E">
        <w:rPr>
          <w:lang w:val="en-US" w:eastAsia="zh-CN"/>
        </w:rPr>
        <w:t>Device’s rotation could be integrated by IMU’s gyroscope, which is real-time and robust.</w:t>
      </w:r>
    </w:p>
    <w:p w:rsidR="006A751E" w:rsidRDefault="006A751E" w:rsidP="00905554">
      <w:pPr>
        <w:rPr>
          <w:lang w:val="en-US" w:eastAsia="zh-CN"/>
        </w:rPr>
      </w:pPr>
    </w:p>
    <w:p w:rsidR="006A751E" w:rsidRDefault="006A751E" w:rsidP="00905554">
      <w:pPr>
        <w:rPr>
          <w:lang w:val="en-US" w:eastAsia="zh-CN"/>
        </w:rPr>
      </w:pPr>
      <w:r>
        <w:rPr>
          <w:rFonts w:hint="eastAsia"/>
          <w:lang w:val="en-US" w:eastAsia="zh-CN"/>
        </w:rPr>
        <w:t xml:space="preserve">The tracking algorithm leverages three </w:t>
      </w:r>
      <w:r>
        <w:rPr>
          <w:lang w:val="en-US" w:eastAsia="zh-CN"/>
        </w:rPr>
        <w:t xml:space="preserve">approach of PnP solving, </w:t>
      </w:r>
      <w:r w:rsidR="00FA781A">
        <w:rPr>
          <w:lang w:val="en-US" w:eastAsia="zh-CN"/>
        </w:rPr>
        <w:t>for various situation to provide stable pose estimation.</w:t>
      </w:r>
    </w:p>
    <w:p w:rsidR="00FA781A" w:rsidRDefault="00FA781A" w:rsidP="00905554">
      <w:pPr>
        <w:rPr>
          <w:lang w:val="en-US" w:eastAsia="zh-CN"/>
        </w:rPr>
      </w:pPr>
    </w:p>
    <w:p w:rsidR="00FA781A" w:rsidRDefault="00793765" w:rsidP="00FA781A">
      <w:pPr>
        <w:pStyle w:val="3"/>
        <w:rPr>
          <w:lang w:eastAsia="zh-CN"/>
        </w:rPr>
      </w:pPr>
      <w:r>
        <w:rPr>
          <w:rFonts w:hint="eastAsia"/>
          <w:lang w:eastAsia="zh-CN"/>
        </w:rPr>
        <w:t xml:space="preserve">Dual </w:t>
      </w:r>
      <w:r>
        <w:rPr>
          <w:lang w:eastAsia="zh-CN"/>
        </w:rPr>
        <w:t>Lighthouse Fusion</w:t>
      </w:r>
      <w:r>
        <w:rPr>
          <w:lang w:eastAsia="zh-CN"/>
        </w:rPr>
        <w:tab/>
      </w:r>
    </w:p>
    <w:p w:rsidR="00905554" w:rsidRDefault="00905554" w:rsidP="00905554">
      <w:pPr>
        <w:rPr>
          <w:lang w:val="en-US" w:eastAsia="zh-CN"/>
        </w:rPr>
      </w:pPr>
    </w:p>
    <w:p w:rsidR="00905554" w:rsidRDefault="00070F7C" w:rsidP="00905554">
      <w:pPr>
        <w:rPr>
          <w:lang w:val="en-US" w:eastAsia="zh-CN"/>
        </w:rPr>
      </w:pPr>
      <w:r>
        <w:rPr>
          <w:lang w:val="en-US" w:eastAsia="zh-CN"/>
        </w:rPr>
        <w:t>In</w:t>
      </w:r>
      <w:r>
        <w:rPr>
          <w:rFonts w:hint="eastAsia"/>
          <w:lang w:val="en-US" w:eastAsia="zh-CN"/>
        </w:rPr>
        <w:t xml:space="preserve"> dual lighthouse </w:t>
      </w:r>
      <w:r>
        <w:rPr>
          <w:lang w:val="en-US" w:eastAsia="zh-CN"/>
        </w:rPr>
        <w:t>system, each lighthouse emits one solved pose of the device, while the two lighthouse’s results are more or less different, due to m</w:t>
      </w:r>
      <w:r w:rsidRPr="00070F7C">
        <w:rPr>
          <w:lang w:val="en-US" w:eastAsia="zh-CN"/>
        </w:rPr>
        <w:t>easurement error</w:t>
      </w:r>
      <w:r>
        <w:rPr>
          <w:lang w:val="en-US" w:eastAsia="zh-CN"/>
        </w:rPr>
        <w:t xml:space="preserve"> and number of points hit by each lighthouse. So we should fuse multiple results into one.</w:t>
      </w:r>
    </w:p>
    <w:p w:rsidR="00070F7C" w:rsidRDefault="00070F7C" w:rsidP="00905554">
      <w:pPr>
        <w:rPr>
          <w:lang w:val="en-US" w:eastAsia="zh-CN"/>
        </w:rPr>
      </w:pPr>
    </w:p>
    <w:p w:rsidR="00070F7C" w:rsidRDefault="00070F7C" w:rsidP="00905554">
      <w:pPr>
        <w:rPr>
          <w:lang w:val="en-US" w:eastAsia="zh-CN"/>
        </w:rPr>
      </w:pPr>
      <w:r>
        <w:rPr>
          <w:rFonts w:hint="eastAsia"/>
          <w:lang w:val="en-US" w:eastAsia="zh-CN"/>
        </w:rPr>
        <w:t xml:space="preserve">The fusion </w:t>
      </w:r>
      <w:r>
        <w:rPr>
          <w:lang w:val="en-US" w:eastAsia="zh-CN"/>
        </w:rPr>
        <w:t>strategy uses w</w:t>
      </w:r>
      <w:r w:rsidRPr="00070F7C">
        <w:rPr>
          <w:lang w:val="en-US" w:eastAsia="zh-CN"/>
        </w:rPr>
        <w:t>eighted average</w:t>
      </w:r>
      <w:r>
        <w:rPr>
          <w:lang w:val="en-US" w:eastAsia="zh-CN"/>
        </w:rPr>
        <w:t xml:space="preserve"> on results, according to the confidence of each lighthouse’ result. As we all know, more points hit means more accurate and stable result, leading to more confidence. So we use number of sensor points hit to represent the weight.</w:t>
      </w:r>
    </w:p>
    <w:p w:rsidR="00070F7C" w:rsidRDefault="00070F7C" w:rsidP="00905554">
      <w:pPr>
        <w:rPr>
          <w:lang w:val="en-US" w:eastAsia="zh-CN"/>
        </w:rPr>
      </w:pPr>
    </w:p>
    <w:p w:rsidR="00070F7C" w:rsidRDefault="00095129" w:rsidP="00905554">
      <w:pPr>
        <w:rPr>
          <w:lang w:val="en-US" w:eastAsia="zh-CN"/>
        </w:rPr>
      </w:pPr>
      <w:r>
        <w:rPr>
          <w:lang w:val="en-US" w:eastAsia="zh-CN"/>
        </w:rPr>
        <w:t xml:space="preserve">The output contains translation </w:t>
      </w:r>
      <m:oMath>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out</m:t>
            </m:r>
          </m:sub>
        </m:sSub>
      </m:oMath>
      <w:r>
        <w:rPr>
          <w:lang w:val="en-US" w:eastAsia="zh-CN"/>
        </w:rPr>
        <w:t xml:space="preserve"> and </w:t>
      </w:r>
      <w:proofErr w:type="gramStart"/>
      <w:r>
        <w:rPr>
          <w:lang w:val="en-US" w:eastAsia="zh-CN"/>
        </w:rPr>
        <w:t xml:space="preserve">rotation </w:t>
      </w:r>
      <w:proofErr w:type="gramEnd"/>
      <m:oMath>
        <m:sSub>
          <m:sSubPr>
            <m:ctrlPr>
              <w:rPr>
                <w:rFonts w:ascii="Cambria Math" w:hAnsi="Cambria Math"/>
                <w:lang w:val="en-US" w:eastAsia="zh-CN"/>
              </w:rPr>
            </m:ctrlPr>
          </m:sSubPr>
          <m:e>
            <m:r>
              <w:rPr>
                <w:rFonts w:ascii="Cambria Math" w:hAnsi="Cambria Math"/>
                <w:lang w:val="en-US" w:eastAsia="zh-CN"/>
              </w:rPr>
              <m:t>R</m:t>
            </m:r>
          </m:e>
          <m:sub>
            <m:r>
              <w:rPr>
                <w:rFonts w:ascii="Cambria Math" w:hAnsi="Cambria Math"/>
                <w:lang w:val="en-US" w:eastAsia="zh-CN"/>
              </w:rPr>
              <m:t>out</m:t>
            </m:r>
          </m:sub>
        </m:sSub>
      </m:oMath>
      <w:r>
        <w:rPr>
          <w:rFonts w:hint="eastAsia"/>
          <w:lang w:val="en-US" w:eastAsia="zh-CN"/>
        </w:rPr>
        <w:t xml:space="preserve">, the latter is </w:t>
      </w:r>
      <w:r>
        <w:rPr>
          <w:lang w:val="en-US" w:eastAsia="zh-CN"/>
        </w:rPr>
        <w:t xml:space="preserve">in the form of </w:t>
      </w:r>
      <w:r w:rsidRPr="00095129">
        <w:rPr>
          <w:lang w:val="en-US" w:eastAsia="zh-CN"/>
        </w:rPr>
        <w:t>quaternions</w:t>
      </w:r>
      <w:r>
        <w:rPr>
          <w:lang w:val="en-US" w:eastAsia="zh-CN"/>
        </w:rPr>
        <w:t>.</w:t>
      </w:r>
    </w:p>
    <w:p w:rsidR="00095129" w:rsidRDefault="00095129" w:rsidP="00905554">
      <w:pPr>
        <w:rPr>
          <w:lang w:val="en-US" w:eastAsia="zh-CN"/>
        </w:rPr>
      </w:pPr>
      <w:r>
        <w:rPr>
          <w:lang w:val="en-US" w:eastAsia="zh-CN"/>
        </w:rPr>
        <w:t>So we have</w:t>
      </w:r>
    </w:p>
    <w:p w:rsidR="00095129" w:rsidRPr="00095129" w:rsidRDefault="00881D6D" w:rsidP="00905554">
      <w:pPr>
        <w:rPr>
          <w:lang w:val="en-US" w:eastAsia="zh-CN"/>
        </w:rPr>
      </w:pPr>
      <m:oMathPara>
        <m:oMath>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out</m:t>
              </m:r>
            </m:sub>
          </m:sSub>
          <m:r>
            <w:rPr>
              <w:rFonts w:ascii="Cambria Math" w:hAnsi="Cambria Math"/>
              <w:lang w:val="en-US" w:eastAsia="zh-CN"/>
            </w:rPr>
            <m:t>= α</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r>
            <w:rPr>
              <w:rFonts w:ascii="Cambria Math" w:hAnsi="Cambria Math"/>
              <w:lang w:val="en-US" w:eastAsia="zh-CN"/>
            </w:rPr>
            <m:t>+(1-α)</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oMath>
      </m:oMathPara>
    </w:p>
    <w:p w:rsidR="00095129" w:rsidRPr="00095129" w:rsidRDefault="00881D6D" w:rsidP="00905554">
      <w:pPr>
        <w:rPr>
          <w:lang w:val="en-US" w:eastAsia="zh-CN"/>
        </w:rPr>
      </w:pPr>
      <m:oMathPara>
        <m:oMath>
          <m:sSub>
            <m:sSubPr>
              <m:ctrlPr>
                <w:rPr>
                  <w:rFonts w:ascii="Cambria Math" w:hAnsi="Cambria Math"/>
                  <w:lang w:val="en-US" w:eastAsia="zh-CN"/>
                </w:rPr>
              </m:ctrlPr>
            </m:sSubPr>
            <m:e>
              <m:r>
                <w:rPr>
                  <w:rFonts w:ascii="Cambria Math" w:hAnsi="Cambria Math"/>
                  <w:lang w:val="en-US" w:eastAsia="zh-CN"/>
                </w:rPr>
                <m:t>R</m:t>
              </m:r>
            </m:e>
            <m:sub>
              <m:r>
                <w:rPr>
                  <w:rFonts w:ascii="Cambria Math" w:hAnsi="Cambria Math"/>
                  <w:lang w:val="en-US" w:eastAsia="zh-CN"/>
                </w:rPr>
                <m:t>out</m:t>
              </m:r>
            </m:sub>
          </m:sSub>
          <m:r>
            <w:rPr>
              <w:rFonts w:ascii="Cambria Math" w:hAnsi="Cambria Math"/>
              <w:lang w:val="en-US" w:eastAsia="zh-CN"/>
            </w:rPr>
            <m:t>= Slerp(</m:t>
          </m:r>
          <m:sSub>
            <m:sSubPr>
              <m:ctrlPr>
                <w:rPr>
                  <w:rFonts w:ascii="Cambria Math" w:hAnsi="Cambria Math"/>
                  <w:i/>
                  <w:lang w:val="en-US" w:eastAsia="zh-CN"/>
                </w:rPr>
              </m:ctrlPr>
            </m:sSubPr>
            <m:e>
              <m:r>
                <w:rPr>
                  <w:rFonts w:ascii="Cambria Math" w:hAnsi="Cambria Math"/>
                  <w:lang w:val="en-US" w:eastAsia="zh-CN"/>
                </w:rPr>
                <m:t>R</m:t>
              </m:r>
            </m:e>
            <m:sub>
              <m:r>
                <w:rPr>
                  <w:rFonts w:ascii="Cambria Math" w:hAnsi="Cambria Math"/>
                  <w:lang w:val="en-US" w:eastAsia="zh-CN"/>
                </w:rPr>
                <m:t>0</m:t>
              </m:r>
            </m:sub>
          </m:sSub>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R</m:t>
              </m:r>
            </m:e>
            <m:sub>
              <m:r>
                <w:rPr>
                  <w:rFonts w:ascii="Cambria Math" w:hAnsi="Cambria Math"/>
                  <w:lang w:val="en-US" w:eastAsia="zh-CN"/>
                </w:rPr>
                <m:t>1</m:t>
              </m:r>
            </m:sub>
          </m:sSub>
          <m:r>
            <w:rPr>
              <w:rFonts w:ascii="Cambria Math" w:hAnsi="Cambria Math"/>
              <w:lang w:val="en-US" w:eastAsia="zh-CN"/>
            </w:rPr>
            <m:t>, α)</m:t>
          </m:r>
        </m:oMath>
      </m:oMathPara>
    </w:p>
    <w:p w:rsidR="00095129" w:rsidRDefault="00095129" w:rsidP="00905554">
      <w:pPr>
        <w:rPr>
          <w:lang w:val="en-US" w:eastAsia="zh-CN"/>
        </w:rPr>
      </w:pPr>
    </w:p>
    <w:p w:rsidR="00095129" w:rsidRDefault="00095129" w:rsidP="00905554">
      <w:pPr>
        <w:rPr>
          <w:lang w:val="en-US" w:eastAsia="zh-CN"/>
        </w:rPr>
      </w:pPr>
      <w:r>
        <w:rPr>
          <w:lang w:val="en-US" w:eastAsia="zh-CN"/>
        </w:rPr>
        <w:t>W</w:t>
      </w:r>
      <w:r>
        <w:rPr>
          <w:rFonts w:hint="eastAsia"/>
          <w:lang w:val="en-US" w:eastAsia="zh-CN"/>
        </w:rPr>
        <w:t xml:space="preserve">here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r>
          <w:rPr>
            <w:rFonts w:ascii="Cambria Math" w:hAnsi="Cambria Math"/>
            <w:lang w:val="en-US" w:eastAsia="zh-CN"/>
          </w:rPr>
          <m:t>,</m:t>
        </m:r>
        <m:r>
          <m:rPr>
            <m:sty m:val="p"/>
          </m:rPr>
          <w:rPr>
            <w:rFonts w:ascii="Cambria Math" w:hAnsi="Cambria Math" w:hint="eastAsia"/>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R</m:t>
            </m:r>
          </m:e>
          <m:sub>
            <m:r>
              <w:rPr>
                <w:rFonts w:ascii="Cambria Math" w:hAnsi="Cambria Math"/>
                <w:lang w:val="en-US" w:eastAsia="zh-CN"/>
              </w:rPr>
              <m:t>0</m:t>
            </m:r>
          </m:sub>
        </m:sSub>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R</m:t>
            </m:r>
          </m:e>
          <m:sub>
            <m:r>
              <w:rPr>
                <w:rFonts w:ascii="Cambria Math" w:hAnsi="Cambria Math"/>
                <w:lang w:val="en-US" w:eastAsia="zh-CN"/>
              </w:rPr>
              <m:t>1</m:t>
            </m:r>
          </m:sub>
        </m:sSub>
        <m:r>
          <w:rPr>
            <w:rFonts w:ascii="Cambria Math" w:hAnsi="Cambria Math"/>
            <w:lang w:val="en-US" w:eastAsia="zh-CN"/>
          </w:rPr>
          <m:t xml:space="preserve"> </m:t>
        </m:r>
      </m:oMath>
      <w:proofErr w:type="gramStart"/>
      <w:r>
        <w:rPr>
          <w:rFonts w:hint="eastAsia"/>
          <w:lang w:val="en-US" w:eastAsia="zh-CN"/>
        </w:rPr>
        <w:t xml:space="preserve">are lighthouse 0 and </w:t>
      </w:r>
      <w:r>
        <w:rPr>
          <w:lang w:val="en-US" w:eastAsia="zh-CN"/>
        </w:rPr>
        <w:t xml:space="preserve">lighthouse </w:t>
      </w:r>
      <w:r>
        <w:rPr>
          <w:rFonts w:hint="eastAsia"/>
          <w:lang w:val="en-US" w:eastAsia="zh-CN"/>
        </w:rPr>
        <w:t>1</w:t>
      </w:r>
      <w:r>
        <w:rPr>
          <w:lang w:val="en-US" w:eastAsia="zh-CN"/>
        </w:rPr>
        <w:t>’s</w:t>
      </w:r>
      <w:proofErr w:type="gramEnd"/>
      <w:r>
        <w:rPr>
          <w:lang w:val="en-US" w:eastAsia="zh-CN"/>
        </w:rPr>
        <w:t xml:space="preserve"> solved translation and rotation. </w:t>
      </w:r>
      <m:oMath>
        <m:r>
          <w:rPr>
            <w:rFonts w:ascii="Cambria Math" w:hAnsi="Cambria Math"/>
            <w:lang w:val="en-US" w:eastAsia="zh-CN"/>
          </w:rPr>
          <m:t>Slerp()</m:t>
        </m:r>
      </m:oMath>
      <w:r>
        <w:rPr>
          <w:rFonts w:hint="eastAsia"/>
          <w:lang w:val="en-US" w:eastAsia="zh-CN"/>
        </w:rPr>
        <w:t xml:space="preserve"> </w:t>
      </w:r>
      <w:proofErr w:type="gramStart"/>
      <w:r>
        <w:rPr>
          <w:lang w:val="en-US" w:eastAsia="zh-CN"/>
        </w:rPr>
        <w:t>is</w:t>
      </w:r>
      <w:proofErr w:type="gramEnd"/>
      <w:r>
        <w:rPr>
          <w:lang w:val="en-US" w:eastAsia="zh-CN"/>
        </w:rPr>
        <w:t xml:space="preserve"> </w:t>
      </w:r>
      <w:hyperlink r:id="rId22" w:history="1">
        <w:r w:rsidRPr="00095129">
          <w:rPr>
            <w:rStyle w:val="a9"/>
            <w:lang w:val="en-US" w:eastAsia="zh-CN"/>
          </w:rPr>
          <w:t>spherical linear interpolation</w:t>
        </w:r>
      </w:hyperlink>
      <w:r>
        <w:rPr>
          <w:lang w:val="en-US" w:eastAsia="zh-CN"/>
        </w:rPr>
        <w:t xml:space="preserve"> of quaternions. And </w:t>
      </w:r>
    </w:p>
    <w:p w:rsidR="00095129" w:rsidRPr="00095129" w:rsidRDefault="00095129" w:rsidP="00905554">
      <w:pPr>
        <w:rPr>
          <w:lang w:val="en-US" w:eastAsia="zh-CN"/>
        </w:rPr>
      </w:pPr>
      <m:oMathPara>
        <m:oMath>
          <m:r>
            <w:rPr>
              <w:rFonts w:ascii="Cambria Math" w:hAnsi="Cambria Math"/>
              <w:lang w:val="en-US" w:eastAsia="zh-CN"/>
            </w:rPr>
            <m:t xml:space="preserve">α= </m:t>
          </m:r>
          <m:f>
            <m:fPr>
              <m:ctrlPr>
                <w:rPr>
                  <w:rFonts w:ascii="Cambria Math" w:hAnsi="Cambria Math"/>
                  <w:i/>
                  <w:lang w:val="en-US" w:eastAsia="zh-CN"/>
                </w:rPr>
              </m:ctrlPr>
            </m:fPr>
            <m:num>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0</m:t>
                  </m:r>
                </m:sub>
              </m:sSub>
            </m:num>
            <m:den>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0</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1</m:t>
                  </m:r>
                </m:sub>
              </m:sSub>
            </m:den>
          </m:f>
        </m:oMath>
      </m:oMathPara>
    </w:p>
    <w:p w:rsidR="00095129" w:rsidRDefault="00095129" w:rsidP="00905554">
      <w:pPr>
        <w:rPr>
          <w:lang w:val="en-US" w:eastAsia="zh-CN"/>
        </w:rPr>
      </w:pPr>
      <w:r>
        <w:rPr>
          <w:lang w:val="en-US" w:eastAsia="zh-CN"/>
        </w:rPr>
        <w:t>W</w:t>
      </w:r>
      <w:r>
        <w:rPr>
          <w:rFonts w:hint="eastAsia"/>
          <w:lang w:val="en-US" w:eastAsia="zh-CN"/>
        </w:rPr>
        <w:t xml:space="preserve">here </w:t>
      </w:r>
      <m:oMath>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0</m:t>
            </m:r>
          </m:sub>
        </m:sSub>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1</m:t>
            </m:r>
          </m:sub>
        </m:sSub>
      </m:oMath>
      <w:r>
        <w:rPr>
          <w:lang w:val="en-US" w:eastAsia="zh-CN"/>
        </w:rPr>
        <w:t xml:space="preserve">are numbers of points hit by lighthouse 0 and lighthouse 1 </w:t>
      </w:r>
      <w:proofErr w:type="gramStart"/>
      <w:r>
        <w:rPr>
          <w:lang w:val="en-US" w:eastAsia="zh-CN"/>
        </w:rPr>
        <w:t>respectively.</w:t>
      </w:r>
      <w:proofErr w:type="gramEnd"/>
    </w:p>
    <w:p w:rsidR="00095129" w:rsidRDefault="00095129" w:rsidP="00905554">
      <w:pPr>
        <w:rPr>
          <w:lang w:val="en-US" w:eastAsia="zh-CN"/>
        </w:rPr>
      </w:pPr>
    </w:p>
    <w:p w:rsidR="00095129" w:rsidRPr="00905554" w:rsidRDefault="00095129" w:rsidP="00905554">
      <w:pPr>
        <w:rPr>
          <w:lang w:val="en-US" w:eastAsia="zh-CN"/>
        </w:rPr>
      </w:pPr>
    </w:p>
    <w:sectPr w:rsidR="00095129" w:rsidRPr="00905554">
      <w:headerReference w:type="even" r:id="rId23"/>
      <w:headerReference w:type="default" r:id="rId24"/>
      <w:footerReference w:type="even" r:id="rId25"/>
      <w:footerReference w:type="default" r:id="rId26"/>
      <w:headerReference w:type="firs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4FD" w:rsidRDefault="009A14FD">
      <w:r>
        <w:separator/>
      </w:r>
    </w:p>
  </w:endnote>
  <w:endnote w:type="continuationSeparator" w:id="0">
    <w:p w:rsidR="009A14FD" w:rsidRDefault="009A1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embedRegular r:id="rId1" w:fontKey="{516A3381-3D79-4D98-BB67-9F365F2729A5}"/>
    <w:embedBold r:id="rId2" w:fontKey="{7975589F-685E-4863-9794-6CD1B5DA43E0}"/>
    <w:embedItalic r:id="rId3" w:fontKey="{A4C6713E-BC1E-40DE-ABBC-001104601A92}"/>
    <w:embedBoldItalic r:id="rId4" w:fontKey="{1AE2681B-F2F6-4976-91FF-C4573A9EA0C4}"/>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2368C1E8-4515-41D4-8F21-ABC2C725FF54}"/>
  </w:font>
  <w:font w:name="微软雅黑">
    <w:panose1 w:val="020B0503020204020204"/>
    <w:charset w:val="86"/>
    <w:family w:val="swiss"/>
    <w:pitch w:val="variable"/>
    <w:sig w:usb0="80000287" w:usb1="28CF3C50" w:usb2="00000016" w:usb3="00000000" w:csb0="0004001F" w:csb1="00000000"/>
    <w:embedRegular r:id="rId6" w:subsetted="1" w:fontKey="{41A96B1C-097D-42EF-AA76-6AD382A5FC9F}"/>
    <w:embedBold r:id="rId7" w:subsetted="1" w:fontKey="{2E5172B9-0111-4D86-9869-3938F321FE4D}"/>
  </w:font>
  <w:font w:name="Calibri">
    <w:panose1 w:val="020F0502020204030204"/>
    <w:charset w:val="00"/>
    <w:family w:val="swiss"/>
    <w:pitch w:val="variable"/>
    <w:sig w:usb0="E0002AFF" w:usb1="C000247B" w:usb2="00000009" w:usb3="00000000" w:csb0="000001FF" w:csb1="00000000"/>
    <w:embedRegular r:id="rId8" w:fontKey="{7B40B662-EBDB-4853-95FB-9B256EFD8960}"/>
    <w:embedBold r:id="rId9" w:fontKey="{1E726DF7-2D74-4E79-8022-6E8B708AFE69}"/>
  </w:font>
  <w:font w:name="System">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embedRegular r:id="rId10" w:fontKey="{8FB1C7B7-C870-4063-9CE5-D443406B8D16}"/>
    <w:embedBold r:id="rId11" w:fontKey="{543828D6-BD55-4560-86DB-F8EED5B8C1A0}"/>
    <w:embedItalic r:id="rId12" w:fontKey="{A3F51615-2F1D-4A6D-94AB-8B9398E19F41}"/>
  </w:font>
  <w:font w:name="Cambria">
    <w:panose1 w:val="02040503050406030204"/>
    <w:charset w:val="00"/>
    <w:family w:val="roman"/>
    <w:pitch w:val="variable"/>
    <w:sig w:usb0="E00002FF" w:usb1="400004FF" w:usb2="00000000" w:usb3="00000000" w:csb0="0000019F" w:csb1="00000000"/>
    <w:embedRegular r:id="rId13" w:fontKey="{DAE7F037-FBF0-45EF-88D7-ECDDCC8E6A9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11D" w:rsidRDefault="000F111D">
    <w:pPr>
      <w:pStyle w:val="ad"/>
      <w:framePr w:wrap="around" w:vAnchor="text" w:hAnchor="margin" w:xAlign="right" w:y="1"/>
      <w:rPr>
        <w:rStyle w:val="a5"/>
      </w:rPr>
    </w:pPr>
    <w:r>
      <w:fldChar w:fldCharType="begin"/>
    </w:r>
    <w:r>
      <w:rPr>
        <w:rStyle w:val="a5"/>
      </w:rPr>
      <w:instrText xml:space="preserve">PAGE  </w:instrText>
    </w:r>
    <w:r>
      <w:fldChar w:fldCharType="end"/>
    </w:r>
  </w:p>
  <w:p w:rsidR="000F111D" w:rsidRDefault="000F111D">
    <w:pPr>
      <w:pStyle w:val="ad"/>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11D" w:rsidRDefault="000F111D">
    <w:pPr>
      <w:pStyle w:val="ad"/>
      <w:framePr w:wrap="around" w:vAnchor="text" w:hAnchor="margin" w:xAlign="right" w:y="1"/>
      <w:rPr>
        <w:rStyle w:val="a5"/>
      </w:rPr>
    </w:pPr>
    <w:r>
      <w:fldChar w:fldCharType="begin"/>
    </w:r>
    <w:r>
      <w:rPr>
        <w:rStyle w:val="a5"/>
      </w:rPr>
      <w:instrText xml:space="preserve">PAGE  </w:instrText>
    </w:r>
    <w:r>
      <w:fldChar w:fldCharType="separate"/>
    </w:r>
    <w:r w:rsidR="00881D6D">
      <w:rPr>
        <w:rStyle w:val="a5"/>
        <w:noProof/>
      </w:rPr>
      <w:t>5</w:t>
    </w:r>
    <w:r>
      <w:fldChar w:fldCharType="end"/>
    </w:r>
  </w:p>
  <w:p w:rsidR="000F111D" w:rsidRDefault="000F111D">
    <w:pPr>
      <w:pStyle w:val="ad"/>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4FD" w:rsidRDefault="009A14FD">
      <w:r>
        <w:separator/>
      </w:r>
    </w:p>
  </w:footnote>
  <w:footnote w:type="continuationSeparator" w:id="0">
    <w:p w:rsidR="009A14FD" w:rsidRDefault="009A14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11D" w:rsidRDefault="00881D6D">
    <w:pPr>
      <w:pStyle w:val="ac"/>
    </w:pPr>
    <w:r>
      <w:rPr>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2" type="#_x0000_t75" style="position:absolute;margin-left:0;margin-top:0;width:595.2pt;height:841.9pt;z-index:-251658752;mso-wrap-style:square" wrapcoords="435 0 136 96 -27 192 -27 519 1686 596 2339 615 2094 750 1877 884 1741 923 1441 1211 1060 1269 489 1461 462 1538 244 1769 108 1846 0 1884 -27 1942 -27 2192 2067 2461 1822 2577 1605 2712 1577 2788 1088 3077 571 3096 0 3250 -27 3500 -27 3885 870 3981 2421 4000 1985 4135 1741 4231 1741 4308 1115 4327 843 4404 870 4616 1142 4904 1169 4981 2992 5212 3318 5231 2121 5481 1985 5693 2094 5847 2094 6078 2665 6135 4951 6154 4461 6462 680 6520 190 6539 -27 6770 -27 7155 4651 7366 6093 7385 5250 7693 1768 7732 1115 7770 1088 8001 979 8059 680 8270 -27 8520 -27 8963 2067 9232 1904 9367 1768 9501 1360 9578 816 9770 788 9847 516 10136 380 10155 54 10232 -27 10290 -27 10540 1768 10751 2366 10771 1985 10905 1904 10963 1904 11078 1033 11386 326 11502 272 11540 408 11694 136 11732 108 11790 299 12002 299 12156 1577 12290 2883 12309 2121 12559 1523 12656 1360 12733 1224 12925 1469 13213 1523 13310 3318 13521 3890 13540 -27 13810 -27 14137 2421 14156 2693 14444 2747 14483 4733 14752 1115 14887 897 14906 816 15079 516 15137 299 15252 190 15387 -27 15541 -27 15791 3781 15983 2312 16041 1659 16079 1550 16349 1224 16579 734 16733 408 16868 -27 17176 -27 17522 2502 17560 1713 17849 1387 18003 1251 18099 1251 18176 734 18464 408 18464 -27 18637 -27 19291 707 19368 2502 19388 1985 19695 1332 19772 897 19888 924 20003 734 20138 734 20176 843 20311 843 20522 1632 20599 3699 20619 3237 20869 2502 20946 2067 21119 2149 21234 1904 21330 1904 21369 2067 21542 2094 21561 19586 21561 21600 20599 21600 20157 19369 19984 20783 19291 20811 19234 20675 19080 20675 19003 18417 18753 19641 18157 19722 17887 19369 17849 16784 17830 17383 17541 20974 17464 21491 17426 21382 17233 21600 17195 21600 17099 21463 16926 21436 16772 20675 16733 15968 16599 16540 16310 19804 16291 20539 16233 20566 15983 20974 15675 21545 15387 21600 15214 21600 14964 21382 14944 20130 14444 21355 13848 21491 13829 21600 13675 21600 13329 19042 13233 19151 13213 20947 12329 20947 12309 21246 12232 21382 12098 21300 11867 21055 11829 18525 11694 18634 11675 19233 11444 19287 11367 19777 11098 19777 11078 20158 10925 20185 10886 20103 10636 17328 10444 17873 10174 21600 10136 21600 9540 18906 9540 18879 9386 18634 9347 16512 9232 20647 8943 20647 8924 20865 8886 20974 8597 21382 8347 21600 8251 21600 7943 21110 7886 19886 7597 19695 7385 20130 7366 20729 7193 20811 7058 21327 6789 21491 6751 21600 6655 21600 6347 19206 6135 21600 4943 21600 4539 19532 4289 20729 3692 20756 3442 20375 3404 17900 3365 19042 2788 19042 2769 19314 2692 19586 2519 19559 2269 19070 2211 17056 2134 17573 1865 17573 1846 21572 1827 21600 1788 21600 1384 21491 1230 21463 1154 15995 923 18934 807 20511 711 20484 615 20647 500 20675 423 20566 307 20756 288 21382 57 21382 0 435 0">
          <v:imagedata r:id="rId1" o:title="水印"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11D" w:rsidRDefault="00881D6D">
    <w:pPr>
      <w:pStyle w:val="ac"/>
    </w:pPr>
    <w:r>
      <w:rPr>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1" type="#_x0000_t75" style="position:absolute;margin-left:-81pt;margin-top:-99pt;width:595.2pt;height:841.9pt;z-index:-251659776;mso-wrap-style:square" wrapcoords="435 0 136 96 -27 192 -27 519 1686 596 2339 615 2094 750 1877 884 1741 923 1441 1211 1060 1269 489 1461 462 1538 244 1769 108 1846 0 1884 -27 1942 -27 2192 2067 2461 1822 2577 1605 2712 1577 2788 1088 3077 571 3096 0 3250 -27 3500 -27 3885 870 3981 2421 4000 1985 4135 1741 4231 1741 4308 1115 4327 843 4404 870 4616 1142 4904 1169 4981 2992 5212 3318 5231 2121 5481 1985 5693 2094 5847 2094 6078 2665 6135 4951 6154 4461 6462 680 6520 190 6539 -27 6770 -27 7155 4651 7366 6093 7385 5250 7693 1768 7732 1115 7770 1088 8001 979 8059 680 8270 -27 8520 -27 8963 2067 9232 1904 9367 1768 9501 1360 9578 816 9770 788 9847 516 10136 380 10155 54 10232 -27 10290 -27 10540 1768 10751 2366 10771 1985 10905 1904 10963 1904 11078 1033 11386 326 11502 272 11540 408 11694 136 11732 108 11790 299 12002 299 12156 1577 12290 2883 12309 2121 12559 1523 12656 1360 12733 1224 12925 1469 13213 1523 13310 3318 13521 3890 13540 -27 13810 -27 14137 2421 14156 2693 14444 2747 14483 4733 14752 1115 14887 897 14906 816 15079 516 15137 299 15252 190 15387 -27 15541 -27 15791 3781 15983 2312 16041 1659 16079 1550 16349 1224 16579 734 16733 408 16868 -27 17176 -27 17522 2502 17560 1713 17849 1387 18003 1251 18099 1251 18176 734 18464 408 18464 -27 18637 -27 19291 707 19368 2502 19388 1985 19695 1332 19772 897 19888 924 20003 734 20138 734 20176 843 20311 843 20522 1632 20599 3699 20619 3237 20869 2502 20946 2067 21119 2149 21234 1904 21330 1904 21369 2067 21542 2094 21561 19586 21561 21600 20599 21600 20157 19369 19984 20783 19291 20811 19234 20675 19080 20675 19003 18417 18753 19641 18157 19722 17887 19369 17849 16784 17830 17383 17541 20974 17464 21491 17426 21382 17233 21600 17195 21600 17099 21463 16926 21436 16772 20675 16733 15968 16599 16540 16310 19804 16291 20539 16233 20566 15983 20974 15675 21545 15387 21600 15214 21600 14964 21382 14944 20130 14444 21355 13848 21491 13829 21600 13675 21600 13329 19042 13233 19151 13213 20947 12329 20947 12309 21246 12232 21382 12098 21300 11867 21055 11829 18525 11694 18634 11675 19233 11444 19287 11367 19777 11098 19777 11078 20158 10925 20185 10886 20103 10636 17328 10444 17873 10174 21600 10136 21600 9540 18906 9540 18879 9386 18634 9347 16512 9232 20647 8943 20647 8924 20865 8886 20974 8597 21382 8347 21600 8251 21600 7943 21110 7886 19886 7597 19695 7385 20130 7366 20729 7193 20811 7058 21327 6789 21491 6751 21600 6655 21600 6347 19206 6135 21600 4943 21600 4539 19532 4289 20729 3692 20756 3442 20375 3404 17900 3365 19042 2788 19042 2769 19314 2692 19586 2519 19559 2269 19070 2211 17056 2134 17573 1865 17573 1846 21572 1827 21600 1788 21600 1384 21491 1230 21463 1154 15995 923 18934 807 20511 711 20484 615 20647 500 20675 423 20566 307 20756 288 21382 57 21382 0 435 0">
          <v:imagedata r:id="rId1" o:title="水印"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11D" w:rsidRDefault="00881D6D">
    <w:pPr>
      <w:pStyle w:val="ac"/>
    </w:pPr>
    <w:r>
      <w:rPr>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3" type="#_x0000_t75" style="position:absolute;margin-left:0;margin-top:0;width:595.2pt;height:841.9pt;z-index:-251657728;mso-wrap-style:square" wrapcoords="435 0 136 96 -27 192 -27 519 1686 596 2339 615 2094 750 1877 884 1741 923 1441 1211 1060 1269 489 1461 462 1538 244 1769 108 1846 0 1884 -27 1942 -27 2192 2067 2461 1822 2577 1605 2712 1577 2788 1088 3077 571 3096 0 3250 -27 3500 -27 3885 870 3981 2421 4000 1985 4135 1741 4231 1741 4308 1115 4327 843 4404 870 4616 1142 4904 1169 4981 2992 5212 3318 5231 2121 5481 1985 5693 2094 5847 2094 6078 2665 6135 4951 6154 4461 6462 680 6520 190 6539 -27 6770 -27 7155 4651 7366 6093 7385 5250 7693 1768 7732 1115 7770 1088 8001 979 8059 680 8270 -27 8520 -27 8963 2067 9232 1904 9367 1768 9501 1360 9578 816 9770 788 9847 516 10136 380 10155 54 10232 -27 10290 -27 10540 1768 10751 2366 10771 1985 10905 1904 10963 1904 11078 1033 11386 326 11502 272 11540 408 11694 136 11732 108 11790 299 12002 299 12156 1577 12290 2883 12309 2121 12559 1523 12656 1360 12733 1224 12925 1469 13213 1523 13310 3318 13521 3890 13540 -27 13810 -27 14137 2421 14156 2693 14444 2747 14483 4733 14752 1115 14887 897 14906 816 15079 516 15137 299 15252 190 15387 -27 15541 -27 15791 3781 15983 2312 16041 1659 16079 1550 16349 1224 16579 734 16733 408 16868 -27 17176 -27 17522 2502 17560 1713 17849 1387 18003 1251 18099 1251 18176 734 18464 408 18464 -27 18637 -27 19291 707 19368 2502 19388 1985 19695 1332 19772 897 19888 924 20003 734 20138 734 20176 843 20311 843 20522 1632 20599 3699 20619 3237 20869 2502 20946 2067 21119 2149 21234 1904 21330 1904 21369 2067 21542 2094 21561 19586 21561 21600 20599 21600 20157 19369 19984 20783 19291 20811 19234 20675 19080 20675 19003 18417 18753 19641 18157 19722 17887 19369 17849 16784 17830 17383 17541 20974 17464 21491 17426 21382 17233 21600 17195 21600 17099 21463 16926 21436 16772 20675 16733 15968 16599 16540 16310 19804 16291 20539 16233 20566 15983 20974 15675 21545 15387 21600 15214 21600 14964 21382 14944 20130 14444 21355 13848 21491 13829 21600 13675 21600 13329 19042 13233 19151 13213 20947 12329 20947 12309 21246 12232 21382 12098 21300 11867 21055 11829 18525 11694 18634 11675 19233 11444 19287 11367 19777 11098 19777 11078 20158 10925 20185 10886 20103 10636 17328 10444 17873 10174 21600 10136 21600 9540 18906 9540 18879 9386 18634 9347 16512 9232 20647 8943 20647 8924 20865 8886 20974 8597 21382 8347 21600 8251 21600 7943 21110 7886 19886 7597 19695 7385 20130 7366 20729 7193 20811 7058 21327 6789 21491 6751 21600 6655 21600 6347 19206 6135 21600 4943 21600 4539 19532 4289 20729 3692 20756 3442 20375 3404 17900 3365 19042 2788 19042 2769 19314 2692 19586 2519 19559 2269 19070 2211 17056 2134 17573 1865 17573 1846 21572 1827 21600 1788 21600 1384 21491 1230 21463 1154 15995 923 18934 807 20511 711 20484 615 20647 500 20675 423 20566 307 20756 288 21382 57 21382 0 435 0">
          <v:imagedata r:id="rId1" o:title="水印"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FFFFF89"/>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655C1"/>
    <w:multiLevelType w:val="hybridMultilevel"/>
    <w:tmpl w:val="66C29B6C"/>
    <w:lvl w:ilvl="0" w:tplc="8A1E49E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00AB505C"/>
    <w:multiLevelType w:val="hybridMultilevel"/>
    <w:tmpl w:val="239683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EE4558"/>
    <w:multiLevelType w:val="hybridMultilevel"/>
    <w:tmpl w:val="BCAC9318"/>
    <w:lvl w:ilvl="0" w:tplc="23A24502">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6BA3DB3"/>
    <w:multiLevelType w:val="hybridMultilevel"/>
    <w:tmpl w:val="71E849F8"/>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5" w15:restartNumberingAfterBreak="0">
    <w:nsid w:val="0C054333"/>
    <w:multiLevelType w:val="hybridMultilevel"/>
    <w:tmpl w:val="9808FECE"/>
    <w:lvl w:ilvl="0" w:tplc="6B6A392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1A0147BF"/>
    <w:multiLevelType w:val="multilevel"/>
    <w:tmpl w:val="1A0147BF"/>
    <w:lvl w:ilvl="0">
      <w:start w:val="1"/>
      <w:numFmt w:val="bullet"/>
      <w:pStyle w:val="NormalBullets"/>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1126E39"/>
    <w:multiLevelType w:val="hybridMultilevel"/>
    <w:tmpl w:val="8052487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36F63334"/>
    <w:multiLevelType w:val="hybridMultilevel"/>
    <w:tmpl w:val="31EA6F76"/>
    <w:lvl w:ilvl="0" w:tplc="B5C4D07E">
      <w:start w:val="33"/>
      <w:numFmt w:val="bullet"/>
      <w:lvlText w:val="-"/>
      <w:lvlJc w:val="left"/>
      <w:pPr>
        <w:ind w:left="360" w:hanging="360"/>
      </w:pPr>
      <w:rPr>
        <w:rFonts w:ascii="Verdana" w:eastAsia="宋体" w:hAnsi="Verdana"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88C1A9D"/>
    <w:multiLevelType w:val="multilevel"/>
    <w:tmpl w:val="C6C63A2A"/>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0" w15:restartNumberingAfterBreak="0">
    <w:nsid w:val="3F927349"/>
    <w:multiLevelType w:val="multilevel"/>
    <w:tmpl w:val="C4DA62AA"/>
    <w:lvl w:ilvl="0">
      <w:start w:val="1"/>
      <w:numFmt w:val="decimal"/>
      <w:lvlText w:val="%1."/>
      <w:lvlJc w:val="left"/>
      <w:pPr>
        <w:ind w:left="360" w:hanging="360"/>
      </w:pPr>
    </w:lvl>
    <w:lvl w:ilvl="1">
      <w:start w:val="4"/>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1" w15:restartNumberingAfterBreak="0">
    <w:nsid w:val="40F35D8C"/>
    <w:multiLevelType w:val="hybridMultilevel"/>
    <w:tmpl w:val="3168E8A8"/>
    <w:lvl w:ilvl="0" w:tplc="6030ABAA">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CF9657E"/>
    <w:multiLevelType w:val="hybridMultilevel"/>
    <w:tmpl w:val="BD0604E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13" w15:restartNumberingAfterBreak="0">
    <w:nsid w:val="74A23698"/>
    <w:multiLevelType w:val="hybridMultilevel"/>
    <w:tmpl w:val="11FC44A8"/>
    <w:lvl w:ilvl="0" w:tplc="E37EDAB0">
      <w:start w:val="3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5E35CBE"/>
    <w:multiLevelType w:val="hybridMultilevel"/>
    <w:tmpl w:val="3D0ECC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97B3D95"/>
    <w:multiLevelType w:val="multilevel"/>
    <w:tmpl w:val="1EC0FC94"/>
    <w:lvl w:ilvl="0">
      <w:start w:val="1"/>
      <w:numFmt w:val="decimal"/>
      <w:pStyle w:val="1"/>
      <w:lvlText w:val="%1."/>
      <w:lvlJc w:val="left"/>
      <w:pPr>
        <w:tabs>
          <w:tab w:val="num" w:pos="720"/>
        </w:tabs>
        <w:ind w:left="576" w:hanging="576"/>
      </w:pPr>
      <w:rPr>
        <w:rFonts w:hint="default"/>
      </w:rPr>
    </w:lvl>
    <w:lvl w:ilvl="1">
      <w:start w:val="1"/>
      <w:numFmt w:val="decimal"/>
      <w:pStyle w:val="2"/>
      <w:lvlText w:val="%1.%2"/>
      <w:lvlJc w:val="left"/>
      <w:pPr>
        <w:tabs>
          <w:tab w:val="num" w:pos="1080"/>
        </w:tabs>
        <w:ind w:left="576" w:hanging="576"/>
      </w:pPr>
      <w:rPr>
        <w:rFonts w:hint="default"/>
      </w:rPr>
    </w:lvl>
    <w:lvl w:ilvl="2">
      <w:start w:val="1"/>
      <w:numFmt w:val="decimal"/>
      <w:pStyle w:val="3"/>
      <w:lvlText w:val="%1.%2.%3"/>
      <w:lvlJc w:val="left"/>
      <w:pPr>
        <w:tabs>
          <w:tab w:val="num" w:pos="1800"/>
        </w:tabs>
        <w:ind w:left="360" w:hanging="360"/>
      </w:pPr>
      <w:rPr>
        <w:rFonts w:ascii="宋体" w:eastAsia="宋体" w:hAnsi="宋体"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1290"/>
        </w:tabs>
        <w:ind w:left="1290" w:hanging="864"/>
      </w:pPr>
      <w:rPr>
        <w:rFonts w:hint="default"/>
        <w:b/>
        <w:i w:val="0"/>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6" w15:restartNumberingAfterBreak="0">
    <w:nsid w:val="7C2A1BF2"/>
    <w:multiLevelType w:val="hybridMultilevel"/>
    <w:tmpl w:val="4B80E5BE"/>
    <w:lvl w:ilvl="0" w:tplc="04090001">
      <w:start w:val="1"/>
      <w:numFmt w:val="bullet"/>
      <w:lvlText w:val=""/>
      <w:lvlJc w:val="left"/>
      <w:pPr>
        <w:ind w:left="780" w:hanging="420"/>
      </w:pPr>
      <w:rPr>
        <w:rFonts w:ascii="Wingdings" w:hAnsi="Wingdings" w:hint="default"/>
      </w:rPr>
    </w:lvl>
    <w:lvl w:ilvl="1" w:tplc="0409000D">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7E821561"/>
    <w:multiLevelType w:val="hybridMultilevel"/>
    <w:tmpl w:val="B7F857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8D2C62"/>
    <w:multiLevelType w:val="hybridMultilevel"/>
    <w:tmpl w:val="9808FECE"/>
    <w:lvl w:ilvl="0" w:tplc="6B6A392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 w15:restartNumberingAfterBreak="0">
    <w:nsid w:val="7F5B1726"/>
    <w:multiLevelType w:val="hybridMultilevel"/>
    <w:tmpl w:val="B82CF0A2"/>
    <w:lvl w:ilvl="0" w:tplc="E40AFF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num>
  <w:num w:numId="3">
    <w:abstractNumId w:val="6"/>
  </w:num>
  <w:num w:numId="4">
    <w:abstractNumId w:val="1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
  </w:num>
  <w:num w:numId="1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5"/>
  </w:num>
  <w:num w:numId="17">
    <w:abstractNumId w:val="18"/>
  </w:num>
  <w:num w:numId="18">
    <w:abstractNumId w:val="2"/>
  </w:num>
  <w:num w:numId="19">
    <w:abstractNumId w:val="14"/>
  </w:num>
  <w:num w:numId="20">
    <w:abstractNumId w:val="17"/>
  </w:num>
  <w:num w:numId="21">
    <w:abstractNumId w:val="11"/>
  </w:num>
  <w:num w:numId="22">
    <w:abstractNumId w:val="7"/>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4"/>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3"/>
  </w:num>
  <w:num w:numId="29">
    <w:abstractNumId w:val="8"/>
  </w:num>
  <w:num w:numId="30">
    <w:abstractNumId w:val="12"/>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4D4"/>
    <w:rsid w:val="000000C8"/>
    <w:rsid w:val="00000C4C"/>
    <w:rsid w:val="00001273"/>
    <w:rsid w:val="00001868"/>
    <w:rsid w:val="00001A10"/>
    <w:rsid w:val="00002321"/>
    <w:rsid w:val="0000270B"/>
    <w:rsid w:val="000027ED"/>
    <w:rsid w:val="0000362E"/>
    <w:rsid w:val="00003B2E"/>
    <w:rsid w:val="0000433A"/>
    <w:rsid w:val="000048C1"/>
    <w:rsid w:val="00005126"/>
    <w:rsid w:val="00005527"/>
    <w:rsid w:val="00005640"/>
    <w:rsid w:val="00005C36"/>
    <w:rsid w:val="00005DB9"/>
    <w:rsid w:val="0000658F"/>
    <w:rsid w:val="00006EBE"/>
    <w:rsid w:val="0000713D"/>
    <w:rsid w:val="00007B8A"/>
    <w:rsid w:val="00007BA0"/>
    <w:rsid w:val="00010129"/>
    <w:rsid w:val="000103B6"/>
    <w:rsid w:val="00010AF8"/>
    <w:rsid w:val="00010C6E"/>
    <w:rsid w:val="00011414"/>
    <w:rsid w:val="00011A1F"/>
    <w:rsid w:val="00011A65"/>
    <w:rsid w:val="00011DD4"/>
    <w:rsid w:val="000127EA"/>
    <w:rsid w:val="00012DD3"/>
    <w:rsid w:val="0001320E"/>
    <w:rsid w:val="0001398C"/>
    <w:rsid w:val="00013F9B"/>
    <w:rsid w:val="000145CA"/>
    <w:rsid w:val="000147E1"/>
    <w:rsid w:val="000149EE"/>
    <w:rsid w:val="0001583D"/>
    <w:rsid w:val="00015EA2"/>
    <w:rsid w:val="0001632E"/>
    <w:rsid w:val="000163A7"/>
    <w:rsid w:val="00016A65"/>
    <w:rsid w:val="00016B18"/>
    <w:rsid w:val="00016F09"/>
    <w:rsid w:val="000176BC"/>
    <w:rsid w:val="00020B01"/>
    <w:rsid w:val="00020FD9"/>
    <w:rsid w:val="0002285F"/>
    <w:rsid w:val="00023411"/>
    <w:rsid w:val="0002374D"/>
    <w:rsid w:val="00023D01"/>
    <w:rsid w:val="00024080"/>
    <w:rsid w:val="000240F5"/>
    <w:rsid w:val="00025DFA"/>
    <w:rsid w:val="00025E4D"/>
    <w:rsid w:val="00026565"/>
    <w:rsid w:val="000267AE"/>
    <w:rsid w:val="000269BA"/>
    <w:rsid w:val="00026D7D"/>
    <w:rsid w:val="000271D4"/>
    <w:rsid w:val="00027514"/>
    <w:rsid w:val="00027AF2"/>
    <w:rsid w:val="00027C93"/>
    <w:rsid w:val="00030105"/>
    <w:rsid w:val="000308A1"/>
    <w:rsid w:val="00031312"/>
    <w:rsid w:val="000341BE"/>
    <w:rsid w:val="00034D5D"/>
    <w:rsid w:val="00034E84"/>
    <w:rsid w:val="000350D9"/>
    <w:rsid w:val="0003563B"/>
    <w:rsid w:val="0003617A"/>
    <w:rsid w:val="00036AD5"/>
    <w:rsid w:val="00037091"/>
    <w:rsid w:val="00041A07"/>
    <w:rsid w:val="00042631"/>
    <w:rsid w:val="00042702"/>
    <w:rsid w:val="00042854"/>
    <w:rsid w:val="00042C55"/>
    <w:rsid w:val="00042F5D"/>
    <w:rsid w:val="000434BA"/>
    <w:rsid w:val="00043B80"/>
    <w:rsid w:val="0004637B"/>
    <w:rsid w:val="000467EE"/>
    <w:rsid w:val="00046CDB"/>
    <w:rsid w:val="00047086"/>
    <w:rsid w:val="00047B23"/>
    <w:rsid w:val="000500A9"/>
    <w:rsid w:val="00050D11"/>
    <w:rsid w:val="00051F7E"/>
    <w:rsid w:val="0005246F"/>
    <w:rsid w:val="00052A99"/>
    <w:rsid w:val="00053004"/>
    <w:rsid w:val="00053564"/>
    <w:rsid w:val="00053704"/>
    <w:rsid w:val="0005372F"/>
    <w:rsid w:val="00054123"/>
    <w:rsid w:val="00054165"/>
    <w:rsid w:val="000547F8"/>
    <w:rsid w:val="00054A56"/>
    <w:rsid w:val="00054E52"/>
    <w:rsid w:val="00055145"/>
    <w:rsid w:val="00055693"/>
    <w:rsid w:val="0005629D"/>
    <w:rsid w:val="000562BC"/>
    <w:rsid w:val="000564ED"/>
    <w:rsid w:val="000565C3"/>
    <w:rsid w:val="00056828"/>
    <w:rsid w:val="00056AE5"/>
    <w:rsid w:val="00056B0F"/>
    <w:rsid w:val="00056FB3"/>
    <w:rsid w:val="00057122"/>
    <w:rsid w:val="00057792"/>
    <w:rsid w:val="00057810"/>
    <w:rsid w:val="000602C8"/>
    <w:rsid w:val="00060CDB"/>
    <w:rsid w:val="00060D1C"/>
    <w:rsid w:val="00060F6C"/>
    <w:rsid w:val="0006130C"/>
    <w:rsid w:val="000613F5"/>
    <w:rsid w:val="00061461"/>
    <w:rsid w:val="0006146D"/>
    <w:rsid w:val="00061FE8"/>
    <w:rsid w:val="00062B42"/>
    <w:rsid w:val="000630E6"/>
    <w:rsid w:val="00063266"/>
    <w:rsid w:val="000638A5"/>
    <w:rsid w:val="000638CB"/>
    <w:rsid w:val="00063C24"/>
    <w:rsid w:val="00063E32"/>
    <w:rsid w:val="0006414C"/>
    <w:rsid w:val="0006448E"/>
    <w:rsid w:val="00064F2F"/>
    <w:rsid w:val="00065024"/>
    <w:rsid w:val="00065194"/>
    <w:rsid w:val="000652C0"/>
    <w:rsid w:val="0006534B"/>
    <w:rsid w:val="000657F8"/>
    <w:rsid w:val="00065B9B"/>
    <w:rsid w:val="00065CCD"/>
    <w:rsid w:val="00065FB2"/>
    <w:rsid w:val="000660D6"/>
    <w:rsid w:val="000662CA"/>
    <w:rsid w:val="000663B7"/>
    <w:rsid w:val="000663F8"/>
    <w:rsid w:val="00066728"/>
    <w:rsid w:val="00066E40"/>
    <w:rsid w:val="000674B2"/>
    <w:rsid w:val="00067B6B"/>
    <w:rsid w:val="00067BA0"/>
    <w:rsid w:val="000705E8"/>
    <w:rsid w:val="00070E70"/>
    <w:rsid w:val="00070F7C"/>
    <w:rsid w:val="000712BD"/>
    <w:rsid w:val="000714E3"/>
    <w:rsid w:val="000716EE"/>
    <w:rsid w:val="00072407"/>
    <w:rsid w:val="00073049"/>
    <w:rsid w:val="000731CF"/>
    <w:rsid w:val="000731D1"/>
    <w:rsid w:val="0007386D"/>
    <w:rsid w:val="000742E2"/>
    <w:rsid w:val="00075B53"/>
    <w:rsid w:val="00075F46"/>
    <w:rsid w:val="00076F80"/>
    <w:rsid w:val="0007725C"/>
    <w:rsid w:val="000777C6"/>
    <w:rsid w:val="00077A20"/>
    <w:rsid w:val="00080A70"/>
    <w:rsid w:val="00080BDD"/>
    <w:rsid w:val="00080CDC"/>
    <w:rsid w:val="000811BA"/>
    <w:rsid w:val="00081498"/>
    <w:rsid w:val="000814CC"/>
    <w:rsid w:val="0008218F"/>
    <w:rsid w:val="00082194"/>
    <w:rsid w:val="00082368"/>
    <w:rsid w:val="0008258B"/>
    <w:rsid w:val="000826F2"/>
    <w:rsid w:val="0008297A"/>
    <w:rsid w:val="00082AE0"/>
    <w:rsid w:val="00083256"/>
    <w:rsid w:val="000836B7"/>
    <w:rsid w:val="000837C3"/>
    <w:rsid w:val="00083821"/>
    <w:rsid w:val="00083AD9"/>
    <w:rsid w:val="00083BAE"/>
    <w:rsid w:val="00083DEF"/>
    <w:rsid w:val="00084144"/>
    <w:rsid w:val="000847EF"/>
    <w:rsid w:val="0008527A"/>
    <w:rsid w:val="00085EBF"/>
    <w:rsid w:val="0008630E"/>
    <w:rsid w:val="00086A87"/>
    <w:rsid w:val="00086C27"/>
    <w:rsid w:val="00086D9B"/>
    <w:rsid w:val="00086DA7"/>
    <w:rsid w:val="00086EAE"/>
    <w:rsid w:val="0008749C"/>
    <w:rsid w:val="00087A86"/>
    <w:rsid w:val="00087C4D"/>
    <w:rsid w:val="000900DD"/>
    <w:rsid w:val="00091A37"/>
    <w:rsid w:val="00091BB8"/>
    <w:rsid w:val="00092088"/>
    <w:rsid w:val="000921E0"/>
    <w:rsid w:val="00092447"/>
    <w:rsid w:val="00092640"/>
    <w:rsid w:val="00092A80"/>
    <w:rsid w:val="000933F3"/>
    <w:rsid w:val="0009345E"/>
    <w:rsid w:val="000935B0"/>
    <w:rsid w:val="00093A1A"/>
    <w:rsid w:val="00093B08"/>
    <w:rsid w:val="00093FF5"/>
    <w:rsid w:val="0009408C"/>
    <w:rsid w:val="0009474E"/>
    <w:rsid w:val="000949B4"/>
    <w:rsid w:val="00094BF2"/>
    <w:rsid w:val="00094EF5"/>
    <w:rsid w:val="00095129"/>
    <w:rsid w:val="00095934"/>
    <w:rsid w:val="00095B70"/>
    <w:rsid w:val="00095B90"/>
    <w:rsid w:val="00095FF0"/>
    <w:rsid w:val="00096258"/>
    <w:rsid w:val="000966AC"/>
    <w:rsid w:val="00097F86"/>
    <w:rsid w:val="000A0666"/>
    <w:rsid w:val="000A15B8"/>
    <w:rsid w:val="000A2F10"/>
    <w:rsid w:val="000A3F62"/>
    <w:rsid w:val="000A4461"/>
    <w:rsid w:val="000A4CFE"/>
    <w:rsid w:val="000A562C"/>
    <w:rsid w:val="000A594A"/>
    <w:rsid w:val="000A5960"/>
    <w:rsid w:val="000A5A86"/>
    <w:rsid w:val="000A6B06"/>
    <w:rsid w:val="000A74B4"/>
    <w:rsid w:val="000A7A11"/>
    <w:rsid w:val="000A7B72"/>
    <w:rsid w:val="000A7CCE"/>
    <w:rsid w:val="000B0331"/>
    <w:rsid w:val="000B08AE"/>
    <w:rsid w:val="000B0BAE"/>
    <w:rsid w:val="000B0C48"/>
    <w:rsid w:val="000B0CF5"/>
    <w:rsid w:val="000B1F36"/>
    <w:rsid w:val="000B1F8A"/>
    <w:rsid w:val="000B2695"/>
    <w:rsid w:val="000B2930"/>
    <w:rsid w:val="000B395E"/>
    <w:rsid w:val="000B3A00"/>
    <w:rsid w:val="000B3C88"/>
    <w:rsid w:val="000B3EFF"/>
    <w:rsid w:val="000B4140"/>
    <w:rsid w:val="000B47B2"/>
    <w:rsid w:val="000B4882"/>
    <w:rsid w:val="000B52AF"/>
    <w:rsid w:val="000B612D"/>
    <w:rsid w:val="000B68A2"/>
    <w:rsid w:val="000B770E"/>
    <w:rsid w:val="000B791B"/>
    <w:rsid w:val="000B7D42"/>
    <w:rsid w:val="000C001A"/>
    <w:rsid w:val="000C01F0"/>
    <w:rsid w:val="000C0D96"/>
    <w:rsid w:val="000C182A"/>
    <w:rsid w:val="000C1CFA"/>
    <w:rsid w:val="000C1FD2"/>
    <w:rsid w:val="000C2511"/>
    <w:rsid w:val="000C265E"/>
    <w:rsid w:val="000C2BA4"/>
    <w:rsid w:val="000C2C62"/>
    <w:rsid w:val="000C3703"/>
    <w:rsid w:val="000C3F6D"/>
    <w:rsid w:val="000C459F"/>
    <w:rsid w:val="000C4ACD"/>
    <w:rsid w:val="000C4DDB"/>
    <w:rsid w:val="000C4EB5"/>
    <w:rsid w:val="000C4FAB"/>
    <w:rsid w:val="000C51F9"/>
    <w:rsid w:val="000C5799"/>
    <w:rsid w:val="000C59C5"/>
    <w:rsid w:val="000C5B59"/>
    <w:rsid w:val="000C5D29"/>
    <w:rsid w:val="000C68CC"/>
    <w:rsid w:val="000C6E2A"/>
    <w:rsid w:val="000C6EB0"/>
    <w:rsid w:val="000C7684"/>
    <w:rsid w:val="000C7B97"/>
    <w:rsid w:val="000C7E0C"/>
    <w:rsid w:val="000D0317"/>
    <w:rsid w:val="000D03E5"/>
    <w:rsid w:val="000D05CF"/>
    <w:rsid w:val="000D0A63"/>
    <w:rsid w:val="000D0BB3"/>
    <w:rsid w:val="000D10DA"/>
    <w:rsid w:val="000D1100"/>
    <w:rsid w:val="000D1238"/>
    <w:rsid w:val="000D1536"/>
    <w:rsid w:val="000D228C"/>
    <w:rsid w:val="000D2DBC"/>
    <w:rsid w:val="000D3464"/>
    <w:rsid w:val="000D3570"/>
    <w:rsid w:val="000D3658"/>
    <w:rsid w:val="000D3B1F"/>
    <w:rsid w:val="000D40E4"/>
    <w:rsid w:val="000D4855"/>
    <w:rsid w:val="000D4AF5"/>
    <w:rsid w:val="000D5022"/>
    <w:rsid w:val="000D51E1"/>
    <w:rsid w:val="000D5381"/>
    <w:rsid w:val="000D5631"/>
    <w:rsid w:val="000D57A4"/>
    <w:rsid w:val="000D5ABB"/>
    <w:rsid w:val="000D6363"/>
    <w:rsid w:val="000D6501"/>
    <w:rsid w:val="000D69D2"/>
    <w:rsid w:val="000D6CBF"/>
    <w:rsid w:val="000D6E23"/>
    <w:rsid w:val="000D77F9"/>
    <w:rsid w:val="000D7D22"/>
    <w:rsid w:val="000D7DD5"/>
    <w:rsid w:val="000E016D"/>
    <w:rsid w:val="000E0264"/>
    <w:rsid w:val="000E06D4"/>
    <w:rsid w:val="000E0B7F"/>
    <w:rsid w:val="000E0DE4"/>
    <w:rsid w:val="000E145B"/>
    <w:rsid w:val="000E2338"/>
    <w:rsid w:val="000E2EAA"/>
    <w:rsid w:val="000E336C"/>
    <w:rsid w:val="000E35AB"/>
    <w:rsid w:val="000E3858"/>
    <w:rsid w:val="000E3AD2"/>
    <w:rsid w:val="000E3D8E"/>
    <w:rsid w:val="000E3F99"/>
    <w:rsid w:val="000E3FDA"/>
    <w:rsid w:val="000E3FEA"/>
    <w:rsid w:val="000E41B0"/>
    <w:rsid w:val="000E4631"/>
    <w:rsid w:val="000E493C"/>
    <w:rsid w:val="000E505A"/>
    <w:rsid w:val="000E5EC5"/>
    <w:rsid w:val="000E61B1"/>
    <w:rsid w:val="000E6D4D"/>
    <w:rsid w:val="000E7831"/>
    <w:rsid w:val="000E7C9C"/>
    <w:rsid w:val="000E7FF6"/>
    <w:rsid w:val="000F007B"/>
    <w:rsid w:val="000F091E"/>
    <w:rsid w:val="000F0C4C"/>
    <w:rsid w:val="000F111D"/>
    <w:rsid w:val="000F1327"/>
    <w:rsid w:val="000F1484"/>
    <w:rsid w:val="000F160A"/>
    <w:rsid w:val="000F161F"/>
    <w:rsid w:val="000F17C1"/>
    <w:rsid w:val="000F1980"/>
    <w:rsid w:val="000F19CD"/>
    <w:rsid w:val="000F222F"/>
    <w:rsid w:val="000F2324"/>
    <w:rsid w:val="000F28BC"/>
    <w:rsid w:val="000F4684"/>
    <w:rsid w:val="000F4799"/>
    <w:rsid w:val="000F4AAD"/>
    <w:rsid w:val="000F4C04"/>
    <w:rsid w:val="000F4D19"/>
    <w:rsid w:val="000F4E11"/>
    <w:rsid w:val="000F5334"/>
    <w:rsid w:val="000F564F"/>
    <w:rsid w:val="000F5D27"/>
    <w:rsid w:val="000F6200"/>
    <w:rsid w:val="000F6A77"/>
    <w:rsid w:val="000F6AB3"/>
    <w:rsid w:val="000F6DD5"/>
    <w:rsid w:val="000F725A"/>
    <w:rsid w:val="000F7B1B"/>
    <w:rsid w:val="000F7CDD"/>
    <w:rsid w:val="000F7D57"/>
    <w:rsid w:val="0010039B"/>
    <w:rsid w:val="00100607"/>
    <w:rsid w:val="00100E08"/>
    <w:rsid w:val="00101088"/>
    <w:rsid w:val="00101997"/>
    <w:rsid w:val="00102076"/>
    <w:rsid w:val="00102271"/>
    <w:rsid w:val="00103B1E"/>
    <w:rsid w:val="00103FE6"/>
    <w:rsid w:val="001042D6"/>
    <w:rsid w:val="00104552"/>
    <w:rsid w:val="001048C7"/>
    <w:rsid w:val="00104B89"/>
    <w:rsid w:val="001056A1"/>
    <w:rsid w:val="00105F86"/>
    <w:rsid w:val="001068C3"/>
    <w:rsid w:val="001068E8"/>
    <w:rsid w:val="001069E9"/>
    <w:rsid w:val="00106A03"/>
    <w:rsid w:val="00106B61"/>
    <w:rsid w:val="00106ED2"/>
    <w:rsid w:val="001075C6"/>
    <w:rsid w:val="00107EEC"/>
    <w:rsid w:val="001107D1"/>
    <w:rsid w:val="001108A6"/>
    <w:rsid w:val="00110BAA"/>
    <w:rsid w:val="001113BC"/>
    <w:rsid w:val="001117A5"/>
    <w:rsid w:val="00114009"/>
    <w:rsid w:val="00114123"/>
    <w:rsid w:val="001147CE"/>
    <w:rsid w:val="00114F2C"/>
    <w:rsid w:val="001155EE"/>
    <w:rsid w:val="00115880"/>
    <w:rsid w:val="00116039"/>
    <w:rsid w:val="001172E2"/>
    <w:rsid w:val="00117320"/>
    <w:rsid w:val="001176EE"/>
    <w:rsid w:val="00117B39"/>
    <w:rsid w:val="0012014B"/>
    <w:rsid w:val="00120547"/>
    <w:rsid w:val="001207B7"/>
    <w:rsid w:val="00120C20"/>
    <w:rsid w:val="00120ED4"/>
    <w:rsid w:val="00120FFD"/>
    <w:rsid w:val="001219DF"/>
    <w:rsid w:val="00121EBA"/>
    <w:rsid w:val="001227B1"/>
    <w:rsid w:val="00122AC6"/>
    <w:rsid w:val="00122FDA"/>
    <w:rsid w:val="001232DE"/>
    <w:rsid w:val="00124509"/>
    <w:rsid w:val="00124733"/>
    <w:rsid w:val="001249D9"/>
    <w:rsid w:val="00124ACA"/>
    <w:rsid w:val="00124D72"/>
    <w:rsid w:val="00124E21"/>
    <w:rsid w:val="00125AA6"/>
    <w:rsid w:val="00125B7F"/>
    <w:rsid w:val="00125C1A"/>
    <w:rsid w:val="001263F7"/>
    <w:rsid w:val="00127143"/>
    <w:rsid w:val="001276CC"/>
    <w:rsid w:val="00127B65"/>
    <w:rsid w:val="00127B77"/>
    <w:rsid w:val="00130A60"/>
    <w:rsid w:val="00130B60"/>
    <w:rsid w:val="00130D9C"/>
    <w:rsid w:val="00130F53"/>
    <w:rsid w:val="00130FE9"/>
    <w:rsid w:val="001312C9"/>
    <w:rsid w:val="0013221C"/>
    <w:rsid w:val="0013252E"/>
    <w:rsid w:val="001326CD"/>
    <w:rsid w:val="00132984"/>
    <w:rsid w:val="001331F7"/>
    <w:rsid w:val="001331F8"/>
    <w:rsid w:val="00133E6F"/>
    <w:rsid w:val="001341F4"/>
    <w:rsid w:val="00134711"/>
    <w:rsid w:val="00134949"/>
    <w:rsid w:val="00134B46"/>
    <w:rsid w:val="00134EA2"/>
    <w:rsid w:val="001350F2"/>
    <w:rsid w:val="00135926"/>
    <w:rsid w:val="00136047"/>
    <w:rsid w:val="0013605E"/>
    <w:rsid w:val="00136256"/>
    <w:rsid w:val="00136865"/>
    <w:rsid w:val="001372B2"/>
    <w:rsid w:val="001373CE"/>
    <w:rsid w:val="00137ADA"/>
    <w:rsid w:val="00137C19"/>
    <w:rsid w:val="00140205"/>
    <w:rsid w:val="00140C29"/>
    <w:rsid w:val="00140C8F"/>
    <w:rsid w:val="00142232"/>
    <w:rsid w:val="00142735"/>
    <w:rsid w:val="00142975"/>
    <w:rsid w:val="00143AC5"/>
    <w:rsid w:val="00143E2F"/>
    <w:rsid w:val="00144C12"/>
    <w:rsid w:val="00144D72"/>
    <w:rsid w:val="00145579"/>
    <w:rsid w:val="00145A1E"/>
    <w:rsid w:val="00145B30"/>
    <w:rsid w:val="00145B42"/>
    <w:rsid w:val="00145E95"/>
    <w:rsid w:val="00146F9E"/>
    <w:rsid w:val="00147980"/>
    <w:rsid w:val="00147D8A"/>
    <w:rsid w:val="0015108A"/>
    <w:rsid w:val="00151B70"/>
    <w:rsid w:val="00152C9C"/>
    <w:rsid w:val="0015403B"/>
    <w:rsid w:val="001543D6"/>
    <w:rsid w:val="0015468D"/>
    <w:rsid w:val="00154791"/>
    <w:rsid w:val="00154A49"/>
    <w:rsid w:val="00155871"/>
    <w:rsid w:val="001558D1"/>
    <w:rsid w:val="00155935"/>
    <w:rsid w:val="00155C9A"/>
    <w:rsid w:val="00155FD2"/>
    <w:rsid w:val="001561E0"/>
    <w:rsid w:val="0015652C"/>
    <w:rsid w:val="00156A76"/>
    <w:rsid w:val="00156B17"/>
    <w:rsid w:val="00156C25"/>
    <w:rsid w:val="00157F10"/>
    <w:rsid w:val="00157F56"/>
    <w:rsid w:val="00160017"/>
    <w:rsid w:val="00160B91"/>
    <w:rsid w:val="00161612"/>
    <w:rsid w:val="00161A89"/>
    <w:rsid w:val="00161D91"/>
    <w:rsid w:val="00162AF3"/>
    <w:rsid w:val="00163D7D"/>
    <w:rsid w:val="0016431A"/>
    <w:rsid w:val="001645E0"/>
    <w:rsid w:val="001646AA"/>
    <w:rsid w:val="00164E51"/>
    <w:rsid w:val="0016539E"/>
    <w:rsid w:val="0016558C"/>
    <w:rsid w:val="0016569A"/>
    <w:rsid w:val="00165898"/>
    <w:rsid w:val="00165912"/>
    <w:rsid w:val="00165F53"/>
    <w:rsid w:val="001660D1"/>
    <w:rsid w:val="001664E8"/>
    <w:rsid w:val="00166948"/>
    <w:rsid w:val="00167236"/>
    <w:rsid w:val="00167EED"/>
    <w:rsid w:val="00170050"/>
    <w:rsid w:val="00170200"/>
    <w:rsid w:val="00170404"/>
    <w:rsid w:val="00170423"/>
    <w:rsid w:val="001706AC"/>
    <w:rsid w:val="00170B2A"/>
    <w:rsid w:val="00170D6F"/>
    <w:rsid w:val="0017142B"/>
    <w:rsid w:val="001714AB"/>
    <w:rsid w:val="00171E31"/>
    <w:rsid w:val="001726BA"/>
    <w:rsid w:val="001744D5"/>
    <w:rsid w:val="00174D3A"/>
    <w:rsid w:val="00174DBC"/>
    <w:rsid w:val="00175758"/>
    <w:rsid w:val="00175B14"/>
    <w:rsid w:val="00175B2D"/>
    <w:rsid w:val="00175BAD"/>
    <w:rsid w:val="00175E91"/>
    <w:rsid w:val="00177075"/>
    <w:rsid w:val="001777F6"/>
    <w:rsid w:val="0017780B"/>
    <w:rsid w:val="0018053D"/>
    <w:rsid w:val="00180BB7"/>
    <w:rsid w:val="00181443"/>
    <w:rsid w:val="001815D6"/>
    <w:rsid w:val="00181BE7"/>
    <w:rsid w:val="00181D3C"/>
    <w:rsid w:val="001823E7"/>
    <w:rsid w:val="00182EC5"/>
    <w:rsid w:val="00183333"/>
    <w:rsid w:val="00183FB0"/>
    <w:rsid w:val="001845C6"/>
    <w:rsid w:val="00184D6A"/>
    <w:rsid w:val="00184E18"/>
    <w:rsid w:val="001850E4"/>
    <w:rsid w:val="001854CD"/>
    <w:rsid w:val="00185BD8"/>
    <w:rsid w:val="00186258"/>
    <w:rsid w:val="00186499"/>
    <w:rsid w:val="00186E5F"/>
    <w:rsid w:val="00186ECD"/>
    <w:rsid w:val="00187052"/>
    <w:rsid w:val="0018714A"/>
    <w:rsid w:val="001879BC"/>
    <w:rsid w:val="001903B3"/>
    <w:rsid w:val="00190724"/>
    <w:rsid w:val="001909F1"/>
    <w:rsid w:val="00190BB7"/>
    <w:rsid w:val="00190E13"/>
    <w:rsid w:val="00191269"/>
    <w:rsid w:val="0019129D"/>
    <w:rsid w:val="00191756"/>
    <w:rsid w:val="00191E42"/>
    <w:rsid w:val="001930FD"/>
    <w:rsid w:val="001936C0"/>
    <w:rsid w:val="00194247"/>
    <w:rsid w:val="00194830"/>
    <w:rsid w:val="001948C7"/>
    <w:rsid w:val="00194C22"/>
    <w:rsid w:val="00194E92"/>
    <w:rsid w:val="00195986"/>
    <w:rsid w:val="00195A7D"/>
    <w:rsid w:val="00195A7F"/>
    <w:rsid w:val="00195CB6"/>
    <w:rsid w:val="001969FB"/>
    <w:rsid w:val="0019704C"/>
    <w:rsid w:val="00197E5D"/>
    <w:rsid w:val="001A0262"/>
    <w:rsid w:val="001A07C7"/>
    <w:rsid w:val="001A08A3"/>
    <w:rsid w:val="001A11D6"/>
    <w:rsid w:val="001A18C7"/>
    <w:rsid w:val="001A1AD0"/>
    <w:rsid w:val="001A2511"/>
    <w:rsid w:val="001A28D9"/>
    <w:rsid w:val="001A2AEA"/>
    <w:rsid w:val="001A2DBD"/>
    <w:rsid w:val="001A2DFB"/>
    <w:rsid w:val="001A3058"/>
    <w:rsid w:val="001A3431"/>
    <w:rsid w:val="001A35BB"/>
    <w:rsid w:val="001A4056"/>
    <w:rsid w:val="001A43DA"/>
    <w:rsid w:val="001A4A6E"/>
    <w:rsid w:val="001A54E5"/>
    <w:rsid w:val="001A5DF8"/>
    <w:rsid w:val="001A641E"/>
    <w:rsid w:val="001A6F0E"/>
    <w:rsid w:val="001A7171"/>
    <w:rsid w:val="001A736B"/>
    <w:rsid w:val="001A7399"/>
    <w:rsid w:val="001A7532"/>
    <w:rsid w:val="001A7AF0"/>
    <w:rsid w:val="001A7F8A"/>
    <w:rsid w:val="001B02B4"/>
    <w:rsid w:val="001B032F"/>
    <w:rsid w:val="001B0408"/>
    <w:rsid w:val="001B0987"/>
    <w:rsid w:val="001B0A00"/>
    <w:rsid w:val="001B1D84"/>
    <w:rsid w:val="001B2248"/>
    <w:rsid w:val="001B2286"/>
    <w:rsid w:val="001B2787"/>
    <w:rsid w:val="001B302F"/>
    <w:rsid w:val="001B3208"/>
    <w:rsid w:val="001B3A06"/>
    <w:rsid w:val="001B3B1A"/>
    <w:rsid w:val="001B3E69"/>
    <w:rsid w:val="001B4029"/>
    <w:rsid w:val="001B4B71"/>
    <w:rsid w:val="001B52E8"/>
    <w:rsid w:val="001B5BB9"/>
    <w:rsid w:val="001B5C24"/>
    <w:rsid w:val="001B5FC2"/>
    <w:rsid w:val="001B6509"/>
    <w:rsid w:val="001B6C40"/>
    <w:rsid w:val="001B6D01"/>
    <w:rsid w:val="001B6F55"/>
    <w:rsid w:val="001B789A"/>
    <w:rsid w:val="001B7E4A"/>
    <w:rsid w:val="001B7E75"/>
    <w:rsid w:val="001C0161"/>
    <w:rsid w:val="001C01C8"/>
    <w:rsid w:val="001C06FB"/>
    <w:rsid w:val="001C0A6F"/>
    <w:rsid w:val="001C0D4D"/>
    <w:rsid w:val="001C0DED"/>
    <w:rsid w:val="001C153B"/>
    <w:rsid w:val="001C167E"/>
    <w:rsid w:val="001C29B6"/>
    <w:rsid w:val="001C2D7F"/>
    <w:rsid w:val="001C32AA"/>
    <w:rsid w:val="001C4527"/>
    <w:rsid w:val="001C46E9"/>
    <w:rsid w:val="001C53E5"/>
    <w:rsid w:val="001C5469"/>
    <w:rsid w:val="001C5619"/>
    <w:rsid w:val="001C585B"/>
    <w:rsid w:val="001C6BF8"/>
    <w:rsid w:val="001C6FAA"/>
    <w:rsid w:val="001C721E"/>
    <w:rsid w:val="001C7288"/>
    <w:rsid w:val="001C7694"/>
    <w:rsid w:val="001C7ABB"/>
    <w:rsid w:val="001C7B43"/>
    <w:rsid w:val="001D07F8"/>
    <w:rsid w:val="001D0D3F"/>
    <w:rsid w:val="001D10A0"/>
    <w:rsid w:val="001D171F"/>
    <w:rsid w:val="001D19EA"/>
    <w:rsid w:val="001D23A6"/>
    <w:rsid w:val="001D2AA4"/>
    <w:rsid w:val="001D3034"/>
    <w:rsid w:val="001D348E"/>
    <w:rsid w:val="001D41A2"/>
    <w:rsid w:val="001D45FE"/>
    <w:rsid w:val="001D4B02"/>
    <w:rsid w:val="001D4C96"/>
    <w:rsid w:val="001D6552"/>
    <w:rsid w:val="001D67B4"/>
    <w:rsid w:val="001D697F"/>
    <w:rsid w:val="001D6FC9"/>
    <w:rsid w:val="001D7CB1"/>
    <w:rsid w:val="001E00A0"/>
    <w:rsid w:val="001E03FE"/>
    <w:rsid w:val="001E1446"/>
    <w:rsid w:val="001E157B"/>
    <w:rsid w:val="001E1740"/>
    <w:rsid w:val="001E1BAD"/>
    <w:rsid w:val="001E1BD9"/>
    <w:rsid w:val="001E2046"/>
    <w:rsid w:val="001E2226"/>
    <w:rsid w:val="001E292D"/>
    <w:rsid w:val="001E295A"/>
    <w:rsid w:val="001E2C9A"/>
    <w:rsid w:val="001E2F19"/>
    <w:rsid w:val="001E2FF7"/>
    <w:rsid w:val="001E3537"/>
    <w:rsid w:val="001E35EF"/>
    <w:rsid w:val="001E3D12"/>
    <w:rsid w:val="001E42EB"/>
    <w:rsid w:val="001E436F"/>
    <w:rsid w:val="001E4CD5"/>
    <w:rsid w:val="001E51F6"/>
    <w:rsid w:val="001E6468"/>
    <w:rsid w:val="001E6671"/>
    <w:rsid w:val="001E68D1"/>
    <w:rsid w:val="001E707D"/>
    <w:rsid w:val="001E7799"/>
    <w:rsid w:val="001E7CFC"/>
    <w:rsid w:val="001E7F78"/>
    <w:rsid w:val="001F00B3"/>
    <w:rsid w:val="001F0104"/>
    <w:rsid w:val="001F02C9"/>
    <w:rsid w:val="001F0446"/>
    <w:rsid w:val="001F0606"/>
    <w:rsid w:val="001F09BC"/>
    <w:rsid w:val="001F0C02"/>
    <w:rsid w:val="001F19E9"/>
    <w:rsid w:val="001F1A6F"/>
    <w:rsid w:val="001F1FC6"/>
    <w:rsid w:val="001F22F2"/>
    <w:rsid w:val="001F2751"/>
    <w:rsid w:val="001F2EE4"/>
    <w:rsid w:val="001F3278"/>
    <w:rsid w:val="001F3561"/>
    <w:rsid w:val="001F3644"/>
    <w:rsid w:val="001F3B2E"/>
    <w:rsid w:val="001F3C6A"/>
    <w:rsid w:val="001F3FF7"/>
    <w:rsid w:val="001F4C5A"/>
    <w:rsid w:val="001F4D4D"/>
    <w:rsid w:val="001F51E6"/>
    <w:rsid w:val="001F52C0"/>
    <w:rsid w:val="001F52D8"/>
    <w:rsid w:val="001F56B5"/>
    <w:rsid w:val="001F56EF"/>
    <w:rsid w:val="001F5F5A"/>
    <w:rsid w:val="001F6582"/>
    <w:rsid w:val="001F6759"/>
    <w:rsid w:val="001F6AF6"/>
    <w:rsid w:val="001F6D3E"/>
    <w:rsid w:val="001F6F2E"/>
    <w:rsid w:val="001F7276"/>
    <w:rsid w:val="001F73C1"/>
    <w:rsid w:val="001F7A2D"/>
    <w:rsid w:val="002007EC"/>
    <w:rsid w:val="00200FE9"/>
    <w:rsid w:val="00201046"/>
    <w:rsid w:val="00201B8D"/>
    <w:rsid w:val="0020220B"/>
    <w:rsid w:val="0020261F"/>
    <w:rsid w:val="00202E46"/>
    <w:rsid w:val="0020419D"/>
    <w:rsid w:val="00204CE7"/>
    <w:rsid w:val="00206A69"/>
    <w:rsid w:val="00207239"/>
    <w:rsid w:val="00207E6C"/>
    <w:rsid w:val="00210243"/>
    <w:rsid w:val="00210A33"/>
    <w:rsid w:val="00210A58"/>
    <w:rsid w:val="00210AD6"/>
    <w:rsid w:val="00211168"/>
    <w:rsid w:val="002115DC"/>
    <w:rsid w:val="002117C1"/>
    <w:rsid w:val="0021189E"/>
    <w:rsid w:val="00211B6E"/>
    <w:rsid w:val="00211C7F"/>
    <w:rsid w:val="00212632"/>
    <w:rsid w:val="00212633"/>
    <w:rsid w:val="00212AE2"/>
    <w:rsid w:val="00212BFC"/>
    <w:rsid w:val="00212DF3"/>
    <w:rsid w:val="0021339E"/>
    <w:rsid w:val="00213756"/>
    <w:rsid w:val="0021390C"/>
    <w:rsid w:val="00213D0A"/>
    <w:rsid w:val="00214154"/>
    <w:rsid w:val="0021486A"/>
    <w:rsid w:val="00214B5D"/>
    <w:rsid w:val="00215304"/>
    <w:rsid w:val="0021562F"/>
    <w:rsid w:val="00216AFA"/>
    <w:rsid w:val="002179E2"/>
    <w:rsid w:val="00217D3E"/>
    <w:rsid w:val="002204EA"/>
    <w:rsid w:val="00220B28"/>
    <w:rsid w:val="00220C3C"/>
    <w:rsid w:val="00220D3C"/>
    <w:rsid w:val="00220E73"/>
    <w:rsid w:val="002212AF"/>
    <w:rsid w:val="00221589"/>
    <w:rsid w:val="00221A9F"/>
    <w:rsid w:val="00221D50"/>
    <w:rsid w:val="00222402"/>
    <w:rsid w:val="00224D69"/>
    <w:rsid w:val="00224E77"/>
    <w:rsid w:val="00225178"/>
    <w:rsid w:val="0022545B"/>
    <w:rsid w:val="002258D9"/>
    <w:rsid w:val="0022778A"/>
    <w:rsid w:val="002277FD"/>
    <w:rsid w:val="00227F12"/>
    <w:rsid w:val="00230586"/>
    <w:rsid w:val="00230EF5"/>
    <w:rsid w:val="00231194"/>
    <w:rsid w:val="00231600"/>
    <w:rsid w:val="00231E6E"/>
    <w:rsid w:val="00231FB7"/>
    <w:rsid w:val="002321F2"/>
    <w:rsid w:val="002334D2"/>
    <w:rsid w:val="00233DF0"/>
    <w:rsid w:val="0023410E"/>
    <w:rsid w:val="00235698"/>
    <w:rsid w:val="002358FD"/>
    <w:rsid w:val="0023659B"/>
    <w:rsid w:val="00236AB6"/>
    <w:rsid w:val="0023740A"/>
    <w:rsid w:val="002375A1"/>
    <w:rsid w:val="00237B75"/>
    <w:rsid w:val="00237C34"/>
    <w:rsid w:val="00237D8D"/>
    <w:rsid w:val="00240535"/>
    <w:rsid w:val="0024088B"/>
    <w:rsid w:val="00241416"/>
    <w:rsid w:val="00241FA7"/>
    <w:rsid w:val="00242249"/>
    <w:rsid w:val="00242645"/>
    <w:rsid w:val="0024297E"/>
    <w:rsid w:val="002437BB"/>
    <w:rsid w:val="0024395D"/>
    <w:rsid w:val="00243AB1"/>
    <w:rsid w:val="00243BDB"/>
    <w:rsid w:val="00243FBF"/>
    <w:rsid w:val="00244796"/>
    <w:rsid w:val="00244D2C"/>
    <w:rsid w:val="00244FF0"/>
    <w:rsid w:val="002450E5"/>
    <w:rsid w:val="0024649E"/>
    <w:rsid w:val="00247464"/>
    <w:rsid w:val="002501CF"/>
    <w:rsid w:val="002503DB"/>
    <w:rsid w:val="00251227"/>
    <w:rsid w:val="002512B6"/>
    <w:rsid w:val="00252EC4"/>
    <w:rsid w:val="002530B1"/>
    <w:rsid w:val="00253131"/>
    <w:rsid w:val="002536A2"/>
    <w:rsid w:val="002536AE"/>
    <w:rsid w:val="00255A49"/>
    <w:rsid w:val="00255B85"/>
    <w:rsid w:val="00255F0B"/>
    <w:rsid w:val="00256094"/>
    <w:rsid w:val="00256AEA"/>
    <w:rsid w:val="00256BCD"/>
    <w:rsid w:val="00256C4F"/>
    <w:rsid w:val="00256D96"/>
    <w:rsid w:val="002571DF"/>
    <w:rsid w:val="002574FA"/>
    <w:rsid w:val="00257643"/>
    <w:rsid w:val="002600F9"/>
    <w:rsid w:val="002602CC"/>
    <w:rsid w:val="0026043B"/>
    <w:rsid w:val="002605C7"/>
    <w:rsid w:val="00260A39"/>
    <w:rsid w:val="0026139D"/>
    <w:rsid w:val="00261D23"/>
    <w:rsid w:val="00261FF6"/>
    <w:rsid w:val="00262363"/>
    <w:rsid w:val="002626E0"/>
    <w:rsid w:val="002627A1"/>
    <w:rsid w:val="00262EED"/>
    <w:rsid w:val="00263D5A"/>
    <w:rsid w:val="00263F50"/>
    <w:rsid w:val="00264D48"/>
    <w:rsid w:val="002650DA"/>
    <w:rsid w:val="00265A2E"/>
    <w:rsid w:val="00265EB5"/>
    <w:rsid w:val="00266104"/>
    <w:rsid w:val="00266A66"/>
    <w:rsid w:val="00266C75"/>
    <w:rsid w:val="002702C3"/>
    <w:rsid w:val="002706C1"/>
    <w:rsid w:val="00270806"/>
    <w:rsid w:val="00270912"/>
    <w:rsid w:val="00270CED"/>
    <w:rsid w:val="0027173D"/>
    <w:rsid w:val="00271782"/>
    <w:rsid w:val="00271836"/>
    <w:rsid w:val="00272165"/>
    <w:rsid w:val="002721E5"/>
    <w:rsid w:val="00273004"/>
    <w:rsid w:val="002731C4"/>
    <w:rsid w:val="00273C07"/>
    <w:rsid w:val="00273EA3"/>
    <w:rsid w:val="0027479E"/>
    <w:rsid w:val="00274B25"/>
    <w:rsid w:val="00274C74"/>
    <w:rsid w:val="00274EA0"/>
    <w:rsid w:val="00274EE3"/>
    <w:rsid w:val="00274FF8"/>
    <w:rsid w:val="00275405"/>
    <w:rsid w:val="002756DE"/>
    <w:rsid w:val="00275F43"/>
    <w:rsid w:val="0027661B"/>
    <w:rsid w:val="002771C8"/>
    <w:rsid w:val="002772EE"/>
    <w:rsid w:val="00277326"/>
    <w:rsid w:val="00277412"/>
    <w:rsid w:val="00277DDF"/>
    <w:rsid w:val="00280D64"/>
    <w:rsid w:val="00281A37"/>
    <w:rsid w:val="00281A91"/>
    <w:rsid w:val="00281AF6"/>
    <w:rsid w:val="00281EE5"/>
    <w:rsid w:val="00282895"/>
    <w:rsid w:val="00283045"/>
    <w:rsid w:val="0028313E"/>
    <w:rsid w:val="00283164"/>
    <w:rsid w:val="002839F7"/>
    <w:rsid w:val="00283A57"/>
    <w:rsid w:val="00283FA3"/>
    <w:rsid w:val="0028417D"/>
    <w:rsid w:val="00284357"/>
    <w:rsid w:val="0028489D"/>
    <w:rsid w:val="0028494B"/>
    <w:rsid w:val="00284C5A"/>
    <w:rsid w:val="00284F17"/>
    <w:rsid w:val="002850C1"/>
    <w:rsid w:val="002851CD"/>
    <w:rsid w:val="0028524A"/>
    <w:rsid w:val="002852F1"/>
    <w:rsid w:val="00285517"/>
    <w:rsid w:val="0028557D"/>
    <w:rsid w:val="00285584"/>
    <w:rsid w:val="00286527"/>
    <w:rsid w:val="002867ED"/>
    <w:rsid w:val="00286985"/>
    <w:rsid w:val="002877F3"/>
    <w:rsid w:val="00290456"/>
    <w:rsid w:val="00290A61"/>
    <w:rsid w:val="00290D73"/>
    <w:rsid w:val="002912E1"/>
    <w:rsid w:val="00291EF9"/>
    <w:rsid w:val="00292106"/>
    <w:rsid w:val="002923EC"/>
    <w:rsid w:val="00292B81"/>
    <w:rsid w:val="002931D9"/>
    <w:rsid w:val="0029327A"/>
    <w:rsid w:val="00293427"/>
    <w:rsid w:val="00294146"/>
    <w:rsid w:val="002951F3"/>
    <w:rsid w:val="00295CF8"/>
    <w:rsid w:val="002975AF"/>
    <w:rsid w:val="002A07BF"/>
    <w:rsid w:val="002A177A"/>
    <w:rsid w:val="002A210B"/>
    <w:rsid w:val="002A3989"/>
    <w:rsid w:val="002A3BE8"/>
    <w:rsid w:val="002A481D"/>
    <w:rsid w:val="002A497F"/>
    <w:rsid w:val="002A4BBA"/>
    <w:rsid w:val="002A4BC4"/>
    <w:rsid w:val="002A51DE"/>
    <w:rsid w:val="002A5284"/>
    <w:rsid w:val="002A5507"/>
    <w:rsid w:val="002A595A"/>
    <w:rsid w:val="002A5A99"/>
    <w:rsid w:val="002A63F3"/>
    <w:rsid w:val="002A63F4"/>
    <w:rsid w:val="002A7099"/>
    <w:rsid w:val="002A7481"/>
    <w:rsid w:val="002A7965"/>
    <w:rsid w:val="002A7D98"/>
    <w:rsid w:val="002B0303"/>
    <w:rsid w:val="002B09C8"/>
    <w:rsid w:val="002B0BB2"/>
    <w:rsid w:val="002B0CB7"/>
    <w:rsid w:val="002B0EFF"/>
    <w:rsid w:val="002B117C"/>
    <w:rsid w:val="002B1336"/>
    <w:rsid w:val="002B264D"/>
    <w:rsid w:val="002B2761"/>
    <w:rsid w:val="002B2D22"/>
    <w:rsid w:val="002B2E4E"/>
    <w:rsid w:val="002B2F3B"/>
    <w:rsid w:val="002B3427"/>
    <w:rsid w:val="002B348F"/>
    <w:rsid w:val="002B39B6"/>
    <w:rsid w:val="002B426B"/>
    <w:rsid w:val="002B46DF"/>
    <w:rsid w:val="002B59C9"/>
    <w:rsid w:val="002B676D"/>
    <w:rsid w:val="002B6A86"/>
    <w:rsid w:val="002B6C82"/>
    <w:rsid w:val="002B6CAE"/>
    <w:rsid w:val="002B7007"/>
    <w:rsid w:val="002B710C"/>
    <w:rsid w:val="002B773D"/>
    <w:rsid w:val="002B7B51"/>
    <w:rsid w:val="002B7C25"/>
    <w:rsid w:val="002C090F"/>
    <w:rsid w:val="002C0EC6"/>
    <w:rsid w:val="002C0F6C"/>
    <w:rsid w:val="002C3570"/>
    <w:rsid w:val="002C3A82"/>
    <w:rsid w:val="002C3E24"/>
    <w:rsid w:val="002C4022"/>
    <w:rsid w:val="002C42F2"/>
    <w:rsid w:val="002C5460"/>
    <w:rsid w:val="002C5A41"/>
    <w:rsid w:val="002C5BAC"/>
    <w:rsid w:val="002C5C46"/>
    <w:rsid w:val="002C719E"/>
    <w:rsid w:val="002C7479"/>
    <w:rsid w:val="002D0D14"/>
    <w:rsid w:val="002D10A0"/>
    <w:rsid w:val="002D1C23"/>
    <w:rsid w:val="002D1FF0"/>
    <w:rsid w:val="002D2553"/>
    <w:rsid w:val="002D3157"/>
    <w:rsid w:val="002D3456"/>
    <w:rsid w:val="002D34FB"/>
    <w:rsid w:val="002D3ABD"/>
    <w:rsid w:val="002D4385"/>
    <w:rsid w:val="002D469C"/>
    <w:rsid w:val="002D496B"/>
    <w:rsid w:val="002D4B99"/>
    <w:rsid w:val="002D5387"/>
    <w:rsid w:val="002D580E"/>
    <w:rsid w:val="002D5A19"/>
    <w:rsid w:val="002D5C7B"/>
    <w:rsid w:val="002D5D8A"/>
    <w:rsid w:val="002D66CB"/>
    <w:rsid w:val="002D6757"/>
    <w:rsid w:val="002D6BE7"/>
    <w:rsid w:val="002D781A"/>
    <w:rsid w:val="002D79CA"/>
    <w:rsid w:val="002D7F5F"/>
    <w:rsid w:val="002E0407"/>
    <w:rsid w:val="002E077B"/>
    <w:rsid w:val="002E0B94"/>
    <w:rsid w:val="002E1559"/>
    <w:rsid w:val="002E1931"/>
    <w:rsid w:val="002E1D2F"/>
    <w:rsid w:val="002E2134"/>
    <w:rsid w:val="002E25E2"/>
    <w:rsid w:val="002E2D00"/>
    <w:rsid w:val="002E34B6"/>
    <w:rsid w:val="002E39EA"/>
    <w:rsid w:val="002E3CEC"/>
    <w:rsid w:val="002E3D55"/>
    <w:rsid w:val="002E3F45"/>
    <w:rsid w:val="002E4CCF"/>
    <w:rsid w:val="002E5013"/>
    <w:rsid w:val="002E54CC"/>
    <w:rsid w:val="002E5E30"/>
    <w:rsid w:val="002E6015"/>
    <w:rsid w:val="002E6190"/>
    <w:rsid w:val="002E6FA5"/>
    <w:rsid w:val="002E721E"/>
    <w:rsid w:val="002E798D"/>
    <w:rsid w:val="002F0779"/>
    <w:rsid w:val="002F0E6E"/>
    <w:rsid w:val="002F155F"/>
    <w:rsid w:val="002F1F5F"/>
    <w:rsid w:val="002F2755"/>
    <w:rsid w:val="002F2D80"/>
    <w:rsid w:val="002F2F70"/>
    <w:rsid w:val="002F33DB"/>
    <w:rsid w:val="002F33EE"/>
    <w:rsid w:val="002F37FE"/>
    <w:rsid w:val="002F385F"/>
    <w:rsid w:val="002F423E"/>
    <w:rsid w:val="002F6161"/>
    <w:rsid w:val="002F680A"/>
    <w:rsid w:val="002F6FC1"/>
    <w:rsid w:val="002F6FE2"/>
    <w:rsid w:val="002F7E06"/>
    <w:rsid w:val="003001B7"/>
    <w:rsid w:val="00300B51"/>
    <w:rsid w:val="00300C9A"/>
    <w:rsid w:val="0030118E"/>
    <w:rsid w:val="003015CA"/>
    <w:rsid w:val="00301DF6"/>
    <w:rsid w:val="0030216B"/>
    <w:rsid w:val="00302E7B"/>
    <w:rsid w:val="00303024"/>
    <w:rsid w:val="00303062"/>
    <w:rsid w:val="00303105"/>
    <w:rsid w:val="00303BDF"/>
    <w:rsid w:val="00303C99"/>
    <w:rsid w:val="00303DE0"/>
    <w:rsid w:val="003043D8"/>
    <w:rsid w:val="00304D96"/>
    <w:rsid w:val="003050F9"/>
    <w:rsid w:val="003051D8"/>
    <w:rsid w:val="0030627F"/>
    <w:rsid w:val="003064DA"/>
    <w:rsid w:val="00306674"/>
    <w:rsid w:val="00306985"/>
    <w:rsid w:val="00307172"/>
    <w:rsid w:val="0030738C"/>
    <w:rsid w:val="0030743D"/>
    <w:rsid w:val="00307E71"/>
    <w:rsid w:val="00310411"/>
    <w:rsid w:val="003105DC"/>
    <w:rsid w:val="00310664"/>
    <w:rsid w:val="00310B3C"/>
    <w:rsid w:val="00311464"/>
    <w:rsid w:val="0031195E"/>
    <w:rsid w:val="003122E7"/>
    <w:rsid w:val="00313759"/>
    <w:rsid w:val="00313A99"/>
    <w:rsid w:val="00313B1A"/>
    <w:rsid w:val="00313DB4"/>
    <w:rsid w:val="0031422B"/>
    <w:rsid w:val="0031488F"/>
    <w:rsid w:val="00314BA5"/>
    <w:rsid w:val="0031557F"/>
    <w:rsid w:val="00315C09"/>
    <w:rsid w:val="0031628F"/>
    <w:rsid w:val="003163AD"/>
    <w:rsid w:val="00316564"/>
    <w:rsid w:val="00316BF2"/>
    <w:rsid w:val="00317164"/>
    <w:rsid w:val="00317472"/>
    <w:rsid w:val="00317632"/>
    <w:rsid w:val="00317871"/>
    <w:rsid w:val="0032033D"/>
    <w:rsid w:val="0032059B"/>
    <w:rsid w:val="003208E5"/>
    <w:rsid w:val="00320A1E"/>
    <w:rsid w:val="00321B02"/>
    <w:rsid w:val="00321C30"/>
    <w:rsid w:val="0032216D"/>
    <w:rsid w:val="00322549"/>
    <w:rsid w:val="0032264B"/>
    <w:rsid w:val="00322AAC"/>
    <w:rsid w:val="00322D9A"/>
    <w:rsid w:val="00323546"/>
    <w:rsid w:val="0032376D"/>
    <w:rsid w:val="00323C9C"/>
    <w:rsid w:val="00325257"/>
    <w:rsid w:val="003255E8"/>
    <w:rsid w:val="003260DE"/>
    <w:rsid w:val="003262C0"/>
    <w:rsid w:val="003262DF"/>
    <w:rsid w:val="00326F9D"/>
    <w:rsid w:val="00327ED2"/>
    <w:rsid w:val="003300AD"/>
    <w:rsid w:val="00330762"/>
    <w:rsid w:val="003307A2"/>
    <w:rsid w:val="0033151E"/>
    <w:rsid w:val="0033259E"/>
    <w:rsid w:val="00332CCA"/>
    <w:rsid w:val="003330A1"/>
    <w:rsid w:val="0033347D"/>
    <w:rsid w:val="00333684"/>
    <w:rsid w:val="00334942"/>
    <w:rsid w:val="00334BF9"/>
    <w:rsid w:val="00334C3D"/>
    <w:rsid w:val="00334F78"/>
    <w:rsid w:val="00335A4E"/>
    <w:rsid w:val="00335EBE"/>
    <w:rsid w:val="0033609A"/>
    <w:rsid w:val="003366E2"/>
    <w:rsid w:val="00337045"/>
    <w:rsid w:val="00337B82"/>
    <w:rsid w:val="00337DA7"/>
    <w:rsid w:val="003408F7"/>
    <w:rsid w:val="00340D6C"/>
    <w:rsid w:val="00340FB8"/>
    <w:rsid w:val="00341353"/>
    <w:rsid w:val="003418EB"/>
    <w:rsid w:val="00341941"/>
    <w:rsid w:val="00342CFC"/>
    <w:rsid w:val="00342DD5"/>
    <w:rsid w:val="003435D1"/>
    <w:rsid w:val="00343C92"/>
    <w:rsid w:val="00344024"/>
    <w:rsid w:val="00344C2E"/>
    <w:rsid w:val="0034532F"/>
    <w:rsid w:val="003456B6"/>
    <w:rsid w:val="003459E9"/>
    <w:rsid w:val="00345A23"/>
    <w:rsid w:val="003463A9"/>
    <w:rsid w:val="00346886"/>
    <w:rsid w:val="00347730"/>
    <w:rsid w:val="003477AA"/>
    <w:rsid w:val="00350AA3"/>
    <w:rsid w:val="00350B39"/>
    <w:rsid w:val="00350EBB"/>
    <w:rsid w:val="00350FED"/>
    <w:rsid w:val="003515F7"/>
    <w:rsid w:val="00351E94"/>
    <w:rsid w:val="00351FD9"/>
    <w:rsid w:val="00352063"/>
    <w:rsid w:val="00352098"/>
    <w:rsid w:val="003523CE"/>
    <w:rsid w:val="003527C5"/>
    <w:rsid w:val="00353665"/>
    <w:rsid w:val="00353919"/>
    <w:rsid w:val="00353ABC"/>
    <w:rsid w:val="00354014"/>
    <w:rsid w:val="00354BF4"/>
    <w:rsid w:val="00354DD5"/>
    <w:rsid w:val="00354E3B"/>
    <w:rsid w:val="0035502C"/>
    <w:rsid w:val="00355E75"/>
    <w:rsid w:val="00356B14"/>
    <w:rsid w:val="00357C6B"/>
    <w:rsid w:val="00357E90"/>
    <w:rsid w:val="0036210F"/>
    <w:rsid w:val="0036241E"/>
    <w:rsid w:val="00362EC8"/>
    <w:rsid w:val="00363A4A"/>
    <w:rsid w:val="00363CE4"/>
    <w:rsid w:val="00364388"/>
    <w:rsid w:val="0036493E"/>
    <w:rsid w:val="00364AE2"/>
    <w:rsid w:val="00364E38"/>
    <w:rsid w:val="00365783"/>
    <w:rsid w:val="00365B31"/>
    <w:rsid w:val="0036630F"/>
    <w:rsid w:val="0036638B"/>
    <w:rsid w:val="00366777"/>
    <w:rsid w:val="00367411"/>
    <w:rsid w:val="00370564"/>
    <w:rsid w:val="00370B41"/>
    <w:rsid w:val="00370B9B"/>
    <w:rsid w:val="00370CEA"/>
    <w:rsid w:val="003710C6"/>
    <w:rsid w:val="00371468"/>
    <w:rsid w:val="0037294A"/>
    <w:rsid w:val="0037295F"/>
    <w:rsid w:val="00372B37"/>
    <w:rsid w:val="00372D48"/>
    <w:rsid w:val="00373053"/>
    <w:rsid w:val="003738F3"/>
    <w:rsid w:val="003743D4"/>
    <w:rsid w:val="003748FF"/>
    <w:rsid w:val="00374D93"/>
    <w:rsid w:val="0037514A"/>
    <w:rsid w:val="00375892"/>
    <w:rsid w:val="00375C0B"/>
    <w:rsid w:val="00375DF9"/>
    <w:rsid w:val="0037676E"/>
    <w:rsid w:val="00376D97"/>
    <w:rsid w:val="00376DB1"/>
    <w:rsid w:val="00377098"/>
    <w:rsid w:val="00377916"/>
    <w:rsid w:val="00377941"/>
    <w:rsid w:val="00377944"/>
    <w:rsid w:val="0038080B"/>
    <w:rsid w:val="00380957"/>
    <w:rsid w:val="00381531"/>
    <w:rsid w:val="00381D42"/>
    <w:rsid w:val="00381ED4"/>
    <w:rsid w:val="003821D2"/>
    <w:rsid w:val="003822C3"/>
    <w:rsid w:val="0038237A"/>
    <w:rsid w:val="003824E3"/>
    <w:rsid w:val="00383218"/>
    <w:rsid w:val="003832B0"/>
    <w:rsid w:val="00383435"/>
    <w:rsid w:val="00383955"/>
    <w:rsid w:val="00383CE7"/>
    <w:rsid w:val="003841D6"/>
    <w:rsid w:val="0038515A"/>
    <w:rsid w:val="00385833"/>
    <w:rsid w:val="00385D92"/>
    <w:rsid w:val="00385DE9"/>
    <w:rsid w:val="00386161"/>
    <w:rsid w:val="0038645B"/>
    <w:rsid w:val="003870EB"/>
    <w:rsid w:val="00387265"/>
    <w:rsid w:val="00390BEB"/>
    <w:rsid w:val="0039152C"/>
    <w:rsid w:val="0039191F"/>
    <w:rsid w:val="00391EB6"/>
    <w:rsid w:val="00392ADE"/>
    <w:rsid w:val="0039325E"/>
    <w:rsid w:val="003934C9"/>
    <w:rsid w:val="003939F9"/>
    <w:rsid w:val="00393B4E"/>
    <w:rsid w:val="00393C92"/>
    <w:rsid w:val="003941D5"/>
    <w:rsid w:val="00394440"/>
    <w:rsid w:val="00394E1B"/>
    <w:rsid w:val="003956F7"/>
    <w:rsid w:val="0039580E"/>
    <w:rsid w:val="00396C4C"/>
    <w:rsid w:val="00396E9C"/>
    <w:rsid w:val="003972AB"/>
    <w:rsid w:val="0039730E"/>
    <w:rsid w:val="003A0A60"/>
    <w:rsid w:val="003A0AFD"/>
    <w:rsid w:val="003A0FF3"/>
    <w:rsid w:val="003A10C4"/>
    <w:rsid w:val="003A180C"/>
    <w:rsid w:val="003A1A44"/>
    <w:rsid w:val="003A2549"/>
    <w:rsid w:val="003A26CE"/>
    <w:rsid w:val="003A2AA0"/>
    <w:rsid w:val="003A3BCD"/>
    <w:rsid w:val="003A4F24"/>
    <w:rsid w:val="003A51B8"/>
    <w:rsid w:val="003A5C6A"/>
    <w:rsid w:val="003A5CF7"/>
    <w:rsid w:val="003A6032"/>
    <w:rsid w:val="003A61E4"/>
    <w:rsid w:val="003A69E1"/>
    <w:rsid w:val="003A6A46"/>
    <w:rsid w:val="003B08DE"/>
    <w:rsid w:val="003B0F06"/>
    <w:rsid w:val="003B0FEA"/>
    <w:rsid w:val="003B178E"/>
    <w:rsid w:val="003B1A05"/>
    <w:rsid w:val="003B252C"/>
    <w:rsid w:val="003B2B96"/>
    <w:rsid w:val="003B37D9"/>
    <w:rsid w:val="003B3E5A"/>
    <w:rsid w:val="003B44F0"/>
    <w:rsid w:val="003B4960"/>
    <w:rsid w:val="003B4BB5"/>
    <w:rsid w:val="003B4DEB"/>
    <w:rsid w:val="003B4F1D"/>
    <w:rsid w:val="003B5058"/>
    <w:rsid w:val="003B59C6"/>
    <w:rsid w:val="003B6882"/>
    <w:rsid w:val="003B6A98"/>
    <w:rsid w:val="003B731A"/>
    <w:rsid w:val="003B7351"/>
    <w:rsid w:val="003B7475"/>
    <w:rsid w:val="003B76EF"/>
    <w:rsid w:val="003C002D"/>
    <w:rsid w:val="003C0204"/>
    <w:rsid w:val="003C06FB"/>
    <w:rsid w:val="003C0B3D"/>
    <w:rsid w:val="003C0CA9"/>
    <w:rsid w:val="003C0FC0"/>
    <w:rsid w:val="003C1AD3"/>
    <w:rsid w:val="003C1ED7"/>
    <w:rsid w:val="003C1F31"/>
    <w:rsid w:val="003C28DE"/>
    <w:rsid w:val="003C2DE7"/>
    <w:rsid w:val="003C36F4"/>
    <w:rsid w:val="003C3E05"/>
    <w:rsid w:val="003C406E"/>
    <w:rsid w:val="003C4B11"/>
    <w:rsid w:val="003C5532"/>
    <w:rsid w:val="003C5DBB"/>
    <w:rsid w:val="003C6581"/>
    <w:rsid w:val="003C664A"/>
    <w:rsid w:val="003C683E"/>
    <w:rsid w:val="003C6980"/>
    <w:rsid w:val="003C7005"/>
    <w:rsid w:val="003C7270"/>
    <w:rsid w:val="003D004D"/>
    <w:rsid w:val="003D01B1"/>
    <w:rsid w:val="003D08EF"/>
    <w:rsid w:val="003D0B89"/>
    <w:rsid w:val="003D1037"/>
    <w:rsid w:val="003D1388"/>
    <w:rsid w:val="003D1E0E"/>
    <w:rsid w:val="003D28DF"/>
    <w:rsid w:val="003D29B4"/>
    <w:rsid w:val="003D2B68"/>
    <w:rsid w:val="003D3339"/>
    <w:rsid w:val="003D3766"/>
    <w:rsid w:val="003D547D"/>
    <w:rsid w:val="003D5668"/>
    <w:rsid w:val="003D5918"/>
    <w:rsid w:val="003D5935"/>
    <w:rsid w:val="003D72B2"/>
    <w:rsid w:val="003D77FA"/>
    <w:rsid w:val="003D78FF"/>
    <w:rsid w:val="003D7BBA"/>
    <w:rsid w:val="003E00E6"/>
    <w:rsid w:val="003E091D"/>
    <w:rsid w:val="003E1F08"/>
    <w:rsid w:val="003E365B"/>
    <w:rsid w:val="003E3B97"/>
    <w:rsid w:val="003E3D6D"/>
    <w:rsid w:val="003E3E2E"/>
    <w:rsid w:val="003E4788"/>
    <w:rsid w:val="003E4845"/>
    <w:rsid w:val="003E4930"/>
    <w:rsid w:val="003E508D"/>
    <w:rsid w:val="003E5D29"/>
    <w:rsid w:val="003E64F1"/>
    <w:rsid w:val="003E6B11"/>
    <w:rsid w:val="003E7091"/>
    <w:rsid w:val="003E739B"/>
    <w:rsid w:val="003F01EA"/>
    <w:rsid w:val="003F0203"/>
    <w:rsid w:val="003F073C"/>
    <w:rsid w:val="003F16AB"/>
    <w:rsid w:val="003F1C95"/>
    <w:rsid w:val="003F1D5D"/>
    <w:rsid w:val="003F2195"/>
    <w:rsid w:val="003F3165"/>
    <w:rsid w:val="003F354A"/>
    <w:rsid w:val="003F39FD"/>
    <w:rsid w:val="003F3B31"/>
    <w:rsid w:val="003F3DB8"/>
    <w:rsid w:val="003F421D"/>
    <w:rsid w:val="003F43F7"/>
    <w:rsid w:val="003F4640"/>
    <w:rsid w:val="003F5277"/>
    <w:rsid w:val="003F5A2E"/>
    <w:rsid w:val="003F793C"/>
    <w:rsid w:val="00400622"/>
    <w:rsid w:val="0040143F"/>
    <w:rsid w:val="004015B9"/>
    <w:rsid w:val="00401D32"/>
    <w:rsid w:val="0040331D"/>
    <w:rsid w:val="0040341A"/>
    <w:rsid w:val="0040388A"/>
    <w:rsid w:val="00403CA2"/>
    <w:rsid w:val="00404285"/>
    <w:rsid w:val="00404C67"/>
    <w:rsid w:val="00405292"/>
    <w:rsid w:val="0040543F"/>
    <w:rsid w:val="00405CF3"/>
    <w:rsid w:val="0040681D"/>
    <w:rsid w:val="00407561"/>
    <w:rsid w:val="00407C1D"/>
    <w:rsid w:val="00410D7A"/>
    <w:rsid w:val="00412B33"/>
    <w:rsid w:val="00412B86"/>
    <w:rsid w:val="00412C5A"/>
    <w:rsid w:val="004134E8"/>
    <w:rsid w:val="004135F3"/>
    <w:rsid w:val="004143F2"/>
    <w:rsid w:val="0041493F"/>
    <w:rsid w:val="00414C6D"/>
    <w:rsid w:val="004153E7"/>
    <w:rsid w:val="00415500"/>
    <w:rsid w:val="004157AF"/>
    <w:rsid w:val="004158D8"/>
    <w:rsid w:val="00416A19"/>
    <w:rsid w:val="004177F7"/>
    <w:rsid w:val="00417A93"/>
    <w:rsid w:val="00417C67"/>
    <w:rsid w:val="004208CD"/>
    <w:rsid w:val="00420B88"/>
    <w:rsid w:val="00420FD5"/>
    <w:rsid w:val="0042119D"/>
    <w:rsid w:val="00421BE2"/>
    <w:rsid w:val="0042267A"/>
    <w:rsid w:val="00422752"/>
    <w:rsid w:val="00422764"/>
    <w:rsid w:val="00422AE0"/>
    <w:rsid w:val="00422C40"/>
    <w:rsid w:val="00422F8C"/>
    <w:rsid w:val="00423323"/>
    <w:rsid w:val="00423A66"/>
    <w:rsid w:val="00423E2B"/>
    <w:rsid w:val="004242A6"/>
    <w:rsid w:val="00425DA9"/>
    <w:rsid w:val="004267CE"/>
    <w:rsid w:val="00426AE1"/>
    <w:rsid w:val="0043209C"/>
    <w:rsid w:val="00432151"/>
    <w:rsid w:val="004321EC"/>
    <w:rsid w:val="004324DF"/>
    <w:rsid w:val="00432821"/>
    <w:rsid w:val="0043290E"/>
    <w:rsid w:val="004333C1"/>
    <w:rsid w:val="004333C5"/>
    <w:rsid w:val="00433576"/>
    <w:rsid w:val="00433C74"/>
    <w:rsid w:val="00434223"/>
    <w:rsid w:val="004347F4"/>
    <w:rsid w:val="0043485A"/>
    <w:rsid w:val="00434D87"/>
    <w:rsid w:val="0043510A"/>
    <w:rsid w:val="004356A6"/>
    <w:rsid w:val="00435B39"/>
    <w:rsid w:val="00435F49"/>
    <w:rsid w:val="004363BC"/>
    <w:rsid w:val="0043648C"/>
    <w:rsid w:val="004364B0"/>
    <w:rsid w:val="004375E2"/>
    <w:rsid w:val="0043792E"/>
    <w:rsid w:val="004379E2"/>
    <w:rsid w:val="00437A84"/>
    <w:rsid w:val="00437E3D"/>
    <w:rsid w:val="0044019B"/>
    <w:rsid w:val="00440865"/>
    <w:rsid w:val="00440A23"/>
    <w:rsid w:val="004411B5"/>
    <w:rsid w:val="004415FC"/>
    <w:rsid w:val="00442800"/>
    <w:rsid w:val="004428F0"/>
    <w:rsid w:val="00442CE0"/>
    <w:rsid w:val="00444521"/>
    <w:rsid w:val="0044456C"/>
    <w:rsid w:val="00444A75"/>
    <w:rsid w:val="00444B5E"/>
    <w:rsid w:val="00444D6F"/>
    <w:rsid w:val="00444E9A"/>
    <w:rsid w:val="00445102"/>
    <w:rsid w:val="00445711"/>
    <w:rsid w:val="00445812"/>
    <w:rsid w:val="0044639C"/>
    <w:rsid w:val="004465F6"/>
    <w:rsid w:val="0044675B"/>
    <w:rsid w:val="00446B93"/>
    <w:rsid w:val="00446E47"/>
    <w:rsid w:val="00450591"/>
    <w:rsid w:val="00450922"/>
    <w:rsid w:val="004514BE"/>
    <w:rsid w:val="004517F9"/>
    <w:rsid w:val="004519B5"/>
    <w:rsid w:val="00451DD7"/>
    <w:rsid w:val="0045203A"/>
    <w:rsid w:val="004522CB"/>
    <w:rsid w:val="00452324"/>
    <w:rsid w:val="0045255F"/>
    <w:rsid w:val="00452781"/>
    <w:rsid w:val="00453231"/>
    <w:rsid w:val="00453454"/>
    <w:rsid w:val="0045366B"/>
    <w:rsid w:val="00453BD6"/>
    <w:rsid w:val="004542EA"/>
    <w:rsid w:val="004545A1"/>
    <w:rsid w:val="004548F6"/>
    <w:rsid w:val="00454D51"/>
    <w:rsid w:val="0045559A"/>
    <w:rsid w:val="00455BEF"/>
    <w:rsid w:val="00455F95"/>
    <w:rsid w:val="00456A73"/>
    <w:rsid w:val="0045750E"/>
    <w:rsid w:val="00460CF1"/>
    <w:rsid w:val="00460EC4"/>
    <w:rsid w:val="00461457"/>
    <w:rsid w:val="004621F8"/>
    <w:rsid w:val="004625DB"/>
    <w:rsid w:val="0046308B"/>
    <w:rsid w:val="00463496"/>
    <w:rsid w:val="00463821"/>
    <w:rsid w:val="00463ADA"/>
    <w:rsid w:val="00464236"/>
    <w:rsid w:val="00464464"/>
    <w:rsid w:val="00464DCF"/>
    <w:rsid w:val="004657A7"/>
    <w:rsid w:val="00465B2F"/>
    <w:rsid w:val="00465CDB"/>
    <w:rsid w:val="0046656E"/>
    <w:rsid w:val="00466687"/>
    <w:rsid w:val="00466FD0"/>
    <w:rsid w:val="00467AAF"/>
    <w:rsid w:val="0047038C"/>
    <w:rsid w:val="00470878"/>
    <w:rsid w:val="004709B3"/>
    <w:rsid w:val="00470D7A"/>
    <w:rsid w:val="00470FAC"/>
    <w:rsid w:val="00471006"/>
    <w:rsid w:val="00471371"/>
    <w:rsid w:val="00471AD9"/>
    <w:rsid w:val="00471DF6"/>
    <w:rsid w:val="00471EAB"/>
    <w:rsid w:val="0047219D"/>
    <w:rsid w:val="0047224E"/>
    <w:rsid w:val="00472AE7"/>
    <w:rsid w:val="004734F0"/>
    <w:rsid w:val="0047355A"/>
    <w:rsid w:val="004735A3"/>
    <w:rsid w:val="00474926"/>
    <w:rsid w:val="00474E69"/>
    <w:rsid w:val="00475A7B"/>
    <w:rsid w:val="00475C67"/>
    <w:rsid w:val="00475F2A"/>
    <w:rsid w:val="00476AD1"/>
    <w:rsid w:val="00476D3D"/>
    <w:rsid w:val="0047726C"/>
    <w:rsid w:val="00477F27"/>
    <w:rsid w:val="004801AE"/>
    <w:rsid w:val="00480317"/>
    <w:rsid w:val="00480ACD"/>
    <w:rsid w:val="0048163D"/>
    <w:rsid w:val="004817DB"/>
    <w:rsid w:val="00481D51"/>
    <w:rsid w:val="004828C6"/>
    <w:rsid w:val="00482A23"/>
    <w:rsid w:val="00482FAC"/>
    <w:rsid w:val="0048304F"/>
    <w:rsid w:val="0048318F"/>
    <w:rsid w:val="00483266"/>
    <w:rsid w:val="00483339"/>
    <w:rsid w:val="00484103"/>
    <w:rsid w:val="004841BB"/>
    <w:rsid w:val="0048452A"/>
    <w:rsid w:val="00484F19"/>
    <w:rsid w:val="00485016"/>
    <w:rsid w:val="00485107"/>
    <w:rsid w:val="0048625F"/>
    <w:rsid w:val="00487368"/>
    <w:rsid w:val="00487625"/>
    <w:rsid w:val="00487A5D"/>
    <w:rsid w:val="00490AE1"/>
    <w:rsid w:val="00490C7B"/>
    <w:rsid w:val="00490E1C"/>
    <w:rsid w:val="00491089"/>
    <w:rsid w:val="0049188F"/>
    <w:rsid w:val="00492291"/>
    <w:rsid w:val="00492628"/>
    <w:rsid w:val="00492E7B"/>
    <w:rsid w:val="00492EC7"/>
    <w:rsid w:val="004931E4"/>
    <w:rsid w:val="004949E7"/>
    <w:rsid w:val="00494EB0"/>
    <w:rsid w:val="00495CF2"/>
    <w:rsid w:val="004967F0"/>
    <w:rsid w:val="004970F2"/>
    <w:rsid w:val="00497199"/>
    <w:rsid w:val="0049722E"/>
    <w:rsid w:val="00497946"/>
    <w:rsid w:val="00497994"/>
    <w:rsid w:val="00497AEB"/>
    <w:rsid w:val="00497D2D"/>
    <w:rsid w:val="004A02BA"/>
    <w:rsid w:val="004A0665"/>
    <w:rsid w:val="004A0B2C"/>
    <w:rsid w:val="004A1244"/>
    <w:rsid w:val="004A1DDF"/>
    <w:rsid w:val="004A1E9A"/>
    <w:rsid w:val="004A2180"/>
    <w:rsid w:val="004A2D53"/>
    <w:rsid w:val="004A2FEB"/>
    <w:rsid w:val="004A37E5"/>
    <w:rsid w:val="004A413C"/>
    <w:rsid w:val="004A4164"/>
    <w:rsid w:val="004A454B"/>
    <w:rsid w:val="004A5615"/>
    <w:rsid w:val="004A5B49"/>
    <w:rsid w:val="004A6745"/>
    <w:rsid w:val="004A6E79"/>
    <w:rsid w:val="004A700B"/>
    <w:rsid w:val="004A770D"/>
    <w:rsid w:val="004B0540"/>
    <w:rsid w:val="004B0826"/>
    <w:rsid w:val="004B0E8A"/>
    <w:rsid w:val="004B0EC5"/>
    <w:rsid w:val="004B13AD"/>
    <w:rsid w:val="004B14A3"/>
    <w:rsid w:val="004B1935"/>
    <w:rsid w:val="004B2C65"/>
    <w:rsid w:val="004B352A"/>
    <w:rsid w:val="004B40C7"/>
    <w:rsid w:val="004B49BB"/>
    <w:rsid w:val="004B515E"/>
    <w:rsid w:val="004B5BCE"/>
    <w:rsid w:val="004B5C05"/>
    <w:rsid w:val="004B6656"/>
    <w:rsid w:val="004B6699"/>
    <w:rsid w:val="004B6765"/>
    <w:rsid w:val="004B69F1"/>
    <w:rsid w:val="004B70FF"/>
    <w:rsid w:val="004B748E"/>
    <w:rsid w:val="004B75C7"/>
    <w:rsid w:val="004B7DD1"/>
    <w:rsid w:val="004C0106"/>
    <w:rsid w:val="004C03F8"/>
    <w:rsid w:val="004C0550"/>
    <w:rsid w:val="004C09CB"/>
    <w:rsid w:val="004C1A9C"/>
    <w:rsid w:val="004C1BDB"/>
    <w:rsid w:val="004C1D1B"/>
    <w:rsid w:val="004C2754"/>
    <w:rsid w:val="004C28E5"/>
    <w:rsid w:val="004C2BCA"/>
    <w:rsid w:val="004C36B5"/>
    <w:rsid w:val="004C3E4A"/>
    <w:rsid w:val="004C4651"/>
    <w:rsid w:val="004C4700"/>
    <w:rsid w:val="004C4F42"/>
    <w:rsid w:val="004C62AA"/>
    <w:rsid w:val="004C6442"/>
    <w:rsid w:val="004C6C50"/>
    <w:rsid w:val="004C7402"/>
    <w:rsid w:val="004C7CAB"/>
    <w:rsid w:val="004D00F4"/>
    <w:rsid w:val="004D0753"/>
    <w:rsid w:val="004D1051"/>
    <w:rsid w:val="004D1196"/>
    <w:rsid w:val="004D144C"/>
    <w:rsid w:val="004D145F"/>
    <w:rsid w:val="004D14CD"/>
    <w:rsid w:val="004D1D26"/>
    <w:rsid w:val="004D203E"/>
    <w:rsid w:val="004D2B82"/>
    <w:rsid w:val="004D2D71"/>
    <w:rsid w:val="004D30AB"/>
    <w:rsid w:val="004D3332"/>
    <w:rsid w:val="004D37F6"/>
    <w:rsid w:val="004D386A"/>
    <w:rsid w:val="004D3F72"/>
    <w:rsid w:val="004D3FB9"/>
    <w:rsid w:val="004D402F"/>
    <w:rsid w:val="004D4349"/>
    <w:rsid w:val="004D4C5F"/>
    <w:rsid w:val="004D5407"/>
    <w:rsid w:val="004D5501"/>
    <w:rsid w:val="004D5907"/>
    <w:rsid w:val="004D5EF7"/>
    <w:rsid w:val="004D6443"/>
    <w:rsid w:val="004D6AC5"/>
    <w:rsid w:val="004D6C04"/>
    <w:rsid w:val="004D6CAC"/>
    <w:rsid w:val="004D6D01"/>
    <w:rsid w:val="004D71A5"/>
    <w:rsid w:val="004D7AE0"/>
    <w:rsid w:val="004E0337"/>
    <w:rsid w:val="004E0A1D"/>
    <w:rsid w:val="004E1957"/>
    <w:rsid w:val="004E1E48"/>
    <w:rsid w:val="004E25DF"/>
    <w:rsid w:val="004E26F0"/>
    <w:rsid w:val="004E2DBC"/>
    <w:rsid w:val="004E30A7"/>
    <w:rsid w:val="004E3136"/>
    <w:rsid w:val="004E3174"/>
    <w:rsid w:val="004E3975"/>
    <w:rsid w:val="004E4DEA"/>
    <w:rsid w:val="004E5305"/>
    <w:rsid w:val="004E57A7"/>
    <w:rsid w:val="004E60A4"/>
    <w:rsid w:val="004E6249"/>
    <w:rsid w:val="004E718C"/>
    <w:rsid w:val="004E7261"/>
    <w:rsid w:val="004E72D0"/>
    <w:rsid w:val="004E73A9"/>
    <w:rsid w:val="004E7612"/>
    <w:rsid w:val="004E7ED2"/>
    <w:rsid w:val="004F01A4"/>
    <w:rsid w:val="004F0401"/>
    <w:rsid w:val="004F06D8"/>
    <w:rsid w:val="004F0B51"/>
    <w:rsid w:val="004F188C"/>
    <w:rsid w:val="004F1D53"/>
    <w:rsid w:val="004F28F5"/>
    <w:rsid w:val="004F2943"/>
    <w:rsid w:val="004F2B7B"/>
    <w:rsid w:val="004F2E03"/>
    <w:rsid w:val="004F5103"/>
    <w:rsid w:val="004F510E"/>
    <w:rsid w:val="004F51E7"/>
    <w:rsid w:val="004F5814"/>
    <w:rsid w:val="004F5C5C"/>
    <w:rsid w:val="004F5FB0"/>
    <w:rsid w:val="004F6DE2"/>
    <w:rsid w:val="004F7671"/>
    <w:rsid w:val="004F7689"/>
    <w:rsid w:val="004F7E52"/>
    <w:rsid w:val="00500197"/>
    <w:rsid w:val="005005E1"/>
    <w:rsid w:val="00500D07"/>
    <w:rsid w:val="00500F65"/>
    <w:rsid w:val="00501024"/>
    <w:rsid w:val="00501057"/>
    <w:rsid w:val="0050174A"/>
    <w:rsid w:val="00502236"/>
    <w:rsid w:val="00502323"/>
    <w:rsid w:val="005023D2"/>
    <w:rsid w:val="00502845"/>
    <w:rsid w:val="00502FBC"/>
    <w:rsid w:val="005031E9"/>
    <w:rsid w:val="0050345E"/>
    <w:rsid w:val="00503EC0"/>
    <w:rsid w:val="005055C9"/>
    <w:rsid w:val="00506106"/>
    <w:rsid w:val="00506531"/>
    <w:rsid w:val="005066B2"/>
    <w:rsid w:val="00506702"/>
    <w:rsid w:val="0050674A"/>
    <w:rsid w:val="00506AB7"/>
    <w:rsid w:val="0050774E"/>
    <w:rsid w:val="005077F5"/>
    <w:rsid w:val="005078F8"/>
    <w:rsid w:val="00510C1B"/>
    <w:rsid w:val="00510F35"/>
    <w:rsid w:val="00511B0A"/>
    <w:rsid w:val="00511C94"/>
    <w:rsid w:val="00511D71"/>
    <w:rsid w:val="00511EEF"/>
    <w:rsid w:val="00512425"/>
    <w:rsid w:val="005127F7"/>
    <w:rsid w:val="00512CFF"/>
    <w:rsid w:val="005131B5"/>
    <w:rsid w:val="00513401"/>
    <w:rsid w:val="00513559"/>
    <w:rsid w:val="00513785"/>
    <w:rsid w:val="00513AD7"/>
    <w:rsid w:val="00513C76"/>
    <w:rsid w:val="00513F27"/>
    <w:rsid w:val="005140D2"/>
    <w:rsid w:val="00514718"/>
    <w:rsid w:val="0051502B"/>
    <w:rsid w:val="005155DF"/>
    <w:rsid w:val="00515935"/>
    <w:rsid w:val="00515B06"/>
    <w:rsid w:val="00515B66"/>
    <w:rsid w:val="00515CF9"/>
    <w:rsid w:val="0051616F"/>
    <w:rsid w:val="0051619A"/>
    <w:rsid w:val="005203BE"/>
    <w:rsid w:val="00521077"/>
    <w:rsid w:val="00521936"/>
    <w:rsid w:val="00521BEF"/>
    <w:rsid w:val="00522370"/>
    <w:rsid w:val="0052240B"/>
    <w:rsid w:val="00522788"/>
    <w:rsid w:val="005227EC"/>
    <w:rsid w:val="00522D4F"/>
    <w:rsid w:val="00523446"/>
    <w:rsid w:val="00523B54"/>
    <w:rsid w:val="00523C2C"/>
    <w:rsid w:val="0052415D"/>
    <w:rsid w:val="00524DBD"/>
    <w:rsid w:val="00524F6F"/>
    <w:rsid w:val="005250E1"/>
    <w:rsid w:val="0052563D"/>
    <w:rsid w:val="0052566D"/>
    <w:rsid w:val="00525E0B"/>
    <w:rsid w:val="00525F52"/>
    <w:rsid w:val="005260FF"/>
    <w:rsid w:val="00526999"/>
    <w:rsid w:val="00526D48"/>
    <w:rsid w:val="00527024"/>
    <w:rsid w:val="00527420"/>
    <w:rsid w:val="0053216E"/>
    <w:rsid w:val="00532257"/>
    <w:rsid w:val="00532A80"/>
    <w:rsid w:val="00532ACD"/>
    <w:rsid w:val="00532E93"/>
    <w:rsid w:val="005331C4"/>
    <w:rsid w:val="005332C5"/>
    <w:rsid w:val="00533359"/>
    <w:rsid w:val="005337E2"/>
    <w:rsid w:val="00533E65"/>
    <w:rsid w:val="00534136"/>
    <w:rsid w:val="00534185"/>
    <w:rsid w:val="005359B5"/>
    <w:rsid w:val="00535C0B"/>
    <w:rsid w:val="00535F3F"/>
    <w:rsid w:val="00535F85"/>
    <w:rsid w:val="00536591"/>
    <w:rsid w:val="00536F1C"/>
    <w:rsid w:val="00537650"/>
    <w:rsid w:val="005377EE"/>
    <w:rsid w:val="00537D8D"/>
    <w:rsid w:val="00540AB7"/>
    <w:rsid w:val="00541103"/>
    <w:rsid w:val="00541224"/>
    <w:rsid w:val="00541639"/>
    <w:rsid w:val="0054186D"/>
    <w:rsid w:val="00541DC9"/>
    <w:rsid w:val="00543394"/>
    <w:rsid w:val="005433EF"/>
    <w:rsid w:val="00543AD0"/>
    <w:rsid w:val="005445DD"/>
    <w:rsid w:val="0054478C"/>
    <w:rsid w:val="005452B1"/>
    <w:rsid w:val="00545399"/>
    <w:rsid w:val="005454E1"/>
    <w:rsid w:val="00545990"/>
    <w:rsid w:val="00545A92"/>
    <w:rsid w:val="00546886"/>
    <w:rsid w:val="00547BE9"/>
    <w:rsid w:val="005507D4"/>
    <w:rsid w:val="005508EE"/>
    <w:rsid w:val="005513DF"/>
    <w:rsid w:val="005514C1"/>
    <w:rsid w:val="00552593"/>
    <w:rsid w:val="0055274E"/>
    <w:rsid w:val="005527A6"/>
    <w:rsid w:val="00553667"/>
    <w:rsid w:val="00553C14"/>
    <w:rsid w:val="00553E70"/>
    <w:rsid w:val="00554077"/>
    <w:rsid w:val="005553BA"/>
    <w:rsid w:val="00555783"/>
    <w:rsid w:val="00555991"/>
    <w:rsid w:val="00555AC8"/>
    <w:rsid w:val="00556716"/>
    <w:rsid w:val="00556875"/>
    <w:rsid w:val="00556A18"/>
    <w:rsid w:val="00556AF3"/>
    <w:rsid w:val="005571B7"/>
    <w:rsid w:val="005572A8"/>
    <w:rsid w:val="005575FB"/>
    <w:rsid w:val="00557D30"/>
    <w:rsid w:val="00560300"/>
    <w:rsid w:val="00560A18"/>
    <w:rsid w:val="00560CFF"/>
    <w:rsid w:val="005610B5"/>
    <w:rsid w:val="005613E1"/>
    <w:rsid w:val="0056257C"/>
    <w:rsid w:val="00562752"/>
    <w:rsid w:val="00563040"/>
    <w:rsid w:val="005640D1"/>
    <w:rsid w:val="005642B0"/>
    <w:rsid w:val="0056568A"/>
    <w:rsid w:val="00565699"/>
    <w:rsid w:val="00565AEC"/>
    <w:rsid w:val="0056637D"/>
    <w:rsid w:val="005664F5"/>
    <w:rsid w:val="00566A7B"/>
    <w:rsid w:val="00567A3D"/>
    <w:rsid w:val="005700C7"/>
    <w:rsid w:val="005701B2"/>
    <w:rsid w:val="00571190"/>
    <w:rsid w:val="00571913"/>
    <w:rsid w:val="0057278B"/>
    <w:rsid w:val="00572FB9"/>
    <w:rsid w:val="00573852"/>
    <w:rsid w:val="005739F5"/>
    <w:rsid w:val="0057420C"/>
    <w:rsid w:val="00574236"/>
    <w:rsid w:val="00574A5B"/>
    <w:rsid w:val="00574DBF"/>
    <w:rsid w:val="0057536D"/>
    <w:rsid w:val="005759BC"/>
    <w:rsid w:val="00575D15"/>
    <w:rsid w:val="00575E6B"/>
    <w:rsid w:val="00576826"/>
    <w:rsid w:val="00576D00"/>
    <w:rsid w:val="005770F2"/>
    <w:rsid w:val="005775D4"/>
    <w:rsid w:val="0057787E"/>
    <w:rsid w:val="005779B5"/>
    <w:rsid w:val="00577FD0"/>
    <w:rsid w:val="00580BC2"/>
    <w:rsid w:val="00580C02"/>
    <w:rsid w:val="00580DB2"/>
    <w:rsid w:val="005811DF"/>
    <w:rsid w:val="005817BF"/>
    <w:rsid w:val="005818E0"/>
    <w:rsid w:val="00581D9F"/>
    <w:rsid w:val="00581DCB"/>
    <w:rsid w:val="00581E0B"/>
    <w:rsid w:val="00581E3C"/>
    <w:rsid w:val="00581EEA"/>
    <w:rsid w:val="00582191"/>
    <w:rsid w:val="00583331"/>
    <w:rsid w:val="005835B8"/>
    <w:rsid w:val="00583790"/>
    <w:rsid w:val="00583CCB"/>
    <w:rsid w:val="00584828"/>
    <w:rsid w:val="00584BED"/>
    <w:rsid w:val="0058553E"/>
    <w:rsid w:val="005867A5"/>
    <w:rsid w:val="005870D0"/>
    <w:rsid w:val="0058730F"/>
    <w:rsid w:val="005873B8"/>
    <w:rsid w:val="005873E7"/>
    <w:rsid w:val="00587491"/>
    <w:rsid w:val="005876B0"/>
    <w:rsid w:val="00587C1C"/>
    <w:rsid w:val="00590391"/>
    <w:rsid w:val="00590433"/>
    <w:rsid w:val="005908B6"/>
    <w:rsid w:val="00590CA1"/>
    <w:rsid w:val="00591ABC"/>
    <w:rsid w:val="00591C89"/>
    <w:rsid w:val="005924B7"/>
    <w:rsid w:val="00592627"/>
    <w:rsid w:val="00592C26"/>
    <w:rsid w:val="00593038"/>
    <w:rsid w:val="00593101"/>
    <w:rsid w:val="00593716"/>
    <w:rsid w:val="00593726"/>
    <w:rsid w:val="005949A4"/>
    <w:rsid w:val="00594B3F"/>
    <w:rsid w:val="00595301"/>
    <w:rsid w:val="00595CC6"/>
    <w:rsid w:val="00596501"/>
    <w:rsid w:val="005967F8"/>
    <w:rsid w:val="00596F1D"/>
    <w:rsid w:val="00597CCC"/>
    <w:rsid w:val="005A0373"/>
    <w:rsid w:val="005A03C8"/>
    <w:rsid w:val="005A07CF"/>
    <w:rsid w:val="005A1FB4"/>
    <w:rsid w:val="005A23F1"/>
    <w:rsid w:val="005A244C"/>
    <w:rsid w:val="005A27A0"/>
    <w:rsid w:val="005A3192"/>
    <w:rsid w:val="005A39E8"/>
    <w:rsid w:val="005A3A88"/>
    <w:rsid w:val="005A5B4B"/>
    <w:rsid w:val="005A5BFD"/>
    <w:rsid w:val="005A62FA"/>
    <w:rsid w:val="005A63F2"/>
    <w:rsid w:val="005A6A88"/>
    <w:rsid w:val="005A6B2C"/>
    <w:rsid w:val="005A6B5E"/>
    <w:rsid w:val="005A7544"/>
    <w:rsid w:val="005B029A"/>
    <w:rsid w:val="005B036B"/>
    <w:rsid w:val="005B0580"/>
    <w:rsid w:val="005B0BA4"/>
    <w:rsid w:val="005B0F01"/>
    <w:rsid w:val="005B1777"/>
    <w:rsid w:val="005B1927"/>
    <w:rsid w:val="005B1EB7"/>
    <w:rsid w:val="005B2EB2"/>
    <w:rsid w:val="005B46DA"/>
    <w:rsid w:val="005B6062"/>
    <w:rsid w:val="005B6503"/>
    <w:rsid w:val="005B7229"/>
    <w:rsid w:val="005B759E"/>
    <w:rsid w:val="005B788E"/>
    <w:rsid w:val="005B7A19"/>
    <w:rsid w:val="005B7B79"/>
    <w:rsid w:val="005C02A1"/>
    <w:rsid w:val="005C02CE"/>
    <w:rsid w:val="005C0B72"/>
    <w:rsid w:val="005C184B"/>
    <w:rsid w:val="005C1D1B"/>
    <w:rsid w:val="005C2512"/>
    <w:rsid w:val="005C28E9"/>
    <w:rsid w:val="005C2988"/>
    <w:rsid w:val="005C2B28"/>
    <w:rsid w:val="005C33CF"/>
    <w:rsid w:val="005C3613"/>
    <w:rsid w:val="005C3C86"/>
    <w:rsid w:val="005C3FE5"/>
    <w:rsid w:val="005C42BC"/>
    <w:rsid w:val="005C4447"/>
    <w:rsid w:val="005C49AC"/>
    <w:rsid w:val="005C534E"/>
    <w:rsid w:val="005C5639"/>
    <w:rsid w:val="005C5BAC"/>
    <w:rsid w:val="005C5F86"/>
    <w:rsid w:val="005C730B"/>
    <w:rsid w:val="005C7E45"/>
    <w:rsid w:val="005D02A6"/>
    <w:rsid w:val="005D0452"/>
    <w:rsid w:val="005D05F8"/>
    <w:rsid w:val="005D0671"/>
    <w:rsid w:val="005D085D"/>
    <w:rsid w:val="005D09F8"/>
    <w:rsid w:val="005D0C10"/>
    <w:rsid w:val="005D11B2"/>
    <w:rsid w:val="005D122A"/>
    <w:rsid w:val="005D166F"/>
    <w:rsid w:val="005D16C3"/>
    <w:rsid w:val="005D1E81"/>
    <w:rsid w:val="005D2CDC"/>
    <w:rsid w:val="005D31CC"/>
    <w:rsid w:val="005D36BB"/>
    <w:rsid w:val="005D38AC"/>
    <w:rsid w:val="005D4058"/>
    <w:rsid w:val="005D4ED1"/>
    <w:rsid w:val="005D5381"/>
    <w:rsid w:val="005D5549"/>
    <w:rsid w:val="005D5BC3"/>
    <w:rsid w:val="005D5DB0"/>
    <w:rsid w:val="005D5FA3"/>
    <w:rsid w:val="005D624E"/>
    <w:rsid w:val="005D6615"/>
    <w:rsid w:val="005D6B07"/>
    <w:rsid w:val="005D6D06"/>
    <w:rsid w:val="005D7AFA"/>
    <w:rsid w:val="005E0049"/>
    <w:rsid w:val="005E068F"/>
    <w:rsid w:val="005E08B7"/>
    <w:rsid w:val="005E1046"/>
    <w:rsid w:val="005E122E"/>
    <w:rsid w:val="005E12CA"/>
    <w:rsid w:val="005E170D"/>
    <w:rsid w:val="005E19B4"/>
    <w:rsid w:val="005E1C9E"/>
    <w:rsid w:val="005E235F"/>
    <w:rsid w:val="005E297F"/>
    <w:rsid w:val="005E2AAE"/>
    <w:rsid w:val="005E2AEA"/>
    <w:rsid w:val="005E2F95"/>
    <w:rsid w:val="005E391B"/>
    <w:rsid w:val="005E40B8"/>
    <w:rsid w:val="005E4AFD"/>
    <w:rsid w:val="005E52AC"/>
    <w:rsid w:val="005E5B51"/>
    <w:rsid w:val="005E5CDE"/>
    <w:rsid w:val="005E64A7"/>
    <w:rsid w:val="005E6A50"/>
    <w:rsid w:val="005E6B3F"/>
    <w:rsid w:val="005E6C6E"/>
    <w:rsid w:val="005E6CDF"/>
    <w:rsid w:val="005E7974"/>
    <w:rsid w:val="005E7B95"/>
    <w:rsid w:val="005F0739"/>
    <w:rsid w:val="005F0AAC"/>
    <w:rsid w:val="005F1FF1"/>
    <w:rsid w:val="005F2A23"/>
    <w:rsid w:val="005F2F54"/>
    <w:rsid w:val="005F331D"/>
    <w:rsid w:val="005F3C7A"/>
    <w:rsid w:val="005F3DCD"/>
    <w:rsid w:val="005F4806"/>
    <w:rsid w:val="005F48BB"/>
    <w:rsid w:val="005F5194"/>
    <w:rsid w:val="005F56C2"/>
    <w:rsid w:val="005F5E0D"/>
    <w:rsid w:val="005F5F98"/>
    <w:rsid w:val="005F60D8"/>
    <w:rsid w:val="005F68FA"/>
    <w:rsid w:val="006000D2"/>
    <w:rsid w:val="006004D1"/>
    <w:rsid w:val="00600DC3"/>
    <w:rsid w:val="006011E5"/>
    <w:rsid w:val="00601BAD"/>
    <w:rsid w:val="00601D16"/>
    <w:rsid w:val="00602286"/>
    <w:rsid w:val="00602379"/>
    <w:rsid w:val="00603A41"/>
    <w:rsid w:val="006042C6"/>
    <w:rsid w:val="00604C37"/>
    <w:rsid w:val="006056B3"/>
    <w:rsid w:val="00605B8C"/>
    <w:rsid w:val="00605E44"/>
    <w:rsid w:val="00606090"/>
    <w:rsid w:val="00606EA9"/>
    <w:rsid w:val="006072AB"/>
    <w:rsid w:val="00607416"/>
    <w:rsid w:val="00607831"/>
    <w:rsid w:val="00610549"/>
    <w:rsid w:val="006107A8"/>
    <w:rsid w:val="00610B30"/>
    <w:rsid w:val="00611C5F"/>
    <w:rsid w:val="00611FF7"/>
    <w:rsid w:val="006123BA"/>
    <w:rsid w:val="00612CBE"/>
    <w:rsid w:val="0061326F"/>
    <w:rsid w:val="00613997"/>
    <w:rsid w:val="00614E20"/>
    <w:rsid w:val="00614E4A"/>
    <w:rsid w:val="00614EEF"/>
    <w:rsid w:val="00615024"/>
    <w:rsid w:val="00616049"/>
    <w:rsid w:val="006160AC"/>
    <w:rsid w:val="00616F6E"/>
    <w:rsid w:val="00616F94"/>
    <w:rsid w:val="0061726E"/>
    <w:rsid w:val="00617579"/>
    <w:rsid w:val="0061799A"/>
    <w:rsid w:val="0062046A"/>
    <w:rsid w:val="00620573"/>
    <w:rsid w:val="00620886"/>
    <w:rsid w:val="00620C97"/>
    <w:rsid w:val="0062159F"/>
    <w:rsid w:val="00621F88"/>
    <w:rsid w:val="00622098"/>
    <w:rsid w:val="006220E8"/>
    <w:rsid w:val="006220EB"/>
    <w:rsid w:val="006222A6"/>
    <w:rsid w:val="00622A8B"/>
    <w:rsid w:val="00622EDD"/>
    <w:rsid w:val="00622F83"/>
    <w:rsid w:val="0062318F"/>
    <w:rsid w:val="006234F3"/>
    <w:rsid w:val="0062352F"/>
    <w:rsid w:val="00623E88"/>
    <w:rsid w:val="00623EDD"/>
    <w:rsid w:val="0062438C"/>
    <w:rsid w:val="00624721"/>
    <w:rsid w:val="00624851"/>
    <w:rsid w:val="0062487D"/>
    <w:rsid w:val="00624B84"/>
    <w:rsid w:val="00624CC2"/>
    <w:rsid w:val="00625BD4"/>
    <w:rsid w:val="00625D20"/>
    <w:rsid w:val="006261E4"/>
    <w:rsid w:val="00626429"/>
    <w:rsid w:val="00626BFB"/>
    <w:rsid w:val="00626C81"/>
    <w:rsid w:val="0062745C"/>
    <w:rsid w:val="00627AEF"/>
    <w:rsid w:val="0063010E"/>
    <w:rsid w:val="0063018C"/>
    <w:rsid w:val="00630508"/>
    <w:rsid w:val="006306AE"/>
    <w:rsid w:val="00630C36"/>
    <w:rsid w:val="00631707"/>
    <w:rsid w:val="00631B39"/>
    <w:rsid w:val="00631CC3"/>
    <w:rsid w:val="00631CD5"/>
    <w:rsid w:val="006322C0"/>
    <w:rsid w:val="0063374C"/>
    <w:rsid w:val="00634BA6"/>
    <w:rsid w:val="0063571A"/>
    <w:rsid w:val="0063596D"/>
    <w:rsid w:val="0063652D"/>
    <w:rsid w:val="00636BB9"/>
    <w:rsid w:val="00636DFD"/>
    <w:rsid w:val="00636EED"/>
    <w:rsid w:val="00637269"/>
    <w:rsid w:val="0063752B"/>
    <w:rsid w:val="006376EC"/>
    <w:rsid w:val="00640559"/>
    <w:rsid w:val="0064071F"/>
    <w:rsid w:val="00641285"/>
    <w:rsid w:val="0064180A"/>
    <w:rsid w:val="00641876"/>
    <w:rsid w:val="00641A0C"/>
    <w:rsid w:val="00641DB9"/>
    <w:rsid w:val="006426D0"/>
    <w:rsid w:val="00642C5A"/>
    <w:rsid w:val="00643B28"/>
    <w:rsid w:val="00643FFF"/>
    <w:rsid w:val="006443FC"/>
    <w:rsid w:val="006446FA"/>
    <w:rsid w:val="00644818"/>
    <w:rsid w:val="006451D8"/>
    <w:rsid w:val="00645623"/>
    <w:rsid w:val="00645F04"/>
    <w:rsid w:val="0064636D"/>
    <w:rsid w:val="00646500"/>
    <w:rsid w:val="0064687A"/>
    <w:rsid w:val="00646A68"/>
    <w:rsid w:val="00646AC0"/>
    <w:rsid w:val="0064700E"/>
    <w:rsid w:val="006470BC"/>
    <w:rsid w:val="00647801"/>
    <w:rsid w:val="00647DC0"/>
    <w:rsid w:val="00647DDC"/>
    <w:rsid w:val="00650FB2"/>
    <w:rsid w:val="006510A3"/>
    <w:rsid w:val="00651A3D"/>
    <w:rsid w:val="00651CA0"/>
    <w:rsid w:val="00651E77"/>
    <w:rsid w:val="006524F2"/>
    <w:rsid w:val="00652819"/>
    <w:rsid w:val="00653870"/>
    <w:rsid w:val="00654CB0"/>
    <w:rsid w:val="00654D9F"/>
    <w:rsid w:val="00654F46"/>
    <w:rsid w:val="006550E8"/>
    <w:rsid w:val="00655252"/>
    <w:rsid w:val="006553BC"/>
    <w:rsid w:val="006555A1"/>
    <w:rsid w:val="006555AA"/>
    <w:rsid w:val="006555D0"/>
    <w:rsid w:val="006559BD"/>
    <w:rsid w:val="006564E8"/>
    <w:rsid w:val="00656FBE"/>
    <w:rsid w:val="00657834"/>
    <w:rsid w:val="00657896"/>
    <w:rsid w:val="00657963"/>
    <w:rsid w:val="00660B82"/>
    <w:rsid w:val="00660C27"/>
    <w:rsid w:val="006614CA"/>
    <w:rsid w:val="00661695"/>
    <w:rsid w:val="00661727"/>
    <w:rsid w:val="00661B88"/>
    <w:rsid w:val="00661F70"/>
    <w:rsid w:val="00662000"/>
    <w:rsid w:val="00663735"/>
    <w:rsid w:val="00663A49"/>
    <w:rsid w:val="00663C48"/>
    <w:rsid w:val="006655DE"/>
    <w:rsid w:val="00666315"/>
    <w:rsid w:val="0066650C"/>
    <w:rsid w:val="006676FF"/>
    <w:rsid w:val="006678FA"/>
    <w:rsid w:val="00670311"/>
    <w:rsid w:val="0067065B"/>
    <w:rsid w:val="00670727"/>
    <w:rsid w:val="006711AE"/>
    <w:rsid w:val="00671203"/>
    <w:rsid w:val="006716CC"/>
    <w:rsid w:val="00672126"/>
    <w:rsid w:val="00672A1C"/>
    <w:rsid w:val="00672EA8"/>
    <w:rsid w:val="006733DA"/>
    <w:rsid w:val="006735FE"/>
    <w:rsid w:val="00673B89"/>
    <w:rsid w:val="00673D8A"/>
    <w:rsid w:val="00673F82"/>
    <w:rsid w:val="00674C24"/>
    <w:rsid w:val="006752D8"/>
    <w:rsid w:val="00675C21"/>
    <w:rsid w:val="00675CA3"/>
    <w:rsid w:val="00675CBD"/>
    <w:rsid w:val="00675FC7"/>
    <w:rsid w:val="006774D3"/>
    <w:rsid w:val="00677A96"/>
    <w:rsid w:val="0068008D"/>
    <w:rsid w:val="006802C5"/>
    <w:rsid w:val="00681718"/>
    <w:rsid w:val="00681791"/>
    <w:rsid w:val="00681A4B"/>
    <w:rsid w:val="00682E2F"/>
    <w:rsid w:val="006835AD"/>
    <w:rsid w:val="006836C9"/>
    <w:rsid w:val="00684234"/>
    <w:rsid w:val="006842FE"/>
    <w:rsid w:val="00685666"/>
    <w:rsid w:val="0068568A"/>
    <w:rsid w:val="00685775"/>
    <w:rsid w:val="006864DF"/>
    <w:rsid w:val="0068698C"/>
    <w:rsid w:val="00686A2E"/>
    <w:rsid w:val="006870D1"/>
    <w:rsid w:val="0068713F"/>
    <w:rsid w:val="006873BB"/>
    <w:rsid w:val="00687627"/>
    <w:rsid w:val="00687A19"/>
    <w:rsid w:val="00687EF6"/>
    <w:rsid w:val="00690ED0"/>
    <w:rsid w:val="00691034"/>
    <w:rsid w:val="0069159F"/>
    <w:rsid w:val="00691886"/>
    <w:rsid w:val="006919D3"/>
    <w:rsid w:val="00691F8B"/>
    <w:rsid w:val="00692088"/>
    <w:rsid w:val="00692369"/>
    <w:rsid w:val="0069252D"/>
    <w:rsid w:val="00692961"/>
    <w:rsid w:val="006929C7"/>
    <w:rsid w:val="00693462"/>
    <w:rsid w:val="0069365B"/>
    <w:rsid w:val="0069393C"/>
    <w:rsid w:val="00693C18"/>
    <w:rsid w:val="00693CC7"/>
    <w:rsid w:val="00693F5D"/>
    <w:rsid w:val="00693FBE"/>
    <w:rsid w:val="00694351"/>
    <w:rsid w:val="00694DD1"/>
    <w:rsid w:val="00694E26"/>
    <w:rsid w:val="0069588E"/>
    <w:rsid w:val="00695CA4"/>
    <w:rsid w:val="00695FD1"/>
    <w:rsid w:val="00696039"/>
    <w:rsid w:val="006963F9"/>
    <w:rsid w:val="00696935"/>
    <w:rsid w:val="00696A99"/>
    <w:rsid w:val="00697518"/>
    <w:rsid w:val="006975B0"/>
    <w:rsid w:val="00697EB7"/>
    <w:rsid w:val="006A02CF"/>
    <w:rsid w:val="006A0B19"/>
    <w:rsid w:val="006A0BC4"/>
    <w:rsid w:val="006A0F1A"/>
    <w:rsid w:val="006A0FE1"/>
    <w:rsid w:val="006A1548"/>
    <w:rsid w:val="006A2340"/>
    <w:rsid w:val="006A239D"/>
    <w:rsid w:val="006A23A9"/>
    <w:rsid w:val="006A2A2F"/>
    <w:rsid w:val="006A387D"/>
    <w:rsid w:val="006A39E4"/>
    <w:rsid w:val="006A3D8B"/>
    <w:rsid w:val="006A4798"/>
    <w:rsid w:val="006A4B76"/>
    <w:rsid w:val="006A4BEF"/>
    <w:rsid w:val="006A5400"/>
    <w:rsid w:val="006A56FA"/>
    <w:rsid w:val="006A5BB3"/>
    <w:rsid w:val="006A65F7"/>
    <w:rsid w:val="006A6F48"/>
    <w:rsid w:val="006A6FEB"/>
    <w:rsid w:val="006A751E"/>
    <w:rsid w:val="006B069F"/>
    <w:rsid w:val="006B0E6B"/>
    <w:rsid w:val="006B0E8B"/>
    <w:rsid w:val="006B1094"/>
    <w:rsid w:val="006B16CD"/>
    <w:rsid w:val="006B1AB4"/>
    <w:rsid w:val="006B1AC8"/>
    <w:rsid w:val="006B2A38"/>
    <w:rsid w:val="006B3277"/>
    <w:rsid w:val="006B394C"/>
    <w:rsid w:val="006B3E0F"/>
    <w:rsid w:val="006B3E42"/>
    <w:rsid w:val="006B44D7"/>
    <w:rsid w:val="006B4B50"/>
    <w:rsid w:val="006B4DA4"/>
    <w:rsid w:val="006B5552"/>
    <w:rsid w:val="006B5FC7"/>
    <w:rsid w:val="006B6464"/>
    <w:rsid w:val="006B6637"/>
    <w:rsid w:val="006B6987"/>
    <w:rsid w:val="006B6DEA"/>
    <w:rsid w:val="006B7350"/>
    <w:rsid w:val="006B73ED"/>
    <w:rsid w:val="006C1054"/>
    <w:rsid w:val="006C2010"/>
    <w:rsid w:val="006C2D51"/>
    <w:rsid w:val="006C324C"/>
    <w:rsid w:val="006C347C"/>
    <w:rsid w:val="006C3589"/>
    <w:rsid w:val="006C3DE2"/>
    <w:rsid w:val="006C48ED"/>
    <w:rsid w:val="006C4AD5"/>
    <w:rsid w:val="006C4B33"/>
    <w:rsid w:val="006C5368"/>
    <w:rsid w:val="006C5B2C"/>
    <w:rsid w:val="006C5C0D"/>
    <w:rsid w:val="006C6129"/>
    <w:rsid w:val="006C6286"/>
    <w:rsid w:val="006C7114"/>
    <w:rsid w:val="006C7509"/>
    <w:rsid w:val="006C7992"/>
    <w:rsid w:val="006C7DDE"/>
    <w:rsid w:val="006D0C1D"/>
    <w:rsid w:val="006D0C85"/>
    <w:rsid w:val="006D1A8E"/>
    <w:rsid w:val="006D238C"/>
    <w:rsid w:val="006D31C4"/>
    <w:rsid w:val="006D34DE"/>
    <w:rsid w:val="006D3580"/>
    <w:rsid w:val="006D41B6"/>
    <w:rsid w:val="006D4EC5"/>
    <w:rsid w:val="006D55A5"/>
    <w:rsid w:val="006D5943"/>
    <w:rsid w:val="006D5DFE"/>
    <w:rsid w:val="006D639C"/>
    <w:rsid w:val="006D6687"/>
    <w:rsid w:val="006D6867"/>
    <w:rsid w:val="006D692A"/>
    <w:rsid w:val="006D6D64"/>
    <w:rsid w:val="006D7D6C"/>
    <w:rsid w:val="006D7FD8"/>
    <w:rsid w:val="006E0084"/>
    <w:rsid w:val="006E00B1"/>
    <w:rsid w:val="006E0A34"/>
    <w:rsid w:val="006E0CF4"/>
    <w:rsid w:val="006E12CC"/>
    <w:rsid w:val="006E165A"/>
    <w:rsid w:val="006E175E"/>
    <w:rsid w:val="006E17F1"/>
    <w:rsid w:val="006E1A9E"/>
    <w:rsid w:val="006E1BB9"/>
    <w:rsid w:val="006E210C"/>
    <w:rsid w:val="006E22E1"/>
    <w:rsid w:val="006E2346"/>
    <w:rsid w:val="006E25B9"/>
    <w:rsid w:val="006E2A97"/>
    <w:rsid w:val="006E2DA4"/>
    <w:rsid w:val="006E373C"/>
    <w:rsid w:val="006E39A4"/>
    <w:rsid w:val="006E4139"/>
    <w:rsid w:val="006E42B0"/>
    <w:rsid w:val="006E43EF"/>
    <w:rsid w:val="006E44BF"/>
    <w:rsid w:val="006E5374"/>
    <w:rsid w:val="006E5E31"/>
    <w:rsid w:val="006E6AA6"/>
    <w:rsid w:val="006E7905"/>
    <w:rsid w:val="006E7C2E"/>
    <w:rsid w:val="006E7C43"/>
    <w:rsid w:val="006F046F"/>
    <w:rsid w:val="006F049D"/>
    <w:rsid w:val="006F04FB"/>
    <w:rsid w:val="006F089F"/>
    <w:rsid w:val="006F173C"/>
    <w:rsid w:val="006F2469"/>
    <w:rsid w:val="006F26BB"/>
    <w:rsid w:val="006F2F3C"/>
    <w:rsid w:val="006F30B8"/>
    <w:rsid w:val="006F3660"/>
    <w:rsid w:val="006F370F"/>
    <w:rsid w:val="006F4287"/>
    <w:rsid w:val="006F4E09"/>
    <w:rsid w:val="006F5449"/>
    <w:rsid w:val="006F576C"/>
    <w:rsid w:val="006F5B0E"/>
    <w:rsid w:val="006F6834"/>
    <w:rsid w:val="006F6FAD"/>
    <w:rsid w:val="006F705B"/>
    <w:rsid w:val="006F706B"/>
    <w:rsid w:val="006F72E8"/>
    <w:rsid w:val="006F73BA"/>
    <w:rsid w:val="006F7814"/>
    <w:rsid w:val="006F7A4F"/>
    <w:rsid w:val="006F7BEE"/>
    <w:rsid w:val="007010D9"/>
    <w:rsid w:val="00701325"/>
    <w:rsid w:val="007015AB"/>
    <w:rsid w:val="0070184A"/>
    <w:rsid w:val="00701F8A"/>
    <w:rsid w:val="0070237D"/>
    <w:rsid w:val="007023CD"/>
    <w:rsid w:val="00702A2A"/>
    <w:rsid w:val="00702CA3"/>
    <w:rsid w:val="00705111"/>
    <w:rsid w:val="007054FD"/>
    <w:rsid w:val="00705AC6"/>
    <w:rsid w:val="007060ED"/>
    <w:rsid w:val="007063C9"/>
    <w:rsid w:val="007064CD"/>
    <w:rsid w:val="007067F3"/>
    <w:rsid w:val="007067F8"/>
    <w:rsid w:val="00706A4D"/>
    <w:rsid w:val="00706AC2"/>
    <w:rsid w:val="00707EAE"/>
    <w:rsid w:val="00707EFA"/>
    <w:rsid w:val="00710130"/>
    <w:rsid w:val="007101D8"/>
    <w:rsid w:val="00710744"/>
    <w:rsid w:val="00710768"/>
    <w:rsid w:val="00710AAF"/>
    <w:rsid w:val="0071142A"/>
    <w:rsid w:val="007121AE"/>
    <w:rsid w:val="00712AC7"/>
    <w:rsid w:val="007133B0"/>
    <w:rsid w:val="00713509"/>
    <w:rsid w:val="00713F91"/>
    <w:rsid w:val="00714C77"/>
    <w:rsid w:val="00715385"/>
    <w:rsid w:val="00715540"/>
    <w:rsid w:val="0071677B"/>
    <w:rsid w:val="0071698E"/>
    <w:rsid w:val="00717145"/>
    <w:rsid w:val="00717818"/>
    <w:rsid w:val="00717905"/>
    <w:rsid w:val="00717DE9"/>
    <w:rsid w:val="00720194"/>
    <w:rsid w:val="007201D1"/>
    <w:rsid w:val="0072028D"/>
    <w:rsid w:val="0072069D"/>
    <w:rsid w:val="0072073B"/>
    <w:rsid w:val="00720B0C"/>
    <w:rsid w:val="00720EEB"/>
    <w:rsid w:val="007211D3"/>
    <w:rsid w:val="00721284"/>
    <w:rsid w:val="0072142F"/>
    <w:rsid w:val="00721A0A"/>
    <w:rsid w:val="0072219C"/>
    <w:rsid w:val="00722A4B"/>
    <w:rsid w:val="00722A8A"/>
    <w:rsid w:val="0072310D"/>
    <w:rsid w:val="00723679"/>
    <w:rsid w:val="00723D1C"/>
    <w:rsid w:val="007240F5"/>
    <w:rsid w:val="00724115"/>
    <w:rsid w:val="00724F5C"/>
    <w:rsid w:val="007259AF"/>
    <w:rsid w:val="00725A47"/>
    <w:rsid w:val="0072604C"/>
    <w:rsid w:val="007262E1"/>
    <w:rsid w:val="007269AE"/>
    <w:rsid w:val="007274C9"/>
    <w:rsid w:val="0072785E"/>
    <w:rsid w:val="00727969"/>
    <w:rsid w:val="00727BCD"/>
    <w:rsid w:val="00730D79"/>
    <w:rsid w:val="00730F59"/>
    <w:rsid w:val="0073150F"/>
    <w:rsid w:val="007315CB"/>
    <w:rsid w:val="007315CC"/>
    <w:rsid w:val="00731858"/>
    <w:rsid w:val="0073235F"/>
    <w:rsid w:val="007332C4"/>
    <w:rsid w:val="0073409E"/>
    <w:rsid w:val="00734330"/>
    <w:rsid w:val="00734B02"/>
    <w:rsid w:val="007356BE"/>
    <w:rsid w:val="00735A1A"/>
    <w:rsid w:val="00735A74"/>
    <w:rsid w:val="00735D5A"/>
    <w:rsid w:val="00735F81"/>
    <w:rsid w:val="00736345"/>
    <w:rsid w:val="007366EE"/>
    <w:rsid w:val="0073674B"/>
    <w:rsid w:val="00740523"/>
    <w:rsid w:val="00740EA9"/>
    <w:rsid w:val="007411A9"/>
    <w:rsid w:val="00741364"/>
    <w:rsid w:val="00741667"/>
    <w:rsid w:val="0074274E"/>
    <w:rsid w:val="00742DF1"/>
    <w:rsid w:val="0074321C"/>
    <w:rsid w:val="007439BF"/>
    <w:rsid w:val="00743E0C"/>
    <w:rsid w:val="00744268"/>
    <w:rsid w:val="00744530"/>
    <w:rsid w:val="007448A8"/>
    <w:rsid w:val="00745078"/>
    <w:rsid w:val="00745275"/>
    <w:rsid w:val="00745FDB"/>
    <w:rsid w:val="00745FF1"/>
    <w:rsid w:val="007462BC"/>
    <w:rsid w:val="007463D0"/>
    <w:rsid w:val="00746B55"/>
    <w:rsid w:val="007470EE"/>
    <w:rsid w:val="00747557"/>
    <w:rsid w:val="00747938"/>
    <w:rsid w:val="00750645"/>
    <w:rsid w:val="00750710"/>
    <w:rsid w:val="007507C4"/>
    <w:rsid w:val="0075106C"/>
    <w:rsid w:val="007511E0"/>
    <w:rsid w:val="007516BD"/>
    <w:rsid w:val="007518D9"/>
    <w:rsid w:val="00751F39"/>
    <w:rsid w:val="00752064"/>
    <w:rsid w:val="00752A88"/>
    <w:rsid w:val="00753043"/>
    <w:rsid w:val="007532B9"/>
    <w:rsid w:val="007532D9"/>
    <w:rsid w:val="00753B7B"/>
    <w:rsid w:val="007547E0"/>
    <w:rsid w:val="00755233"/>
    <w:rsid w:val="00755494"/>
    <w:rsid w:val="007556D2"/>
    <w:rsid w:val="00755F8A"/>
    <w:rsid w:val="00756226"/>
    <w:rsid w:val="00756491"/>
    <w:rsid w:val="00756629"/>
    <w:rsid w:val="00756B15"/>
    <w:rsid w:val="007579FB"/>
    <w:rsid w:val="00757FD0"/>
    <w:rsid w:val="00760482"/>
    <w:rsid w:val="0076060E"/>
    <w:rsid w:val="00760736"/>
    <w:rsid w:val="00760D3E"/>
    <w:rsid w:val="00762215"/>
    <w:rsid w:val="0076241A"/>
    <w:rsid w:val="007624C0"/>
    <w:rsid w:val="00763245"/>
    <w:rsid w:val="007633E3"/>
    <w:rsid w:val="00763D0F"/>
    <w:rsid w:val="00764C0B"/>
    <w:rsid w:val="00764C82"/>
    <w:rsid w:val="00764F77"/>
    <w:rsid w:val="007653C1"/>
    <w:rsid w:val="00765CBD"/>
    <w:rsid w:val="00765ED3"/>
    <w:rsid w:val="0076612D"/>
    <w:rsid w:val="0076637B"/>
    <w:rsid w:val="007663B1"/>
    <w:rsid w:val="007670BE"/>
    <w:rsid w:val="0076732A"/>
    <w:rsid w:val="00767905"/>
    <w:rsid w:val="00767B39"/>
    <w:rsid w:val="00767CAD"/>
    <w:rsid w:val="00770301"/>
    <w:rsid w:val="007703F1"/>
    <w:rsid w:val="00770A81"/>
    <w:rsid w:val="007715FD"/>
    <w:rsid w:val="00772079"/>
    <w:rsid w:val="007726AC"/>
    <w:rsid w:val="00772855"/>
    <w:rsid w:val="00772913"/>
    <w:rsid w:val="00772A20"/>
    <w:rsid w:val="00772B3D"/>
    <w:rsid w:val="00772D56"/>
    <w:rsid w:val="00772D6A"/>
    <w:rsid w:val="007750AF"/>
    <w:rsid w:val="00775CA0"/>
    <w:rsid w:val="00775E9F"/>
    <w:rsid w:val="0077701E"/>
    <w:rsid w:val="0077724C"/>
    <w:rsid w:val="0077748A"/>
    <w:rsid w:val="00780167"/>
    <w:rsid w:val="007801D2"/>
    <w:rsid w:val="00780298"/>
    <w:rsid w:val="00780707"/>
    <w:rsid w:val="00780769"/>
    <w:rsid w:val="00780998"/>
    <w:rsid w:val="0078200C"/>
    <w:rsid w:val="00783617"/>
    <w:rsid w:val="007836CA"/>
    <w:rsid w:val="00783CA9"/>
    <w:rsid w:val="00784087"/>
    <w:rsid w:val="007841F9"/>
    <w:rsid w:val="0078450E"/>
    <w:rsid w:val="00785A9F"/>
    <w:rsid w:val="00785AC9"/>
    <w:rsid w:val="00786C44"/>
    <w:rsid w:val="00786F04"/>
    <w:rsid w:val="00787091"/>
    <w:rsid w:val="00787868"/>
    <w:rsid w:val="00790132"/>
    <w:rsid w:val="00790F6E"/>
    <w:rsid w:val="00791166"/>
    <w:rsid w:val="00791973"/>
    <w:rsid w:val="0079271A"/>
    <w:rsid w:val="0079277F"/>
    <w:rsid w:val="00792C43"/>
    <w:rsid w:val="00792ECB"/>
    <w:rsid w:val="00793145"/>
    <w:rsid w:val="0079356E"/>
    <w:rsid w:val="00793765"/>
    <w:rsid w:val="007937CD"/>
    <w:rsid w:val="00793D33"/>
    <w:rsid w:val="00794804"/>
    <w:rsid w:val="00794BB7"/>
    <w:rsid w:val="00796350"/>
    <w:rsid w:val="00796547"/>
    <w:rsid w:val="007965A8"/>
    <w:rsid w:val="0079695D"/>
    <w:rsid w:val="00797883"/>
    <w:rsid w:val="00797D72"/>
    <w:rsid w:val="00797E1E"/>
    <w:rsid w:val="007A02AC"/>
    <w:rsid w:val="007A12BE"/>
    <w:rsid w:val="007A14CB"/>
    <w:rsid w:val="007A16CC"/>
    <w:rsid w:val="007A16D8"/>
    <w:rsid w:val="007A2254"/>
    <w:rsid w:val="007A2F43"/>
    <w:rsid w:val="007A31F9"/>
    <w:rsid w:val="007A3592"/>
    <w:rsid w:val="007A3AA4"/>
    <w:rsid w:val="007A3DFF"/>
    <w:rsid w:val="007A3EE6"/>
    <w:rsid w:val="007A4802"/>
    <w:rsid w:val="007A4FCE"/>
    <w:rsid w:val="007A51C8"/>
    <w:rsid w:val="007A63DF"/>
    <w:rsid w:val="007A692B"/>
    <w:rsid w:val="007A69F0"/>
    <w:rsid w:val="007A6ECF"/>
    <w:rsid w:val="007A6FC0"/>
    <w:rsid w:val="007A75A4"/>
    <w:rsid w:val="007A7614"/>
    <w:rsid w:val="007A7651"/>
    <w:rsid w:val="007A7A34"/>
    <w:rsid w:val="007A7C8E"/>
    <w:rsid w:val="007B0E17"/>
    <w:rsid w:val="007B1B4A"/>
    <w:rsid w:val="007B25A2"/>
    <w:rsid w:val="007B26BE"/>
    <w:rsid w:val="007B2AC3"/>
    <w:rsid w:val="007B2ADB"/>
    <w:rsid w:val="007B2EA0"/>
    <w:rsid w:val="007B378A"/>
    <w:rsid w:val="007B378C"/>
    <w:rsid w:val="007B3CD9"/>
    <w:rsid w:val="007B44E9"/>
    <w:rsid w:val="007B4705"/>
    <w:rsid w:val="007B5694"/>
    <w:rsid w:val="007B5DCA"/>
    <w:rsid w:val="007B6CC2"/>
    <w:rsid w:val="007B6F24"/>
    <w:rsid w:val="007B6F63"/>
    <w:rsid w:val="007B7290"/>
    <w:rsid w:val="007B74E2"/>
    <w:rsid w:val="007B7FF6"/>
    <w:rsid w:val="007C0963"/>
    <w:rsid w:val="007C0A59"/>
    <w:rsid w:val="007C0AE5"/>
    <w:rsid w:val="007C0C02"/>
    <w:rsid w:val="007C10D6"/>
    <w:rsid w:val="007C1743"/>
    <w:rsid w:val="007C18FB"/>
    <w:rsid w:val="007C2019"/>
    <w:rsid w:val="007C25BD"/>
    <w:rsid w:val="007C265D"/>
    <w:rsid w:val="007C26B1"/>
    <w:rsid w:val="007C2D6E"/>
    <w:rsid w:val="007C2D89"/>
    <w:rsid w:val="007C35C4"/>
    <w:rsid w:val="007C35FA"/>
    <w:rsid w:val="007C3662"/>
    <w:rsid w:val="007C394C"/>
    <w:rsid w:val="007C404C"/>
    <w:rsid w:val="007C53A2"/>
    <w:rsid w:val="007C595A"/>
    <w:rsid w:val="007C5E01"/>
    <w:rsid w:val="007C6159"/>
    <w:rsid w:val="007C7104"/>
    <w:rsid w:val="007C7BFE"/>
    <w:rsid w:val="007D0947"/>
    <w:rsid w:val="007D0E25"/>
    <w:rsid w:val="007D10BF"/>
    <w:rsid w:val="007D12CE"/>
    <w:rsid w:val="007D130D"/>
    <w:rsid w:val="007D139A"/>
    <w:rsid w:val="007D254C"/>
    <w:rsid w:val="007D3064"/>
    <w:rsid w:val="007D34C1"/>
    <w:rsid w:val="007D3636"/>
    <w:rsid w:val="007D37B9"/>
    <w:rsid w:val="007D3AAB"/>
    <w:rsid w:val="007D3DC8"/>
    <w:rsid w:val="007D5AC2"/>
    <w:rsid w:val="007D61F9"/>
    <w:rsid w:val="007D64E9"/>
    <w:rsid w:val="007D6B88"/>
    <w:rsid w:val="007D6D66"/>
    <w:rsid w:val="007D741E"/>
    <w:rsid w:val="007D7C77"/>
    <w:rsid w:val="007D7FC2"/>
    <w:rsid w:val="007E0438"/>
    <w:rsid w:val="007E0A52"/>
    <w:rsid w:val="007E0BA4"/>
    <w:rsid w:val="007E11B6"/>
    <w:rsid w:val="007E1476"/>
    <w:rsid w:val="007E1C97"/>
    <w:rsid w:val="007E280D"/>
    <w:rsid w:val="007E296C"/>
    <w:rsid w:val="007E3B79"/>
    <w:rsid w:val="007E4196"/>
    <w:rsid w:val="007E4228"/>
    <w:rsid w:val="007E471E"/>
    <w:rsid w:val="007E4A68"/>
    <w:rsid w:val="007E4E59"/>
    <w:rsid w:val="007E50BB"/>
    <w:rsid w:val="007E5185"/>
    <w:rsid w:val="007E51D9"/>
    <w:rsid w:val="007E5419"/>
    <w:rsid w:val="007E5465"/>
    <w:rsid w:val="007E66DF"/>
    <w:rsid w:val="007E76E0"/>
    <w:rsid w:val="007E7D19"/>
    <w:rsid w:val="007F0743"/>
    <w:rsid w:val="007F17A1"/>
    <w:rsid w:val="007F1B96"/>
    <w:rsid w:val="007F2229"/>
    <w:rsid w:val="007F262C"/>
    <w:rsid w:val="007F2710"/>
    <w:rsid w:val="007F276E"/>
    <w:rsid w:val="007F3073"/>
    <w:rsid w:val="007F350E"/>
    <w:rsid w:val="007F3D9F"/>
    <w:rsid w:val="007F49DF"/>
    <w:rsid w:val="007F4AC6"/>
    <w:rsid w:val="007F4D66"/>
    <w:rsid w:val="007F5A10"/>
    <w:rsid w:val="007F5C69"/>
    <w:rsid w:val="007F5DEA"/>
    <w:rsid w:val="007F6527"/>
    <w:rsid w:val="007F6626"/>
    <w:rsid w:val="007F67EE"/>
    <w:rsid w:val="007F7460"/>
    <w:rsid w:val="007F7A19"/>
    <w:rsid w:val="007F7FF7"/>
    <w:rsid w:val="00800220"/>
    <w:rsid w:val="008003B6"/>
    <w:rsid w:val="00800EC4"/>
    <w:rsid w:val="0080132A"/>
    <w:rsid w:val="00801D4C"/>
    <w:rsid w:val="00801FFA"/>
    <w:rsid w:val="008022C1"/>
    <w:rsid w:val="008029A1"/>
    <w:rsid w:val="00803C22"/>
    <w:rsid w:val="00803EDC"/>
    <w:rsid w:val="008050C6"/>
    <w:rsid w:val="008055A4"/>
    <w:rsid w:val="0080630F"/>
    <w:rsid w:val="00806600"/>
    <w:rsid w:val="008073AB"/>
    <w:rsid w:val="0080762C"/>
    <w:rsid w:val="00810536"/>
    <w:rsid w:val="008105A3"/>
    <w:rsid w:val="0081084C"/>
    <w:rsid w:val="00810A2D"/>
    <w:rsid w:val="00810C81"/>
    <w:rsid w:val="008111C9"/>
    <w:rsid w:val="00811410"/>
    <w:rsid w:val="00811589"/>
    <w:rsid w:val="00811B9A"/>
    <w:rsid w:val="00812DB8"/>
    <w:rsid w:val="00813E4A"/>
    <w:rsid w:val="00814447"/>
    <w:rsid w:val="00814480"/>
    <w:rsid w:val="00815139"/>
    <w:rsid w:val="008151D8"/>
    <w:rsid w:val="008165A7"/>
    <w:rsid w:val="00816746"/>
    <w:rsid w:val="008169F5"/>
    <w:rsid w:val="00816A82"/>
    <w:rsid w:val="0081722D"/>
    <w:rsid w:val="008179D8"/>
    <w:rsid w:val="00817DFA"/>
    <w:rsid w:val="008201F7"/>
    <w:rsid w:val="00820308"/>
    <w:rsid w:val="0082148F"/>
    <w:rsid w:val="00821B6E"/>
    <w:rsid w:val="00821CE5"/>
    <w:rsid w:val="00822580"/>
    <w:rsid w:val="00822713"/>
    <w:rsid w:val="00822A59"/>
    <w:rsid w:val="00822E88"/>
    <w:rsid w:val="0082355F"/>
    <w:rsid w:val="0082361D"/>
    <w:rsid w:val="00823991"/>
    <w:rsid w:val="00824045"/>
    <w:rsid w:val="00824533"/>
    <w:rsid w:val="00824DAD"/>
    <w:rsid w:val="00825AD4"/>
    <w:rsid w:val="00825FF5"/>
    <w:rsid w:val="00826078"/>
    <w:rsid w:val="00826B42"/>
    <w:rsid w:val="008302A9"/>
    <w:rsid w:val="008313D5"/>
    <w:rsid w:val="008317AA"/>
    <w:rsid w:val="00831950"/>
    <w:rsid w:val="00831A47"/>
    <w:rsid w:val="00832257"/>
    <w:rsid w:val="00832292"/>
    <w:rsid w:val="008324B8"/>
    <w:rsid w:val="008326CF"/>
    <w:rsid w:val="008329AC"/>
    <w:rsid w:val="008329EC"/>
    <w:rsid w:val="00832AAC"/>
    <w:rsid w:val="00832B8C"/>
    <w:rsid w:val="0083360B"/>
    <w:rsid w:val="0083376C"/>
    <w:rsid w:val="00834AE4"/>
    <w:rsid w:val="00834CA8"/>
    <w:rsid w:val="00834EEF"/>
    <w:rsid w:val="008354EE"/>
    <w:rsid w:val="00835A1D"/>
    <w:rsid w:val="00835B34"/>
    <w:rsid w:val="00835F58"/>
    <w:rsid w:val="008368E3"/>
    <w:rsid w:val="00836F5A"/>
    <w:rsid w:val="008372A5"/>
    <w:rsid w:val="00837B18"/>
    <w:rsid w:val="0084066D"/>
    <w:rsid w:val="00841C56"/>
    <w:rsid w:val="0084206B"/>
    <w:rsid w:val="008423A6"/>
    <w:rsid w:val="0084258F"/>
    <w:rsid w:val="00842C4A"/>
    <w:rsid w:val="00842EE3"/>
    <w:rsid w:val="0084311A"/>
    <w:rsid w:val="008431ED"/>
    <w:rsid w:val="00843624"/>
    <w:rsid w:val="00843795"/>
    <w:rsid w:val="00843CAF"/>
    <w:rsid w:val="00843D35"/>
    <w:rsid w:val="00844046"/>
    <w:rsid w:val="00844600"/>
    <w:rsid w:val="0084480E"/>
    <w:rsid w:val="00845102"/>
    <w:rsid w:val="0084577A"/>
    <w:rsid w:val="0084585C"/>
    <w:rsid w:val="00845BC3"/>
    <w:rsid w:val="00845FBE"/>
    <w:rsid w:val="00845FCB"/>
    <w:rsid w:val="00846F63"/>
    <w:rsid w:val="00847B2E"/>
    <w:rsid w:val="00847F6F"/>
    <w:rsid w:val="00850521"/>
    <w:rsid w:val="00850E8A"/>
    <w:rsid w:val="00850F37"/>
    <w:rsid w:val="00851168"/>
    <w:rsid w:val="0085134F"/>
    <w:rsid w:val="00853142"/>
    <w:rsid w:val="00853452"/>
    <w:rsid w:val="00853EF5"/>
    <w:rsid w:val="0085400A"/>
    <w:rsid w:val="008551AE"/>
    <w:rsid w:val="00855A20"/>
    <w:rsid w:val="00855AE8"/>
    <w:rsid w:val="00855F3D"/>
    <w:rsid w:val="00856B56"/>
    <w:rsid w:val="00856FBD"/>
    <w:rsid w:val="00857B74"/>
    <w:rsid w:val="0086032D"/>
    <w:rsid w:val="008604E7"/>
    <w:rsid w:val="008606B5"/>
    <w:rsid w:val="00860811"/>
    <w:rsid w:val="00860A06"/>
    <w:rsid w:val="00860E3E"/>
    <w:rsid w:val="0086170B"/>
    <w:rsid w:val="0086183B"/>
    <w:rsid w:val="00862266"/>
    <w:rsid w:val="00862286"/>
    <w:rsid w:val="00862448"/>
    <w:rsid w:val="00862644"/>
    <w:rsid w:val="00862B8F"/>
    <w:rsid w:val="00862BF2"/>
    <w:rsid w:val="00862C59"/>
    <w:rsid w:val="00863067"/>
    <w:rsid w:val="008630F0"/>
    <w:rsid w:val="008633CC"/>
    <w:rsid w:val="0086343E"/>
    <w:rsid w:val="00863802"/>
    <w:rsid w:val="00863898"/>
    <w:rsid w:val="008638A2"/>
    <w:rsid w:val="00863BAB"/>
    <w:rsid w:val="0086443E"/>
    <w:rsid w:val="008644F6"/>
    <w:rsid w:val="00864652"/>
    <w:rsid w:val="00865BA4"/>
    <w:rsid w:val="00865E3D"/>
    <w:rsid w:val="00865EEE"/>
    <w:rsid w:val="00866B1E"/>
    <w:rsid w:val="00866E2E"/>
    <w:rsid w:val="008673CE"/>
    <w:rsid w:val="00867979"/>
    <w:rsid w:val="008679A1"/>
    <w:rsid w:val="008679EF"/>
    <w:rsid w:val="00867A12"/>
    <w:rsid w:val="00867F18"/>
    <w:rsid w:val="0087043D"/>
    <w:rsid w:val="008705DA"/>
    <w:rsid w:val="008709C5"/>
    <w:rsid w:val="00870A84"/>
    <w:rsid w:val="0087145B"/>
    <w:rsid w:val="00871597"/>
    <w:rsid w:val="008715CD"/>
    <w:rsid w:val="00871DC0"/>
    <w:rsid w:val="00872FF9"/>
    <w:rsid w:val="00873B00"/>
    <w:rsid w:val="00873B5F"/>
    <w:rsid w:val="00874CA7"/>
    <w:rsid w:val="00874E6F"/>
    <w:rsid w:val="0087604A"/>
    <w:rsid w:val="008761E9"/>
    <w:rsid w:val="008762DC"/>
    <w:rsid w:val="00876362"/>
    <w:rsid w:val="00876FC0"/>
    <w:rsid w:val="00877078"/>
    <w:rsid w:val="0087750C"/>
    <w:rsid w:val="00877616"/>
    <w:rsid w:val="00877EE0"/>
    <w:rsid w:val="00880047"/>
    <w:rsid w:val="00880178"/>
    <w:rsid w:val="008803D1"/>
    <w:rsid w:val="00880E84"/>
    <w:rsid w:val="00881BAB"/>
    <w:rsid w:val="00881D6D"/>
    <w:rsid w:val="00882225"/>
    <w:rsid w:val="008824FF"/>
    <w:rsid w:val="008829AC"/>
    <w:rsid w:val="00882EDA"/>
    <w:rsid w:val="00883065"/>
    <w:rsid w:val="0088334F"/>
    <w:rsid w:val="008837EB"/>
    <w:rsid w:val="00883A6F"/>
    <w:rsid w:val="00883DA2"/>
    <w:rsid w:val="00884063"/>
    <w:rsid w:val="00884145"/>
    <w:rsid w:val="00884A3C"/>
    <w:rsid w:val="00884CB3"/>
    <w:rsid w:val="00884FB4"/>
    <w:rsid w:val="00885A8E"/>
    <w:rsid w:val="008861EB"/>
    <w:rsid w:val="00886291"/>
    <w:rsid w:val="0088634C"/>
    <w:rsid w:val="0088646B"/>
    <w:rsid w:val="00886545"/>
    <w:rsid w:val="00886932"/>
    <w:rsid w:val="00886EE0"/>
    <w:rsid w:val="00886FFD"/>
    <w:rsid w:val="0088713D"/>
    <w:rsid w:val="008871B8"/>
    <w:rsid w:val="0088764A"/>
    <w:rsid w:val="00887774"/>
    <w:rsid w:val="00887E1D"/>
    <w:rsid w:val="008906D9"/>
    <w:rsid w:val="008908AA"/>
    <w:rsid w:val="00890D65"/>
    <w:rsid w:val="00891513"/>
    <w:rsid w:val="00891AA0"/>
    <w:rsid w:val="00891BF8"/>
    <w:rsid w:val="00892B4C"/>
    <w:rsid w:val="00892ECD"/>
    <w:rsid w:val="00893330"/>
    <w:rsid w:val="0089374D"/>
    <w:rsid w:val="0089507D"/>
    <w:rsid w:val="0089543A"/>
    <w:rsid w:val="0089565E"/>
    <w:rsid w:val="00895949"/>
    <w:rsid w:val="00895A60"/>
    <w:rsid w:val="00896C26"/>
    <w:rsid w:val="00897030"/>
    <w:rsid w:val="00897190"/>
    <w:rsid w:val="00897747"/>
    <w:rsid w:val="0089783A"/>
    <w:rsid w:val="008A05F5"/>
    <w:rsid w:val="008A0E69"/>
    <w:rsid w:val="008A0E7E"/>
    <w:rsid w:val="008A1503"/>
    <w:rsid w:val="008A2B17"/>
    <w:rsid w:val="008A2D2B"/>
    <w:rsid w:val="008A31AB"/>
    <w:rsid w:val="008A349D"/>
    <w:rsid w:val="008A3605"/>
    <w:rsid w:val="008A3AB6"/>
    <w:rsid w:val="008A42BA"/>
    <w:rsid w:val="008A48F9"/>
    <w:rsid w:val="008A4A2B"/>
    <w:rsid w:val="008A58DF"/>
    <w:rsid w:val="008A5CED"/>
    <w:rsid w:val="008A5F82"/>
    <w:rsid w:val="008A627D"/>
    <w:rsid w:val="008A6AEC"/>
    <w:rsid w:val="008A7231"/>
    <w:rsid w:val="008A7728"/>
    <w:rsid w:val="008A7A69"/>
    <w:rsid w:val="008B018A"/>
    <w:rsid w:val="008B02A5"/>
    <w:rsid w:val="008B0ABA"/>
    <w:rsid w:val="008B153C"/>
    <w:rsid w:val="008B21F0"/>
    <w:rsid w:val="008B307A"/>
    <w:rsid w:val="008B3152"/>
    <w:rsid w:val="008B35B7"/>
    <w:rsid w:val="008B3904"/>
    <w:rsid w:val="008B3E19"/>
    <w:rsid w:val="008B40B2"/>
    <w:rsid w:val="008B4E4A"/>
    <w:rsid w:val="008B512C"/>
    <w:rsid w:val="008B525B"/>
    <w:rsid w:val="008B53D4"/>
    <w:rsid w:val="008B5DF0"/>
    <w:rsid w:val="008C074A"/>
    <w:rsid w:val="008C0C39"/>
    <w:rsid w:val="008C0F68"/>
    <w:rsid w:val="008C0FF4"/>
    <w:rsid w:val="008C21A5"/>
    <w:rsid w:val="008C2387"/>
    <w:rsid w:val="008C2703"/>
    <w:rsid w:val="008C33EE"/>
    <w:rsid w:val="008C3C24"/>
    <w:rsid w:val="008C4435"/>
    <w:rsid w:val="008C4689"/>
    <w:rsid w:val="008C47A2"/>
    <w:rsid w:val="008C5024"/>
    <w:rsid w:val="008C504C"/>
    <w:rsid w:val="008C50F6"/>
    <w:rsid w:val="008C53D4"/>
    <w:rsid w:val="008C56F2"/>
    <w:rsid w:val="008C5B3B"/>
    <w:rsid w:val="008C5B4D"/>
    <w:rsid w:val="008C64BB"/>
    <w:rsid w:val="008C666B"/>
    <w:rsid w:val="008C69E4"/>
    <w:rsid w:val="008C6DE8"/>
    <w:rsid w:val="008C71ED"/>
    <w:rsid w:val="008C7559"/>
    <w:rsid w:val="008C77BB"/>
    <w:rsid w:val="008D0C53"/>
    <w:rsid w:val="008D0E5A"/>
    <w:rsid w:val="008D120B"/>
    <w:rsid w:val="008D2353"/>
    <w:rsid w:val="008D26EF"/>
    <w:rsid w:val="008D29BD"/>
    <w:rsid w:val="008D3674"/>
    <w:rsid w:val="008D3FE5"/>
    <w:rsid w:val="008D42E3"/>
    <w:rsid w:val="008D48E9"/>
    <w:rsid w:val="008D49E5"/>
    <w:rsid w:val="008D542F"/>
    <w:rsid w:val="008D60CD"/>
    <w:rsid w:val="008D62FD"/>
    <w:rsid w:val="008D68B3"/>
    <w:rsid w:val="008D74BC"/>
    <w:rsid w:val="008D7765"/>
    <w:rsid w:val="008D7769"/>
    <w:rsid w:val="008E01E6"/>
    <w:rsid w:val="008E0AD2"/>
    <w:rsid w:val="008E1669"/>
    <w:rsid w:val="008E206C"/>
    <w:rsid w:val="008E22BA"/>
    <w:rsid w:val="008E240F"/>
    <w:rsid w:val="008E2802"/>
    <w:rsid w:val="008E2DCF"/>
    <w:rsid w:val="008E323B"/>
    <w:rsid w:val="008E3840"/>
    <w:rsid w:val="008E46B9"/>
    <w:rsid w:val="008E50D2"/>
    <w:rsid w:val="008E51FF"/>
    <w:rsid w:val="008E5223"/>
    <w:rsid w:val="008E5555"/>
    <w:rsid w:val="008E58C3"/>
    <w:rsid w:val="008E69A4"/>
    <w:rsid w:val="008E6AB1"/>
    <w:rsid w:val="008E7255"/>
    <w:rsid w:val="008E77CC"/>
    <w:rsid w:val="008F04A3"/>
    <w:rsid w:val="008F07F6"/>
    <w:rsid w:val="008F190F"/>
    <w:rsid w:val="008F192E"/>
    <w:rsid w:val="008F2115"/>
    <w:rsid w:val="008F272F"/>
    <w:rsid w:val="008F2A5C"/>
    <w:rsid w:val="008F2BC4"/>
    <w:rsid w:val="008F332E"/>
    <w:rsid w:val="008F34AC"/>
    <w:rsid w:val="008F377B"/>
    <w:rsid w:val="008F3B47"/>
    <w:rsid w:val="008F3CBF"/>
    <w:rsid w:val="008F4B2B"/>
    <w:rsid w:val="008F4C61"/>
    <w:rsid w:val="008F55BD"/>
    <w:rsid w:val="008F603A"/>
    <w:rsid w:val="008F60AB"/>
    <w:rsid w:val="008F7676"/>
    <w:rsid w:val="0090008B"/>
    <w:rsid w:val="009006B6"/>
    <w:rsid w:val="00900B09"/>
    <w:rsid w:val="00900BB8"/>
    <w:rsid w:val="00900EB5"/>
    <w:rsid w:val="00900FB7"/>
    <w:rsid w:val="00901129"/>
    <w:rsid w:val="009013D0"/>
    <w:rsid w:val="00901451"/>
    <w:rsid w:val="00901729"/>
    <w:rsid w:val="00901A53"/>
    <w:rsid w:val="009023EC"/>
    <w:rsid w:val="00902515"/>
    <w:rsid w:val="00902AD1"/>
    <w:rsid w:val="00902BF9"/>
    <w:rsid w:val="00902FD7"/>
    <w:rsid w:val="009038AF"/>
    <w:rsid w:val="00903FD5"/>
    <w:rsid w:val="009047A9"/>
    <w:rsid w:val="0090547A"/>
    <w:rsid w:val="00905554"/>
    <w:rsid w:val="00906B52"/>
    <w:rsid w:val="00907811"/>
    <w:rsid w:val="00907A4E"/>
    <w:rsid w:val="009102BF"/>
    <w:rsid w:val="00910358"/>
    <w:rsid w:val="00910495"/>
    <w:rsid w:val="00911C18"/>
    <w:rsid w:val="00911CD2"/>
    <w:rsid w:val="00911FEA"/>
    <w:rsid w:val="00912120"/>
    <w:rsid w:val="0091247D"/>
    <w:rsid w:val="009125B3"/>
    <w:rsid w:val="009128A0"/>
    <w:rsid w:val="00912CC8"/>
    <w:rsid w:val="00912D03"/>
    <w:rsid w:val="0091353F"/>
    <w:rsid w:val="00913929"/>
    <w:rsid w:val="00913EC3"/>
    <w:rsid w:val="00913F00"/>
    <w:rsid w:val="00913F3C"/>
    <w:rsid w:val="009140AE"/>
    <w:rsid w:val="00914385"/>
    <w:rsid w:val="00914662"/>
    <w:rsid w:val="009148D5"/>
    <w:rsid w:val="00914CF5"/>
    <w:rsid w:val="00914FB0"/>
    <w:rsid w:val="00914FC5"/>
    <w:rsid w:val="009156FA"/>
    <w:rsid w:val="00916023"/>
    <w:rsid w:val="00916214"/>
    <w:rsid w:val="00916DF6"/>
    <w:rsid w:val="00916E8F"/>
    <w:rsid w:val="009171BE"/>
    <w:rsid w:val="00917248"/>
    <w:rsid w:val="00917771"/>
    <w:rsid w:val="00917A44"/>
    <w:rsid w:val="00920497"/>
    <w:rsid w:val="009205B6"/>
    <w:rsid w:val="009208DC"/>
    <w:rsid w:val="009210B0"/>
    <w:rsid w:val="00921961"/>
    <w:rsid w:val="00921BBF"/>
    <w:rsid w:val="00922128"/>
    <w:rsid w:val="00922932"/>
    <w:rsid w:val="00923239"/>
    <w:rsid w:val="00923664"/>
    <w:rsid w:val="00924946"/>
    <w:rsid w:val="009251C6"/>
    <w:rsid w:val="00925288"/>
    <w:rsid w:val="009253F9"/>
    <w:rsid w:val="00925DAF"/>
    <w:rsid w:val="00926749"/>
    <w:rsid w:val="00926FE8"/>
    <w:rsid w:val="0092710B"/>
    <w:rsid w:val="00927117"/>
    <w:rsid w:val="00927557"/>
    <w:rsid w:val="00930437"/>
    <w:rsid w:val="00931006"/>
    <w:rsid w:val="009313FA"/>
    <w:rsid w:val="00931CA6"/>
    <w:rsid w:val="009326B5"/>
    <w:rsid w:val="009327D2"/>
    <w:rsid w:val="009329B4"/>
    <w:rsid w:val="00932BF5"/>
    <w:rsid w:val="00933021"/>
    <w:rsid w:val="0093351C"/>
    <w:rsid w:val="00933605"/>
    <w:rsid w:val="00933938"/>
    <w:rsid w:val="00933BB5"/>
    <w:rsid w:val="00934E29"/>
    <w:rsid w:val="00934E31"/>
    <w:rsid w:val="00935387"/>
    <w:rsid w:val="00935594"/>
    <w:rsid w:val="009355AF"/>
    <w:rsid w:val="00935630"/>
    <w:rsid w:val="00935EF5"/>
    <w:rsid w:val="00935F41"/>
    <w:rsid w:val="009372E9"/>
    <w:rsid w:val="00937862"/>
    <w:rsid w:val="00940772"/>
    <w:rsid w:val="009408B5"/>
    <w:rsid w:val="0094108A"/>
    <w:rsid w:val="00941691"/>
    <w:rsid w:val="009416C9"/>
    <w:rsid w:val="00941BB9"/>
    <w:rsid w:val="00941F5B"/>
    <w:rsid w:val="00942472"/>
    <w:rsid w:val="00942551"/>
    <w:rsid w:val="00942A99"/>
    <w:rsid w:val="00943751"/>
    <w:rsid w:val="009437B9"/>
    <w:rsid w:val="0094451B"/>
    <w:rsid w:val="009453E3"/>
    <w:rsid w:val="00945529"/>
    <w:rsid w:val="00945648"/>
    <w:rsid w:val="00945D70"/>
    <w:rsid w:val="00945DFA"/>
    <w:rsid w:val="0094607C"/>
    <w:rsid w:val="009462CC"/>
    <w:rsid w:val="00946AAA"/>
    <w:rsid w:val="00947C35"/>
    <w:rsid w:val="00950BD3"/>
    <w:rsid w:val="00950CCA"/>
    <w:rsid w:val="00950DDE"/>
    <w:rsid w:val="00951794"/>
    <w:rsid w:val="0095216A"/>
    <w:rsid w:val="009525E0"/>
    <w:rsid w:val="0095284E"/>
    <w:rsid w:val="00952B81"/>
    <w:rsid w:val="00953029"/>
    <w:rsid w:val="00953199"/>
    <w:rsid w:val="009537CD"/>
    <w:rsid w:val="00953878"/>
    <w:rsid w:val="009540DD"/>
    <w:rsid w:val="009543DB"/>
    <w:rsid w:val="00954964"/>
    <w:rsid w:val="00954A17"/>
    <w:rsid w:val="00954B45"/>
    <w:rsid w:val="00954F0A"/>
    <w:rsid w:val="009551D5"/>
    <w:rsid w:val="00955CC0"/>
    <w:rsid w:val="00956D81"/>
    <w:rsid w:val="0095715D"/>
    <w:rsid w:val="0096032D"/>
    <w:rsid w:val="009606C1"/>
    <w:rsid w:val="00960C89"/>
    <w:rsid w:val="00961E29"/>
    <w:rsid w:val="00962267"/>
    <w:rsid w:val="00963595"/>
    <w:rsid w:val="00963D8B"/>
    <w:rsid w:val="00964055"/>
    <w:rsid w:val="00964298"/>
    <w:rsid w:val="009642C4"/>
    <w:rsid w:val="00964621"/>
    <w:rsid w:val="00964736"/>
    <w:rsid w:val="00965359"/>
    <w:rsid w:val="0096551E"/>
    <w:rsid w:val="009659C9"/>
    <w:rsid w:val="00965A1E"/>
    <w:rsid w:val="00965E69"/>
    <w:rsid w:val="00966347"/>
    <w:rsid w:val="0096683F"/>
    <w:rsid w:val="00966FAB"/>
    <w:rsid w:val="00970615"/>
    <w:rsid w:val="009708A1"/>
    <w:rsid w:val="00970B37"/>
    <w:rsid w:val="009710D1"/>
    <w:rsid w:val="009710F7"/>
    <w:rsid w:val="0097124C"/>
    <w:rsid w:val="009716C5"/>
    <w:rsid w:val="009719B0"/>
    <w:rsid w:val="00971AD4"/>
    <w:rsid w:val="00971CBC"/>
    <w:rsid w:val="00971CE8"/>
    <w:rsid w:val="00972586"/>
    <w:rsid w:val="009725FD"/>
    <w:rsid w:val="0097260B"/>
    <w:rsid w:val="00972E80"/>
    <w:rsid w:val="00972F9B"/>
    <w:rsid w:val="0097304D"/>
    <w:rsid w:val="00973577"/>
    <w:rsid w:val="00973CF6"/>
    <w:rsid w:val="00974236"/>
    <w:rsid w:val="0097467A"/>
    <w:rsid w:val="009751E1"/>
    <w:rsid w:val="009754E9"/>
    <w:rsid w:val="00975F30"/>
    <w:rsid w:val="00975F48"/>
    <w:rsid w:val="00976040"/>
    <w:rsid w:val="0097695A"/>
    <w:rsid w:val="00976ECF"/>
    <w:rsid w:val="009778DD"/>
    <w:rsid w:val="009779F4"/>
    <w:rsid w:val="00977BFF"/>
    <w:rsid w:val="0098105D"/>
    <w:rsid w:val="0098228E"/>
    <w:rsid w:val="00982848"/>
    <w:rsid w:val="00982BDF"/>
    <w:rsid w:val="00982CE7"/>
    <w:rsid w:val="009830C9"/>
    <w:rsid w:val="00983AAA"/>
    <w:rsid w:val="00983B22"/>
    <w:rsid w:val="00983B68"/>
    <w:rsid w:val="00984021"/>
    <w:rsid w:val="00984279"/>
    <w:rsid w:val="00984F66"/>
    <w:rsid w:val="00984FD0"/>
    <w:rsid w:val="00985832"/>
    <w:rsid w:val="0098589A"/>
    <w:rsid w:val="00985EF9"/>
    <w:rsid w:val="00985F34"/>
    <w:rsid w:val="009866DE"/>
    <w:rsid w:val="0098690F"/>
    <w:rsid w:val="00986DA9"/>
    <w:rsid w:val="0098727B"/>
    <w:rsid w:val="009877E7"/>
    <w:rsid w:val="00990307"/>
    <w:rsid w:val="0099039C"/>
    <w:rsid w:val="00990642"/>
    <w:rsid w:val="0099081C"/>
    <w:rsid w:val="00990CA4"/>
    <w:rsid w:val="009919E0"/>
    <w:rsid w:val="00991D62"/>
    <w:rsid w:val="00992EC5"/>
    <w:rsid w:val="009933DB"/>
    <w:rsid w:val="009937EF"/>
    <w:rsid w:val="00994064"/>
    <w:rsid w:val="009954D4"/>
    <w:rsid w:val="00995EB8"/>
    <w:rsid w:val="00996351"/>
    <w:rsid w:val="00996E8B"/>
    <w:rsid w:val="0099786D"/>
    <w:rsid w:val="00997BE4"/>
    <w:rsid w:val="009A0418"/>
    <w:rsid w:val="009A04EA"/>
    <w:rsid w:val="009A0AE8"/>
    <w:rsid w:val="009A14FD"/>
    <w:rsid w:val="009A1689"/>
    <w:rsid w:val="009A1C2E"/>
    <w:rsid w:val="009A1D0B"/>
    <w:rsid w:val="009A22CA"/>
    <w:rsid w:val="009A2CC1"/>
    <w:rsid w:val="009A2DF5"/>
    <w:rsid w:val="009A30F1"/>
    <w:rsid w:val="009A3D64"/>
    <w:rsid w:val="009A3F94"/>
    <w:rsid w:val="009A5191"/>
    <w:rsid w:val="009A57E9"/>
    <w:rsid w:val="009A5990"/>
    <w:rsid w:val="009A6237"/>
    <w:rsid w:val="009A63E7"/>
    <w:rsid w:val="009A646D"/>
    <w:rsid w:val="009A6AF3"/>
    <w:rsid w:val="009A6B13"/>
    <w:rsid w:val="009A6E8E"/>
    <w:rsid w:val="009A6E9D"/>
    <w:rsid w:val="009A6F5B"/>
    <w:rsid w:val="009A72D3"/>
    <w:rsid w:val="009A738D"/>
    <w:rsid w:val="009A769B"/>
    <w:rsid w:val="009A76A2"/>
    <w:rsid w:val="009A7734"/>
    <w:rsid w:val="009A78DE"/>
    <w:rsid w:val="009A7912"/>
    <w:rsid w:val="009A792E"/>
    <w:rsid w:val="009A7EE5"/>
    <w:rsid w:val="009A7F80"/>
    <w:rsid w:val="009B0098"/>
    <w:rsid w:val="009B0379"/>
    <w:rsid w:val="009B201A"/>
    <w:rsid w:val="009B236E"/>
    <w:rsid w:val="009B2DF8"/>
    <w:rsid w:val="009B30B3"/>
    <w:rsid w:val="009B3C5F"/>
    <w:rsid w:val="009B418C"/>
    <w:rsid w:val="009B4BA9"/>
    <w:rsid w:val="009B4BB3"/>
    <w:rsid w:val="009B4E03"/>
    <w:rsid w:val="009B4E17"/>
    <w:rsid w:val="009B5DBB"/>
    <w:rsid w:val="009B5FE4"/>
    <w:rsid w:val="009B679F"/>
    <w:rsid w:val="009B6A48"/>
    <w:rsid w:val="009B6DA1"/>
    <w:rsid w:val="009C04C0"/>
    <w:rsid w:val="009C06A2"/>
    <w:rsid w:val="009C0E64"/>
    <w:rsid w:val="009C1253"/>
    <w:rsid w:val="009C156E"/>
    <w:rsid w:val="009C1853"/>
    <w:rsid w:val="009C206E"/>
    <w:rsid w:val="009C2ADF"/>
    <w:rsid w:val="009C3BF2"/>
    <w:rsid w:val="009C4135"/>
    <w:rsid w:val="009C435F"/>
    <w:rsid w:val="009C43F0"/>
    <w:rsid w:val="009C4454"/>
    <w:rsid w:val="009C4815"/>
    <w:rsid w:val="009C4B62"/>
    <w:rsid w:val="009C51B7"/>
    <w:rsid w:val="009C5317"/>
    <w:rsid w:val="009C55BD"/>
    <w:rsid w:val="009C585E"/>
    <w:rsid w:val="009C5F24"/>
    <w:rsid w:val="009C6203"/>
    <w:rsid w:val="009C645E"/>
    <w:rsid w:val="009C6CC6"/>
    <w:rsid w:val="009C731B"/>
    <w:rsid w:val="009C7543"/>
    <w:rsid w:val="009D099D"/>
    <w:rsid w:val="009D1349"/>
    <w:rsid w:val="009D2613"/>
    <w:rsid w:val="009D2820"/>
    <w:rsid w:val="009D2E20"/>
    <w:rsid w:val="009D2E4A"/>
    <w:rsid w:val="009D3318"/>
    <w:rsid w:val="009D42C6"/>
    <w:rsid w:val="009D46D0"/>
    <w:rsid w:val="009D47B7"/>
    <w:rsid w:val="009D6B86"/>
    <w:rsid w:val="009D706E"/>
    <w:rsid w:val="009D709F"/>
    <w:rsid w:val="009D731D"/>
    <w:rsid w:val="009D78E7"/>
    <w:rsid w:val="009D7917"/>
    <w:rsid w:val="009E0185"/>
    <w:rsid w:val="009E0409"/>
    <w:rsid w:val="009E0BEB"/>
    <w:rsid w:val="009E113A"/>
    <w:rsid w:val="009E1800"/>
    <w:rsid w:val="009E1AB7"/>
    <w:rsid w:val="009E1C71"/>
    <w:rsid w:val="009E20BF"/>
    <w:rsid w:val="009E2B76"/>
    <w:rsid w:val="009E2C79"/>
    <w:rsid w:val="009E2DB6"/>
    <w:rsid w:val="009E2E5C"/>
    <w:rsid w:val="009E3515"/>
    <w:rsid w:val="009E3542"/>
    <w:rsid w:val="009E3F46"/>
    <w:rsid w:val="009E4BC1"/>
    <w:rsid w:val="009E4EE8"/>
    <w:rsid w:val="009E528D"/>
    <w:rsid w:val="009E6191"/>
    <w:rsid w:val="009E6252"/>
    <w:rsid w:val="009E6375"/>
    <w:rsid w:val="009E6598"/>
    <w:rsid w:val="009E6E0A"/>
    <w:rsid w:val="009E7206"/>
    <w:rsid w:val="009E766A"/>
    <w:rsid w:val="009F00A7"/>
    <w:rsid w:val="009F0295"/>
    <w:rsid w:val="009F0510"/>
    <w:rsid w:val="009F0692"/>
    <w:rsid w:val="009F06CF"/>
    <w:rsid w:val="009F0E5B"/>
    <w:rsid w:val="009F12A3"/>
    <w:rsid w:val="009F1D20"/>
    <w:rsid w:val="009F27E5"/>
    <w:rsid w:val="009F2C97"/>
    <w:rsid w:val="009F30F7"/>
    <w:rsid w:val="009F33F1"/>
    <w:rsid w:val="009F36B6"/>
    <w:rsid w:val="009F3701"/>
    <w:rsid w:val="009F4719"/>
    <w:rsid w:val="009F4D14"/>
    <w:rsid w:val="009F507C"/>
    <w:rsid w:val="009F58A0"/>
    <w:rsid w:val="009F5E13"/>
    <w:rsid w:val="009F6015"/>
    <w:rsid w:val="009F6535"/>
    <w:rsid w:val="009F660A"/>
    <w:rsid w:val="009F6A97"/>
    <w:rsid w:val="009F7E44"/>
    <w:rsid w:val="009F7FBD"/>
    <w:rsid w:val="00A00327"/>
    <w:rsid w:val="00A004D2"/>
    <w:rsid w:val="00A012E1"/>
    <w:rsid w:val="00A01339"/>
    <w:rsid w:val="00A01697"/>
    <w:rsid w:val="00A01B2F"/>
    <w:rsid w:val="00A01D21"/>
    <w:rsid w:val="00A02B78"/>
    <w:rsid w:val="00A02DAE"/>
    <w:rsid w:val="00A02F12"/>
    <w:rsid w:val="00A034A4"/>
    <w:rsid w:val="00A03A11"/>
    <w:rsid w:val="00A048A3"/>
    <w:rsid w:val="00A05277"/>
    <w:rsid w:val="00A055E7"/>
    <w:rsid w:val="00A05ACC"/>
    <w:rsid w:val="00A05B02"/>
    <w:rsid w:val="00A06257"/>
    <w:rsid w:val="00A065FC"/>
    <w:rsid w:val="00A069BC"/>
    <w:rsid w:val="00A071F2"/>
    <w:rsid w:val="00A075D7"/>
    <w:rsid w:val="00A0788D"/>
    <w:rsid w:val="00A07964"/>
    <w:rsid w:val="00A07BE5"/>
    <w:rsid w:val="00A07D2B"/>
    <w:rsid w:val="00A100D0"/>
    <w:rsid w:val="00A113F4"/>
    <w:rsid w:val="00A118F2"/>
    <w:rsid w:val="00A11C1D"/>
    <w:rsid w:val="00A11F99"/>
    <w:rsid w:val="00A13732"/>
    <w:rsid w:val="00A13749"/>
    <w:rsid w:val="00A1376D"/>
    <w:rsid w:val="00A13C3F"/>
    <w:rsid w:val="00A13CF8"/>
    <w:rsid w:val="00A149A6"/>
    <w:rsid w:val="00A14CDF"/>
    <w:rsid w:val="00A14ECE"/>
    <w:rsid w:val="00A1543C"/>
    <w:rsid w:val="00A15654"/>
    <w:rsid w:val="00A15EB9"/>
    <w:rsid w:val="00A161DF"/>
    <w:rsid w:val="00A16EE3"/>
    <w:rsid w:val="00A174AF"/>
    <w:rsid w:val="00A20599"/>
    <w:rsid w:val="00A207ED"/>
    <w:rsid w:val="00A20A67"/>
    <w:rsid w:val="00A20D09"/>
    <w:rsid w:val="00A20E30"/>
    <w:rsid w:val="00A21B99"/>
    <w:rsid w:val="00A21C1C"/>
    <w:rsid w:val="00A21EDC"/>
    <w:rsid w:val="00A22123"/>
    <w:rsid w:val="00A22702"/>
    <w:rsid w:val="00A228AA"/>
    <w:rsid w:val="00A22C1D"/>
    <w:rsid w:val="00A22C2C"/>
    <w:rsid w:val="00A22F69"/>
    <w:rsid w:val="00A2344F"/>
    <w:rsid w:val="00A237DD"/>
    <w:rsid w:val="00A239F7"/>
    <w:rsid w:val="00A2402E"/>
    <w:rsid w:val="00A24513"/>
    <w:rsid w:val="00A24F69"/>
    <w:rsid w:val="00A25DD6"/>
    <w:rsid w:val="00A260AF"/>
    <w:rsid w:val="00A264EB"/>
    <w:rsid w:val="00A265F3"/>
    <w:rsid w:val="00A267EB"/>
    <w:rsid w:val="00A269B5"/>
    <w:rsid w:val="00A26E06"/>
    <w:rsid w:val="00A273D6"/>
    <w:rsid w:val="00A27489"/>
    <w:rsid w:val="00A275CC"/>
    <w:rsid w:val="00A27AB8"/>
    <w:rsid w:val="00A3058A"/>
    <w:rsid w:val="00A32AE6"/>
    <w:rsid w:val="00A32C14"/>
    <w:rsid w:val="00A335E4"/>
    <w:rsid w:val="00A33F30"/>
    <w:rsid w:val="00A33FFB"/>
    <w:rsid w:val="00A346F0"/>
    <w:rsid w:val="00A349C3"/>
    <w:rsid w:val="00A34DC3"/>
    <w:rsid w:val="00A363A8"/>
    <w:rsid w:val="00A36AA7"/>
    <w:rsid w:val="00A36CC9"/>
    <w:rsid w:val="00A37A56"/>
    <w:rsid w:val="00A37E62"/>
    <w:rsid w:val="00A407D2"/>
    <w:rsid w:val="00A40CE4"/>
    <w:rsid w:val="00A41201"/>
    <w:rsid w:val="00A419D2"/>
    <w:rsid w:val="00A41B51"/>
    <w:rsid w:val="00A41E62"/>
    <w:rsid w:val="00A427DE"/>
    <w:rsid w:val="00A4298A"/>
    <w:rsid w:val="00A430D7"/>
    <w:rsid w:val="00A4350D"/>
    <w:rsid w:val="00A437A8"/>
    <w:rsid w:val="00A43A5D"/>
    <w:rsid w:val="00A4403C"/>
    <w:rsid w:val="00A442C5"/>
    <w:rsid w:val="00A44333"/>
    <w:rsid w:val="00A44D67"/>
    <w:rsid w:val="00A44E00"/>
    <w:rsid w:val="00A45177"/>
    <w:rsid w:val="00A45281"/>
    <w:rsid w:val="00A454D4"/>
    <w:rsid w:val="00A45555"/>
    <w:rsid w:val="00A45948"/>
    <w:rsid w:val="00A45E29"/>
    <w:rsid w:val="00A45F99"/>
    <w:rsid w:val="00A4621F"/>
    <w:rsid w:val="00A46262"/>
    <w:rsid w:val="00A46972"/>
    <w:rsid w:val="00A46DB7"/>
    <w:rsid w:val="00A46E45"/>
    <w:rsid w:val="00A47541"/>
    <w:rsid w:val="00A50293"/>
    <w:rsid w:val="00A505F8"/>
    <w:rsid w:val="00A5088B"/>
    <w:rsid w:val="00A50EBF"/>
    <w:rsid w:val="00A5122F"/>
    <w:rsid w:val="00A51294"/>
    <w:rsid w:val="00A5179D"/>
    <w:rsid w:val="00A5260D"/>
    <w:rsid w:val="00A527C8"/>
    <w:rsid w:val="00A52AD3"/>
    <w:rsid w:val="00A5333B"/>
    <w:rsid w:val="00A53C91"/>
    <w:rsid w:val="00A53F0A"/>
    <w:rsid w:val="00A551B1"/>
    <w:rsid w:val="00A55B85"/>
    <w:rsid w:val="00A56135"/>
    <w:rsid w:val="00A57105"/>
    <w:rsid w:val="00A57E0E"/>
    <w:rsid w:val="00A606C1"/>
    <w:rsid w:val="00A61645"/>
    <w:rsid w:val="00A618DF"/>
    <w:rsid w:val="00A61CC5"/>
    <w:rsid w:val="00A62650"/>
    <w:rsid w:val="00A62A4F"/>
    <w:rsid w:val="00A62D7A"/>
    <w:rsid w:val="00A63E91"/>
    <w:rsid w:val="00A64035"/>
    <w:rsid w:val="00A644D2"/>
    <w:rsid w:val="00A64DAC"/>
    <w:rsid w:val="00A6505E"/>
    <w:rsid w:val="00A65B04"/>
    <w:rsid w:val="00A65BCA"/>
    <w:rsid w:val="00A65BE0"/>
    <w:rsid w:val="00A65C77"/>
    <w:rsid w:val="00A65E23"/>
    <w:rsid w:val="00A663C4"/>
    <w:rsid w:val="00A663FF"/>
    <w:rsid w:val="00A66D17"/>
    <w:rsid w:val="00A6791A"/>
    <w:rsid w:val="00A67C57"/>
    <w:rsid w:val="00A67D62"/>
    <w:rsid w:val="00A707BE"/>
    <w:rsid w:val="00A70A39"/>
    <w:rsid w:val="00A70E04"/>
    <w:rsid w:val="00A7107E"/>
    <w:rsid w:val="00A71106"/>
    <w:rsid w:val="00A714FC"/>
    <w:rsid w:val="00A715ED"/>
    <w:rsid w:val="00A72C24"/>
    <w:rsid w:val="00A72CE4"/>
    <w:rsid w:val="00A7312F"/>
    <w:rsid w:val="00A733AC"/>
    <w:rsid w:val="00A736F7"/>
    <w:rsid w:val="00A7396B"/>
    <w:rsid w:val="00A73DCC"/>
    <w:rsid w:val="00A7437B"/>
    <w:rsid w:val="00A754BF"/>
    <w:rsid w:val="00A7577A"/>
    <w:rsid w:val="00A76621"/>
    <w:rsid w:val="00A76683"/>
    <w:rsid w:val="00A7675D"/>
    <w:rsid w:val="00A76772"/>
    <w:rsid w:val="00A769D7"/>
    <w:rsid w:val="00A77284"/>
    <w:rsid w:val="00A775FB"/>
    <w:rsid w:val="00A779A6"/>
    <w:rsid w:val="00A77CE0"/>
    <w:rsid w:val="00A77F87"/>
    <w:rsid w:val="00A81235"/>
    <w:rsid w:val="00A815F5"/>
    <w:rsid w:val="00A819E4"/>
    <w:rsid w:val="00A81AD2"/>
    <w:rsid w:val="00A81B20"/>
    <w:rsid w:val="00A81D51"/>
    <w:rsid w:val="00A81E36"/>
    <w:rsid w:val="00A820E1"/>
    <w:rsid w:val="00A82D8A"/>
    <w:rsid w:val="00A82F88"/>
    <w:rsid w:val="00A8309A"/>
    <w:rsid w:val="00A83189"/>
    <w:rsid w:val="00A83C38"/>
    <w:rsid w:val="00A84FDD"/>
    <w:rsid w:val="00A85440"/>
    <w:rsid w:val="00A85667"/>
    <w:rsid w:val="00A856C8"/>
    <w:rsid w:val="00A8598C"/>
    <w:rsid w:val="00A85F87"/>
    <w:rsid w:val="00A86078"/>
    <w:rsid w:val="00A860C4"/>
    <w:rsid w:val="00A86159"/>
    <w:rsid w:val="00A86633"/>
    <w:rsid w:val="00A86714"/>
    <w:rsid w:val="00A86A7E"/>
    <w:rsid w:val="00A873EB"/>
    <w:rsid w:val="00A87422"/>
    <w:rsid w:val="00A87700"/>
    <w:rsid w:val="00A904D6"/>
    <w:rsid w:val="00A90676"/>
    <w:rsid w:val="00A90712"/>
    <w:rsid w:val="00A90F0B"/>
    <w:rsid w:val="00A916C6"/>
    <w:rsid w:val="00A91924"/>
    <w:rsid w:val="00A9240B"/>
    <w:rsid w:val="00A92462"/>
    <w:rsid w:val="00A926B3"/>
    <w:rsid w:val="00A92B0A"/>
    <w:rsid w:val="00A937C7"/>
    <w:rsid w:val="00A93AB3"/>
    <w:rsid w:val="00A93C63"/>
    <w:rsid w:val="00A947D8"/>
    <w:rsid w:val="00A94A9D"/>
    <w:rsid w:val="00A94C07"/>
    <w:rsid w:val="00A950A6"/>
    <w:rsid w:val="00A955A6"/>
    <w:rsid w:val="00A95B1F"/>
    <w:rsid w:val="00A95C97"/>
    <w:rsid w:val="00A95CDF"/>
    <w:rsid w:val="00A961CF"/>
    <w:rsid w:val="00A967AD"/>
    <w:rsid w:val="00A96A95"/>
    <w:rsid w:val="00A97F2D"/>
    <w:rsid w:val="00AA01C9"/>
    <w:rsid w:val="00AA054F"/>
    <w:rsid w:val="00AA0775"/>
    <w:rsid w:val="00AA1021"/>
    <w:rsid w:val="00AA1052"/>
    <w:rsid w:val="00AA1774"/>
    <w:rsid w:val="00AA2922"/>
    <w:rsid w:val="00AA3438"/>
    <w:rsid w:val="00AA439D"/>
    <w:rsid w:val="00AA50F7"/>
    <w:rsid w:val="00AA5148"/>
    <w:rsid w:val="00AA524D"/>
    <w:rsid w:val="00AA5520"/>
    <w:rsid w:val="00AA5A07"/>
    <w:rsid w:val="00AA5B43"/>
    <w:rsid w:val="00AA64DE"/>
    <w:rsid w:val="00AA6C0C"/>
    <w:rsid w:val="00AA6DF4"/>
    <w:rsid w:val="00AA6F22"/>
    <w:rsid w:val="00AA6F6A"/>
    <w:rsid w:val="00AA735D"/>
    <w:rsid w:val="00AA73C1"/>
    <w:rsid w:val="00AA75F0"/>
    <w:rsid w:val="00AA79E9"/>
    <w:rsid w:val="00AA7F1A"/>
    <w:rsid w:val="00AB0195"/>
    <w:rsid w:val="00AB0E0F"/>
    <w:rsid w:val="00AB0FCE"/>
    <w:rsid w:val="00AB12D0"/>
    <w:rsid w:val="00AB1CEB"/>
    <w:rsid w:val="00AB21AF"/>
    <w:rsid w:val="00AB2AC8"/>
    <w:rsid w:val="00AB383E"/>
    <w:rsid w:val="00AB3C4C"/>
    <w:rsid w:val="00AB41B0"/>
    <w:rsid w:val="00AB4426"/>
    <w:rsid w:val="00AB44FA"/>
    <w:rsid w:val="00AB5C44"/>
    <w:rsid w:val="00AB5D60"/>
    <w:rsid w:val="00AB5E2A"/>
    <w:rsid w:val="00AB62CE"/>
    <w:rsid w:val="00AB62E3"/>
    <w:rsid w:val="00AB6361"/>
    <w:rsid w:val="00AB66EB"/>
    <w:rsid w:val="00AB71F1"/>
    <w:rsid w:val="00AC0160"/>
    <w:rsid w:val="00AC0187"/>
    <w:rsid w:val="00AC0E8B"/>
    <w:rsid w:val="00AC1E9C"/>
    <w:rsid w:val="00AC24D4"/>
    <w:rsid w:val="00AC2645"/>
    <w:rsid w:val="00AC2B87"/>
    <w:rsid w:val="00AC3326"/>
    <w:rsid w:val="00AC3929"/>
    <w:rsid w:val="00AC3FA1"/>
    <w:rsid w:val="00AC451B"/>
    <w:rsid w:val="00AC4524"/>
    <w:rsid w:val="00AC4790"/>
    <w:rsid w:val="00AC5119"/>
    <w:rsid w:val="00AC5477"/>
    <w:rsid w:val="00AC59CB"/>
    <w:rsid w:val="00AC6463"/>
    <w:rsid w:val="00AC6EB5"/>
    <w:rsid w:val="00AC7C1D"/>
    <w:rsid w:val="00AC7F6A"/>
    <w:rsid w:val="00AD04A2"/>
    <w:rsid w:val="00AD0703"/>
    <w:rsid w:val="00AD1365"/>
    <w:rsid w:val="00AD1D0F"/>
    <w:rsid w:val="00AD1E86"/>
    <w:rsid w:val="00AD27B8"/>
    <w:rsid w:val="00AD2B88"/>
    <w:rsid w:val="00AD2D3D"/>
    <w:rsid w:val="00AD2D4D"/>
    <w:rsid w:val="00AD38C1"/>
    <w:rsid w:val="00AD3C1B"/>
    <w:rsid w:val="00AD4FBC"/>
    <w:rsid w:val="00AD5874"/>
    <w:rsid w:val="00AD62C0"/>
    <w:rsid w:val="00AD64E8"/>
    <w:rsid w:val="00AD6BE8"/>
    <w:rsid w:val="00AD6D93"/>
    <w:rsid w:val="00AD6E22"/>
    <w:rsid w:val="00AD744B"/>
    <w:rsid w:val="00AD7F52"/>
    <w:rsid w:val="00AE0176"/>
    <w:rsid w:val="00AE057E"/>
    <w:rsid w:val="00AE0591"/>
    <w:rsid w:val="00AE0681"/>
    <w:rsid w:val="00AE06E0"/>
    <w:rsid w:val="00AE09B0"/>
    <w:rsid w:val="00AE0BCB"/>
    <w:rsid w:val="00AE12EB"/>
    <w:rsid w:val="00AE13E3"/>
    <w:rsid w:val="00AE15CA"/>
    <w:rsid w:val="00AE1E4C"/>
    <w:rsid w:val="00AE217E"/>
    <w:rsid w:val="00AE2937"/>
    <w:rsid w:val="00AE2D62"/>
    <w:rsid w:val="00AE2EB0"/>
    <w:rsid w:val="00AE37A4"/>
    <w:rsid w:val="00AE3847"/>
    <w:rsid w:val="00AE3927"/>
    <w:rsid w:val="00AE3E70"/>
    <w:rsid w:val="00AE407C"/>
    <w:rsid w:val="00AE4731"/>
    <w:rsid w:val="00AE4A35"/>
    <w:rsid w:val="00AE4A92"/>
    <w:rsid w:val="00AE4AA2"/>
    <w:rsid w:val="00AE5FA5"/>
    <w:rsid w:val="00AE6A4E"/>
    <w:rsid w:val="00AE7047"/>
    <w:rsid w:val="00AE70E4"/>
    <w:rsid w:val="00AE743B"/>
    <w:rsid w:val="00AE7877"/>
    <w:rsid w:val="00AF09A7"/>
    <w:rsid w:val="00AF1748"/>
    <w:rsid w:val="00AF1C51"/>
    <w:rsid w:val="00AF2156"/>
    <w:rsid w:val="00AF2729"/>
    <w:rsid w:val="00AF3864"/>
    <w:rsid w:val="00AF418E"/>
    <w:rsid w:val="00AF46DB"/>
    <w:rsid w:val="00AF4CD5"/>
    <w:rsid w:val="00AF4DCE"/>
    <w:rsid w:val="00AF55F4"/>
    <w:rsid w:val="00AF5667"/>
    <w:rsid w:val="00AF5960"/>
    <w:rsid w:val="00AF5AFE"/>
    <w:rsid w:val="00AF678E"/>
    <w:rsid w:val="00AF6849"/>
    <w:rsid w:val="00AF72CE"/>
    <w:rsid w:val="00AF7D2E"/>
    <w:rsid w:val="00B00577"/>
    <w:rsid w:val="00B0096A"/>
    <w:rsid w:val="00B014F5"/>
    <w:rsid w:val="00B01EE8"/>
    <w:rsid w:val="00B02081"/>
    <w:rsid w:val="00B020CB"/>
    <w:rsid w:val="00B026C1"/>
    <w:rsid w:val="00B02C0E"/>
    <w:rsid w:val="00B02C6D"/>
    <w:rsid w:val="00B02F12"/>
    <w:rsid w:val="00B03487"/>
    <w:rsid w:val="00B03F04"/>
    <w:rsid w:val="00B048C5"/>
    <w:rsid w:val="00B049B4"/>
    <w:rsid w:val="00B04B3D"/>
    <w:rsid w:val="00B04CCE"/>
    <w:rsid w:val="00B05164"/>
    <w:rsid w:val="00B0543E"/>
    <w:rsid w:val="00B05A9E"/>
    <w:rsid w:val="00B0621E"/>
    <w:rsid w:val="00B07591"/>
    <w:rsid w:val="00B07792"/>
    <w:rsid w:val="00B07823"/>
    <w:rsid w:val="00B07C90"/>
    <w:rsid w:val="00B07CE5"/>
    <w:rsid w:val="00B10112"/>
    <w:rsid w:val="00B10DD8"/>
    <w:rsid w:val="00B117C6"/>
    <w:rsid w:val="00B11A02"/>
    <w:rsid w:val="00B128D1"/>
    <w:rsid w:val="00B13609"/>
    <w:rsid w:val="00B138BD"/>
    <w:rsid w:val="00B1396E"/>
    <w:rsid w:val="00B13C52"/>
    <w:rsid w:val="00B1440B"/>
    <w:rsid w:val="00B145FC"/>
    <w:rsid w:val="00B149EF"/>
    <w:rsid w:val="00B14D01"/>
    <w:rsid w:val="00B15128"/>
    <w:rsid w:val="00B15682"/>
    <w:rsid w:val="00B158EE"/>
    <w:rsid w:val="00B16E4B"/>
    <w:rsid w:val="00B17125"/>
    <w:rsid w:val="00B17251"/>
    <w:rsid w:val="00B17A61"/>
    <w:rsid w:val="00B17A6F"/>
    <w:rsid w:val="00B17B74"/>
    <w:rsid w:val="00B17BB4"/>
    <w:rsid w:val="00B17DF9"/>
    <w:rsid w:val="00B205D7"/>
    <w:rsid w:val="00B22391"/>
    <w:rsid w:val="00B22AA1"/>
    <w:rsid w:val="00B23E29"/>
    <w:rsid w:val="00B23FC4"/>
    <w:rsid w:val="00B241D0"/>
    <w:rsid w:val="00B24DFA"/>
    <w:rsid w:val="00B25688"/>
    <w:rsid w:val="00B25C08"/>
    <w:rsid w:val="00B26252"/>
    <w:rsid w:val="00B2695F"/>
    <w:rsid w:val="00B270D3"/>
    <w:rsid w:val="00B27805"/>
    <w:rsid w:val="00B27EC6"/>
    <w:rsid w:val="00B30198"/>
    <w:rsid w:val="00B3052D"/>
    <w:rsid w:val="00B30608"/>
    <w:rsid w:val="00B30780"/>
    <w:rsid w:val="00B30ED9"/>
    <w:rsid w:val="00B3118F"/>
    <w:rsid w:val="00B31199"/>
    <w:rsid w:val="00B31975"/>
    <w:rsid w:val="00B3216F"/>
    <w:rsid w:val="00B32B4D"/>
    <w:rsid w:val="00B33234"/>
    <w:rsid w:val="00B332BA"/>
    <w:rsid w:val="00B33350"/>
    <w:rsid w:val="00B33D17"/>
    <w:rsid w:val="00B34B60"/>
    <w:rsid w:val="00B351CD"/>
    <w:rsid w:val="00B354E7"/>
    <w:rsid w:val="00B360BC"/>
    <w:rsid w:val="00B3668B"/>
    <w:rsid w:val="00B373B8"/>
    <w:rsid w:val="00B37587"/>
    <w:rsid w:val="00B3761E"/>
    <w:rsid w:val="00B37915"/>
    <w:rsid w:val="00B37DDF"/>
    <w:rsid w:val="00B40370"/>
    <w:rsid w:val="00B4068D"/>
    <w:rsid w:val="00B408D8"/>
    <w:rsid w:val="00B40ACF"/>
    <w:rsid w:val="00B40BEA"/>
    <w:rsid w:val="00B40D61"/>
    <w:rsid w:val="00B41842"/>
    <w:rsid w:val="00B42A12"/>
    <w:rsid w:val="00B430D1"/>
    <w:rsid w:val="00B4335C"/>
    <w:rsid w:val="00B435D9"/>
    <w:rsid w:val="00B43F3D"/>
    <w:rsid w:val="00B44A50"/>
    <w:rsid w:val="00B4546E"/>
    <w:rsid w:val="00B463FA"/>
    <w:rsid w:val="00B46631"/>
    <w:rsid w:val="00B46BE7"/>
    <w:rsid w:val="00B47780"/>
    <w:rsid w:val="00B47B6D"/>
    <w:rsid w:val="00B50DA2"/>
    <w:rsid w:val="00B511AD"/>
    <w:rsid w:val="00B517CA"/>
    <w:rsid w:val="00B5212E"/>
    <w:rsid w:val="00B5223E"/>
    <w:rsid w:val="00B522C0"/>
    <w:rsid w:val="00B5257F"/>
    <w:rsid w:val="00B52AF0"/>
    <w:rsid w:val="00B536DF"/>
    <w:rsid w:val="00B53E78"/>
    <w:rsid w:val="00B542CB"/>
    <w:rsid w:val="00B545AF"/>
    <w:rsid w:val="00B54708"/>
    <w:rsid w:val="00B54BDE"/>
    <w:rsid w:val="00B55481"/>
    <w:rsid w:val="00B558E8"/>
    <w:rsid w:val="00B55C61"/>
    <w:rsid w:val="00B56059"/>
    <w:rsid w:val="00B56303"/>
    <w:rsid w:val="00B5688C"/>
    <w:rsid w:val="00B57383"/>
    <w:rsid w:val="00B6007D"/>
    <w:rsid w:val="00B604B7"/>
    <w:rsid w:val="00B6052B"/>
    <w:rsid w:val="00B6057C"/>
    <w:rsid w:val="00B6086B"/>
    <w:rsid w:val="00B60AA4"/>
    <w:rsid w:val="00B60E27"/>
    <w:rsid w:val="00B614A9"/>
    <w:rsid w:val="00B63AB0"/>
    <w:rsid w:val="00B64006"/>
    <w:rsid w:val="00B64245"/>
    <w:rsid w:val="00B6494B"/>
    <w:rsid w:val="00B64BD0"/>
    <w:rsid w:val="00B654B3"/>
    <w:rsid w:val="00B654DD"/>
    <w:rsid w:val="00B65B18"/>
    <w:rsid w:val="00B65B6A"/>
    <w:rsid w:val="00B66259"/>
    <w:rsid w:val="00B6627B"/>
    <w:rsid w:val="00B66654"/>
    <w:rsid w:val="00B6723A"/>
    <w:rsid w:val="00B6737D"/>
    <w:rsid w:val="00B6772D"/>
    <w:rsid w:val="00B67970"/>
    <w:rsid w:val="00B70359"/>
    <w:rsid w:val="00B705CD"/>
    <w:rsid w:val="00B708A8"/>
    <w:rsid w:val="00B70CCD"/>
    <w:rsid w:val="00B71223"/>
    <w:rsid w:val="00B71260"/>
    <w:rsid w:val="00B71317"/>
    <w:rsid w:val="00B714BA"/>
    <w:rsid w:val="00B71672"/>
    <w:rsid w:val="00B716D6"/>
    <w:rsid w:val="00B719DF"/>
    <w:rsid w:val="00B719EB"/>
    <w:rsid w:val="00B71A01"/>
    <w:rsid w:val="00B72692"/>
    <w:rsid w:val="00B72E62"/>
    <w:rsid w:val="00B7379F"/>
    <w:rsid w:val="00B744C4"/>
    <w:rsid w:val="00B74B12"/>
    <w:rsid w:val="00B74E03"/>
    <w:rsid w:val="00B754BF"/>
    <w:rsid w:val="00B75978"/>
    <w:rsid w:val="00B75BCC"/>
    <w:rsid w:val="00B76C3E"/>
    <w:rsid w:val="00B76EAB"/>
    <w:rsid w:val="00B76FFB"/>
    <w:rsid w:val="00B77570"/>
    <w:rsid w:val="00B77796"/>
    <w:rsid w:val="00B77F57"/>
    <w:rsid w:val="00B812B3"/>
    <w:rsid w:val="00B81349"/>
    <w:rsid w:val="00B813C1"/>
    <w:rsid w:val="00B81469"/>
    <w:rsid w:val="00B8178B"/>
    <w:rsid w:val="00B8178F"/>
    <w:rsid w:val="00B81B71"/>
    <w:rsid w:val="00B83A9A"/>
    <w:rsid w:val="00B83E31"/>
    <w:rsid w:val="00B84CDA"/>
    <w:rsid w:val="00B850AF"/>
    <w:rsid w:val="00B8647F"/>
    <w:rsid w:val="00B86B04"/>
    <w:rsid w:val="00B86EF1"/>
    <w:rsid w:val="00B879B3"/>
    <w:rsid w:val="00B87DDB"/>
    <w:rsid w:val="00B900C3"/>
    <w:rsid w:val="00B90759"/>
    <w:rsid w:val="00B90C4B"/>
    <w:rsid w:val="00B9112F"/>
    <w:rsid w:val="00B920B4"/>
    <w:rsid w:val="00B9212B"/>
    <w:rsid w:val="00B92150"/>
    <w:rsid w:val="00B924BA"/>
    <w:rsid w:val="00B92670"/>
    <w:rsid w:val="00B93037"/>
    <w:rsid w:val="00B93CA2"/>
    <w:rsid w:val="00B93EDE"/>
    <w:rsid w:val="00B93F8E"/>
    <w:rsid w:val="00B9428C"/>
    <w:rsid w:val="00B94AA4"/>
    <w:rsid w:val="00B94F27"/>
    <w:rsid w:val="00B94F43"/>
    <w:rsid w:val="00B9501C"/>
    <w:rsid w:val="00B9532F"/>
    <w:rsid w:val="00B95C8D"/>
    <w:rsid w:val="00B95E16"/>
    <w:rsid w:val="00B95F5E"/>
    <w:rsid w:val="00B95F7A"/>
    <w:rsid w:val="00B96356"/>
    <w:rsid w:val="00B9657C"/>
    <w:rsid w:val="00B96BE6"/>
    <w:rsid w:val="00B97258"/>
    <w:rsid w:val="00B978A3"/>
    <w:rsid w:val="00B97B0B"/>
    <w:rsid w:val="00B97E99"/>
    <w:rsid w:val="00BA00CD"/>
    <w:rsid w:val="00BA01F9"/>
    <w:rsid w:val="00BA0225"/>
    <w:rsid w:val="00BA0355"/>
    <w:rsid w:val="00BA0E5D"/>
    <w:rsid w:val="00BA1714"/>
    <w:rsid w:val="00BA201A"/>
    <w:rsid w:val="00BA319F"/>
    <w:rsid w:val="00BA3214"/>
    <w:rsid w:val="00BA326E"/>
    <w:rsid w:val="00BA32F9"/>
    <w:rsid w:val="00BA3363"/>
    <w:rsid w:val="00BA3712"/>
    <w:rsid w:val="00BA412C"/>
    <w:rsid w:val="00BA490D"/>
    <w:rsid w:val="00BA4D50"/>
    <w:rsid w:val="00BA5EC2"/>
    <w:rsid w:val="00BA5F07"/>
    <w:rsid w:val="00BA643E"/>
    <w:rsid w:val="00BA6843"/>
    <w:rsid w:val="00BA6F9F"/>
    <w:rsid w:val="00BA724C"/>
    <w:rsid w:val="00BA72B7"/>
    <w:rsid w:val="00BB022D"/>
    <w:rsid w:val="00BB0303"/>
    <w:rsid w:val="00BB0B53"/>
    <w:rsid w:val="00BB1180"/>
    <w:rsid w:val="00BB1A9E"/>
    <w:rsid w:val="00BB1AFA"/>
    <w:rsid w:val="00BB1C06"/>
    <w:rsid w:val="00BB2296"/>
    <w:rsid w:val="00BB273B"/>
    <w:rsid w:val="00BB2C20"/>
    <w:rsid w:val="00BB2C3B"/>
    <w:rsid w:val="00BB30FC"/>
    <w:rsid w:val="00BB3200"/>
    <w:rsid w:val="00BB3D88"/>
    <w:rsid w:val="00BB42E4"/>
    <w:rsid w:val="00BB4568"/>
    <w:rsid w:val="00BB5051"/>
    <w:rsid w:val="00BB5432"/>
    <w:rsid w:val="00BB5C88"/>
    <w:rsid w:val="00BB5F86"/>
    <w:rsid w:val="00BB5F87"/>
    <w:rsid w:val="00BB68D4"/>
    <w:rsid w:val="00BB6E31"/>
    <w:rsid w:val="00BB795D"/>
    <w:rsid w:val="00BB7E92"/>
    <w:rsid w:val="00BC01B7"/>
    <w:rsid w:val="00BC035C"/>
    <w:rsid w:val="00BC14C4"/>
    <w:rsid w:val="00BC17A2"/>
    <w:rsid w:val="00BC1874"/>
    <w:rsid w:val="00BC2770"/>
    <w:rsid w:val="00BC3646"/>
    <w:rsid w:val="00BC3CBA"/>
    <w:rsid w:val="00BC3DC0"/>
    <w:rsid w:val="00BC42B4"/>
    <w:rsid w:val="00BC4EBB"/>
    <w:rsid w:val="00BC62DB"/>
    <w:rsid w:val="00BC63E6"/>
    <w:rsid w:val="00BC6683"/>
    <w:rsid w:val="00BC6B19"/>
    <w:rsid w:val="00BC6B8D"/>
    <w:rsid w:val="00BC71DA"/>
    <w:rsid w:val="00BC762B"/>
    <w:rsid w:val="00BC7C6B"/>
    <w:rsid w:val="00BC7CC0"/>
    <w:rsid w:val="00BD2978"/>
    <w:rsid w:val="00BD3AE4"/>
    <w:rsid w:val="00BD3C9A"/>
    <w:rsid w:val="00BD49EB"/>
    <w:rsid w:val="00BD6306"/>
    <w:rsid w:val="00BD6C75"/>
    <w:rsid w:val="00BD6D3F"/>
    <w:rsid w:val="00BD6EE0"/>
    <w:rsid w:val="00BD738D"/>
    <w:rsid w:val="00BE01A8"/>
    <w:rsid w:val="00BE03D9"/>
    <w:rsid w:val="00BE08D4"/>
    <w:rsid w:val="00BE0E41"/>
    <w:rsid w:val="00BE0F3C"/>
    <w:rsid w:val="00BE1116"/>
    <w:rsid w:val="00BE166C"/>
    <w:rsid w:val="00BE17A0"/>
    <w:rsid w:val="00BE318F"/>
    <w:rsid w:val="00BE415A"/>
    <w:rsid w:val="00BE431F"/>
    <w:rsid w:val="00BE4442"/>
    <w:rsid w:val="00BE460B"/>
    <w:rsid w:val="00BE4F45"/>
    <w:rsid w:val="00BE6459"/>
    <w:rsid w:val="00BE67D8"/>
    <w:rsid w:val="00BE689E"/>
    <w:rsid w:val="00BE6C4B"/>
    <w:rsid w:val="00BE6DF5"/>
    <w:rsid w:val="00BE7774"/>
    <w:rsid w:val="00BE79D8"/>
    <w:rsid w:val="00BE7E16"/>
    <w:rsid w:val="00BF077E"/>
    <w:rsid w:val="00BF0D4F"/>
    <w:rsid w:val="00BF0F07"/>
    <w:rsid w:val="00BF11E1"/>
    <w:rsid w:val="00BF14D3"/>
    <w:rsid w:val="00BF17AF"/>
    <w:rsid w:val="00BF1C77"/>
    <w:rsid w:val="00BF213C"/>
    <w:rsid w:val="00BF214A"/>
    <w:rsid w:val="00BF24A9"/>
    <w:rsid w:val="00BF27F9"/>
    <w:rsid w:val="00BF2B6B"/>
    <w:rsid w:val="00BF2F9D"/>
    <w:rsid w:val="00BF3035"/>
    <w:rsid w:val="00BF33B8"/>
    <w:rsid w:val="00BF33C8"/>
    <w:rsid w:val="00BF3F61"/>
    <w:rsid w:val="00BF43BE"/>
    <w:rsid w:val="00BF4E87"/>
    <w:rsid w:val="00BF50CF"/>
    <w:rsid w:val="00BF5422"/>
    <w:rsid w:val="00BF568A"/>
    <w:rsid w:val="00BF64A3"/>
    <w:rsid w:val="00BF65E8"/>
    <w:rsid w:val="00BF74A7"/>
    <w:rsid w:val="00BF7CDC"/>
    <w:rsid w:val="00C000AE"/>
    <w:rsid w:val="00C005C5"/>
    <w:rsid w:val="00C015C6"/>
    <w:rsid w:val="00C01BC6"/>
    <w:rsid w:val="00C02365"/>
    <w:rsid w:val="00C023FE"/>
    <w:rsid w:val="00C031FD"/>
    <w:rsid w:val="00C03553"/>
    <w:rsid w:val="00C04311"/>
    <w:rsid w:val="00C046B3"/>
    <w:rsid w:val="00C04E1E"/>
    <w:rsid w:val="00C060C2"/>
    <w:rsid w:val="00C074AE"/>
    <w:rsid w:val="00C078DE"/>
    <w:rsid w:val="00C07B59"/>
    <w:rsid w:val="00C10636"/>
    <w:rsid w:val="00C10E54"/>
    <w:rsid w:val="00C11F88"/>
    <w:rsid w:val="00C13382"/>
    <w:rsid w:val="00C13ADF"/>
    <w:rsid w:val="00C149FD"/>
    <w:rsid w:val="00C151C7"/>
    <w:rsid w:val="00C15232"/>
    <w:rsid w:val="00C153A0"/>
    <w:rsid w:val="00C159B9"/>
    <w:rsid w:val="00C15FC6"/>
    <w:rsid w:val="00C16694"/>
    <w:rsid w:val="00C16A80"/>
    <w:rsid w:val="00C17490"/>
    <w:rsid w:val="00C2048D"/>
    <w:rsid w:val="00C2060E"/>
    <w:rsid w:val="00C20C0D"/>
    <w:rsid w:val="00C21137"/>
    <w:rsid w:val="00C21AA2"/>
    <w:rsid w:val="00C21D77"/>
    <w:rsid w:val="00C220E3"/>
    <w:rsid w:val="00C22D9B"/>
    <w:rsid w:val="00C22F32"/>
    <w:rsid w:val="00C24594"/>
    <w:rsid w:val="00C25602"/>
    <w:rsid w:val="00C2611F"/>
    <w:rsid w:val="00C2627D"/>
    <w:rsid w:val="00C26662"/>
    <w:rsid w:val="00C26CE8"/>
    <w:rsid w:val="00C26E63"/>
    <w:rsid w:val="00C27077"/>
    <w:rsid w:val="00C27464"/>
    <w:rsid w:val="00C274E5"/>
    <w:rsid w:val="00C275B3"/>
    <w:rsid w:val="00C2786A"/>
    <w:rsid w:val="00C27F1D"/>
    <w:rsid w:val="00C302C9"/>
    <w:rsid w:val="00C306BE"/>
    <w:rsid w:val="00C30C96"/>
    <w:rsid w:val="00C31148"/>
    <w:rsid w:val="00C3380C"/>
    <w:rsid w:val="00C342BB"/>
    <w:rsid w:val="00C343BD"/>
    <w:rsid w:val="00C34F19"/>
    <w:rsid w:val="00C363BF"/>
    <w:rsid w:val="00C3690A"/>
    <w:rsid w:val="00C36B45"/>
    <w:rsid w:val="00C36B75"/>
    <w:rsid w:val="00C374D7"/>
    <w:rsid w:val="00C4025E"/>
    <w:rsid w:val="00C402EA"/>
    <w:rsid w:val="00C4043C"/>
    <w:rsid w:val="00C407BF"/>
    <w:rsid w:val="00C409F3"/>
    <w:rsid w:val="00C41312"/>
    <w:rsid w:val="00C4197B"/>
    <w:rsid w:val="00C41C62"/>
    <w:rsid w:val="00C41CE4"/>
    <w:rsid w:val="00C41ED0"/>
    <w:rsid w:val="00C426F8"/>
    <w:rsid w:val="00C429CA"/>
    <w:rsid w:val="00C42BF4"/>
    <w:rsid w:val="00C42F90"/>
    <w:rsid w:val="00C4359A"/>
    <w:rsid w:val="00C438A8"/>
    <w:rsid w:val="00C43B00"/>
    <w:rsid w:val="00C43EBB"/>
    <w:rsid w:val="00C447B8"/>
    <w:rsid w:val="00C44BB3"/>
    <w:rsid w:val="00C44BCD"/>
    <w:rsid w:val="00C44DB5"/>
    <w:rsid w:val="00C45370"/>
    <w:rsid w:val="00C4542C"/>
    <w:rsid w:val="00C45C3E"/>
    <w:rsid w:val="00C46275"/>
    <w:rsid w:val="00C46941"/>
    <w:rsid w:val="00C47472"/>
    <w:rsid w:val="00C47961"/>
    <w:rsid w:val="00C50B16"/>
    <w:rsid w:val="00C50B83"/>
    <w:rsid w:val="00C50C97"/>
    <w:rsid w:val="00C50EBF"/>
    <w:rsid w:val="00C51264"/>
    <w:rsid w:val="00C51973"/>
    <w:rsid w:val="00C51D55"/>
    <w:rsid w:val="00C51DA9"/>
    <w:rsid w:val="00C527BE"/>
    <w:rsid w:val="00C5312B"/>
    <w:rsid w:val="00C53275"/>
    <w:rsid w:val="00C53934"/>
    <w:rsid w:val="00C545C1"/>
    <w:rsid w:val="00C54D8D"/>
    <w:rsid w:val="00C5535D"/>
    <w:rsid w:val="00C555F6"/>
    <w:rsid w:val="00C55704"/>
    <w:rsid w:val="00C55A0A"/>
    <w:rsid w:val="00C55DD1"/>
    <w:rsid w:val="00C5641C"/>
    <w:rsid w:val="00C56B5D"/>
    <w:rsid w:val="00C56FF8"/>
    <w:rsid w:val="00C57621"/>
    <w:rsid w:val="00C57723"/>
    <w:rsid w:val="00C57865"/>
    <w:rsid w:val="00C57D30"/>
    <w:rsid w:val="00C600B9"/>
    <w:rsid w:val="00C601FE"/>
    <w:rsid w:val="00C60EEF"/>
    <w:rsid w:val="00C612BA"/>
    <w:rsid w:val="00C614F3"/>
    <w:rsid w:val="00C61B9E"/>
    <w:rsid w:val="00C61BD2"/>
    <w:rsid w:val="00C626C2"/>
    <w:rsid w:val="00C630E4"/>
    <w:rsid w:val="00C63393"/>
    <w:rsid w:val="00C6418E"/>
    <w:rsid w:val="00C641D5"/>
    <w:rsid w:val="00C6431C"/>
    <w:rsid w:val="00C647B3"/>
    <w:rsid w:val="00C64AF5"/>
    <w:rsid w:val="00C64F6F"/>
    <w:rsid w:val="00C65132"/>
    <w:rsid w:val="00C65166"/>
    <w:rsid w:val="00C652C3"/>
    <w:rsid w:val="00C6569B"/>
    <w:rsid w:val="00C656DF"/>
    <w:rsid w:val="00C657B5"/>
    <w:rsid w:val="00C658B4"/>
    <w:rsid w:val="00C65F73"/>
    <w:rsid w:val="00C65F9F"/>
    <w:rsid w:val="00C666BA"/>
    <w:rsid w:val="00C66A31"/>
    <w:rsid w:val="00C67035"/>
    <w:rsid w:val="00C67037"/>
    <w:rsid w:val="00C67A08"/>
    <w:rsid w:val="00C70552"/>
    <w:rsid w:val="00C70654"/>
    <w:rsid w:val="00C70A2B"/>
    <w:rsid w:val="00C715BA"/>
    <w:rsid w:val="00C716C5"/>
    <w:rsid w:val="00C7205A"/>
    <w:rsid w:val="00C72100"/>
    <w:rsid w:val="00C72606"/>
    <w:rsid w:val="00C73E78"/>
    <w:rsid w:val="00C742EB"/>
    <w:rsid w:val="00C74756"/>
    <w:rsid w:val="00C751C5"/>
    <w:rsid w:val="00C75A99"/>
    <w:rsid w:val="00C75C9A"/>
    <w:rsid w:val="00C75D58"/>
    <w:rsid w:val="00C760B1"/>
    <w:rsid w:val="00C7653E"/>
    <w:rsid w:val="00C76829"/>
    <w:rsid w:val="00C76851"/>
    <w:rsid w:val="00C76BF5"/>
    <w:rsid w:val="00C76D70"/>
    <w:rsid w:val="00C770A3"/>
    <w:rsid w:val="00C772D6"/>
    <w:rsid w:val="00C7737C"/>
    <w:rsid w:val="00C775DE"/>
    <w:rsid w:val="00C779B7"/>
    <w:rsid w:val="00C77DFA"/>
    <w:rsid w:val="00C8138C"/>
    <w:rsid w:val="00C81BDE"/>
    <w:rsid w:val="00C82188"/>
    <w:rsid w:val="00C82535"/>
    <w:rsid w:val="00C82AA3"/>
    <w:rsid w:val="00C8334B"/>
    <w:rsid w:val="00C8339B"/>
    <w:rsid w:val="00C83738"/>
    <w:rsid w:val="00C83A22"/>
    <w:rsid w:val="00C83C15"/>
    <w:rsid w:val="00C84810"/>
    <w:rsid w:val="00C84B78"/>
    <w:rsid w:val="00C859CB"/>
    <w:rsid w:val="00C86392"/>
    <w:rsid w:val="00C8647C"/>
    <w:rsid w:val="00C86861"/>
    <w:rsid w:val="00C868FC"/>
    <w:rsid w:val="00C87345"/>
    <w:rsid w:val="00C87C96"/>
    <w:rsid w:val="00C9042D"/>
    <w:rsid w:val="00C90573"/>
    <w:rsid w:val="00C9059E"/>
    <w:rsid w:val="00C90AB9"/>
    <w:rsid w:val="00C91804"/>
    <w:rsid w:val="00C92277"/>
    <w:rsid w:val="00C926F2"/>
    <w:rsid w:val="00C92832"/>
    <w:rsid w:val="00C92DF3"/>
    <w:rsid w:val="00C94F2D"/>
    <w:rsid w:val="00C9603A"/>
    <w:rsid w:val="00C9671E"/>
    <w:rsid w:val="00C96BC6"/>
    <w:rsid w:val="00C97110"/>
    <w:rsid w:val="00C9727F"/>
    <w:rsid w:val="00C97C44"/>
    <w:rsid w:val="00CA12F6"/>
    <w:rsid w:val="00CA13C9"/>
    <w:rsid w:val="00CA1A1C"/>
    <w:rsid w:val="00CA1AF9"/>
    <w:rsid w:val="00CA20E2"/>
    <w:rsid w:val="00CA217C"/>
    <w:rsid w:val="00CA2716"/>
    <w:rsid w:val="00CA29C4"/>
    <w:rsid w:val="00CA2C16"/>
    <w:rsid w:val="00CA2D21"/>
    <w:rsid w:val="00CA2D52"/>
    <w:rsid w:val="00CA2FC7"/>
    <w:rsid w:val="00CA33CB"/>
    <w:rsid w:val="00CA3640"/>
    <w:rsid w:val="00CA3A8F"/>
    <w:rsid w:val="00CA3BC0"/>
    <w:rsid w:val="00CA40D2"/>
    <w:rsid w:val="00CA4C68"/>
    <w:rsid w:val="00CA4E37"/>
    <w:rsid w:val="00CA5148"/>
    <w:rsid w:val="00CA5A1E"/>
    <w:rsid w:val="00CA5E2C"/>
    <w:rsid w:val="00CA6033"/>
    <w:rsid w:val="00CA6439"/>
    <w:rsid w:val="00CA6491"/>
    <w:rsid w:val="00CA74CE"/>
    <w:rsid w:val="00CA75B9"/>
    <w:rsid w:val="00CA773D"/>
    <w:rsid w:val="00CA7962"/>
    <w:rsid w:val="00CA7A0E"/>
    <w:rsid w:val="00CA7F0E"/>
    <w:rsid w:val="00CB03ED"/>
    <w:rsid w:val="00CB075C"/>
    <w:rsid w:val="00CB0CE0"/>
    <w:rsid w:val="00CB1005"/>
    <w:rsid w:val="00CB20E4"/>
    <w:rsid w:val="00CB2DC9"/>
    <w:rsid w:val="00CB2EC7"/>
    <w:rsid w:val="00CB4409"/>
    <w:rsid w:val="00CB44E8"/>
    <w:rsid w:val="00CB55BF"/>
    <w:rsid w:val="00CB639C"/>
    <w:rsid w:val="00CB6421"/>
    <w:rsid w:val="00CB6C1A"/>
    <w:rsid w:val="00CB7BFD"/>
    <w:rsid w:val="00CB7D67"/>
    <w:rsid w:val="00CB7DA4"/>
    <w:rsid w:val="00CC023C"/>
    <w:rsid w:val="00CC0348"/>
    <w:rsid w:val="00CC15CD"/>
    <w:rsid w:val="00CC15DC"/>
    <w:rsid w:val="00CC1D70"/>
    <w:rsid w:val="00CC2937"/>
    <w:rsid w:val="00CC2C71"/>
    <w:rsid w:val="00CC3786"/>
    <w:rsid w:val="00CC3856"/>
    <w:rsid w:val="00CC3A1C"/>
    <w:rsid w:val="00CC4224"/>
    <w:rsid w:val="00CC4351"/>
    <w:rsid w:val="00CC448E"/>
    <w:rsid w:val="00CC4DA1"/>
    <w:rsid w:val="00CC4E69"/>
    <w:rsid w:val="00CC4EE0"/>
    <w:rsid w:val="00CC5133"/>
    <w:rsid w:val="00CC52DA"/>
    <w:rsid w:val="00CC565D"/>
    <w:rsid w:val="00CC57D6"/>
    <w:rsid w:val="00CC5E86"/>
    <w:rsid w:val="00CC6030"/>
    <w:rsid w:val="00CC67B4"/>
    <w:rsid w:val="00CC6867"/>
    <w:rsid w:val="00CC68DD"/>
    <w:rsid w:val="00CC6D45"/>
    <w:rsid w:val="00CC737F"/>
    <w:rsid w:val="00CC7B3A"/>
    <w:rsid w:val="00CD1862"/>
    <w:rsid w:val="00CD2462"/>
    <w:rsid w:val="00CD38DE"/>
    <w:rsid w:val="00CD46ED"/>
    <w:rsid w:val="00CD4D63"/>
    <w:rsid w:val="00CD4F68"/>
    <w:rsid w:val="00CD5014"/>
    <w:rsid w:val="00CD526A"/>
    <w:rsid w:val="00CD5579"/>
    <w:rsid w:val="00CD56B0"/>
    <w:rsid w:val="00CD5DB5"/>
    <w:rsid w:val="00CD5DEA"/>
    <w:rsid w:val="00CD6130"/>
    <w:rsid w:val="00CD61F5"/>
    <w:rsid w:val="00CD65BB"/>
    <w:rsid w:val="00CD6DB4"/>
    <w:rsid w:val="00CD7CDF"/>
    <w:rsid w:val="00CE0325"/>
    <w:rsid w:val="00CE03AA"/>
    <w:rsid w:val="00CE0750"/>
    <w:rsid w:val="00CE135E"/>
    <w:rsid w:val="00CE1875"/>
    <w:rsid w:val="00CE38D8"/>
    <w:rsid w:val="00CE3A6D"/>
    <w:rsid w:val="00CE3ADB"/>
    <w:rsid w:val="00CE42F3"/>
    <w:rsid w:val="00CE4458"/>
    <w:rsid w:val="00CE471B"/>
    <w:rsid w:val="00CE47E1"/>
    <w:rsid w:val="00CE4E63"/>
    <w:rsid w:val="00CE4EF4"/>
    <w:rsid w:val="00CE54AE"/>
    <w:rsid w:val="00CE54B7"/>
    <w:rsid w:val="00CE5EA0"/>
    <w:rsid w:val="00CE5FCF"/>
    <w:rsid w:val="00CE64C3"/>
    <w:rsid w:val="00CE69F8"/>
    <w:rsid w:val="00CE6E61"/>
    <w:rsid w:val="00CE6F1D"/>
    <w:rsid w:val="00CE6F89"/>
    <w:rsid w:val="00CF049A"/>
    <w:rsid w:val="00CF0C49"/>
    <w:rsid w:val="00CF0C5E"/>
    <w:rsid w:val="00CF17AB"/>
    <w:rsid w:val="00CF1B26"/>
    <w:rsid w:val="00CF21DB"/>
    <w:rsid w:val="00CF2372"/>
    <w:rsid w:val="00CF2512"/>
    <w:rsid w:val="00CF27CD"/>
    <w:rsid w:val="00CF2CC7"/>
    <w:rsid w:val="00CF2F75"/>
    <w:rsid w:val="00CF3046"/>
    <w:rsid w:val="00CF3DE2"/>
    <w:rsid w:val="00CF4311"/>
    <w:rsid w:val="00CF4CD6"/>
    <w:rsid w:val="00CF5DEC"/>
    <w:rsid w:val="00CF6386"/>
    <w:rsid w:val="00CF6AD2"/>
    <w:rsid w:val="00CF6B29"/>
    <w:rsid w:val="00CF767E"/>
    <w:rsid w:val="00D004EE"/>
    <w:rsid w:val="00D014FB"/>
    <w:rsid w:val="00D01543"/>
    <w:rsid w:val="00D015EF"/>
    <w:rsid w:val="00D016C6"/>
    <w:rsid w:val="00D01C58"/>
    <w:rsid w:val="00D01F4A"/>
    <w:rsid w:val="00D02291"/>
    <w:rsid w:val="00D0238F"/>
    <w:rsid w:val="00D02489"/>
    <w:rsid w:val="00D0273E"/>
    <w:rsid w:val="00D02845"/>
    <w:rsid w:val="00D0295F"/>
    <w:rsid w:val="00D03604"/>
    <w:rsid w:val="00D042A6"/>
    <w:rsid w:val="00D044AD"/>
    <w:rsid w:val="00D0462A"/>
    <w:rsid w:val="00D04793"/>
    <w:rsid w:val="00D04C56"/>
    <w:rsid w:val="00D05811"/>
    <w:rsid w:val="00D05C27"/>
    <w:rsid w:val="00D05FDF"/>
    <w:rsid w:val="00D06013"/>
    <w:rsid w:val="00D06A31"/>
    <w:rsid w:val="00D06B5C"/>
    <w:rsid w:val="00D0704F"/>
    <w:rsid w:val="00D07994"/>
    <w:rsid w:val="00D07D7D"/>
    <w:rsid w:val="00D07E54"/>
    <w:rsid w:val="00D107B1"/>
    <w:rsid w:val="00D109EF"/>
    <w:rsid w:val="00D11269"/>
    <w:rsid w:val="00D112E2"/>
    <w:rsid w:val="00D1152F"/>
    <w:rsid w:val="00D116D7"/>
    <w:rsid w:val="00D11A93"/>
    <w:rsid w:val="00D1238D"/>
    <w:rsid w:val="00D133F7"/>
    <w:rsid w:val="00D13954"/>
    <w:rsid w:val="00D13DA6"/>
    <w:rsid w:val="00D14133"/>
    <w:rsid w:val="00D1443A"/>
    <w:rsid w:val="00D15958"/>
    <w:rsid w:val="00D15B33"/>
    <w:rsid w:val="00D15C19"/>
    <w:rsid w:val="00D16363"/>
    <w:rsid w:val="00D166A6"/>
    <w:rsid w:val="00D16819"/>
    <w:rsid w:val="00D16C5E"/>
    <w:rsid w:val="00D1711A"/>
    <w:rsid w:val="00D174C5"/>
    <w:rsid w:val="00D175D5"/>
    <w:rsid w:val="00D17F22"/>
    <w:rsid w:val="00D205B0"/>
    <w:rsid w:val="00D210EC"/>
    <w:rsid w:val="00D211A5"/>
    <w:rsid w:val="00D212DA"/>
    <w:rsid w:val="00D21724"/>
    <w:rsid w:val="00D2175E"/>
    <w:rsid w:val="00D22725"/>
    <w:rsid w:val="00D22840"/>
    <w:rsid w:val="00D22AA8"/>
    <w:rsid w:val="00D22BC4"/>
    <w:rsid w:val="00D22D1E"/>
    <w:rsid w:val="00D22DCB"/>
    <w:rsid w:val="00D22FA5"/>
    <w:rsid w:val="00D231A5"/>
    <w:rsid w:val="00D23206"/>
    <w:rsid w:val="00D233D9"/>
    <w:rsid w:val="00D23BA1"/>
    <w:rsid w:val="00D243E4"/>
    <w:rsid w:val="00D2476C"/>
    <w:rsid w:val="00D24856"/>
    <w:rsid w:val="00D24CC3"/>
    <w:rsid w:val="00D2575A"/>
    <w:rsid w:val="00D258AF"/>
    <w:rsid w:val="00D25D8E"/>
    <w:rsid w:val="00D25E56"/>
    <w:rsid w:val="00D26DCC"/>
    <w:rsid w:val="00D276B5"/>
    <w:rsid w:val="00D305B3"/>
    <w:rsid w:val="00D316A4"/>
    <w:rsid w:val="00D318EB"/>
    <w:rsid w:val="00D31D27"/>
    <w:rsid w:val="00D3233F"/>
    <w:rsid w:val="00D324B4"/>
    <w:rsid w:val="00D32B0A"/>
    <w:rsid w:val="00D32BB4"/>
    <w:rsid w:val="00D32DA7"/>
    <w:rsid w:val="00D33263"/>
    <w:rsid w:val="00D334FC"/>
    <w:rsid w:val="00D33CDC"/>
    <w:rsid w:val="00D341DE"/>
    <w:rsid w:val="00D34848"/>
    <w:rsid w:val="00D34C58"/>
    <w:rsid w:val="00D35064"/>
    <w:rsid w:val="00D35226"/>
    <w:rsid w:val="00D35285"/>
    <w:rsid w:val="00D3596A"/>
    <w:rsid w:val="00D359D6"/>
    <w:rsid w:val="00D3611B"/>
    <w:rsid w:val="00D369C3"/>
    <w:rsid w:val="00D36C69"/>
    <w:rsid w:val="00D41618"/>
    <w:rsid w:val="00D416A4"/>
    <w:rsid w:val="00D42552"/>
    <w:rsid w:val="00D425D2"/>
    <w:rsid w:val="00D43431"/>
    <w:rsid w:val="00D43DD4"/>
    <w:rsid w:val="00D44082"/>
    <w:rsid w:val="00D45759"/>
    <w:rsid w:val="00D46AC1"/>
    <w:rsid w:val="00D47103"/>
    <w:rsid w:val="00D47129"/>
    <w:rsid w:val="00D505FC"/>
    <w:rsid w:val="00D50609"/>
    <w:rsid w:val="00D50783"/>
    <w:rsid w:val="00D50813"/>
    <w:rsid w:val="00D50845"/>
    <w:rsid w:val="00D5090B"/>
    <w:rsid w:val="00D5118B"/>
    <w:rsid w:val="00D51705"/>
    <w:rsid w:val="00D517F1"/>
    <w:rsid w:val="00D51CA9"/>
    <w:rsid w:val="00D5246E"/>
    <w:rsid w:val="00D52744"/>
    <w:rsid w:val="00D529F0"/>
    <w:rsid w:val="00D530E2"/>
    <w:rsid w:val="00D53711"/>
    <w:rsid w:val="00D53B24"/>
    <w:rsid w:val="00D54728"/>
    <w:rsid w:val="00D55A0F"/>
    <w:rsid w:val="00D55D4D"/>
    <w:rsid w:val="00D5640C"/>
    <w:rsid w:val="00D56C9F"/>
    <w:rsid w:val="00D579C0"/>
    <w:rsid w:val="00D60057"/>
    <w:rsid w:val="00D600EB"/>
    <w:rsid w:val="00D602F7"/>
    <w:rsid w:val="00D6195F"/>
    <w:rsid w:val="00D63340"/>
    <w:rsid w:val="00D6341F"/>
    <w:rsid w:val="00D6354E"/>
    <w:rsid w:val="00D64285"/>
    <w:rsid w:val="00D64481"/>
    <w:rsid w:val="00D64CB0"/>
    <w:rsid w:val="00D65188"/>
    <w:rsid w:val="00D65596"/>
    <w:rsid w:val="00D655DC"/>
    <w:rsid w:val="00D65DC3"/>
    <w:rsid w:val="00D65DE2"/>
    <w:rsid w:val="00D65E57"/>
    <w:rsid w:val="00D66015"/>
    <w:rsid w:val="00D664B8"/>
    <w:rsid w:val="00D6675E"/>
    <w:rsid w:val="00D66F39"/>
    <w:rsid w:val="00D67313"/>
    <w:rsid w:val="00D67AB8"/>
    <w:rsid w:val="00D67B32"/>
    <w:rsid w:val="00D67D9E"/>
    <w:rsid w:val="00D67EFC"/>
    <w:rsid w:val="00D71596"/>
    <w:rsid w:val="00D71E1F"/>
    <w:rsid w:val="00D722D5"/>
    <w:rsid w:val="00D737C6"/>
    <w:rsid w:val="00D744B2"/>
    <w:rsid w:val="00D744EA"/>
    <w:rsid w:val="00D74BB2"/>
    <w:rsid w:val="00D74C08"/>
    <w:rsid w:val="00D74DFB"/>
    <w:rsid w:val="00D753DD"/>
    <w:rsid w:val="00D75411"/>
    <w:rsid w:val="00D75E20"/>
    <w:rsid w:val="00D76C5A"/>
    <w:rsid w:val="00D772A4"/>
    <w:rsid w:val="00D77756"/>
    <w:rsid w:val="00D77A0B"/>
    <w:rsid w:val="00D77F05"/>
    <w:rsid w:val="00D8021E"/>
    <w:rsid w:val="00D80485"/>
    <w:rsid w:val="00D80A52"/>
    <w:rsid w:val="00D81375"/>
    <w:rsid w:val="00D81FBC"/>
    <w:rsid w:val="00D82141"/>
    <w:rsid w:val="00D821EA"/>
    <w:rsid w:val="00D82271"/>
    <w:rsid w:val="00D828F4"/>
    <w:rsid w:val="00D829A6"/>
    <w:rsid w:val="00D82AC4"/>
    <w:rsid w:val="00D82B47"/>
    <w:rsid w:val="00D83A85"/>
    <w:rsid w:val="00D842DE"/>
    <w:rsid w:val="00D8497C"/>
    <w:rsid w:val="00D84B89"/>
    <w:rsid w:val="00D84BE0"/>
    <w:rsid w:val="00D84F64"/>
    <w:rsid w:val="00D855B5"/>
    <w:rsid w:val="00D86278"/>
    <w:rsid w:val="00D863A3"/>
    <w:rsid w:val="00D86701"/>
    <w:rsid w:val="00D869AB"/>
    <w:rsid w:val="00D86FE5"/>
    <w:rsid w:val="00D8738D"/>
    <w:rsid w:val="00D87B72"/>
    <w:rsid w:val="00D87F6C"/>
    <w:rsid w:val="00D90185"/>
    <w:rsid w:val="00D90DC5"/>
    <w:rsid w:val="00D9144E"/>
    <w:rsid w:val="00D915AE"/>
    <w:rsid w:val="00D91D8C"/>
    <w:rsid w:val="00D921D5"/>
    <w:rsid w:val="00D92A07"/>
    <w:rsid w:val="00D93556"/>
    <w:rsid w:val="00D93AB2"/>
    <w:rsid w:val="00D9446C"/>
    <w:rsid w:val="00D94C30"/>
    <w:rsid w:val="00D95BA2"/>
    <w:rsid w:val="00D96DC9"/>
    <w:rsid w:val="00D97385"/>
    <w:rsid w:val="00D9791B"/>
    <w:rsid w:val="00D97B7B"/>
    <w:rsid w:val="00D97CF9"/>
    <w:rsid w:val="00DA00BD"/>
    <w:rsid w:val="00DA05A7"/>
    <w:rsid w:val="00DA134C"/>
    <w:rsid w:val="00DA15EA"/>
    <w:rsid w:val="00DA17AB"/>
    <w:rsid w:val="00DA2A52"/>
    <w:rsid w:val="00DA2C2E"/>
    <w:rsid w:val="00DA2DE7"/>
    <w:rsid w:val="00DA325A"/>
    <w:rsid w:val="00DA3952"/>
    <w:rsid w:val="00DA3F11"/>
    <w:rsid w:val="00DA5325"/>
    <w:rsid w:val="00DA563D"/>
    <w:rsid w:val="00DA5C3B"/>
    <w:rsid w:val="00DA6660"/>
    <w:rsid w:val="00DA698E"/>
    <w:rsid w:val="00DA6F2F"/>
    <w:rsid w:val="00DA7180"/>
    <w:rsid w:val="00DA7B30"/>
    <w:rsid w:val="00DA7B3E"/>
    <w:rsid w:val="00DA7DBE"/>
    <w:rsid w:val="00DA7DE4"/>
    <w:rsid w:val="00DB08B8"/>
    <w:rsid w:val="00DB0949"/>
    <w:rsid w:val="00DB17E1"/>
    <w:rsid w:val="00DB19E0"/>
    <w:rsid w:val="00DB1C9A"/>
    <w:rsid w:val="00DB1D0C"/>
    <w:rsid w:val="00DB2F54"/>
    <w:rsid w:val="00DB3DE1"/>
    <w:rsid w:val="00DB3F13"/>
    <w:rsid w:val="00DB41A4"/>
    <w:rsid w:val="00DB5075"/>
    <w:rsid w:val="00DB551C"/>
    <w:rsid w:val="00DB625C"/>
    <w:rsid w:val="00DB644C"/>
    <w:rsid w:val="00DB6945"/>
    <w:rsid w:val="00DB6A00"/>
    <w:rsid w:val="00DC048D"/>
    <w:rsid w:val="00DC07A4"/>
    <w:rsid w:val="00DC08A0"/>
    <w:rsid w:val="00DC09B8"/>
    <w:rsid w:val="00DC109F"/>
    <w:rsid w:val="00DC11BD"/>
    <w:rsid w:val="00DC2AF3"/>
    <w:rsid w:val="00DC2DDE"/>
    <w:rsid w:val="00DC2F29"/>
    <w:rsid w:val="00DC338D"/>
    <w:rsid w:val="00DC3666"/>
    <w:rsid w:val="00DC37D4"/>
    <w:rsid w:val="00DC3EF8"/>
    <w:rsid w:val="00DC3F31"/>
    <w:rsid w:val="00DC4271"/>
    <w:rsid w:val="00DC5F66"/>
    <w:rsid w:val="00DC6292"/>
    <w:rsid w:val="00DC6295"/>
    <w:rsid w:val="00DC62AC"/>
    <w:rsid w:val="00DC6CF8"/>
    <w:rsid w:val="00DC700E"/>
    <w:rsid w:val="00DC70E9"/>
    <w:rsid w:val="00DC72D2"/>
    <w:rsid w:val="00DC75B4"/>
    <w:rsid w:val="00DC7A34"/>
    <w:rsid w:val="00DD0F8A"/>
    <w:rsid w:val="00DD13DA"/>
    <w:rsid w:val="00DD1C44"/>
    <w:rsid w:val="00DD1C79"/>
    <w:rsid w:val="00DD2BAB"/>
    <w:rsid w:val="00DD2EE7"/>
    <w:rsid w:val="00DD37BB"/>
    <w:rsid w:val="00DD3BCC"/>
    <w:rsid w:val="00DD3CDA"/>
    <w:rsid w:val="00DD4223"/>
    <w:rsid w:val="00DD463D"/>
    <w:rsid w:val="00DD48B2"/>
    <w:rsid w:val="00DD4A18"/>
    <w:rsid w:val="00DD4B02"/>
    <w:rsid w:val="00DD557D"/>
    <w:rsid w:val="00DD5DAB"/>
    <w:rsid w:val="00DD6356"/>
    <w:rsid w:val="00DD6C57"/>
    <w:rsid w:val="00DD78E0"/>
    <w:rsid w:val="00DD7A7A"/>
    <w:rsid w:val="00DE05A1"/>
    <w:rsid w:val="00DE1730"/>
    <w:rsid w:val="00DE1BAE"/>
    <w:rsid w:val="00DE2692"/>
    <w:rsid w:val="00DE269A"/>
    <w:rsid w:val="00DE2C39"/>
    <w:rsid w:val="00DE2C9C"/>
    <w:rsid w:val="00DE3CE5"/>
    <w:rsid w:val="00DE4209"/>
    <w:rsid w:val="00DE48B9"/>
    <w:rsid w:val="00DE48FE"/>
    <w:rsid w:val="00DE4D02"/>
    <w:rsid w:val="00DE5100"/>
    <w:rsid w:val="00DE5BBE"/>
    <w:rsid w:val="00DE666B"/>
    <w:rsid w:val="00DE795D"/>
    <w:rsid w:val="00DE7965"/>
    <w:rsid w:val="00DE7BB0"/>
    <w:rsid w:val="00DF070E"/>
    <w:rsid w:val="00DF12C5"/>
    <w:rsid w:val="00DF1ED6"/>
    <w:rsid w:val="00DF1FA8"/>
    <w:rsid w:val="00DF2640"/>
    <w:rsid w:val="00DF3055"/>
    <w:rsid w:val="00DF30FA"/>
    <w:rsid w:val="00DF322F"/>
    <w:rsid w:val="00DF40F0"/>
    <w:rsid w:val="00DF4B81"/>
    <w:rsid w:val="00DF4F94"/>
    <w:rsid w:val="00DF50CE"/>
    <w:rsid w:val="00DF5B73"/>
    <w:rsid w:val="00DF6249"/>
    <w:rsid w:val="00DF6542"/>
    <w:rsid w:val="00DF66B8"/>
    <w:rsid w:val="00DF68F6"/>
    <w:rsid w:val="00DF692D"/>
    <w:rsid w:val="00DF6A77"/>
    <w:rsid w:val="00E0006A"/>
    <w:rsid w:val="00E002C8"/>
    <w:rsid w:val="00E008FA"/>
    <w:rsid w:val="00E012E0"/>
    <w:rsid w:val="00E018FB"/>
    <w:rsid w:val="00E01FEF"/>
    <w:rsid w:val="00E0207B"/>
    <w:rsid w:val="00E024F0"/>
    <w:rsid w:val="00E02512"/>
    <w:rsid w:val="00E02F6A"/>
    <w:rsid w:val="00E030D2"/>
    <w:rsid w:val="00E03341"/>
    <w:rsid w:val="00E037F9"/>
    <w:rsid w:val="00E0380B"/>
    <w:rsid w:val="00E03CA8"/>
    <w:rsid w:val="00E045B4"/>
    <w:rsid w:val="00E04E67"/>
    <w:rsid w:val="00E05064"/>
    <w:rsid w:val="00E05A68"/>
    <w:rsid w:val="00E05AB4"/>
    <w:rsid w:val="00E05C06"/>
    <w:rsid w:val="00E063AF"/>
    <w:rsid w:val="00E06747"/>
    <w:rsid w:val="00E0677F"/>
    <w:rsid w:val="00E06DC3"/>
    <w:rsid w:val="00E071D0"/>
    <w:rsid w:val="00E1001E"/>
    <w:rsid w:val="00E1004D"/>
    <w:rsid w:val="00E1009B"/>
    <w:rsid w:val="00E105C4"/>
    <w:rsid w:val="00E10A82"/>
    <w:rsid w:val="00E10BC9"/>
    <w:rsid w:val="00E11A10"/>
    <w:rsid w:val="00E11A5F"/>
    <w:rsid w:val="00E1252A"/>
    <w:rsid w:val="00E12775"/>
    <w:rsid w:val="00E12ACF"/>
    <w:rsid w:val="00E12DBA"/>
    <w:rsid w:val="00E13201"/>
    <w:rsid w:val="00E136A5"/>
    <w:rsid w:val="00E14BBD"/>
    <w:rsid w:val="00E14D65"/>
    <w:rsid w:val="00E14E23"/>
    <w:rsid w:val="00E151C4"/>
    <w:rsid w:val="00E158BB"/>
    <w:rsid w:val="00E15DA0"/>
    <w:rsid w:val="00E165FF"/>
    <w:rsid w:val="00E167CA"/>
    <w:rsid w:val="00E16BA0"/>
    <w:rsid w:val="00E16EC2"/>
    <w:rsid w:val="00E172B8"/>
    <w:rsid w:val="00E20072"/>
    <w:rsid w:val="00E2041B"/>
    <w:rsid w:val="00E20991"/>
    <w:rsid w:val="00E20F83"/>
    <w:rsid w:val="00E21B21"/>
    <w:rsid w:val="00E21BB4"/>
    <w:rsid w:val="00E23052"/>
    <w:rsid w:val="00E23BEB"/>
    <w:rsid w:val="00E240D4"/>
    <w:rsid w:val="00E24B03"/>
    <w:rsid w:val="00E24EB4"/>
    <w:rsid w:val="00E2534B"/>
    <w:rsid w:val="00E25B68"/>
    <w:rsid w:val="00E25E3C"/>
    <w:rsid w:val="00E261A1"/>
    <w:rsid w:val="00E264EA"/>
    <w:rsid w:val="00E264F3"/>
    <w:rsid w:val="00E2656D"/>
    <w:rsid w:val="00E26EB7"/>
    <w:rsid w:val="00E2740F"/>
    <w:rsid w:val="00E27567"/>
    <w:rsid w:val="00E27F09"/>
    <w:rsid w:val="00E27F92"/>
    <w:rsid w:val="00E30183"/>
    <w:rsid w:val="00E30358"/>
    <w:rsid w:val="00E305FE"/>
    <w:rsid w:val="00E30969"/>
    <w:rsid w:val="00E30B0B"/>
    <w:rsid w:val="00E313C8"/>
    <w:rsid w:val="00E3146D"/>
    <w:rsid w:val="00E315B4"/>
    <w:rsid w:val="00E31831"/>
    <w:rsid w:val="00E319B7"/>
    <w:rsid w:val="00E3224D"/>
    <w:rsid w:val="00E322E1"/>
    <w:rsid w:val="00E325D3"/>
    <w:rsid w:val="00E32C9B"/>
    <w:rsid w:val="00E32D97"/>
    <w:rsid w:val="00E3309A"/>
    <w:rsid w:val="00E33723"/>
    <w:rsid w:val="00E33FB2"/>
    <w:rsid w:val="00E3594A"/>
    <w:rsid w:val="00E35E56"/>
    <w:rsid w:val="00E367F1"/>
    <w:rsid w:val="00E36B49"/>
    <w:rsid w:val="00E3727B"/>
    <w:rsid w:val="00E37851"/>
    <w:rsid w:val="00E4005F"/>
    <w:rsid w:val="00E41945"/>
    <w:rsid w:val="00E423D1"/>
    <w:rsid w:val="00E42EB4"/>
    <w:rsid w:val="00E43735"/>
    <w:rsid w:val="00E44C68"/>
    <w:rsid w:val="00E44E17"/>
    <w:rsid w:val="00E44F4C"/>
    <w:rsid w:val="00E4561C"/>
    <w:rsid w:val="00E45779"/>
    <w:rsid w:val="00E45C91"/>
    <w:rsid w:val="00E45ECE"/>
    <w:rsid w:val="00E4667E"/>
    <w:rsid w:val="00E46990"/>
    <w:rsid w:val="00E46BE1"/>
    <w:rsid w:val="00E471B5"/>
    <w:rsid w:val="00E476D1"/>
    <w:rsid w:val="00E47F2B"/>
    <w:rsid w:val="00E47F7D"/>
    <w:rsid w:val="00E50528"/>
    <w:rsid w:val="00E519C3"/>
    <w:rsid w:val="00E51AFF"/>
    <w:rsid w:val="00E52063"/>
    <w:rsid w:val="00E52149"/>
    <w:rsid w:val="00E5248E"/>
    <w:rsid w:val="00E527F1"/>
    <w:rsid w:val="00E53F2C"/>
    <w:rsid w:val="00E54367"/>
    <w:rsid w:val="00E55559"/>
    <w:rsid w:val="00E55CED"/>
    <w:rsid w:val="00E56454"/>
    <w:rsid w:val="00E564A5"/>
    <w:rsid w:val="00E56658"/>
    <w:rsid w:val="00E5687A"/>
    <w:rsid w:val="00E56D9B"/>
    <w:rsid w:val="00E56E58"/>
    <w:rsid w:val="00E571F4"/>
    <w:rsid w:val="00E57CDA"/>
    <w:rsid w:val="00E606C8"/>
    <w:rsid w:val="00E60755"/>
    <w:rsid w:val="00E6083B"/>
    <w:rsid w:val="00E609AF"/>
    <w:rsid w:val="00E6151C"/>
    <w:rsid w:val="00E61691"/>
    <w:rsid w:val="00E616A8"/>
    <w:rsid w:val="00E61AFC"/>
    <w:rsid w:val="00E61B26"/>
    <w:rsid w:val="00E61C94"/>
    <w:rsid w:val="00E620E9"/>
    <w:rsid w:val="00E6317C"/>
    <w:rsid w:val="00E633F5"/>
    <w:rsid w:val="00E634A4"/>
    <w:rsid w:val="00E63FF9"/>
    <w:rsid w:val="00E64C73"/>
    <w:rsid w:val="00E65C71"/>
    <w:rsid w:val="00E665E4"/>
    <w:rsid w:val="00E667B5"/>
    <w:rsid w:val="00E6783D"/>
    <w:rsid w:val="00E679D5"/>
    <w:rsid w:val="00E67EF1"/>
    <w:rsid w:val="00E70193"/>
    <w:rsid w:val="00E706D0"/>
    <w:rsid w:val="00E70772"/>
    <w:rsid w:val="00E709D1"/>
    <w:rsid w:val="00E7130F"/>
    <w:rsid w:val="00E715E9"/>
    <w:rsid w:val="00E719B2"/>
    <w:rsid w:val="00E71B0A"/>
    <w:rsid w:val="00E724CC"/>
    <w:rsid w:val="00E72981"/>
    <w:rsid w:val="00E72AF1"/>
    <w:rsid w:val="00E72C96"/>
    <w:rsid w:val="00E72E00"/>
    <w:rsid w:val="00E74ACF"/>
    <w:rsid w:val="00E74B65"/>
    <w:rsid w:val="00E755D9"/>
    <w:rsid w:val="00E75779"/>
    <w:rsid w:val="00E75B0A"/>
    <w:rsid w:val="00E764AF"/>
    <w:rsid w:val="00E76AFE"/>
    <w:rsid w:val="00E77381"/>
    <w:rsid w:val="00E7769F"/>
    <w:rsid w:val="00E77EBF"/>
    <w:rsid w:val="00E80266"/>
    <w:rsid w:val="00E8047E"/>
    <w:rsid w:val="00E808EE"/>
    <w:rsid w:val="00E80AB1"/>
    <w:rsid w:val="00E81963"/>
    <w:rsid w:val="00E81D1E"/>
    <w:rsid w:val="00E8253C"/>
    <w:rsid w:val="00E8291A"/>
    <w:rsid w:val="00E82A67"/>
    <w:rsid w:val="00E83937"/>
    <w:rsid w:val="00E83EE4"/>
    <w:rsid w:val="00E840DD"/>
    <w:rsid w:val="00E84BB4"/>
    <w:rsid w:val="00E85B62"/>
    <w:rsid w:val="00E85B89"/>
    <w:rsid w:val="00E86984"/>
    <w:rsid w:val="00E86AF2"/>
    <w:rsid w:val="00E86D95"/>
    <w:rsid w:val="00E870F5"/>
    <w:rsid w:val="00E87BC9"/>
    <w:rsid w:val="00E9063F"/>
    <w:rsid w:val="00E90736"/>
    <w:rsid w:val="00E91CE8"/>
    <w:rsid w:val="00E9207F"/>
    <w:rsid w:val="00E92B24"/>
    <w:rsid w:val="00E92DB0"/>
    <w:rsid w:val="00E93E17"/>
    <w:rsid w:val="00E94530"/>
    <w:rsid w:val="00E94657"/>
    <w:rsid w:val="00E95292"/>
    <w:rsid w:val="00E961B1"/>
    <w:rsid w:val="00E965BD"/>
    <w:rsid w:val="00E9680B"/>
    <w:rsid w:val="00E96CC5"/>
    <w:rsid w:val="00E96EF8"/>
    <w:rsid w:val="00E96FDC"/>
    <w:rsid w:val="00E9715B"/>
    <w:rsid w:val="00E973EA"/>
    <w:rsid w:val="00E9751D"/>
    <w:rsid w:val="00E97DE7"/>
    <w:rsid w:val="00E97E1A"/>
    <w:rsid w:val="00EA01CB"/>
    <w:rsid w:val="00EA02D0"/>
    <w:rsid w:val="00EA0831"/>
    <w:rsid w:val="00EA0D7D"/>
    <w:rsid w:val="00EA15AD"/>
    <w:rsid w:val="00EA1999"/>
    <w:rsid w:val="00EA19B1"/>
    <w:rsid w:val="00EA2541"/>
    <w:rsid w:val="00EA25CF"/>
    <w:rsid w:val="00EA275A"/>
    <w:rsid w:val="00EA330A"/>
    <w:rsid w:val="00EA3B41"/>
    <w:rsid w:val="00EA3BDF"/>
    <w:rsid w:val="00EA3DBA"/>
    <w:rsid w:val="00EA4383"/>
    <w:rsid w:val="00EA4561"/>
    <w:rsid w:val="00EA4D3C"/>
    <w:rsid w:val="00EA4F62"/>
    <w:rsid w:val="00EA5AE3"/>
    <w:rsid w:val="00EA5BDC"/>
    <w:rsid w:val="00EA5D11"/>
    <w:rsid w:val="00EA5E2E"/>
    <w:rsid w:val="00EA6C6F"/>
    <w:rsid w:val="00EA6D87"/>
    <w:rsid w:val="00EA6FBA"/>
    <w:rsid w:val="00EA7223"/>
    <w:rsid w:val="00EA7325"/>
    <w:rsid w:val="00EA7636"/>
    <w:rsid w:val="00EA7EF2"/>
    <w:rsid w:val="00EB0507"/>
    <w:rsid w:val="00EB05A1"/>
    <w:rsid w:val="00EB0E41"/>
    <w:rsid w:val="00EB11F4"/>
    <w:rsid w:val="00EB1564"/>
    <w:rsid w:val="00EB175A"/>
    <w:rsid w:val="00EB224E"/>
    <w:rsid w:val="00EB2365"/>
    <w:rsid w:val="00EB25A1"/>
    <w:rsid w:val="00EB2661"/>
    <w:rsid w:val="00EB2C86"/>
    <w:rsid w:val="00EB3440"/>
    <w:rsid w:val="00EB3A98"/>
    <w:rsid w:val="00EB404C"/>
    <w:rsid w:val="00EB4105"/>
    <w:rsid w:val="00EB452B"/>
    <w:rsid w:val="00EB500E"/>
    <w:rsid w:val="00EB541F"/>
    <w:rsid w:val="00EB56FE"/>
    <w:rsid w:val="00EB59B9"/>
    <w:rsid w:val="00EB5C48"/>
    <w:rsid w:val="00EB5C7C"/>
    <w:rsid w:val="00EB5E3D"/>
    <w:rsid w:val="00EB5F9E"/>
    <w:rsid w:val="00EB6B13"/>
    <w:rsid w:val="00EB6B71"/>
    <w:rsid w:val="00EB6C90"/>
    <w:rsid w:val="00EB7123"/>
    <w:rsid w:val="00EB726B"/>
    <w:rsid w:val="00EB7875"/>
    <w:rsid w:val="00EC0583"/>
    <w:rsid w:val="00EC1276"/>
    <w:rsid w:val="00EC21F4"/>
    <w:rsid w:val="00EC26BF"/>
    <w:rsid w:val="00EC2992"/>
    <w:rsid w:val="00EC2F60"/>
    <w:rsid w:val="00EC358C"/>
    <w:rsid w:val="00EC359D"/>
    <w:rsid w:val="00EC4310"/>
    <w:rsid w:val="00EC4351"/>
    <w:rsid w:val="00EC4E14"/>
    <w:rsid w:val="00EC4EEC"/>
    <w:rsid w:val="00EC5826"/>
    <w:rsid w:val="00EC5A0B"/>
    <w:rsid w:val="00EC5CFB"/>
    <w:rsid w:val="00EC61A0"/>
    <w:rsid w:val="00EC6B58"/>
    <w:rsid w:val="00EC6D51"/>
    <w:rsid w:val="00EC6D7A"/>
    <w:rsid w:val="00EC6E7B"/>
    <w:rsid w:val="00EC715B"/>
    <w:rsid w:val="00EC72D2"/>
    <w:rsid w:val="00EC7BD7"/>
    <w:rsid w:val="00EC7E6D"/>
    <w:rsid w:val="00ED057E"/>
    <w:rsid w:val="00ED0DC0"/>
    <w:rsid w:val="00ED13C7"/>
    <w:rsid w:val="00ED142A"/>
    <w:rsid w:val="00ED171A"/>
    <w:rsid w:val="00ED29A4"/>
    <w:rsid w:val="00ED31FA"/>
    <w:rsid w:val="00ED3CA7"/>
    <w:rsid w:val="00ED418A"/>
    <w:rsid w:val="00ED4A52"/>
    <w:rsid w:val="00ED57D7"/>
    <w:rsid w:val="00ED5B32"/>
    <w:rsid w:val="00ED62F3"/>
    <w:rsid w:val="00ED7250"/>
    <w:rsid w:val="00ED76D2"/>
    <w:rsid w:val="00EE0390"/>
    <w:rsid w:val="00EE042C"/>
    <w:rsid w:val="00EE04E5"/>
    <w:rsid w:val="00EE0672"/>
    <w:rsid w:val="00EE1A78"/>
    <w:rsid w:val="00EE20C0"/>
    <w:rsid w:val="00EE226D"/>
    <w:rsid w:val="00EE28E0"/>
    <w:rsid w:val="00EE2A64"/>
    <w:rsid w:val="00EE3363"/>
    <w:rsid w:val="00EE3649"/>
    <w:rsid w:val="00EE37C7"/>
    <w:rsid w:val="00EE4B53"/>
    <w:rsid w:val="00EE51DE"/>
    <w:rsid w:val="00EE58DD"/>
    <w:rsid w:val="00EE61B6"/>
    <w:rsid w:val="00EE64F1"/>
    <w:rsid w:val="00EE6932"/>
    <w:rsid w:val="00EE6FAF"/>
    <w:rsid w:val="00EE7351"/>
    <w:rsid w:val="00EE773F"/>
    <w:rsid w:val="00EE7765"/>
    <w:rsid w:val="00EE7A9C"/>
    <w:rsid w:val="00EF03D5"/>
    <w:rsid w:val="00EF0594"/>
    <w:rsid w:val="00EF05E9"/>
    <w:rsid w:val="00EF05FB"/>
    <w:rsid w:val="00EF06A3"/>
    <w:rsid w:val="00EF0DBC"/>
    <w:rsid w:val="00EF17B6"/>
    <w:rsid w:val="00EF2072"/>
    <w:rsid w:val="00EF2084"/>
    <w:rsid w:val="00EF24BF"/>
    <w:rsid w:val="00EF250C"/>
    <w:rsid w:val="00EF288F"/>
    <w:rsid w:val="00EF314E"/>
    <w:rsid w:val="00EF3E01"/>
    <w:rsid w:val="00EF4933"/>
    <w:rsid w:val="00EF4F19"/>
    <w:rsid w:val="00EF5525"/>
    <w:rsid w:val="00EF5A85"/>
    <w:rsid w:val="00EF64D1"/>
    <w:rsid w:val="00EF6962"/>
    <w:rsid w:val="00EF6B8C"/>
    <w:rsid w:val="00EF6DCC"/>
    <w:rsid w:val="00EF7A39"/>
    <w:rsid w:val="00EF7CFE"/>
    <w:rsid w:val="00EF7D20"/>
    <w:rsid w:val="00F00BD3"/>
    <w:rsid w:val="00F017B9"/>
    <w:rsid w:val="00F01F6E"/>
    <w:rsid w:val="00F0218A"/>
    <w:rsid w:val="00F0232D"/>
    <w:rsid w:val="00F02381"/>
    <w:rsid w:val="00F04007"/>
    <w:rsid w:val="00F043B0"/>
    <w:rsid w:val="00F0441B"/>
    <w:rsid w:val="00F0467F"/>
    <w:rsid w:val="00F05472"/>
    <w:rsid w:val="00F0595F"/>
    <w:rsid w:val="00F05C91"/>
    <w:rsid w:val="00F06C2E"/>
    <w:rsid w:val="00F06FD5"/>
    <w:rsid w:val="00F07584"/>
    <w:rsid w:val="00F075FE"/>
    <w:rsid w:val="00F07694"/>
    <w:rsid w:val="00F076B7"/>
    <w:rsid w:val="00F07782"/>
    <w:rsid w:val="00F07C1D"/>
    <w:rsid w:val="00F07CAF"/>
    <w:rsid w:val="00F07EDA"/>
    <w:rsid w:val="00F07FD0"/>
    <w:rsid w:val="00F10138"/>
    <w:rsid w:val="00F10D72"/>
    <w:rsid w:val="00F10F84"/>
    <w:rsid w:val="00F115E0"/>
    <w:rsid w:val="00F11BC1"/>
    <w:rsid w:val="00F11CCB"/>
    <w:rsid w:val="00F11CEE"/>
    <w:rsid w:val="00F12543"/>
    <w:rsid w:val="00F12885"/>
    <w:rsid w:val="00F12CB2"/>
    <w:rsid w:val="00F12D93"/>
    <w:rsid w:val="00F1359A"/>
    <w:rsid w:val="00F1396B"/>
    <w:rsid w:val="00F1397E"/>
    <w:rsid w:val="00F13F5A"/>
    <w:rsid w:val="00F14343"/>
    <w:rsid w:val="00F15859"/>
    <w:rsid w:val="00F159B7"/>
    <w:rsid w:val="00F15C78"/>
    <w:rsid w:val="00F15D8B"/>
    <w:rsid w:val="00F15D8D"/>
    <w:rsid w:val="00F15D8E"/>
    <w:rsid w:val="00F16065"/>
    <w:rsid w:val="00F16109"/>
    <w:rsid w:val="00F1659C"/>
    <w:rsid w:val="00F17295"/>
    <w:rsid w:val="00F17457"/>
    <w:rsid w:val="00F176F6"/>
    <w:rsid w:val="00F17E68"/>
    <w:rsid w:val="00F219B7"/>
    <w:rsid w:val="00F21A82"/>
    <w:rsid w:val="00F21EEC"/>
    <w:rsid w:val="00F221AF"/>
    <w:rsid w:val="00F22211"/>
    <w:rsid w:val="00F22292"/>
    <w:rsid w:val="00F22CD5"/>
    <w:rsid w:val="00F22E4E"/>
    <w:rsid w:val="00F23092"/>
    <w:rsid w:val="00F230FF"/>
    <w:rsid w:val="00F2347F"/>
    <w:rsid w:val="00F236C4"/>
    <w:rsid w:val="00F23C40"/>
    <w:rsid w:val="00F24100"/>
    <w:rsid w:val="00F241AD"/>
    <w:rsid w:val="00F24531"/>
    <w:rsid w:val="00F2469F"/>
    <w:rsid w:val="00F246F0"/>
    <w:rsid w:val="00F24A54"/>
    <w:rsid w:val="00F24A7C"/>
    <w:rsid w:val="00F24BB6"/>
    <w:rsid w:val="00F24DFF"/>
    <w:rsid w:val="00F2528A"/>
    <w:rsid w:val="00F25537"/>
    <w:rsid w:val="00F25A45"/>
    <w:rsid w:val="00F26073"/>
    <w:rsid w:val="00F26439"/>
    <w:rsid w:val="00F276EC"/>
    <w:rsid w:val="00F276F8"/>
    <w:rsid w:val="00F277D9"/>
    <w:rsid w:val="00F3036D"/>
    <w:rsid w:val="00F30A9B"/>
    <w:rsid w:val="00F30D48"/>
    <w:rsid w:val="00F312CE"/>
    <w:rsid w:val="00F31313"/>
    <w:rsid w:val="00F31413"/>
    <w:rsid w:val="00F31A1D"/>
    <w:rsid w:val="00F31FA4"/>
    <w:rsid w:val="00F328CB"/>
    <w:rsid w:val="00F32A9D"/>
    <w:rsid w:val="00F32C54"/>
    <w:rsid w:val="00F32F3D"/>
    <w:rsid w:val="00F346A4"/>
    <w:rsid w:val="00F34745"/>
    <w:rsid w:val="00F34A66"/>
    <w:rsid w:val="00F350DE"/>
    <w:rsid w:val="00F352E6"/>
    <w:rsid w:val="00F35494"/>
    <w:rsid w:val="00F35EAA"/>
    <w:rsid w:val="00F36614"/>
    <w:rsid w:val="00F368B0"/>
    <w:rsid w:val="00F37E59"/>
    <w:rsid w:val="00F40A2F"/>
    <w:rsid w:val="00F41795"/>
    <w:rsid w:val="00F41818"/>
    <w:rsid w:val="00F42088"/>
    <w:rsid w:val="00F429AE"/>
    <w:rsid w:val="00F436A4"/>
    <w:rsid w:val="00F43E9D"/>
    <w:rsid w:val="00F4420B"/>
    <w:rsid w:val="00F4457E"/>
    <w:rsid w:val="00F4488C"/>
    <w:rsid w:val="00F44E20"/>
    <w:rsid w:val="00F452CA"/>
    <w:rsid w:val="00F45470"/>
    <w:rsid w:val="00F4554E"/>
    <w:rsid w:val="00F45A8F"/>
    <w:rsid w:val="00F45EFA"/>
    <w:rsid w:val="00F46522"/>
    <w:rsid w:val="00F46784"/>
    <w:rsid w:val="00F467C9"/>
    <w:rsid w:val="00F46972"/>
    <w:rsid w:val="00F479A1"/>
    <w:rsid w:val="00F47A68"/>
    <w:rsid w:val="00F47DAD"/>
    <w:rsid w:val="00F50BB5"/>
    <w:rsid w:val="00F5111A"/>
    <w:rsid w:val="00F51599"/>
    <w:rsid w:val="00F51675"/>
    <w:rsid w:val="00F51875"/>
    <w:rsid w:val="00F51A79"/>
    <w:rsid w:val="00F51B32"/>
    <w:rsid w:val="00F51F75"/>
    <w:rsid w:val="00F526E0"/>
    <w:rsid w:val="00F5274E"/>
    <w:rsid w:val="00F52910"/>
    <w:rsid w:val="00F52D9F"/>
    <w:rsid w:val="00F531EC"/>
    <w:rsid w:val="00F534A4"/>
    <w:rsid w:val="00F53592"/>
    <w:rsid w:val="00F53D05"/>
    <w:rsid w:val="00F53FB7"/>
    <w:rsid w:val="00F5501D"/>
    <w:rsid w:val="00F55EDC"/>
    <w:rsid w:val="00F5603C"/>
    <w:rsid w:val="00F5617C"/>
    <w:rsid w:val="00F56EDF"/>
    <w:rsid w:val="00F57199"/>
    <w:rsid w:val="00F600B6"/>
    <w:rsid w:val="00F60356"/>
    <w:rsid w:val="00F60854"/>
    <w:rsid w:val="00F60BE5"/>
    <w:rsid w:val="00F61394"/>
    <w:rsid w:val="00F618B5"/>
    <w:rsid w:val="00F61C78"/>
    <w:rsid w:val="00F61F41"/>
    <w:rsid w:val="00F61F55"/>
    <w:rsid w:val="00F623F5"/>
    <w:rsid w:val="00F627AC"/>
    <w:rsid w:val="00F62AF1"/>
    <w:rsid w:val="00F62E1C"/>
    <w:rsid w:val="00F62ED0"/>
    <w:rsid w:val="00F63071"/>
    <w:rsid w:val="00F6357C"/>
    <w:rsid w:val="00F637D0"/>
    <w:rsid w:val="00F63CD6"/>
    <w:rsid w:val="00F6424A"/>
    <w:rsid w:val="00F642D5"/>
    <w:rsid w:val="00F64344"/>
    <w:rsid w:val="00F64705"/>
    <w:rsid w:val="00F64C64"/>
    <w:rsid w:val="00F65FDA"/>
    <w:rsid w:val="00F66EB5"/>
    <w:rsid w:val="00F67217"/>
    <w:rsid w:val="00F677FA"/>
    <w:rsid w:val="00F67811"/>
    <w:rsid w:val="00F701D9"/>
    <w:rsid w:val="00F70A0A"/>
    <w:rsid w:val="00F70E2D"/>
    <w:rsid w:val="00F70EC4"/>
    <w:rsid w:val="00F71900"/>
    <w:rsid w:val="00F71AE0"/>
    <w:rsid w:val="00F72005"/>
    <w:rsid w:val="00F7273B"/>
    <w:rsid w:val="00F728F7"/>
    <w:rsid w:val="00F73579"/>
    <w:rsid w:val="00F73860"/>
    <w:rsid w:val="00F73E4A"/>
    <w:rsid w:val="00F743F3"/>
    <w:rsid w:val="00F74AB2"/>
    <w:rsid w:val="00F74E27"/>
    <w:rsid w:val="00F75694"/>
    <w:rsid w:val="00F758B4"/>
    <w:rsid w:val="00F76177"/>
    <w:rsid w:val="00F762D4"/>
    <w:rsid w:val="00F763FE"/>
    <w:rsid w:val="00F76906"/>
    <w:rsid w:val="00F7732D"/>
    <w:rsid w:val="00F77732"/>
    <w:rsid w:val="00F80510"/>
    <w:rsid w:val="00F80CA1"/>
    <w:rsid w:val="00F830E6"/>
    <w:rsid w:val="00F8329C"/>
    <w:rsid w:val="00F83808"/>
    <w:rsid w:val="00F839FA"/>
    <w:rsid w:val="00F840E9"/>
    <w:rsid w:val="00F84281"/>
    <w:rsid w:val="00F84926"/>
    <w:rsid w:val="00F84957"/>
    <w:rsid w:val="00F84A8A"/>
    <w:rsid w:val="00F84AB4"/>
    <w:rsid w:val="00F850FC"/>
    <w:rsid w:val="00F857C2"/>
    <w:rsid w:val="00F86056"/>
    <w:rsid w:val="00F863A6"/>
    <w:rsid w:val="00F86412"/>
    <w:rsid w:val="00F874B3"/>
    <w:rsid w:val="00F8766A"/>
    <w:rsid w:val="00F877AE"/>
    <w:rsid w:val="00F87824"/>
    <w:rsid w:val="00F90D03"/>
    <w:rsid w:val="00F911C9"/>
    <w:rsid w:val="00F911CF"/>
    <w:rsid w:val="00F91632"/>
    <w:rsid w:val="00F916E9"/>
    <w:rsid w:val="00F9185A"/>
    <w:rsid w:val="00F91E17"/>
    <w:rsid w:val="00F92F88"/>
    <w:rsid w:val="00F93104"/>
    <w:rsid w:val="00F93106"/>
    <w:rsid w:val="00F93F57"/>
    <w:rsid w:val="00F947F4"/>
    <w:rsid w:val="00F94F61"/>
    <w:rsid w:val="00F959B7"/>
    <w:rsid w:val="00F9619A"/>
    <w:rsid w:val="00F96610"/>
    <w:rsid w:val="00F9664F"/>
    <w:rsid w:val="00F96A7B"/>
    <w:rsid w:val="00F96C90"/>
    <w:rsid w:val="00F96F4A"/>
    <w:rsid w:val="00F9771F"/>
    <w:rsid w:val="00F9788E"/>
    <w:rsid w:val="00FA0615"/>
    <w:rsid w:val="00FA15AD"/>
    <w:rsid w:val="00FA18BF"/>
    <w:rsid w:val="00FA1BED"/>
    <w:rsid w:val="00FA1FC5"/>
    <w:rsid w:val="00FA2AC0"/>
    <w:rsid w:val="00FA2F24"/>
    <w:rsid w:val="00FA3C40"/>
    <w:rsid w:val="00FA3E3C"/>
    <w:rsid w:val="00FA4777"/>
    <w:rsid w:val="00FA5301"/>
    <w:rsid w:val="00FA53C1"/>
    <w:rsid w:val="00FA5C69"/>
    <w:rsid w:val="00FA685D"/>
    <w:rsid w:val="00FA6878"/>
    <w:rsid w:val="00FA6975"/>
    <w:rsid w:val="00FA6A09"/>
    <w:rsid w:val="00FA6B4D"/>
    <w:rsid w:val="00FA7420"/>
    <w:rsid w:val="00FA7535"/>
    <w:rsid w:val="00FA781A"/>
    <w:rsid w:val="00FA7A0C"/>
    <w:rsid w:val="00FA7DCB"/>
    <w:rsid w:val="00FA7EBC"/>
    <w:rsid w:val="00FA7FDF"/>
    <w:rsid w:val="00FB078E"/>
    <w:rsid w:val="00FB0B6E"/>
    <w:rsid w:val="00FB12DD"/>
    <w:rsid w:val="00FB14E1"/>
    <w:rsid w:val="00FB1D98"/>
    <w:rsid w:val="00FB21CD"/>
    <w:rsid w:val="00FB22DD"/>
    <w:rsid w:val="00FB2B1F"/>
    <w:rsid w:val="00FB2F61"/>
    <w:rsid w:val="00FB39D2"/>
    <w:rsid w:val="00FB3A78"/>
    <w:rsid w:val="00FB4745"/>
    <w:rsid w:val="00FB4D55"/>
    <w:rsid w:val="00FB4FE5"/>
    <w:rsid w:val="00FB5806"/>
    <w:rsid w:val="00FB592F"/>
    <w:rsid w:val="00FB7646"/>
    <w:rsid w:val="00FB77DD"/>
    <w:rsid w:val="00FC0272"/>
    <w:rsid w:val="00FC07AE"/>
    <w:rsid w:val="00FC0C49"/>
    <w:rsid w:val="00FC0CB2"/>
    <w:rsid w:val="00FC171A"/>
    <w:rsid w:val="00FC2D31"/>
    <w:rsid w:val="00FC2E1C"/>
    <w:rsid w:val="00FC369C"/>
    <w:rsid w:val="00FC39DF"/>
    <w:rsid w:val="00FC3C28"/>
    <w:rsid w:val="00FC4043"/>
    <w:rsid w:val="00FC48FF"/>
    <w:rsid w:val="00FC5E12"/>
    <w:rsid w:val="00FC5ED5"/>
    <w:rsid w:val="00FC5FEA"/>
    <w:rsid w:val="00FC6EE8"/>
    <w:rsid w:val="00FC713D"/>
    <w:rsid w:val="00FC7BC6"/>
    <w:rsid w:val="00FD0206"/>
    <w:rsid w:val="00FD07C8"/>
    <w:rsid w:val="00FD0BBF"/>
    <w:rsid w:val="00FD0F2E"/>
    <w:rsid w:val="00FD146E"/>
    <w:rsid w:val="00FD218F"/>
    <w:rsid w:val="00FD243B"/>
    <w:rsid w:val="00FD2A2D"/>
    <w:rsid w:val="00FD2BAC"/>
    <w:rsid w:val="00FD2E03"/>
    <w:rsid w:val="00FD3364"/>
    <w:rsid w:val="00FD4C07"/>
    <w:rsid w:val="00FD549C"/>
    <w:rsid w:val="00FD5CC7"/>
    <w:rsid w:val="00FD6023"/>
    <w:rsid w:val="00FD61AE"/>
    <w:rsid w:val="00FD6381"/>
    <w:rsid w:val="00FD6AC1"/>
    <w:rsid w:val="00FD6EED"/>
    <w:rsid w:val="00FD7567"/>
    <w:rsid w:val="00FD7A6C"/>
    <w:rsid w:val="00FD7ABE"/>
    <w:rsid w:val="00FE045F"/>
    <w:rsid w:val="00FE05E7"/>
    <w:rsid w:val="00FE0815"/>
    <w:rsid w:val="00FE0B21"/>
    <w:rsid w:val="00FE0CBF"/>
    <w:rsid w:val="00FE391A"/>
    <w:rsid w:val="00FE3B2A"/>
    <w:rsid w:val="00FE3D5B"/>
    <w:rsid w:val="00FE43F4"/>
    <w:rsid w:val="00FE47E5"/>
    <w:rsid w:val="00FE5970"/>
    <w:rsid w:val="00FE651C"/>
    <w:rsid w:val="00FE6E0D"/>
    <w:rsid w:val="00FE7746"/>
    <w:rsid w:val="00FF01AD"/>
    <w:rsid w:val="00FF2DF1"/>
    <w:rsid w:val="00FF2EB2"/>
    <w:rsid w:val="00FF3333"/>
    <w:rsid w:val="00FF34C0"/>
    <w:rsid w:val="00FF3A2E"/>
    <w:rsid w:val="00FF3E66"/>
    <w:rsid w:val="00FF3ECF"/>
    <w:rsid w:val="00FF3FD0"/>
    <w:rsid w:val="00FF4A07"/>
    <w:rsid w:val="00FF4F31"/>
    <w:rsid w:val="00FF5129"/>
    <w:rsid w:val="00FF587E"/>
    <w:rsid w:val="00FF5BB5"/>
    <w:rsid w:val="00FF5E82"/>
    <w:rsid w:val="00FF6379"/>
    <w:rsid w:val="00FF6750"/>
    <w:rsid w:val="00FF6F1A"/>
    <w:rsid w:val="00FF7015"/>
    <w:rsid w:val="00FF773E"/>
    <w:rsid w:val="00FF7D5D"/>
    <w:rsid w:val="07D11E7F"/>
    <w:rsid w:val="307636AE"/>
    <w:rsid w:val="3B3C0B3E"/>
    <w:rsid w:val="70C15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5:docId w15:val="{0B54272E-BABA-4410-B3F9-2768526B0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iPriority="0"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0" w:qFormat="1"/>
    <w:lsdException w:name="Colorful Grid" w:uiPriority="29" w:qFormat="1"/>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7"/>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9"/>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62"/>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62"/>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19" w:qFormat="1"/>
    <w:lsdException w:name="Medium List 2 Accent 6" w:uiPriority="21" w:qFormat="1"/>
    <w:lsdException w:name="Medium Grid 1 Accent 6" w:uiPriority="67"/>
    <w:lsdException w:name="Medium Grid 2 Accent 6" w:uiPriority="32" w:qFormat="1"/>
    <w:lsdException w:name="Medium Grid 3 Accent 6" w:uiPriority="60"/>
    <w:lsdException w:name="Dark List Accent 6" w:uiPriority="61"/>
    <w:lsdException w:name="Colorful Shading Accent 6" w:uiPriority="62"/>
    <w:lsdException w:name="Colorful List Accent 6" w:uiPriority="63"/>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rFonts w:ascii="Verdana" w:hAnsi="Verdana"/>
      <w:sz w:val="16"/>
      <w:szCs w:val="24"/>
      <w:lang w:val="en-AU" w:eastAsia="en-US"/>
    </w:rPr>
  </w:style>
  <w:style w:type="paragraph" w:styleId="1">
    <w:name w:val="heading 1"/>
    <w:basedOn w:val="a0"/>
    <w:next w:val="a0"/>
    <w:qFormat/>
    <w:pPr>
      <w:keepNext/>
      <w:numPr>
        <w:numId w:val="1"/>
      </w:numPr>
      <w:pBdr>
        <w:bottom w:val="single" w:sz="18" w:space="1" w:color="auto"/>
      </w:pBdr>
      <w:shd w:val="pct75" w:color="auto" w:fill="auto"/>
      <w:tabs>
        <w:tab w:val="left" w:pos="0"/>
      </w:tabs>
      <w:spacing w:before="240" w:after="60"/>
      <w:jc w:val="center"/>
      <w:outlineLvl w:val="0"/>
    </w:pPr>
    <w:rPr>
      <w:rFonts w:cs="Arial"/>
      <w:b/>
      <w:bCs/>
      <w:smallCaps/>
      <w:color w:val="FFFFFF"/>
      <w:spacing w:val="20"/>
      <w:kern w:val="32"/>
      <w:sz w:val="48"/>
      <w:szCs w:val="32"/>
    </w:rPr>
  </w:style>
  <w:style w:type="paragraph" w:styleId="2">
    <w:name w:val="heading 2"/>
    <w:basedOn w:val="a0"/>
    <w:next w:val="a0"/>
    <w:qFormat/>
    <w:pPr>
      <w:keepNext/>
      <w:numPr>
        <w:ilvl w:val="1"/>
        <w:numId w:val="1"/>
      </w:numPr>
      <w:pBdr>
        <w:bottom w:val="single" w:sz="18" w:space="1" w:color="auto"/>
      </w:pBdr>
      <w:shd w:val="pct10" w:color="auto" w:fill="auto"/>
      <w:spacing w:before="240" w:after="60"/>
      <w:outlineLvl w:val="1"/>
    </w:pPr>
    <w:rPr>
      <w:rFonts w:cs="Arial"/>
      <w:b/>
      <w:bCs/>
      <w:iCs/>
      <w:smallCaps/>
      <w:sz w:val="36"/>
      <w:szCs w:val="28"/>
    </w:rPr>
  </w:style>
  <w:style w:type="paragraph" w:styleId="3">
    <w:name w:val="heading 3"/>
    <w:basedOn w:val="a0"/>
    <w:next w:val="a0"/>
    <w:link w:val="3Char"/>
    <w:qFormat/>
    <w:pPr>
      <w:keepNext/>
      <w:numPr>
        <w:ilvl w:val="2"/>
        <w:numId w:val="1"/>
      </w:numPr>
      <w:pBdr>
        <w:bottom w:val="single" w:sz="8" w:space="1" w:color="auto"/>
      </w:pBdr>
      <w:tabs>
        <w:tab w:val="left" w:pos="1440"/>
      </w:tabs>
      <w:spacing w:before="240" w:after="60"/>
      <w:outlineLvl w:val="2"/>
    </w:pPr>
    <w:rPr>
      <w:rFonts w:cs="Arial"/>
      <w:b/>
      <w:bCs/>
      <w:iCs/>
      <w:sz w:val="24"/>
      <w:szCs w:val="26"/>
      <w:lang w:val="en-US"/>
    </w:rPr>
  </w:style>
  <w:style w:type="paragraph" w:styleId="4">
    <w:name w:val="heading 4"/>
    <w:basedOn w:val="a0"/>
    <w:next w:val="a0"/>
    <w:link w:val="4Char"/>
    <w:qFormat/>
    <w:pPr>
      <w:keepNext/>
      <w:numPr>
        <w:ilvl w:val="3"/>
        <w:numId w:val="1"/>
      </w:numPr>
      <w:spacing w:before="240" w:after="60"/>
      <w:outlineLvl w:val="3"/>
    </w:pPr>
    <w:rPr>
      <w:b/>
      <w:i/>
      <w:iCs/>
      <w:szCs w:val="28"/>
    </w:rPr>
  </w:style>
  <w:style w:type="paragraph" w:styleId="5">
    <w:name w:val="heading 5"/>
    <w:basedOn w:val="a0"/>
    <w:next w:val="a0"/>
    <w:qFormat/>
    <w:pPr>
      <w:numPr>
        <w:ilvl w:val="4"/>
        <w:numId w:val="1"/>
      </w:numPr>
      <w:spacing w:before="240" w:after="60"/>
      <w:outlineLvl w:val="4"/>
    </w:pPr>
    <w:rPr>
      <w:szCs w:val="26"/>
      <w:u w:val="single"/>
    </w:rPr>
  </w:style>
  <w:style w:type="paragraph" w:styleId="6">
    <w:name w:val="heading 6"/>
    <w:basedOn w:val="a0"/>
    <w:next w:val="a0"/>
    <w:qFormat/>
    <w:pPr>
      <w:keepNext/>
      <w:numPr>
        <w:ilvl w:val="5"/>
        <w:numId w:val="1"/>
      </w:numPr>
      <w:outlineLvl w:val="5"/>
    </w:pPr>
    <w:rPr>
      <w:b/>
      <w:bCs/>
    </w:rPr>
  </w:style>
  <w:style w:type="paragraph" w:styleId="7">
    <w:name w:val="heading 7"/>
    <w:basedOn w:val="a0"/>
    <w:next w:val="a0"/>
    <w:qFormat/>
    <w:pPr>
      <w:numPr>
        <w:ilvl w:val="6"/>
        <w:numId w:val="1"/>
      </w:numPr>
      <w:spacing w:before="240" w:after="60"/>
      <w:outlineLvl w:val="6"/>
    </w:pPr>
  </w:style>
  <w:style w:type="paragraph" w:styleId="8">
    <w:name w:val="heading 8"/>
    <w:basedOn w:val="a0"/>
    <w:next w:val="a0"/>
    <w:qFormat/>
    <w:pPr>
      <w:numPr>
        <w:ilvl w:val="7"/>
        <w:numId w:val="1"/>
      </w:numPr>
      <w:spacing w:before="240" w:after="60"/>
      <w:outlineLvl w:val="7"/>
    </w:pPr>
    <w:rPr>
      <w:i/>
      <w:iCs/>
    </w:rPr>
  </w:style>
  <w:style w:type="paragraph" w:styleId="9">
    <w:name w:val="heading 9"/>
    <w:basedOn w:val="a0"/>
    <w:next w:val="a0"/>
    <w:qFormat/>
    <w:pPr>
      <w:numPr>
        <w:ilvl w:val="8"/>
        <w:numId w:val="1"/>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semiHidden/>
    <w:rPr>
      <w:color w:val="800080"/>
      <w:u w:val="single"/>
    </w:rPr>
  </w:style>
  <w:style w:type="character" w:styleId="a5">
    <w:name w:val="page number"/>
    <w:uiPriority w:val="99"/>
    <w:unhideWhenUsed/>
  </w:style>
  <w:style w:type="character" w:styleId="a6">
    <w:name w:val="Emphasis"/>
    <w:uiPriority w:val="20"/>
    <w:qFormat/>
    <w:rPr>
      <w:i/>
      <w:iCs/>
    </w:rPr>
  </w:style>
  <w:style w:type="character" w:styleId="a7">
    <w:name w:val="footnote reference"/>
    <w:uiPriority w:val="99"/>
    <w:unhideWhenUsed/>
    <w:rPr>
      <w:vertAlign w:val="superscript"/>
    </w:rPr>
  </w:style>
  <w:style w:type="character" w:styleId="a8">
    <w:name w:val="Strong"/>
    <w:uiPriority w:val="22"/>
    <w:qFormat/>
    <w:rPr>
      <w:b/>
      <w:bCs/>
    </w:rPr>
  </w:style>
  <w:style w:type="character" w:styleId="a9">
    <w:name w:val="Hyperlink"/>
    <w:semiHidden/>
    <w:rPr>
      <w:color w:val="0000FF"/>
      <w:u w:val="single"/>
    </w:rPr>
  </w:style>
  <w:style w:type="character" w:styleId="HTML">
    <w:name w:val="HTML Code"/>
    <w:uiPriority w:val="99"/>
    <w:unhideWhenUsed/>
    <w:rPr>
      <w:rFonts w:ascii="Courier New" w:eastAsia="Times New Roman" w:hAnsi="Courier New" w:cs="Courier New"/>
      <w:sz w:val="20"/>
      <w:szCs w:val="20"/>
    </w:rPr>
  </w:style>
  <w:style w:type="character" w:styleId="aa">
    <w:name w:val="annotation reference"/>
    <w:semiHidden/>
    <w:rPr>
      <w:sz w:val="16"/>
      <w:szCs w:val="16"/>
    </w:rPr>
  </w:style>
  <w:style w:type="character" w:customStyle="1" w:styleId="HTMLChar">
    <w:name w:val="HTML 预设格式 Char"/>
    <w:link w:val="HTML0"/>
    <w:uiPriority w:val="99"/>
    <w:semiHidden/>
    <w:rPr>
      <w:rFonts w:ascii="宋体" w:hAnsi="宋体" w:cs="宋体"/>
      <w:sz w:val="24"/>
      <w:szCs w:val="24"/>
    </w:rPr>
  </w:style>
  <w:style w:type="character" w:customStyle="1" w:styleId="3Char0">
    <w:name w:val="正文文本 3 Char"/>
    <w:link w:val="30"/>
    <w:semiHidden/>
    <w:rPr>
      <w:rFonts w:ascii="Verdana" w:hAnsi="Verdana"/>
      <w:color w:val="FF0000"/>
      <w:sz w:val="16"/>
      <w:szCs w:val="24"/>
      <w:lang w:val="en-AU" w:eastAsia="en-US"/>
    </w:rPr>
  </w:style>
  <w:style w:type="character" w:customStyle="1" w:styleId="string">
    <w:name w:val="string"/>
  </w:style>
  <w:style w:type="character" w:customStyle="1" w:styleId="Char">
    <w:name w:val="脚注文本 Char"/>
    <w:link w:val="ab"/>
    <w:semiHidden/>
    <w:rPr>
      <w:szCs w:val="24"/>
      <w:lang w:eastAsia="en-US"/>
    </w:rPr>
  </w:style>
  <w:style w:type="character" w:customStyle="1" w:styleId="crayon-t">
    <w:name w:val="crayon-t"/>
  </w:style>
  <w:style w:type="character" w:customStyle="1" w:styleId="crayon-e">
    <w:name w:val="crayon-e"/>
  </w:style>
  <w:style w:type="character" w:customStyle="1" w:styleId="keyword">
    <w:name w:val="keyword"/>
  </w:style>
  <w:style w:type="character" w:customStyle="1" w:styleId="crayon-c">
    <w:name w:val="crayon-c"/>
  </w:style>
  <w:style w:type="character" w:customStyle="1" w:styleId="crayon-o">
    <w:name w:val="crayon-o"/>
  </w:style>
  <w:style w:type="character" w:customStyle="1" w:styleId="crayon-m">
    <w:name w:val="crayon-m"/>
  </w:style>
  <w:style w:type="character" w:customStyle="1" w:styleId="crayon-v">
    <w:name w:val="crayon-v"/>
  </w:style>
  <w:style w:type="character" w:customStyle="1" w:styleId="crayon-st">
    <w:name w:val="crayon-st"/>
  </w:style>
  <w:style w:type="character" w:customStyle="1" w:styleId="doc-prop">
    <w:name w:val="doc-prop"/>
  </w:style>
  <w:style w:type="character" w:customStyle="1" w:styleId="crayon-cn">
    <w:name w:val="crayon-cn"/>
  </w:style>
  <w:style w:type="character" w:customStyle="1" w:styleId="apple-converted-space">
    <w:name w:val="apple-converted-space"/>
    <w:basedOn w:val="a1"/>
  </w:style>
  <w:style w:type="character" w:customStyle="1" w:styleId="crayon-h">
    <w:name w:val="crayon-h"/>
  </w:style>
  <w:style w:type="character" w:customStyle="1" w:styleId="crayon-s">
    <w:name w:val="crayon-s"/>
  </w:style>
  <w:style w:type="character" w:customStyle="1" w:styleId="comment">
    <w:name w:val="comment"/>
  </w:style>
  <w:style w:type="character" w:customStyle="1" w:styleId="Char0">
    <w:name w:val="页眉 Char"/>
    <w:link w:val="ac"/>
    <w:uiPriority w:val="99"/>
    <w:rPr>
      <w:rFonts w:ascii="Verdana" w:hAnsi="Verdana"/>
      <w:sz w:val="16"/>
      <w:szCs w:val="24"/>
      <w:lang w:val="en-AU" w:eastAsia="en-US"/>
    </w:rPr>
  </w:style>
  <w:style w:type="character" w:customStyle="1" w:styleId="doc-keyword">
    <w:name w:val="doc-keyword"/>
  </w:style>
  <w:style w:type="character" w:customStyle="1" w:styleId="Char1">
    <w:name w:val="页脚 Char"/>
    <w:link w:val="ad"/>
    <w:uiPriority w:val="99"/>
    <w:rPr>
      <w:rFonts w:ascii="Verdana" w:hAnsi="Verdana"/>
      <w:sz w:val="16"/>
      <w:szCs w:val="24"/>
      <w:lang w:val="en-AU" w:eastAsia="en-US"/>
    </w:rPr>
  </w:style>
  <w:style w:type="character" w:customStyle="1" w:styleId="3Char">
    <w:name w:val="标题 3 Char"/>
    <w:link w:val="3"/>
    <w:rPr>
      <w:rFonts w:ascii="Verdana" w:hAnsi="Verdana" w:cs="Arial"/>
      <w:b/>
      <w:bCs/>
      <w:iCs/>
      <w:sz w:val="24"/>
      <w:szCs w:val="26"/>
      <w:lang w:eastAsia="en-US"/>
    </w:rPr>
  </w:style>
  <w:style w:type="character" w:customStyle="1" w:styleId="Normal2Char">
    <w:name w:val="Normal 2 Char"/>
    <w:link w:val="Normal2"/>
    <w:rPr>
      <w:rFonts w:ascii="Verdana" w:hAnsi="Verdana"/>
      <w:sz w:val="16"/>
      <w:szCs w:val="24"/>
      <w:lang w:val="en-AU" w:eastAsia="en-US"/>
    </w:rPr>
  </w:style>
  <w:style w:type="character" w:customStyle="1" w:styleId="Hyperlink0">
    <w:name w:val="Hyperlink.0"/>
    <w:rPr>
      <w:rFonts w:ascii="Verdana" w:eastAsia="Verdana" w:hAnsi="Verdana" w:cs="Verdana"/>
      <w:color w:val="FF6100"/>
      <w:u w:val="single" w:color="FF6100"/>
      <w:shd w:val="clear" w:color="auto" w:fill="FFFFFF"/>
    </w:rPr>
  </w:style>
  <w:style w:type="character" w:customStyle="1" w:styleId="CodeChar">
    <w:name w:val="Code Char"/>
    <w:link w:val="Code"/>
    <w:rPr>
      <w:rFonts w:ascii="Courier New" w:hAnsi="Courier New" w:cs="Courier New"/>
      <w:sz w:val="16"/>
      <w:lang w:val="en-AU" w:eastAsia="en-US"/>
    </w:rPr>
  </w:style>
  <w:style w:type="character" w:customStyle="1" w:styleId="4Char">
    <w:name w:val="标题 4 Char"/>
    <w:link w:val="4"/>
    <w:rPr>
      <w:rFonts w:ascii="Verdana" w:hAnsi="Verdana"/>
      <w:b/>
      <w:i/>
      <w:iCs/>
      <w:sz w:val="16"/>
      <w:szCs w:val="28"/>
      <w:lang w:val="en-AU" w:eastAsia="en-US"/>
    </w:rPr>
  </w:style>
  <w:style w:type="character" w:customStyle="1" w:styleId="crayon-sy">
    <w:name w:val="crayon-sy"/>
  </w:style>
  <w:style w:type="character" w:customStyle="1" w:styleId="crayon-i">
    <w:name w:val="crayon-i"/>
  </w:style>
  <w:style w:type="paragraph" w:styleId="ae">
    <w:name w:val="Document Map"/>
    <w:basedOn w:val="a0"/>
    <w:semiHidden/>
    <w:pPr>
      <w:shd w:val="clear" w:color="auto" w:fill="000080"/>
    </w:pPr>
    <w:rPr>
      <w:rFonts w:ascii="Tahoma" w:hAnsi="Tahoma" w:cs="Tahoma"/>
    </w:rPr>
  </w:style>
  <w:style w:type="paragraph" w:styleId="70">
    <w:name w:val="toc 7"/>
    <w:basedOn w:val="a0"/>
    <w:next w:val="a0"/>
    <w:semiHidden/>
    <w:pPr>
      <w:ind w:left="1440"/>
    </w:pPr>
    <w:rPr>
      <w:rFonts w:ascii="Times New Roman" w:hAnsi="Times New Roman"/>
      <w:sz w:val="24"/>
    </w:rPr>
  </w:style>
  <w:style w:type="paragraph" w:styleId="30">
    <w:name w:val="Body Text 3"/>
    <w:basedOn w:val="a0"/>
    <w:link w:val="3Char0"/>
    <w:semiHidden/>
    <w:rPr>
      <w:color w:val="FF0000"/>
    </w:rPr>
  </w:style>
  <w:style w:type="paragraph" w:styleId="50">
    <w:name w:val="toc 5"/>
    <w:basedOn w:val="a0"/>
    <w:next w:val="a0"/>
    <w:semiHidden/>
    <w:pPr>
      <w:ind w:left="960"/>
    </w:pPr>
    <w:rPr>
      <w:rFonts w:ascii="Times New Roman" w:hAnsi="Times New Roman"/>
      <w:sz w:val="24"/>
    </w:rPr>
  </w:style>
  <w:style w:type="paragraph" w:styleId="af">
    <w:name w:val="Body Text Indent"/>
    <w:basedOn w:val="a0"/>
    <w:semiHidden/>
    <w:pPr>
      <w:ind w:firstLine="720"/>
    </w:pPr>
    <w:rPr>
      <w:rFonts w:ascii="Times New Roman" w:hAnsi="Times New Roman"/>
      <w:sz w:val="24"/>
      <w:lang w:val="en-US"/>
    </w:rPr>
  </w:style>
  <w:style w:type="paragraph" w:styleId="a">
    <w:name w:val="List Bullet"/>
    <w:basedOn w:val="a0"/>
    <w:uiPriority w:val="99"/>
    <w:unhideWhenUsed/>
    <w:pPr>
      <w:numPr>
        <w:numId w:val="2"/>
      </w:numPr>
      <w:tabs>
        <w:tab w:val="left" w:pos="360"/>
      </w:tabs>
      <w:contextualSpacing/>
    </w:pPr>
  </w:style>
  <w:style w:type="paragraph" w:styleId="80">
    <w:name w:val="toc 8"/>
    <w:basedOn w:val="a0"/>
    <w:next w:val="a0"/>
    <w:semiHidden/>
    <w:pPr>
      <w:ind w:left="1680"/>
    </w:pPr>
    <w:rPr>
      <w:rFonts w:ascii="Times New Roman" w:hAnsi="Times New Roman"/>
      <w:sz w:val="24"/>
    </w:rPr>
  </w:style>
  <w:style w:type="paragraph" w:styleId="31">
    <w:name w:val="toc 3"/>
    <w:basedOn w:val="a0"/>
    <w:next w:val="a0"/>
    <w:semiHidden/>
    <w:pPr>
      <w:tabs>
        <w:tab w:val="left" w:pos="1200"/>
        <w:tab w:val="right" w:leader="dot" w:pos="8630"/>
      </w:tabs>
      <w:ind w:left="480"/>
    </w:pPr>
    <w:rPr>
      <w:rFonts w:ascii="Times New Roman" w:hAnsi="Times New Roman"/>
      <w:snapToGrid w:val="0"/>
      <w:w w:val="0"/>
      <w:lang w:val="en-US" w:eastAsia="zh-CN"/>
    </w:rPr>
  </w:style>
  <w:style w:type="paragraph" w:styleId="af0">
    <w:name w:val="annotation text"/>
    <w:basedOn w:val="a0"/>
    <w:semiHidden/>
    <w:rPr>
      <w:sz w:val="20"/>
      <w:szCs w:val="20"/>
    </w:rPr>
  </w:style>
  <w:style w:type="paragraph" w:styleId="af1">
    <w:name w:val="Body Text"/>
    <w:basedOn w:val="a0"/>
    <w:semiHidden/>
    <w:pPr>
      <w:jc w:val="both"/>
    </w:pPr>
  </w:style>
  <w:style w:type="paragraph" w:styleId="20">
    <w:name w:val="Body Text Indent 2"/>
    <w:basedOn w:val="a0"/>
    <w:semiHidden/>
    <w:pPr>
      <w:ind w:left="720"/>
    </w:pPr>
    <w:rPr>
      <w:rFonts w:ascii="Times New Roman" w:hAnsi="Times New Roman"/>
      <w:color w:val="000000"/>
      <w:sz w:val="24"/>
      <w:lang w:val="en-US"/>
    </w:rPr>
  </w:style>
  <w:style w:type="paragraph" w:styleId="af2">
    <w:name w:val="Title"/>
    <w:basedOn w:val="a0"/>
    <w:qFormat/>
    <w:pPr>
      <w:spacing w:before="240" w:after="60"/>
      <w:jc w:val="center"/>
      <w:outlineLvl w:val="0"/>
    </w:pPr>
    <w:rPr>
      <w:rFonts w:cs="Arial"/>
      <w:b/>
      <w:bCs/>
      <w:smallCaps/>
      <w:spacing w:val="20"/>
      <w:kern w:val="28"/>
      <w:sz w:val="44"/>
      <w:szCs w:val="32"/>
    </w:rPr>
  </w:style>
  <w:style w:type="paragraph" w:customStyle="1" w:styleId="xl29">
    <w:name w:val="xl29"/>
    <w:basedOn w:val="a0"/>
    <w:pPr>
      <w:pBdr>
        <w:top w:val="single" w:sz="4" w:space="0" w:color="auto"/>
        <w:left w:val="single" w:sz="8" w:space="0" w:color="auto"/>
        <w:bottom w:val="single" w:sz="8"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styleId="af3">
    <w:name w:val="Normal (Web)"/>
    <w:basedOn w:val="a0"/>
    <w:uiPriority w:val="99"/>
    <w:unhideWhenUsed/>
    <w:pPr>
      <w:spacing w:before="100" w:beforeAutospacing="1" w:after="100" w:afterAutospacing="1"/>
    </w:pPr>
    <w:rPr>
      <w:rFonts w:ascii="Times New Roman" w:eastAsia="Times New Roman" w:hAnsi="Times New Roman"/>
      <w:sz w:val="24"/>
      <w:lang w:val="en-US" w:eastAsia="zh-CN"/>
    </w:rPr>
  </w:style>
  <w:style w:type="paragraph" w:styleId="21">
    <w:name w:val="Body Text 2"/>
    <w:basedOn w:val="a0"/>
    <w:semiHidden/>
    <w:pPr>
      <w:jc w:val="center"/>
    </w:pPr>
    <w:rPr>
      <w:sz w:val="24"/>
    </w:rPr>
  </w:style>
  <w:style w:type="paragraph" w:styleId="10">
    <w:name w:val="toc 1"/>
    <w:basedOn w:val="a0"/>
    <w:next w:val="a0"/>
    <w:semiHidden/>
    <w:rPr>
      <w:rFonts w:ascii="微软雅黑" w:eastAsia="微软雅黑" w:hAnsi="微软雅黑"/>
      <w:b/>
      <w:bCs/>
    </w:rPr>
  </w:style>
  <w:style w:type="paragraph" w:styleId="af4">
    <w:name w:val="Balloon Text"/>
    <w:basedOn w:val="a0"/>
    <w:semiHidden/>
    <w:rPr>
      <w:rFonts w:ascii="Tahoma" w:hAnsi="Tahoma" w:cs="Tahoma"/>
      <w:szCs w:val="16"/>
    </w:rPr>
  </w:style>
  <w:style w:type="paragraph" w:styleId="32">
    <w:name w:val="Body Text Indent 3"/>
    <w:basedOn w:val="a0"/>
    <w:semiHidden/>
    <w:pPr>
      <w:ind w:left="540"/>
    </w:pPr>
    <w:rPr>
      <w:rFonts w:ascii="Times New Roman" w:hAnsi="Times New Roman"/>
      <w:color w:val="000000"/>
      <w:sz w:val="24"/>
      <w:lang w:val="en-US"/>
    </w:rPr>
  </w:style>
  <w:style w:type="paragraph" w:styleId="ad">
    <w:name w:val="footer"/>
    <w:basedOn w:val="a0"/>
    <w:link w:val="Char1"/>
    <w:uiPriority w:val="99"/>
    <w:unhideWhenUsed/>
    <w:pPr>
      <w:tabs>
        <w:tab w:val="center" w:pos="4320"/>
        <w:tab w:val="right" w:pos="8640"/>
      </w:tabs>
    </w:pPr>
  </w:style>
  <w:style w:type="paragraph" w:styleId="ac">
    <w:name w:val="header"/>
    <w:basedOn w:val="a0"/>
    <w:link w:val="Char0"/>
    <w:uiPriority w:val="99"/>
    <w:unhideWhenUsed/>
    <w:pPr>
      <w:tabs>
        <w:tab w:val="center" w:pos="4320"/>
        <w:tab w:val="right" w:pos="8640"/>
      </w:tabs>
    </w:pPr>
  </w:style>
  <w:style w:type="paragraph" w:styleId="40">
    <w:name w:val="toc 4"/>
    <w:basedOn w:val="a0"/>
    <w:next w:val="a0"/>
    <w:semiHidden/>
    <w:pPr>
      <w:ind w:left="720"/>
    </w:pPr>
    <w:rPr>
      <w:rFonts w:ascii="Times New Roman" w:hAnsi="Times New Roman"/>
      <w:sz w:val="24"/>
    </w:rPr>
  </w:style>
  <w:style w:type="paragraph" w:styleId="60">
    <w:name w:val="toc 6"/>
    <w:basedOn w:val="a0"/>
    <w:next w:val="a0"/>
    <w:semiHidden/>
    <w:pPr>
      <w:ind w:left="1200"/>
    </w:pPr>
    <w:rPr>
      <w:rFonts w:ascii="Times New Roman" w:hAnsi="Times New Roman"/>
      <w:sz w:val="24"/>
    </w:rPr>
  </w:style>
  <w:style w:type="paragraph" w:styleId="af5">
    <w:name w:val="Subtitle"/>
    <w:basedOn w:val="a0"/>
    <w:qFormat/>
    <w:pPr>
      <w:jc w:val="center"/>
    </w:pPr>
    <w:rPr>
      <w:sz w:val="28"/>
    </w:rPr>
  </w:style>
  <w:style w:type="paragraph" w:styleId="ab">
    <w:name w:val="footnote text"/>
    <w:basedOn w:val="a0"/>
    <w:link w:val="Char"/>
    <w:semiHidden/>
    <w:rPr>
      <w:rFonts w:ascii="Times New Roman" w:hAnsi="Times New Roman"/>
      <w:sz w:val="20"/>
      <w:lang w:val="en-US"/>
    </w:rPr>
  </w:style>
  <w:style w:type="paragraph" w:customStyle="1" w:styleId="xl24">
    <w:name w:val="xl24"/>
    <w:basedOn w:val="a0"/>
    <w:pPr>
      <w:pBdr>
        <w:top w:val="single" w:sz="4" w:space="0" w:color="auto"/>
        <w:left w:val="single" w:sz="4" w:space="0" w:color="auto"/>
        <w:bottom w:val="single" w:sz="4" w:space="0" w:color="auto"/>
        <w:right w:val="single" w:sz="4" w:space="0" w:color="auto"/>
      </w:pBdr>
      <w:shd w:val="clear" w:color="auto" w:fill="800000"/>
      <w:spacing w:before="100" w:beforeAutospacing="1" w:after="100" w:afterAutospacing="1"/>
      <w:jc w:val="center"/>
    </w:pPr>
    <w:rPr>
      <w:rFonts w:ascii="Arial" w:hAnsi="Arial" w:cs="Arial"/>
      <w:b/>
      <w:bCs/>
      <w:color w:val="FFFFFF"/>
      <w:sz w:val="24"/>
    </w:rPr>
  </w:style>
  <w:style w:type="paragraph" w:styleId="90">
    <w:name w:val="toc 9"/>
    <w:basedOn w:val="a0"/>
    <w:next w:val="a0"/>
    <w:semiHidden/>
    <w:pPr>
      <w:ind w:left="1280"/>
    </w:pPr>
  </w:style>
  <w:style w:type="paragraph" w:styleId="HTML0">
    <w:name w:val="HTML Preformatted"/>
    <w:basedOn w:val="a0"/>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lang w:val="en-US" w:eastAsia="zh-CN"/>
    </w:rPr>
  </w:style>
  <w:style w:type="paragraph" w:styleId="22">
    <w:name w:val="toc 2"/>
    <w:basedOn w:val="a0"/>
    <w:next w:val="a0"/>
    <w:semiHidden/>
    <w:pPr>
      <w:ind w:left="200"/>
    </w:pPr>
  </w:style>
  <w:style w:type="paragraph" w:customStyle="1" w:styleId="Normal2">
    <w:name w:val="Normal 2"/>
    <w:basedOn w:val="a0"/>
    <w:link w:val="Normal2Char"/>
    <w:qFormat/>
    <w:pPr>
      <w:ind w:firstLine="360"/>
    </w:pPr>
  </w:style>
  <w:style w:type="paragraph" w:customStyle="1" w:styleId="xl36">
    <w:name w:val="xl36"/>
    <w:basedOn w:val="a0"/>
    <w:pPr>
      <w:pBdr>
        <w:top w:val="single" w:sz="8" w:space="0" w:color="auto"/>
        <w:bottom w:val="single" w:sz="4" w:space="0" w:color="auto"/>
      </w:pBdr>
      <w:spacing w:before="100" w:beforeAutospacing="1" w:after="100" w:afterAutospacing="1"/>
    </w:pPr>
    <w:rPr>
      <w:rFonts w:ascii="Times New Roman" w:hAnsi="Times New Roman"/>
      <w:sz w:val="24"/>
    </w:rPr>
  </w:style>
  <w:style w:type="paragraph" w:customStyle="1" w:styleId="11">
    <w:name w:val="正文1"/>
    <w:pPr>
      <w:spacing w:after="160" w:line="259" w:lineRule="auto"/>
    </w:pPr>
    <w:rPr>
      <w:rFonts w:ascii="Calibri" w:eastAsia="Calibri" w:hAnsi="Calibri" w:cs="Calibri"/>
      <w:color w:val="000000"/>
      <w:sz w:val="22"/>
      <w:szCs w:val="22"/>
      <w:u w:color="000000"/>
      <w:lang w:val="zh-TW" w:eastAsia="zh-TW"/>
    </w:rPr>
  </w:style>
  <w:style w:type="paragraph" w:customStyle="1" w:styleId="NormalBullets">
    <w:name w:val="Normal Bullets"/>
    <w:basedOn w:val="a0"/>
    <w:pPr>
      <w:numPr>
        <w:numId w:val="3"/>
      </w:numPr>
      <w:tabs>
        <w:tab w:val="left" w:pos="720"/>
      </w:tabs>
    </w:pPr>
    <w:rPr>
      <w:rFonts w:ascii="Arial" w:hAnsi="Arial"/>
      <w:sz w:val="20"/>
    </w:rPr>
  </w:style>
  <w:style w:type="paragraph" w:customStyle="1" w:styleId="Note">
    <w:name w:val="Note"/>
    <w:basedOn w:val="a0"/>
    <w:pPr>
      <w:spacing w:before="60"/>
    </w:pPr>
    <w:rPr>
      <w:b/>
      <w:i/>
      <w:sz w:val="20"/>
    </w:rPr>
  </w:style>
  <w:style w:type="paragraph" w:customStyle="1" w:styleId="xl25">
    <w:name w:val="xl25"/>
    <w:basedOn w:val="a0"/>
    <w:pPr>
      <w:pBdr>
        <w:top w:val="single" w:sz="4" w:space="0" w:color="auto"/>
        <w:left w:val="single" w:sz="8" w:space="0" w:color="auto"/>
        <w:bottom w:val="single" w:sz="4"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6">
    <w:name w:val="xl26"/>
    <w:basedOn w:val="a0"/>
    <w:pPr>
      <w:pBdr>
        <w:top w:val="single" w:sz="4" w:space="0" w:color="auto"/>
        <w:left w:val="single" w:sz="8" w:space="0" w:color="auto"/>
        <w:bottom w:val="single" w:sz="4" w:space="0" w:color="auto"/>
        <w:right w:val="single" w:sz="4" w:space="0" w:color="auto"/>
      </w:pBdr>
      <w:shd w:val="clear" w:color="auto" w:fill="800000"/>
      <w:spacing w:before="100" w:beforeAutospacing="1" w:after="100" w:afterAutospacing="1"/>
    </w:pPr>
    <w:rPr>
      <w:rFonts w:ascii="Arial" w:hAnsi="Arial" w:cs="Arial"/>
      <w:b/>
      <w:bCs/>
      <w:color w:val="FFFFFF"/>
      <w:sz w:val="24"/>
    </w:rPr>
  </w:style>
  <w:style w:type="paragraph" w:customStyle="1" w:styleId="xl27">
    <w:name w:val="xl27"/>
    <w:basedOn w:val="a0"/>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28">
    <w:name w:val="xl28"/>
    <w:basedOn w:val="a0"/>
    <w:pPr>
      <w:pBdr>
        <w:top w:val="single" w:sz="4" w:space="0" w:color="auto"/>
        <w:left w:val="single" w:sz="4" w:space="0" w:color="auto"/>
        <w:bottom w:val="single" w:sz="4" w:space="0" w:color="auto"/>
        <w:right w:val="single" w:sz="8"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0">
    <w:name w:val="xl30"/>
    <w:basedOn w:val="a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31">
    <w:name w:val="xl31"/>
    <w:basedOn w:val="a0"/>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32">
    <w:name w:val="xl32"/>
    <w:basedOn w:val="a0"/>
    <w:pPr>
      <w:pBdr>
        <w:top w:val="single" w:sz="8" w:space="0" w:color="auto"/>
        <w:left w:val="single" w:sz="4" w:space="0" w:color="auto"/>
        <w:bottom w:val="single" w:sz="4" w:space="0" w:color="auto"/>
        <w:right w:val="single" w:sz="4"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3">
    <w:name w:val="xl33"/>
    <w:basedOn w:val="a0"/>
    <w:pPr>
      <w:pBdr>
        <w:top w:val="single" w:sz="8" w:space="0" w:color="auto"/>
        <w:left w:val="single" w:sz="4" w:space="0" w:color="auto"/>
        <w:bottom w:val="single" w:sz="4" w:space="0" w:color="auto"/>
        <w:right w:val="single" w:sz="8"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4">
    <w:name w:val="xl34"/>
    <w:basedOn w:val="a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rPr>
  </w:style>
  <w:style w:type="paragraph" w:customStyle="1" w:styleId="xl35">
    <w:name w:val="xl35"/>
    <w:basedOn w:val="a0"/>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b/>
      <w:bCs/>
      <w:sz w:val="24"/>
    </w:rPr>
  </w:style>
  <w:style w:type="paragraph" w:customStyle="1" w:styleId="xl37">
    <w:name w:val="xl37"/>
    <w:basedOn w:val="a0"/>
    <w:pPr>
      <w:pBdr>
        <w:top w:val="single" w:sz="8" w:space="0" w:color="auto"/>
        <w:bottom w:val="single" w:sz="4" w:space="0" w:color="auto"/>
        <w:right w:val="single" w:sz="8" w:space="0" w:color="auto"/>
      </w:pBdr>
      <w:spacing w:before="100" w:beforeAutospacing="1" w:after="100" w:afterAutospacing="1"/>
    </w:pPr>
    <w:rPr>
      <w:rFonts w:ascii="Times New Roman" w:hAnsi="Times New Roman"/>
      <w:sz w:val="24"/>
    </w:rPr>
  </w:style>
  <w:style w:type="paragraph" w:customStyle="1" w:styleId="NormalItalics">
    <w:name w:val="Normal Italics"/>
    <w:basedOn w:val="a0"/>
    <w:pPr>
      <w:spacing w:before="240"/>
    </w:pPr>
    <w:rPr>
      <w:rFonts w:cs="Arial"/>
      <w:b/>
      <w:i/>
    </w:rPr>
  </w:style>
  <w:style w:type="paragraph" w:customStyle="1" w:styleId="NormalDialogue">
    <w:name w:val="Normal Dialogue"/>
    <w:basedOn w:val="a0"/>
    <w:pPr>
      <w:ind w:left="567" w:right="1701"/>
    </w:pPr>
    <w:rPr>
      <w:i/>
    </w:rPr>
  </w:style>
  <w:style w:type="paragraph" w:customStyle="1" w:styleId="Code">
    <w:name w:val="Code"/>
    <w:basedOn w:val="a0"/>
    <w:link w:val="CodeChar"/>
    <w:rPr>
      <w:rFonts w:ascii="Courier New" w:hAnsi="Courier New" w:cs="Courier New"/>
      <w:szCs w:val="20"/>
      <w:lang w:val="en-US" w:eastAsia="zh-CN"/>
    </w:rPr>
  </w:style>
  <w:style w:type="paragraph" w:styleId="af6">
    <w:name w:val="List Paragraph"/>
    <w:basedOn w:val="a0"/>
    <w:uiPriority w:val="34"/>
    <w:qFormat/>
    <w:pPr>
      <w:ind w:left="720"/>
    </w:pPr>
  </w:style>
  <w:style w:type="paragraph" w:customStyle="1" w:styleId="af7">
    <w:name w:val="无间距"/>
    <w:uiPriority w:val="1"/>
    <w:qFormat/>
    <w:rPr>
      <w:rFonts w:ascii="Verdana" w:hAnsi="Verdana"/>
      <w:sz w:val="16"/>
      <w:szCs w:val="24"/>
      <w:lang w:val="en-AU" w:eastAsia="en-US"/>
    </w:rPr>
  </w:style>
  <w:style w:type="table" w:styleId="3-6">
    <w:name w:val="Medium Grid 3 Accent 6"/>
    <w:basedOn w:val="a2"/>
    <w:uiPriority w:val="60"/>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F79646"/>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3-2">
    <w:name w:val="Medium Grid 3 Accent 2"/>
    <w:basedOn w:val="a2"/>
    <w:uiPriority w:val="60"/>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1-4">
    <w:name w:val="Medium Grid 1 Accent 4"/>
    <w:basedOn w:val="a2"/>
    <w:uiPriority w:val="67"/>
    <w:rPr>
      <w:color w:val="000000"/>
    </w:rPr>
    <w:tblPr>
      <w:tblStyleRowBandSize w:val="1"/>
      <w:tblStyleColBandSize w:val="1"/>
    </w:tblPr>
    <w:tcPr>
      <w:shd w:val="clear" w:color="auto" w:fill="F5F8EE"/>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3">
    <w:name w:val="Light Grid Accent 3"/>
    <w:basedOn w:val="a2"/>
    <w:uiPriority w:val="62"/>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pPr>
        <w:spacing w:before="0" w:after="0" w:line="240" w:lineRule="auto"/>
      </w:pPr>
      <w:rPr>
        <w:b/>
        <w:bCs/>
      </w:rPr>
      <w:tblPr/>
      <w:tcPr>
        <w:tcBorders>
          <w:top w:val="single" w:sz="8" w:space="0" w:color="9BBB59"/>
          <w:left w:val="single" w:sz="8" w:space="0" w:color="9BBB59"/>
          <w:bottom w:val="single" w:sz="18" w:space="0" w:color="9BBB59"/>
          <w:right w:val="single" w:sz="8" w:space="0" w:color="9BBB59"/>
          <w:insideH w:val="nil"/>
          <w:insideV w:val="single" w:sz="8" w:space="0" w:color="9BBB59"/>
          <w:tl2br w:val="nil"/>
          <w:tr2bl w:val="nil"/>
        </w:tcBorders>
      </w:tcPr>
    </w:tblStylePr>
    <w:tblStylePr w:type="lastRow">
      <w:pPr>
        <w:spacing w:before="0" w:after="0" w:line="240" w:lineRule="auto"/>
      </w:pPr>
      <w:rPr>
        <w:b/>
        <w:bCs/>
      </w:rPr>
      <w:tblPr/>
      <w:tcPr>
        <w:tcBorders>
          <w:top w:val="single" w:sz="18" w:space="0" w:color="CF7B79"/>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shd w:val="clear" w:color="auto" w:fill="DFA7A6"/>
      </w:tcPr>
    </w:tblStylePr>
    <w:tblStylePr w:type="band1Horz">
      <w:tblPr/>
      <w:tcPr>
        <w:shd w:val="clear" w:color="auto" w:fill="DFA7A6"/>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9BBB59"/>
          <w:tl2br w:val="nil"/>
          <w:tr2bl w:val="nil"/>
        </w:tcBorders>
      </w:tcPr>
    </w:tblStylePr>
  </w:style>
  <w:style w:type="table" w:styleId="1-6">
    <w:name w:val="Medium List 1 Accent 6"/>
    <w:basedOn w:val="a2"/>
    <w:uiPriority w:val="19"/>
    <w:qFormat/>
    <w:rPr>
      <w:color w:val="000000"/>
    </w:rPr>
    <w:tblPr>
      <w:tblStyleRowBandSize w:val="1"/>
      <w:tblStyleColBandSize w:val="1"/>
      <w:tblBorders>
        <w:top w:val="single" w:sz="8" w:space="0" w:color="F79646"/>
        <w:bottom w:val="single" w:sz="8" w:space="0" w:color="F79646"/>
      </w:tblBorders>
    </w:tblPr>
    <w:tblStylePr w:type="firstRow">
      <w:rPr>
        <w:rFonts w:ascii="System" w:eastAsia="Arial" w:hAnsi="System" w:cs="Times New Roman"/>
      </w:rPr>
      <w:tblPr/>
      <w:tcPr>
        <w:tcBorders>
          <w:top w:val="nil"/>
          <w:left w:val="nil"/>
          <w:bottom w:val="single" w:sz="8" w:space="0" w:color="F79646"/>
          <w:right w:val="nil"/>
          <w:insideH w:val="nil"/>
          <w:insideV w:val="nil"/>
          <w:tl2br w:val="nil"/>
          <w:tr2bl w:val="nil"/>
        </w:tcBorders>
      </w:tcPr>
    </w:tblStylePr>
    <w:tblStylePr w:type="lastRow">
      <w:rPr>
        <w:b/>
        <w:bCs/>
        <w:color w:val="1F497D"/>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Pr/>
      <w:tcPr>
        <w:tcBorders>
          <w:top w:val="single" w:sz="8" w:space="0" w:color="F79646"/>
          <w:left w:val="nil"/>
          <w:bottom w:val="single" w:sz="8" w:space="0" w:color="F79646"/>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5">
    <w:name w:val="Light Shading Accent 5"/>
    <w:basedOn w:val="a2"/>
    <w:uiPriority w:val="60"/>
    <w:rPr>
      <w:color w:val="000000"/>
    </w:rPr>
    <w:tblPr>
      <w:tblStyleRowBandSize w:val="1"/>
      <w:tblStyleColBandSize w:val="1"/>
      <w:tblBorders>
        <w:top w:val="single" w:sz="8" w:space="0" w:color="8064A2"/>
        <w:bottom w:val="single" w:sz="8" w:space="0" w:color="8064A2"/>
      </w:tblBorders>
    </w:tblPr>
    <w:tblStylePr w:type="firstRow">
      <w:pPr>
        <w:spacing w:before="0" w:after="0" w:line="240" w:lineRule="auto"/>
      </w:pPr>
      <w:rPr>
        <w:rFonts w:ascii="System" w:eastAsia="Arial" w:hAnsi="System" w:cs="Times New Roman"/>
      </w:rPr>
      <w:tblPr/>
      <w:tcPr>
        <w:tcBorders>
          <w:top w:val="nil"/>
          <w:left w:val="nil"/>
          <w:bottom w:val="single" w:sz="8" w:space="0" w:color="8064A2"/>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Pr/>
      <w:tcPr>
        <w:tcBorders>
          <w:top w:val="single" w:sz="8" w:space="0" w:color="8064A2"/>
          <w:left w:val="nil"/>
          <w:bottom w:val="single" w:sz="8" w:space="0" w:color="8064A2"/>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1">
    <w:name w:val="Light Shading Accent 1"/>
    <w:basedOn w:val="a2"/>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rFonts w:ascii="System" w:eastAsia="Arial" w:hAnsi="System" w:cs="Times New Roman"/>
      </w:rPr>
      <w:tblPr/>
      <w:tcPr>
        <w:tcBorders>
          <w:top w:val="nil"/>
          <w:left w:val="nil"/>
          <w:bottom w:val="single" w:sz="8" w:space="0" w:color="000000"/>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2-3">
    <w:name w:val="Medium Shading 2 Accent 3"/>
    <w:basedOn w:val="a2"/>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pPr>
        <w:spacing w:before="0" w:after="0" w:line="240" w:lineRule="auto"/>
      </w:pPr>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l2br w:val="nil"/>
          <w:tr2bl w:val="nil"/>
        </w:tcBorders>
        <w:shd w:val="clear" w:color="auto" w:fill="C0504D"/>
      </w:tcPr>
    </w:tblStylePr>
    <w:tblStylePr w:type="lastRow">
      <w:pPr>
        <w:spacing w:before="0" w:after="0" w:line="240" w:lineRule="auto"/>
      </w:pPr>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C0504D"/>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FA7A6"/>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60">
    <w:name w:val="Medium Grid 1 Accent 6"/>
    <w:basedOn w:val="a2"/>
    <w:uiPriority w:val="67"/>
    <w:rPr>
      <w:color w:val="000000"/>
    </w:rPr>
    <w:tblPr>
      <w:tblStyleRowBandSize w:val="1"/>
      <w:tblStyleColBandSize w:val="1"/>
    </w:tblPr>
    <w:tcPr>
      <w:shd w:val="clear" w:color="auto" w:fill="EDF6F9"/>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30">
    <w:name w:val="Light Shading Accent 3"/>
    <w:basedOn w:val="a2"/>
    <w:uiPriority w:val="60"/>
    <w:rPr>
      <w:color w:val="000000"/>
    </w:rPr>
    <w:tblPr>
      <w:tblStyleRowBandSize w:val="1"/>
      <w:tblStyleColBandSize w:val="1"/>
      <w:tblBorders>
        <w:top w:val="single" w:sz="8" w:space="0" w:color="C0504D"/>
        <w:bottom w:val="single" w:sz="8" w:space="0" w:color="C0504D"/>
      </w:tblBorders>
    </w:tblPr>
    <w:tblStylePr w:type="firstRow">
      <w:pPr>
        <w:spacing w:before="0" w:after="0" w:line="240" w:lineRule="auto"/>
      </w:pPr>
      <w:rPr>
        <w:rFonts w:ascii="System" w:eastAsia="Arial" w:hAnsi="System" w:cs="Times New Roman"/>
      </w:rPr>
      <w:tblPr/>
      <w:tcPr>
        <w:tcBorders>
          <w:top w:val="nil"/>
          <w:left w:val="nil"/>
          <w:bottom w:val="single" w:sz="8" w:space="0" w:color="C0504D"/>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nil"/>
          <w:bottom w:val="single" w:sz="8" w:space="0" w:color="C0504D"/>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6">
    <w:name w:val="Colorful Shading Accent 6"/>
    <w:basedOn w:val="a2"/>
    <w:uiPriority w:val="62"/>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Wingdings" w:eastAsia="Wingdings" w:hAnsi="Wingdings"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B65608"/>
          <w:insideV w:val="nil"/>
          <w:tl2br w:val="nil"/>
          <w:tr2bl w:val="nil"/>
        </w:tcBorders>
        <w:shd w:val="clear" w:color="auto" w:fill="B65608"/>
      </w:tcPr>
    </w:tblStylePr>
    <w:tblStylePr w:type="lastCol">
      <w:rPr>
        <w:rFonts w:ascii="Wingdings" w:eastAsia="Wingdings" w:hAnsi="Wingdings" w:cs="Times New Roman"/>
        <w:b/>
        <w:bCs/>
      </w:rPr>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H w:val="nil"/>
          <w:insideV w:val="single" w:sz="8" w:space="0" w:color="F79646"/>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H w:val="nil"/>
          <w:insideV w:val="single" w:sz="8" w:space="0" w:color="F79646"/>
          <w:tl2br w:val="nil"/>
          <w:tr2bl w:val="nil"/>
        </w:tcBorders>
      </w:tcPr>
    </w:tblStylePr>
    <w:tblStylePr w:type="neCell">
      <w:rPr>
        <w:color w:val="000000"/>
      </w:rPr>
    </w:tblStylePr>
    <w:tblStylePr w:type="nwCell">
      <w:rPr>
        <w:color w:val="000000"/>
      </w:rPr>
    </w:tblStylePr>
  </w:style>
  <w:style w:type="table" w:styleId="-60">
    <w:name w:val="Light Shading Accent 6"/>
    <w:basedOn w:val="a2"/>
    <w:uiPriority w:val="60"/>
    <w:rPr>
      <w:color w:val="000000"/>
    </w:rPr>
    <w:tblPr>
      <w:tblStyleRowBandSize w:val="1"/>
      <w:tblStyleColBandSize w:val="1"/>
      <w:tblBorders>
        <w:top w:val="single" w:sz="8" w:space="0" w:color="4BACC6"/>
        <w:bottom w:val="single" w:sz="8" w:space="0" w:color="4BACC6"/>
      </w:tblBorders>
    </w:tblPr>
    <w:tblStylePr w:type="firstRow">
      <w:pPr>
        <w:spacing w:before="0" w:after="0" w:line="240" w:lineRule="auto"/>
      </w:pPr>
      <w:rPr>
        <w:rFonts w:ascii="System" w:eastAsia="Arial" w:hAnsi="System" w:cs="Times New Roman"/>
      </w:rPr>
      <w:tblPr/>
      <w:tcPr>
        <w:tcBorders>
          <w:top w:val="nil"/>
          <w:left w:val="nil"/>
          <w:bottom w:val="single" w:sz="8" w:space="0" w:color="4BACC6"/>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Pr/>
      <w:tcPr>
        <w:tcBorders>
          <w:top w:val="single" w:sz="8" w:space="0" w:color="4BACC6"/>
          <w:left w:val="nil"/>
          <w:bottom w:val="single" w:sz="8" w:space="0" w:color="4BACC6"/>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2-6">
    <w:name w:val="Medium Grid 2 Accent 6"/>
    <w:basedOn w:val="a2"/>
    <w:uiPriority w:val="32"/>
    <w:qFormat/>
    <w:rPr>
      <w:rFonts w:ascii="Calibri"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styleId="1-5">
    <w:name w:val="Medium Grid 1 Accent 5"/>
    <w:basedOn w:val="a2"/>
    <w:uiPriority w:val="67"/>
    <w:rPr>
      <w:color w:val="000000"/>
    </w:rPr>
    <w:tblPr>
      <w:tblStyleRowBandSize w:val="1"/>
      <w:tblStyleColBandSize w:val="1"/>
    </w:tblPr>
    <w:tcPr>
      <w:shd w:val="clear" w:color="auto" w:fill="F2EFF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50">
    <w:name w:val="Colorful Shading Accent 5"/>
    <w:basedOn w:val="a2"/>
    <w:uiPriority w:val="6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Wingdings" w:eastAsia="Wingdings" w:hAnsi="Wingdings"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276A7C"/>
          <w:insideV w:val="nil"/>
          <w:tl2br w:val="nil"/>
          <w:tr2bl w:val="nil"/>
        </w:tcBorders>
        <w:shd w:val="clear" w:color="auto" w:fill="276A7C"/>
      </w:tcPr>
    </w:tblStylePr>
    <w:tblStylePr w:type="lastCol">
      <w:rPr>
        <w:rFonts w:ascii="Wingdings" w:eastAsia="Wingdings" w:hAnsi="Wingdings"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neCell">
      <w:rPr>
        <w:color w:val="000000"/>
      </w:rPr>
    </w:tblStylePr>
    <w:tblStylePr w:type="nwCell">
      <w:rPr>
        <w:color w:val="000000"/>
      </w:rPr>
    </w:tblStylePr>
  </w:style>
  <w:style w:type="table" w:styleId="1-1">
    <w:name w:val="Medium Grid 1 Accent 1"/>
    <w:basedOn w:val="a2"/>
    <w:uiPriority w:val="67"/>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System" w:eastAsia="Arial" w:hAnsi="System"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l2br w:val="nil"/>
          <w:tr2bl w:val="nil"/>
        </w:tcBorders>
      </w:tcPr>
    </w:tblStylePr>
    <w:tblStylePr w:type="lastRow">
      <w:pPr>
        <w:spacing w:before="0" w:after="0" w:line="240" w:lineRule="auto"/>
      </w:pPr>
      <w:rPr>
        <w:rFonts w:ascii="System" w:eastAsia="Arial" w:hAnsi="System"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l2br w:val="nil"/>
          <w:tr2bl w:val="nil"/>
        </w:tcBorders>
      </w:tcPr>
    </w:tblStylePr>
    <w:tblStylePr w:type="firstCol">
      <w:rPr>
        <w:rFonts w:ascii="System" w:eastAsia="Arial" w:hAnsi="System" w:cs="Times New Roman"/>
        <w:b/>
        <w:bCs/>
      </w:rPr>
    </w:tblStylePr>
    <w:tblStylePr w:type="lastCol">
      <w:rPr>
        <w:rFonts w:ascii="System" w:eastAsia="Arial" w:hAnsi="System" w:cs="Times New Roman"/>
        <w:b/>
        <w:bCs/>
      </w:rPr>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H w:val="nil"/>
          <w:insideV w:val="single" w:sz="8" w:space="0" w:color="4F81BD"/>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H w:val="nil"/>
          <w:insideV w:val="single" w:sz="8" w:space="0" w:color="4F81BD"/>
          <w:tl2br w:val="nil"/>
          <w:tr2bl w:val="nil"/>
        </w:tcBorders>
      </w:tcPr>
    </w:tblStylePr>
  </w:style>
  <w:style w:type="table" w:styleId="-61">
    <w:name w:val="Dark List Accent 6"/>
    <w:basedOn w:val="a2"/>
    <w:uiPriority w:val="61"/>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insideH w:val="nil"/>
          <w:insideV w:val="nil"/>
          <w:tl2br w:val="nil"/>
          <w:tr2bl w:val="nil"/>
        </w:tcBorders>
      </w:tcPr>
    </w:tblStylePr>
    <w:tblStylePr w:type="firstCol">
      <w:rPr>
        <w:b/>
        <w:bCs/>
      </w:rPr>
      <w:tblPr/>
      <w:tcPr>
        <w:tcBorders>
          <w:top w:val="nil"/>
          <w:left w:val="nil"/>
          <w:bottom w:val="nil"/>
          <w:right w:val="single" w:sz="18" w:space="0" w:color="FFFFFF"/>
          <w:insideH w:val="nil"/>
          <w:insideV w:val="nil"/>
          <w:tl2br w:val="nil"/>
          <w:tr2bl w:val="nil"/>
        </w:tcBorders>
        <w:shd w:val="clear" w:color="auto" w:fill="E36C0A"/>
      </w:tcPr>
    </w:tblStylePr>
    <w:tblStylePr w:type="lastCol">
      <w:rPr>
        <w:b/>
        <w:bCs/>
      </w:rPr>
      <w:tblPr/>
      <w:tcPr>
        <w:tcBorders>
          <w:top w:val="nil"/>
          <w:left w:val="single" w:sz="18" w:space="0" w:color="FFFFFF"/>
          <w:bottom w:val="nil"/>
          <w:right w:val="nil"/>
          <w:insideH w:val="nil"/>
          <w:insideV w:val="nil"/>
          <w:tl2br w:val="nil"/>
          <w:tr2bl w:val="nil"/>
        </w:tcBorders>
        <w:shd w:val="clear" w:color="auto" w:fill="E36C0A"/>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style>
  <w:style w:type="table" w:styleId="-31">
    <w:name w:val="Colorful Shading Accent 3"/>
    <w:basedOn w:val="a2"/>
    <w:uiPriority w:val="62"/>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Wingdings" w:eastAsia="Wingdings" w:hAnsi="Wingdings"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5E7530"/>
          <w:insideV w:val="nil"/>
          <w:tl2br w:val="nil"/>
          <w:tr2bl w:val="nil"/>
        </w:tcBorders>
        <w:shd w:val="clear" w:color="auto" w:fill="5E7530"/>
      </w:tcPr>
    </w:tblStylePr>
    <w:tblStylePr w:type="lastCol">
      <w:rPr>
        <w:rFonts w:ascii="Wingdings" w:eastAsia="Wingdings" w:hAnsi="Wingdings" w:cs="Times New Roman"/>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H w:val="nil"/>
          <w:insideV w:val="single" w:sz="8" w:space="0" w:color="9BBB59"/>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9BBB59"/>
          <w:tl2br w:val="nil"/>
          <w:tr2bl w:val="nil"/>
        </w:tcBorders>
      </w:tcPr>
    </w:tblStylePr>
  </w:style>
  <w:style w:type="table" w:styleId="2-60">
    <w:name w:val="Medium List 2 Accent 6"/>
    <w:basedOn w:val="a2"/>
    <w:uiPriority w:val="21"/>
    <w:qFormat/>
    <w:rPr>
      <w:rFonts w:ascii="Calibri"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l2br w:val="nil"/>
          <w:tr2bl w:val="nil"/>
        </w:tcBorders>
        <w:shd w:val="clear" w:color="auto" w:fill="FFFFFF"/>
      </w:tcPr>
    </w:tblStylePr>
    <w:tblStylePr w:type="lastRow">
      <w:tblPr/>
      <w:tcPr>
        <w:tcBorders>
          <w:top w:val="single" w:sz="8" w:space="0" w:color="F7964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F79646"/>
          <w:insideH w:val="nil"/>
          <w:insideV w:val="nil"/>
          <w:tl2br w:val="nil"/>
          <w:tr2bl w:val="nil"/>
        </w:tcBorders>
        <w:shd w:val="clear" w:color="auto" w:fill="FFFFFF"/>
      </w:tcPr>
    </w:tblStylePr>
    <w:tblStylePr w:type="lastCol">
      <w:tblPr/>
      <w:tcPr>
        <w:tcBorders>
          <w:top w:val="nil"/>
          <w:left w:val="single" w:sz="8" w:space="0" w:color="F7964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2">
    <w:name w:val="Light Grid Accent 2"/>
    <w:basedOn w:val="a2"/>
    <w:uiPriority w:val="67"/>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pPr>
        <w:spacing w:before="0" w:after="0" w:line="240" w:lineRule="auto"/>
      </w:pPr>
      <w:rPr>
        <w:b/>
        <w:bCs/>
      </w:rPr>
      <w:tblPr/>
      <w:tcPr>
        <w:tcBorders>
          <w:top w:val="single" w:sz="8" w:space="0" w:color="C0504D"/>
          <w:left w:val="single" w:sz="8" w:space="0" w:color="C0504D"/>
          <w:bottom w:val="single" w:sz="18" w:space="0" w:color="C0504D"/>
          <w:right w:val="single" w:sz="8" w:space="0" w:color="C0504D"/>
          <w:insideH w:val="nil"/>
          <w:insideV w:val="single" w:sz="8" w:space="0" w:color="C0504D"/>
          <w:tl2br w:val="nil"/>
          <w:tr2bl w:val="nil"/>
        </w:tcBorders>
      </w:tcPr>
    </w:tblStylePr>
    <w:tblStylePr w:type="lastRow">
      <w:pPr>
        <w:spacing w:before="0" w:after="0" w:line="240" w:lineRule="auto"/>
      </w:pPr>
      <w:rPr>
        <w:b/>
        <w:bCs/>
      </w:rPr>
      <w:tblPr/>
      <w:tcPr>
        <w:tcBorders>
          <w:top w:val="single" w:sz="18" w:space="0" w:color="7BA0CD"/>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shd w:val="clear" w:color="auto" w:fill="A7BFDE"/>
      </w:tcPr>
    </w:tblStylePr>
    <w:tblStylePr w:type="band1Horz">
      <w:tblPr/>
      <w:tcPr>
        <w:shd w:val="clear" w:color="auto" w:fill="A7BFDE"/>
      </w:tcPr>
    </w:tblStylePr>
    <w:tblStylePr w:type="band2Horz">
      <w:tblPr/>
      <w:tcPr>
        <w:tcBorders>
          <w:top w:val="single" w:sz="8" w:space="0" w:color="C0504D"/>
          <w:left w:val="single" w:sz="8" w:space="0" w:color="C0504D"/>
          <w:bottom w:val="single" w:sz="8" w:space="0" w:color="C0504D"/>
          <w:right w:val="single" w:sz="8" w:space="0" w:color="C0504D"/>
          <w:insideH w:val="nil"/>
          <w:insideV w:val="single" w:sz="8" w:space="0" w:color="C0504D"/>
          <w:tl2br w:val="nil"/>
          <w:tr2bl w:val="nil"/>
        </w:tcBorders>
      </w:tcPr>
    </w:tblStylePr>
  </w:style>
  <w:style w:type="table" w:styleId="-4">
    <w:name w:val="Light Shading Accent 4"/>
    <w:basedOn w:val="a2"/>
    <w:uiPriority w:val="60"/>
    <w:rPr>
      <w:color w:val="000000"/>
    </w:rPr>
    <w:tblPr>
      <w:tblStyleRowBandSize w:val="1"/>
      <w:tblStyleColBandSize w:val="1"/>
      <w:tblBorders>
        <w:top w:val="single" w:sz="8" w:space="0" w:color="9BBB59"/>
        <w:bottom w:val="single" w:sz="8" w:space="0" w:color="9BBB59"/>
      </w:tblBorders>
    </w:tblPr>
    <w:tblStylePr w:type="firstRow">
      <w:pPr>
        <w:spacing w:before="0" w:after="0" w:line="240" w:lineRule="auto"/>
      </w:pPr>
      <w:rPr>
        <w:rFonts w:ascii="System" w:eastAsia="Arial" w:hAnsi="System" w:cs="Times New Roman"/>
      </w:rPr>
      <w:tblPr/>
      <w:tcPr>
        <w:tcBorders>
          <w:top w:val="nil"/>
          <w:left w:val="nil"/>
          <w:bottom w:val="single" w:sz="8" w:space="0" w:color="9BBB59"/>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nil"/>
          <w:bottom w:val="single" w:sz="8" w:space="0" w:color="9BBB59"/>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af8">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Colorful List"/>
    <w:basedOn w:val="a2"/>
    <w:qFormat/>
    <w:rPr>
      <w:color w:val="000000"/>
    </w:rPr>
    <w:tblPr>
      <w:tblStyleRowBandSize w:val="1"/>
      <w:tblStyleColBandSize w:val="1"/>
    </w:tblPr>
    <w:tcPr>
      <w:shd w:val="clear" w:color="auto" w:fill="E6E6E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62">
    <w:name w:val="Colorful List Accent 6"/>
    <w:basedOn w:val="a2"/>
    <w:uiPriority w:val="63"/>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l2br w:val="nil"/>
          <w:tr2bl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styleId="afa">
    <w:name w:val="Colorful Grid"/>
    <w:basedOn w:val="a2"/>
    <w:uiPriority w:val="29"/>
    <w:qFormat/>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63">
    <w:name w:val="Colorful Grid Accent 6"/>
    <w:basedOn w:val="a2"/>
    <w:uiPriority w:val="42"/>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MediumGrid31">
    <w:name w:val="Medium Grid 31"/>
    <w:basedOn w:val="a2"/>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000000"/>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08080"/>
      </w:tcPr>
    </w:tblStylePr>
  </w:style>
  <w:style w:type="table" w:customStyle="1" w:styleId="LightList-Accent11">
    <w:name w:val="Light List - Accent 11"/>
    <w:basedOn w:val="a2"/>
    <w:uiPriority w:val="6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MediumShading1-Accent11">
    <w:name w:val="Medium Shading 1 - Accent 11"/>
    <w:basedOn w:val="a2"/>
    <w:uiPriority w:val="6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character" w:customStyle="1" w:styleId="apple-style-span">
    <w:name w:val="apple-style-span"/>
    <w:basedOn w:val="a1"/>
    <w:rsid w:val="003260DE"/>
  </w:style>
  <w:style w:type="character" w:styleId="afb">
    <w:name w:val="Placeholder Text"/>
    <w:basedOn w:val="a1"/>
    <w:uiPriority w:val="99"/>
    <w:unhideWhenUsed/>
    <w:rsid w:val="000777C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10647">
      <w:bodyDiv w:val="1"/>
      <w:marLeft w:val="0"/>
      <w:marRight w:val="0"/>
      <w:marTop w:val="0"/>
      <w:marBottom w:val="0"/>
      <w:divBdr>
        <w:top w:val="none" w:sz="0" w:space="0" w:color="auto"/>
        <w:left w:val="none" w:sz="0" w:space="0" w:color="auto"/>
        <w:bottom w:val="none" w:sz="0" w:space="0" w:color="auto"/>
        <w:right w:val="none" w:sz="0" w:space="0" w:color="auto"/>
      </w:divBdr>
    </w:div>
    <w:div w:id="208222714">
      <w:bodyDiv w:val="1"/>
      <w:marLeft w:val="0"/>
      <w:marRight w:val="0"/>
      <w:marTop w:val="0"/>
      <w:marBottom w:val="0"/>
      <w:divBdr>
        <w:top w:val="none" w:sz="0" w:space="0" w:color="auto"/>
        <w:left w:val="none" w:sz="0" w:space="0" w:color="auto"/>
        <w:bottom w:val="none" w:sz="0" w:space="0" w:color="auto"/>
        <w:right w:val="none" w:sz="0" w:space="0" w:color="auto"/>
      </w:divBdr>
    </w:div>
    <w:div w:id="601572743">
      <w:bodyDiv w:val="1"/>
      <w:marLeft w:val="0"/>
      <w:marRight w:val="0"/>
      <w:marTop w:val="0"/>
      <w:marBottom w:val="0"/>
      <w:divBdr>
        <w:top w:val="none" w:sz="0" w:space="0" w:color="auto"/>
        <w:left w:val="none" w:sz="0" w:space="0" w:color="auto"/>
        <w:bottom w:val="none" w:sz="0" w:space="0" w:color="auto"/>
        <w:right w:val="none" w:sz="0" w:space="0" w:color="auto"/>
      </w:divBdr>
    </w:div>
    <w:div w:id="890919985">
      <w:bodyDiv w:val="1"/>
      <w:marLeft w:val="0"/>
      <w:marRight w:val="0"/>
      <w:marTop w:val="0"/>
      <w:marBottom w:val="0"/>
      <w:divBdr>
        <w:top w:val="none" w:sz="0" w:space="0" w:color="auto"/>
        <w:left w:val="none" w:sz="0" w:space="0" w:color="auto"/>
        <w:bottom w:val="none" w:sz="0" w:space="0" w:color="auto"/>
        <w:right w:val="none" w:sz="0" w:space="0" w:color="auto"/>
      </w:divBdr>
    </w:div>
    <w:div w:id="1121923528">
      <w:bodyDiv w:val="1"/>
      <w:marLeft w:val="0"/>
      <w:marRight w:val="0"/>
      <w:marTop w:val="0"/>
      <w:marBottom w:val="0"/>
      <w:divBdr>
        <w:top w:val="none" w:sz="0" w:space="0" w:color="auto"/>
        <w:left w:val="none" w:sz="0" w:space="0" w:color="auto"/>
        <w:bottom w:val="none" w:sz="0" w:space="0" w:color="auto"/>
        <w:right w:val="none" w:sz="0" w:space="0" w:color="auto"/>
      </w:divBdr>
    </w:div>
    <w:div w:id="1125657630">
      <w:bodyDiv w:val="1"/>
      <w:marLeft w:val="0"/>
      <w:marRight w:val="0"/>
      <w:marTop w:val="0"/>
      <w:marBottom w:val="0"/>
      <w:divBdr>
        <w:top w:val="none" w:sz="0" w:space="0" w:color="auto"/>
        <w:left w:val="none" w:sz="0" w:space="0" w:color="auto"/>
        <w:bottom w:val="none" w:sz="0" w:space="0" w:color="auto"/>
        <w:right w:val="none" w:sz="0" w:space="0" w:color="auto"/>
      </w:divBdr>
    </w:div>
    <w:div w:id="1230387780">
      <w:bodyDiv w:val="1"/>
      <w:marLeft w:val="0"/>
      <w:marRight w:val="0"/>
      <w:marTop w:val="0"/>
      <w:marBottom w:val="0"/>
      <w:divBdr>
        <w:top w:val="none" w:sz="0" w:space="0" w:color="auto"/>
        <w:left w:val="none" w:sz="0" w:space="0" w:color="auto"/>
        <w:bottom w:val="none" w:sz="0" w:space="0" w:color="auto"/>
        <w:right w:val="none" w:sz="0" w:space="0" w:color="auto"/>
      </w:divBdr>
    </w:div>
    <w:div w:id="1566070358">
      <w:bodyDiv w:val="1"/>
      <w:marLeft w:val="0"/>
      <w:marRight w:val="0"/>
      <w:marTop w:val="0"/>
      <w:marBottom w:val="0"/>
      <w:divBdr>
        <w:top w:val="none" w:sz="0" w:space="0" w:color="auto"/>
        <w:left w:val="none" w:sz="0" w:space="0" w:color="auto"/>
        <w:bottom w:val="none" w:sz="0" w:space="0" w:color="auto"/>
        <w:right w:val="none" w:sz="0" w:space="0" w:color="auto"/>
      </w:divBdr>
    </w:div>
    <w:div w:id="1632906449">
      <w:bodyDiv w:val="1"/>
      <w:marLeft w:val="0"/>
      <w:marRight w:val="0"/>
      <w:marTop w:val="0"/>
      <w:marBottom w:val="0"/>
      <w:divBdr>
        <w:top w:val="none" w:sz="0" w:space="0" w:color="auto"/>
        <w:left w:val="none" w:sz="0" w:space="0" w:color="auto"/>
        <w:bottom w:val="none" w:sz="0" w:space="0" w:color="auto"/>
        <w:right w:val="none" w:sz="0" w:space="0" w:color="auto"/>
      </w:divBdr>
    </w:div>
    <w:div w:id="1670282819">
      <w:bodyDiv w:val="1"/>
      <w:marLeft w:val="0"/>
      <w:marRight w:val="0"/>
      <w:marTop w:val="0"/>
      <w:marBottom w:val="0"/>
      <w:divBdr>
        <w:top w:val="none" w:sz="0" w:space="0" w:color="auto"/>
        <w:left w:val="none" w:sz="0" w:space="0" w:color="auto"/>
        <w:bottom w:val="none" w:sz="0" w:space="0" w:color="auto"/>
        <w:right w:val="none" w:sz="0" w:space="0" w:color="auto"/>
      </w:divBdr>
    </w:div>
    <w:div w:id="1721712446">
      <w:bodyDiv w:val="1"/>
      <w:marLeft w:val="0"/>
      <w:marRight w:val="0"/>
      <w:marTop w:val="0"/>
      <w:marBottom w:val="0"/>
      <w:divBdr>
        <w:top w:val="none" w:sz="0" w:space="0" w:color="auto"/>
        <w:left w:val="none" w:sz="0" w:space="0" w:color="auto"/>
        <w:bottom w:val="none" w:sz="0" w:space="0" w:color="auto"/>
        <w:right w:val="none" w:sz="0" w:space="0" w:color="auto"/>
      </w:divBdr>
    </w:div>
    <w:div w:id="1818259247">
      <w:bodyDiv w:val="1"/>
      <w:marLeft w:val="0"/>
      <w:marRight w:val="0"/>
      <w:marTop w:val="0"/>
      <w:marBottom w:val="0"/>
      <w:divBdr>
        <w:top w:val="none" w:sz="0" w:space="0" w:color="auto"/>
        <w:left w:val="none" w:sz="0" w:space="0" w:color="auto"/>
        <w:bottom w:val="none" w:sz="0" w:space="0" w:color="auto"/>
        <w:right w:val="none" w:sz="0" w:space="0" w:color="auto"/>
      </w:divBdr>
    </w:div>
    <w:div w:id="199926591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Kalman_filter"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ieeexplore.ieee.org/document/6906963/" TargetMode="External"/><Relationship Id="rId7" Type="http://schemas.openxmlformats.org/officeDocument/2006/relationships/endnotes" Target="endnotes.xml"/><Relationship Id="rId12" Type="http://schemas.openxmlformats.org/officeDocument/2006/relationships/hyperlink" Target="https://en.wikipedia.org/wiki/Perspective-n-Point"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cvlab.epfl.ch/EPnP/index.php"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ircular_buffer"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s://en.wikipedia.org/wiki/Perspective-n-Poin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xinreality.com/wiki/Timewarp" TargetMode="External"/><Relationship Id="rId22" Type="http://schemas.openxmlformats.org/officeDocument/2006/relationships/hyperlink" Target="https://en.wikipedia.org/wiki/Slerp" TargetMode="External"/><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klein\Application%20Data\Microsoft\Templates\IG%20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6A10C-699C-45AB-95D4-E2D0256E4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IG Template.dot</Template>
  <TotalTime>1468</TotalTime>
  <Pages>5</Pages>
  <Words>1375</Words>
  <Characters>8117</Characters>
  <Application>Microsoft Office Word</Application>
  <DocSecurity>0</DocSecurity>
  <PresentationFormat/>
  <Lines>67</Lines>
  <Paragraphs>18</Paragraphs>
  <Slides>0</Slides>
  <Notes>0</Notes>
  <HiddenSlides>0</HiddenSlides>
  <MMClips>0</MMClips>
  <ScaleCrop>false</ScaleCrop>
  <Company>Hypereal</Company>
  <LinksUpToDate>false</LinksUpToDate>
  <CharactersWithSpaces>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Hypereal</dc:creator>
  <cp:lastModifiedBy>SDKGuest</cp:lastModifiedBy>
  <cp:revision>89</cp:revision>
  <cp:lastPrinted>2016-05-20T08:25:00Z</cp:lastPrinted>
  <dcterms:created xsi:type="dcterms:W3CDTF">2016-09-19T10:52:00Z</dcterms:created>
  <dcterms:modified xsi:type="dcterms:W3CDTF">2017-02-10T06:21:00Z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KSOProductBuildVer">
    <vt:lpwstr>2052-10.1.0.5457</vt:lpwstr>
  </property>
</Properties>
</file>