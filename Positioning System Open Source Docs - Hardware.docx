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30EA9C" w14:textId="77777777" w:rsidR="008A2179" w:rsidRDefault="009908DB">
      <w:pPr>
        <w:pStyle w:val="10"/>
      </w:pPr>
      <w:r>
        <w:rPr>
          <w:noProof/>
          <w:lang w:val="en-US" w:eastAsia="zh-CN"/>
        </w:rPr>
        <w:drawing>
          <wp:inline distT="0" distB="0" distL="0" distR="0" wp14:anchorId="03C1C32B" wp14:editId="3B69026B">
            <wp:extent cx="1371600" cy="425450"/>
            <wp:effectExtent l="0" t="0" r="0" b="0"/>
            <wp:docPr id="1" name="图片 1" descr="文档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文档标题"/>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371600" cy="425450"/>
                    </a:xfrm>
                    <a:prstGeom prst="rect">
                      <a:avLst/>
                    </a:prstGeom>
                    <a:noFill/>
                    <a:ln>
                      <a:noFill/>
                    </a:ln>
                  </pic:spPr>
                </pic:pic>
              </a:graphicData>
            </a:graphic>
          </wp:inline>
        </w:drawing>
      </w:r>
    </w:p>
    <w:p w14:paraId="7DA54726" w14:textId="77777777" w:rsidR="008A2179" w:rsidRDefault="008A2179">
      <w:pPr>
        <w:pStyle w:val="10"/>
      </w:pPr>
    </w:p>
    <w:p w14:paraId="48A76CE6" w14:textId="77777777" w:rsidR="008A2179" w:rsidRDefault="008A2179">
      <w:pPr>
        <w:pStyle w:val="10"/>
      </w:pPr>
    </w:p>
    <w:p w14:paraId="5A098334" w14:textId="77777777" w:rsidR="008A2179" w:rsidRDefault="008A2179">
      <w:pPr>
        <w:pStyle w:val="10"/>
      </w:pPr>
    </w:p>
    <w:p w14:paraId="39FB3EF4" w14:textId="77777777" w:rsidR="008A2179" w:rsidRDefault="008A2179"/>
    <w:p w14:paraId="76AAE10B" w14:textId="77777777" w:rsidR="008A2179" w:rsidRDefault="008A2179"/>
    <w:p w14:paraId="14884B00" w14:textId="77777777" w:rsidR="008A2179" w:rsidRDefault="008A2179"/>
    <w:p w14:paraId="4BB1F6F9" w14:textId="77777777" w:rsidR="008A2179" w:rsidRDefault="009908DB">
      <w:pPr>
        <w:pStyle w:val="10"/>
        <w:rPr>
          <w:rFonts w:cs="微软雅黑"/>
          <w:sz w:val="48"/>
          <w:szCs w:val="48"/>
          <w:lang w:eastAsia="zh-CN"/>
        </w:rPr>
      </w:pPr>
      <w:r>
        <w:rPr>
          <w:rFonts w:cs="微软雅黑" w:hint="eastAsia"/>
          <w:sz w:val="48"/>
          <w:szCs w:val="48"/>
          <w:lang w:eastAsia="zh-CN"/>
        </w:rPr>
        <w:t>HYPEREAL</w:t>
      </w:r>
    </w:p>
    <w:p w14:paraId="055C7C3D" w14:textId="77777777" w:rsidR="008A2179" w:rsidRPr="00A60D15" w:rsidRDefault="00A60D15">
      <w:pPr>
        <w:pStyle w:val="10"/>
        <w:rPr>
          <w:rFonts w:cs="微软雅黑"/>
          <w:sz w:val="48"/>
          <w:szCs w:val="48"/>
          <w:lang w:eastAsia="zh-CN"/>
        </w:rPr>
      </w:pPr>
      <w:r w:rsidRPr="00A60D15">
        <w:rPr>
          <w:rFonts w:cs="微软雅黑"/>
          <w:sz w:val="48"/>
          <w:szCs w:val="48"/>
          <w:lang w:eastAsia="zh-CN"/>
        </w:rPr>
        <w:t>Positioning System Open Source Docs–</w:t>
      </w:r>
      <w:r w:rsidRPr="00A60D15">
        <w:rPr>
          <w:rFonts w:cs="微软雅黑" w:hint="eastAsia"/>
          <w:sz w:val="48"/>
          <w:szCs w:val="48"/>
          <w:lang w:eastAsia="zh-CN"/>
        </w:rPr>
        <w:t xml:space="preserve"> Hardware</w:t>
      </w:r>
      <w:r w:rsidRPr="00A60D15">
        <w:rPr>
          <w:rFonts w:cs="微软雅黑"/>
          <w:sz w:val="48"/>
          <w:szCs w:val="48"/>
          <w:lang w:eastAsia="zh-CN"/>
        </w:rPr>
        <w:t xml:space="preserve"> Part</w:t>
      </w:r>
    </w:p>
    <w:tbl>
      <w:tblPr>
        <w:tblpPr w:leftFromText="180" w:rightFromText="180" w:vertAnchor="text" w:tblpY="1"/>
        <w:tblW w:w="8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1809"/>
        <w:gridCol w:w="5096"/>
      </w:tblGrid>
      <w:tr w:rsidR="008A2179" w14:paraId="600EB656" w14:textId="77777777">
        <w:trPr>
          <w:trHeight w:val="286"/>
        </w:trPr>
        <w:tc>
          <w:tcPr>
            <w:tcW w:w="1809" w:type="dxa"/>
            <w:shd w:val="clear" w:color="auto" w:fill="000000"/>
          </w:tcPr>
          <w:p w14:paraId="4816D21A" w14:textId="77777777" w:rsidR="008A2179" w:rsidRDefault="009908DB">
            <w:pPr>
              <w:pStyle w:val="10"/>
              <w:rPr>
                <w:rFonts w:cs="微软雅黑"/>
              </w:rPr>
            </w:pPr>
            <w:r>
              <w:rPr>
                <w:rFonts w:cs="微软雅黑" w:hint="eastAsia"/>
                <w:lang w:eastAsia="zh-CN"/>
              </w:rPr>
              <w:t>Date</w:t>
            </w:r>
          </w:p>
        </w:tc>
        <w:tc>
          <w:tcPr>
            <w:tcW w:w="1809" w:type="dxa"/>
            <w:shd w:val="clear" w:color="auto" w:fill="000000"/>
          </w:tcPr>
          <w:p w14:paraId="2E871426" w14:textId="77777777" w:rsidR="008A2179" w:rsidRDefault="009908DB">
            <w:pPr>
              <w:pStyle w:val="10"/>
              <w:rPr>
                <w:rFonts w:cs="微软雅黑"/>
                <w:lang w:eastAsia="zh-CN"/>
              </w:rPr>
            </w:pPr>
            <w:r>
              <w:rPr>
                <w:rFonts w:cs="微软雅黑" w:hint="eastAsia"/>
                <w:lang w:eastAsia="zh-CN"/>
              </w:rPr>
              <w:t>Modified by</w:t>
            </w:r>
          </w:p>
        </w:tc>
        <w:tc>
          <w:tcPr>
            <w:tcW w:w="5096" w:type="dxa"/>
            <w:shd w:val="clear" w:color="auto" w:fill="000000"/>
          </w:tcPr>
          <w:p w14:paraId="0F1CD471" w14:textId="77777777" w:rsidR="008A2179" w:rsidRDefault="009908DB">
            <w:pPr>
              <w:pStyle w:val="10"/>
              <w:rPr>
                <w:rFonts w:cs="微软雅黑"/>
                <w:lang w:eastAsia="zh-CN"/>
              </w:rPr>
            </w:pPr>
            <w:r>
              <w:rPr>
                <w:rFonts w:cs="微软雅黑" w:hint="eastAsia"/>
                <w:lang w:eastAsia="zh-CN"/>
              </w:rPr>
              <w:t>Comments</w:t>
            </w:r>
          </w:p>
        </w:tc>
      </w:tr>
      <w:tr w:rsidR="008A2179" w14:paraId="243C16C6" w14:textId="77777777">
        <w:trPr>
          <w:trHeight w:val="300"/>
        </w:trPr>
        <w:tc>
          <w:tcPr>
            <w:tcW w:w="1809" w:type="dxa"/>
          </w:tcPr>
          <w:p w14:paraId="2F75DF6E" w14:textId="5280FD7B" w:rsidR="008A2179" w:rsidRDefault="00E948E8">
            <w:pPr>
              <w:pStyle w:val="10"/>
              <w:rPr>
                <w:rFonts w:cs="微软雅黑"/>
                <w:lang w:val="en-US" w:eastAsia="zh-CN"/>
              </w:rPr>
            </w:pPr>
            <w:r>
              <w:rPr>
                <w:rFonts w:cs="微软雅黑"/>
                <w:lang w:val="en-US" w:eastAsia="zh-CN"/>
              </w:rPr>
              <w:t>2017</w:t>
            </w:r>
            <w:r>
              <w:rPr>
                <w:rFonts w:cs="微软雅黑" w:hint="eastAsia"/>
                <w:lang w:val="en-US" w:eastAsia="zh-CN"/>
              </w:rPr>
              <w:t>-</w:t>
            </w:r>
            <w:r>
              <w:rPr>
                <w:rFonts w:cs="微软雅黑"/>
                <w:lang w:val="en-US" w:eastAsia="zh-CN"/>
              </w:rPr>
              <w:t>02</w:t>
            </w:r>
            <w:r>
              <w:rPr>
                <w:rFonts w:cs="微软雅黑" w:hint="eastAsia"/>
                <w:lang w:val="en-US" w:eastAsia="zh-CN"/>
              </w:rPr>
              <w:t>-</w:t>
            </w:r>
            <w:r>
              <w:rPr>
                <w:rFonts w:cs="微软雅黑"/>
                <w:lang w:val="en-US" w:eastAsia="zh-CN"/>
              </w:rPr>
              <w:t>10</w:t>
            </w:r>
          </w:p>
        </w:tc>
        <w:tc>
          <w:tcPr>
            <w:tcW w:w="1809" w:type="dxa"/>
          </w:tcPr>
          <w:p w14:paraId="58093ECC" w14:textId="398945C1" w:rsidR="008A2179" w:rsidRDefault="00E948E8">
            <w:pPr>
              <w:pStyle w:val="10"/>
              <w:rPr>
                <w:rFonts w:cs="微软雅黑"/>
              </w:rPr>
            </w:pPr>
            <w:r>
              <w:rPr>
                <w:rFonts w:cs="微软雅黑"/>
              </w:rPr>
              <w:t>Hypereal</w:t>
            </w:r>
          </w:p>
        </w:tc>
        <w:tc>
          <w:tcPr>
            <w:tcW w:w="5096" w:type="dxa"/>
          </w:tcPr>
          <w:p w14:paraId="75BB0F05" w14:textId="387A79F7" w:rsidR="008A2179" w:rsidRDefault="00E948E8">
            <w:pPr>
              <w:pStyle w:val="10"/>
              <w:rPr>
                <w:rFonts w:cs="微软雅黑"/>
                <w:lang w:eastAsia="zh-CN"/>
              </w:rPr>
            </w:pPr>
            <w:proofErr w:type="spellStart"/>
            <w:r>
              <w:rPr>
                <w:sz w:val="18"/>
                <w:szCs w:val="18"/>
              </w:rPr>
              <w:t>Init</w:t>
            </w:r>
            <w:proofErr w:type="spellEnd"/>
            <w:r>
              <w:rPr>
                <w:sz w:val="18"/>
                <w:szCs w:val="18"/>
              </w:rPr>
              <w:t xml:space="preserve"> V</w:t>
            </w:r>
            <w:r w:rsidR="009908DB">
              <w:rPr>
                <w:sz w:val="18"/>
                <w:szCs w:val="18"/>
              </w:rPr>
              <w:t>ersion.</w:t>
            </w:r>
          </w:p>
        </w:tc>
      </w:tr>
      <w:tr w:rsidR="008A2179" w14:paraId="0CDC6F27" w14:textId="77777777">
        <w:trPr>
          <w:trHeight w:val="250"/>
        </w:trPr>
        <w:tc>
          <w:tcPr>
            <w:tcW w:w="1809" w:type="dxa"/>
          </w:tcPr>
          <w:p w14:paraId="30426965" w14:textId="77777777" w:rsidR="008A2179" w:rsidRDefault="008A2179">
            <w:pPr>
              <w:pStyle w:val="10"/>
              <w:rPr>
                <w:rFonts w:cs="微软雅黑"/>
                <w:lang w:eastAsia="zh-CN"/>
              </w:rPr>
            </w:pPr>
          </w:p>
        </w:tc>
        <w:tc>
          <w:tcPr>
            <w:tcW w:w="1809" w:type="dxa"/>
          </w:tcPr>
          <w:p w14:paraId="7ED21BC2" w14:textId="77777777" w:rsidR="008A2179" w:rsidRDefault="008A2179">
            <w:pPr>
              <w:pStyle w:val="10"/>
              <w:rPr>
                <w:rFonts w:cs="微软雅黑"/>
                <w:lang w:eastAsia="zh-CN"/>
              </w:rPr>
            </w:pPr>
          </w:p>
        </w:tc>
        <w:tc>
          <w:tcPr>
            <w:tcW w:w="5096" w:type="dxa"/>
          </w:tcPr>
          <w:p w14:paraId="5D7FDA09" w14:textId="77777777" w:rsidR="008A2179" w:rsidRDefault="008A2179">
            <w:pPr>
              <w:rPr>
                <w:rFonts w:ascii="微软雅黑" w:eastAsia="微软雅黑" w:hAnsi="微软雅黑" w:cs="微软雅黑"/>
                <w:lang w:eastAsia="zh-CN"/>
              </w:rPr>
            </w:pPr>
          </w:p>
        </w:tc>
      </w:tr>
      <w:tr w:rsidR="008A2179" w14:paraId="16A4B9E0" w14:textId="77777777">
        <w:trPr>
          <w:trHeight w:val="250"/>
        </w:trPr>
        <w:tc>
          <w:tcPr>
            <w:tcW w:w="1809" w:type="dxa"/>
          </w:tcPr>
          <w:p w14:paraId="7FA0E383" w14:textId="77777777" w:rsidR="008A2179" w:rsidRDefault="008A2179">
            <w:pPr>
              <w:pStyle w:val="10"/>
              <w:rPr>
                <w:rFonts w:cs="微软雅黑"/>
                <w:lang w:eastAsia="zh-CN"/>
              </w:rPr>
            </w:pPr>
          </w:p>
        </w:tc>
        <w:tc>
          <w:tcPr>
            <w:tcW w:w="1809" w:type="dxa"/>
          </w:tcPr>
          <w:p w14:paraId="5A450935" w14:textId="77777777" w:rsidR="008A2179" w:rsidRDefault="008A2179">
            <w:pPr>
              <w:pStyle w:val="10"/>
              <w:rPr>
                <w:rFonts w:cs="微软雅黑"/>
              </w:rPr>
            </w:pPr>
          </w:p>
        </w:tc>
        <w:tc>
          <w:tcPr>
            <w:tcW w:w="5096" w:type="dxa"/>
          </w:tcPr>
          <w:p w14:paraId="257F1065" w14:textId="77777777" w:rsidR="008A2179" w:rsidRDefault="008A2179">
            <w:pPr>
              <w:rPr>
                <w:rFonts w:ascii="微软雅黑" w:eastAsia="微软雅黑" w:hAnsi="微软雅黑" w:cs="微软雅黑"/>
                <w:lang w:eastAsia="zh-CN"/>
              </w:rPr>
            </w:pPr>
          </w:p>
        </w:tc>
      </w:tr>
      <w:tr w:rsidR="008A2179" w14:paraId="0DB886DA" w14:textId="77777777">
        <w:trPr>
          <w:trHeight w:val="250"/>
        </w:trPr>
        <w:tc>
          <w:tcPr>
            <w:tcW w:w="1809" w:type="dxa"/>
          </w:tcPr>
          <w:p w14:paraId="487B8F48" w14:textId="77777777" w:rsidR="008A2179" w:rsidRDefault="008A2179">
            <w:pPr>
              <w:pStyle w:val="10"/>
              <w:rPr>
                <w:rFonts w:cs="微软雅黑"/>
              </w:rPr>
            </w:pPr>
          </w:p>
        </w:tc>
        <w:tc>
          <w:tcPr>
            <w:tcW w:w="1809" w:type="dxa"/>
          </w:tcPr>
          <w:p w14:paraId="47348CE1" w14:textId="77777777" w:rsidR="008A2179" w:rsidRDefault="008A2179">
            <w:pPr>
              <w:pStyle w:val="10"/>
              <w:rPr>
                <w:rFonts w:cs="微软雅黑"/>
              </w:rPr>
            </w:pPr>
          </w:p>
        </w:tc>
        <w:tc>
          <w:tcPr>
            <w:tcW w:w="5096" w:type="dxa"/>
          </w:tcPr>
          <w:p w14:paraId="460D77C4" w14:textId="77777777" w:rsidR="008A2179" w:rsidRDefault="008A2179">
            <w:pPr>
              <w:pStyle w:val="10"/>
              <w:rPr>
                <w:rFonts w:cs="微软雅黑"/>
              </w:rPr>
            </w:pPr>
          </w:p>
        </w:tc>
      </w:tr>
      <w:tr w:rsidR="008A2179" w14:paraId="192EA24D" w14:textId="77777777">
        <w:trPr>
          <w:trHeight w:val="250"/>
        </w:trPr>
        <w:tc>
          <w:tcPr>
            <w:tcW w:w="1809" w:type="dxa"/>
          </w:tcPr>
          <w:p w14:paraId="7B1A1B34" w14:textId="77777777" w:rsidR="008A2179" w:rsidRDefault="008A2179">
            <w:pPr>
              <w:pStyle w:val="10"/>
              <w:rPr>
                <w:rFonts w:cs="微软雅黑"/>
              </w:rPr>
            </w:pPr>
          </w:p>
        </w:tc>
        <w:tc>
          <w:tcPr>
            <w:tcW w:w="1809" w:type="dxa"/>
          </w:tcPr>
          <w:p w14:paraId="33929B11" w14:textId="77777777" w:rsidR="008A2179" w:rsidRDefault="008A2179">
            <w:pPr>
              <w:pStyle w:val="10"/>
              <w:rPr>
                <w:rFonts w:cs="微软雅黑"/>
              </w:rPr>
            </w:pPr>
          </w:p>
        </w:tc>
        <w:tc>
          <w:tcPr>
            <w:tcW w:w="5096" w:type="dxa"/>
          </w:tcPr>
          <w:p w14:paraId="1A53BAB6" w14:textId="77777777" w:rsidR="008A2179" w:rsidRDefault="008A2179">
            <w:pPr>
              <w:rPr>
                <w:rFonts w:ascii="微软雅黑" w:eastAsia="微软雅黑" w:hAnsi="微软雅黑" w:cs="微软雅黑"/>
              </w:rPr>
            </w:pPr>
          </w:p>
        </w:tc>
      </w:tr>
      <w:tr w:rsidR="008A2179" w14:paraId="40DD5699" w14:textId="77777777">
        <w:trPr>
          <w:trHeight w:val="250"/>
        </w:trPr>
        <w:tc>
          <w:tcPr>
            <w:tcW w:w="1809" w:type="dxa"/>
          </w:tcPr>
          <w:p w14:paraId="2D1510B5" w14:textId="77777777" w:rsidR="008A2179" w:rsidRDefault="008A2179">
            <w:pPr>
              <w:pStyle w:val="10"/>
              <w:rPr>
                <w:rFonts w:cs="微软雅黑"/>
              </w:rPr>
            </w:pPr>
          </w:p>
        </w:tc>
        <w:tc>
          <w:tcPr>
            <w:tcW w:w="1809" w:type="dxa"/>
          </w:tcPr>
          <w:p w14:paraId="1C2EB417" w14:textId="77777777" w:rsidR="008A2179" w:rsidRDefault="008A2179">
            <w:pPr>
              <w:pStyle w:val="10"/>
              <w:rPr>
                <w:rFonts w:cs="微软雅黑"/>
              </w:rPr>
            </w:pPr>
          </w:p>
        </w:tc>
        <w:tc>
          <w:tcPr>
            <w:tcW w:w="5096" w:type="dxa"/>
          </w:tcPr>
          <w:p w14:paraId="46BFA302" w14:textId="77777777" w:rsidR="008A2179" w:rsidRDefault="008A2179">
            <w:pPr>
              <w:pStyle w:val="10"/>
              <w:rPr>
                <w:rFonts w:cs="微软雅黑"/>
              </w:rPr>
            </w:pPr>
          </w:p>
        </w:tc>
      </w:tr>
      <w:tr w:rsidR="008A2179" w14:paraId="4FE4CBC2" w14:textId="77777777">
        <w:trPr>
          <w:trHeight w:val="250"/>
        </w:trPr>
        <w:tc>
          <w:tcPr>
            <w:tcW w:w="1809" w:type="dxa"/>
          </w:tcPr>
          <w:p w14:paraId="06500161" w14:textId="77777777" w:rsidR="008A2179" w:rsidRDefault="008A2179">
            <w:pPr>
              <w:pStyle w:val="10"/>
              <w:rPr>
                <w:rFonts w:cs="微软雅黑"/>
              </w:rPr>
            </w:pPr>
          </w:p>
        </w:tc>
        <w:tc>
          <w:tcPr>
            <w:tcW w:w="1809" w:type="dxa"/>
          </w:tcPr>
          <w:p w14:paraId="465198E4" w14:textId="77777777" w:rsidR="008A2179" w:rsidRDefault="008A2179">
            <w:pPr>
              <w:pStyle w:val="10"/>
              <w:rPr>
                <w:rFonts w:cs="微软雅黑"/>
              </w:rPr>
            </w:pPr>
          </w:p>
        </w:tc>
        <w:tc>
          <w:tcPr>
            <w:tcW w:w="5096" w:type="dxa"/>
          </w:tcPr>
          <w:p w14:paraId="43633493" w14:textId="77777777" w:rsidR="008A2179" w:rsidRDefault="008A2179">
            <w:pPr>
              <w:pStyle w:val="10"/>
              <w:rPr>
                <w:rFonts w:cs="微软雅黑"/>
              </w:rPr>
            </w:pPr>
          </w:p>
        </w:tc>
      </w:tr>
    </w:tbl>
    <w:p w14:paraId="1769C1F2" w14:textId="77777777" w:rsidR="008A2179" w:rsidRDefault="008A2179">
      <w:pPr>
        <w:pStyle w:val="Normal2"/>
        <w:ind w:firstLine="0"/>
        <w:rPr>
          <w:rFonts w:ascii="微软雅黑" w:eastAsia="微软雅黑" w:hAnsi="微软雅黑" w:cs="微软雅黑"/>
          <w:lang w:eastAsia="zh-CN"/>
        </w:rPr>
      </w:pPr>
    </w:p>
    <w:p w14:paraId="4F422D0A" w14:textId="77777777" w:rsidR="008A2179" w:rsidRDefault="008A2179">
      <w:pPr>
        <w:pStyle w:val="Normal2"/>
        <w:ind w:firstLine="0"/>
        <w:rPr>
          <w:rFonts w:ascii="微软雅黑" w:eastAsia="微软雅黑" w:hAnsi="微软雅黑" w:cs="微软雅黑"/>
          <w:lang w:eastAsia="zh-CN"/>
        </w:rPr>
      </w:pPr>
    </w:p>
    <w:p w14:paraId="38C6C774" w14:textId="77777777" w:rsidR="008A2179" w:rsidRDefault="009908DB">
      <w:pPr>
        <w:pStyle w:val="10"/>
        <w:tabs>
          <w:tab w:val="right" w:leader="dot" w:pos="8640"/>
        </w:tabs>
        <w:rPr>
          <w:rFonts w:ascii="微软雅黑" w:eastAsia="微软雅黑" w:hAnsi="微软雅黑" w:cs="微软雅黑"/>
          <w:lang w:eastAsia="zh-CN"/>
        </w:rPr>
      </w:pPr>
      <w:r>
        <w:rPr>
          <w:rFonts w:ascii="微软雅黑" w:eastAsia="微软雅黑" w:hAnsi="微软雅黑" w:cs="微软雅黑"/>
          <w:lang w:eastAsia="zh-CN"/>
        </w:rPr>
        <w:br w:type="page"/>
      </w:r>
    </w:p>
    <w:p w14:paraId="3CDE796B" w14:textId="77777777" w:rsidR="008A2179" w:rsidRDefault="008A2179">
      <w:pPr>
        <w:pStyle w:val="10"/>
        <w:tabs>
          <w:tab w:val="right" w:leader="dot" w:pos="8640"/>
        </w:tabs>
        <w:rPr>
          <w:rFonts w:ascii="微软雅黑" w:eastAsia="微软雅黑" w:hAnsi="微软雅黑" w:cs="微软雅黑"/>
          <w:lang w:eastAsia="zh-CN"/>
        </w:rPr>
      </w:pPr>
    </w:p>
    <w:p w14:paraId="3C886951" w14:textId="77777777" w:rsidR="0076583A" w:rsidRDefault="009908DB">
      <w:pPr>
        <w:pStyle w:val="10"/>
        <w:tabs>
          <w:tab w:val="left" w:pos="420"/>
          <w:tab w:val="right" w:leader="dot" w:pos="8630"/>
        </w:tabs>
        <w:rPr>
          <w:rFonts w:asciiTheme="minorHAnsi" w:eastAsiaTheme="minorEastAsia" w:hAnsiTheme="minorHAnsi" w:cstheme="minorBidi"/>
          <w:noProof/>
          <w:kern w:val="2"/>
          <w:sz w:val="21"/>
          <w:szCs w:val="22"/>
          <w:lang w:val="en-US" w:eastAsia="zh-CN"/>
        </w:rPr>
      </w:pPr>
      <w:r>
        <w:rPr>
          <w:rFonts w:ascii="微软雅黑" w:eastAsia="微软雅黑" w:hAnsi="微软雅黑" w:cs="微软雅黑"/>
          <w:lang w:eastAsia="zh-CN"/>
        </w:rPr>
        <w:fldChar w:fldCharType="begin"/>
      </w:r>
      <w:r>
        <w:rPr>
          <w:rFonts w:ascii="微软雅黑" w:eastAsia="微软雅黑" w:hAnsi="微软雅黑" w:cs="微软雅黑"/>
          <w:lang w:eastAsia="zh-CN"/>
        </w:rPr>
        <w:instrText xml:space="preserve">TOC \o "1-2" \h \u </w:instrText>
      </w:r>
      <w:r>
        <w:rPr>
          <w:rFonts w:ascii="微软雅黑" w:eastAsia="微软雅黑" w:hAnsi="微软雅黑" w:cs="微软雅黑"/>
          <w:lang w:eastAsia="zh-CN"/>
        </w:rPr>
        <w:fldChar w:fldCharType="separate"/>
      </w:r>
      <w:hyperlink w:anchor="_Toc463696985" w:history="1">
        <w:r w:rsidR="0076583A" w:rsidRPr="00C615DC">
          <w:rPr>
            <w:rStyle w:val="af4"/>
            <w:noProof/>
          </w:rPr>
          <w:t>1</w:t>
        </w:r>
        <w:r w:rsidR="0076583A">
          <w:rPr>
            <w:rFonts w:asciiTheme="minorHAnsi" w:eastAsiaTheme="minorEastAsia" w:hAnsiTheme="minorHAnsi" w:cstheme="minorBidi"/>
            <w:noProof/>
            <w:kern w:val="2"/>
            <w:sz w:val="21"/>
            <w:szCs w:val="22"/>
            <w:lang w:val="en-US" w:eastAsia="zh-CN"/>
          </w:rPr>
          <w:tab/>
        </w:r>
        <w:r w:rsidR="0076583A" w:rsidRPr="00C615DC">
          <w:rPr>
            <w:rStyle w:val="af4"/>
            <w:noProof/>
            <w:lang w:eastAsia="zh-CN"/>
          </w:rPr>
          <w:t>Overview</w:t>
        </w:r>
        <w:r w:rsidR="0076583A">
          <w:rPr>
            <w:noProof/>
          </w:rPr>
          <w:tab/>
        </w:r>
        <w:r w:rsidR="0076583A">
          <w:rPr>
            <w:noProof/>
          </w:rPr>
          <w:fldChar w:fldCharType="begin"/>
        </w:r>
        <w:r w:rsidR="0076583A">
          <w:rPr>
            <w:noProof/>
          </w:rPr>
          <w:instrText xml:space="preserve"> PAGEREF _Toc463696985 \h </w:instrText>
        </w:r>
        <w:r w:rsidR="0076583A">
          <w:rPr>
            <w:noProof/>
          </w:rPr>
        </w:r>
        <w:r w:rsidR="0076583A">
          <w:rPr>
            <w:noProof/>
          </w:rPr>
          <w:fldChar w:fldCharType="separate"/>
        </w:r>
        <w:r w:rsidR="0076583A">
          <w:rPr>
            <w:noProof/>
          </w:rPr>
          <w:t>3</w:t>
        </w:r>
        <w:r w:rsidR="0076583A">
          <w:rPr>
            <w:noProof/>
          </w:rPr>
          <w:fldChar w:fldCharType="end"/>
        </w:r>
      </w:hyperlink>
    </w:p>
    <w:p w14:paraId="583D11EE" w14:textId="77777777" w:rsidR="0076583A" w:rsidRDefault="00FB5DED">
      <w:pPr>
        <w:pStyle w:val="10"/>
        <w:tabs>
          <w:tab w:val="left" w:pos="420"/>
          <w:tab w:val="right" w:leader="dot" w:pos="8630"/>
        </w:tabs>
        <w:rPr>
          <w:rFonts w:asciiTheme="minorHAnsi" w:eastAsiaTheme="minorEastAsia" w:hAnsiTheme="minorHAnsi" w:cstheme="minorBidi"/>
          <w:noProof/>
          <w:kern w:val="2"/>
          <w:sz w:val="21"/>
          <w:szCs w:val="22"/>
          <w:lang w:val="en-US" w:eastAsia="zh-CN"/>
        </w:rPr>
      </w:pPr>
      <w:hyperlink w:anchor="_Toc463696986" w:history="1">
        <w:r w:rsidR="0076583A" w:rsidRPr="00C615DC">
          <w:rPr>
            <w:rStyle w:val="af4"/>
            <w:noProof/>
          </w:rPr>
          <w:t>2</w:t>
        </w:r>
        <w:r w:rsidR="0076583A">
          <w:rPr>
            <w:rFonts w:asciiTheme="minorHAnsi" w:eastAsiaTheme="minorEastAsia" w:hAnsiTheme="minorHAnsi" w:cstheme="minorBidi"/>
            <w:noProof/>
            <w:kern w:val="2"/>
            <w:sz w:val="21"/>
            <w:szCs w:val="22"/>
            <w:lang w:val="en-US" w:eastAsia="zh-CN"/>
          </w:rPr>
          <w:tab/>
        </w:r>
        <w:r w:rsidR="0076583A" w:rsidRPr="00C615DC">
          <w:rPr>
            <w:rStyle w:val="af4"/>
            <w:noProof/>
          </w:rPr>
          <w:t>Lighthouse</w:t>
        </w:r>
        <w:r w:rsidR="0076583A">
          <w:rPr>
            <w:noProof/>
          </w:rPr>
          <w:tab/>
        </w:r>
        <w:r w:rsidR="0076583A">
          <w:rPr>
            <w:noProof/>
          </w:rPr>
          <w:fldChar w:fldCharType="begin"/>
        </w:r>
        <w:r w:rsidR="0076583A">
          <w:rPr>
            <w:noProof/>
          </w:rPr>
          <w:instrText xml:space="preserve"> PAGEREF _Toc463696986 \h </w:instrText>
        </w:r>
        <w:r w:rsidR="0076583A">
          <w:rPr>
            <w:noProof/>
          </w:rPr>
        </w:r>
        <w:r w:rsidR="0076583A">
          <w:rPr>
            <w:noProof/>
          </w:rPr>
          <w:fldChar w:fldCharType="separate"/>
        </w:r>
        <w:r w:rsidR="0076583A">
          <w:rPr>
            <w:noProof/>
          </w:rPr>
          <w:t>3</w:t>
        </w:r>
        <w:r w:rsidR="0076583A">
          <w:rPr>
            <w:noProof/>
          </w:rPr>
          <w:fldChar w:fldCharType="end"/>
        </w:r>
      </w:hyperlink>
    </w:p>
    <w:p w14:paraId="39E5B892" w14:textId="77777777" w:rsidR="0076583A" w:rsidRDefault="00FB5DED">
      <w:pPr>
        <w:pStyle w:val="21"/>
        <w:tabs>
          <w:tab w:val="left" w:pos="1260"/>
          <w:tab w:val="right" w:leader="dot" w:pos="8630"/>
        </w:tabs>
        <w:ind w:left="320"/>
        <w:rPr>
          <w:rFonts w:asciiTheme="minorHAnsi" w:eastAsiaTheme="minorEastAsia" w:hAnsiTheme="minorHAnsi" w:cstheme="minorBidi"/>
          <w:noProof/>
          <w:kern w:val="2"/>
          <w:sz w:val="21"/>
          <w:szCs w:val="22"/>
          <w:lang w:val="en-US" w:eastAsia="zh-CN"/>
        </w:rPr>
      </w:pPr>
      <w:hyperlink w:anchor="_Toc463696987" w:history="1">
        <w:r w:rsidR="0076583A" w:rsidRPr="00C615DC">
          <w:rPr>
            <w:rStyle w:val="af4"/>
            <w:noProof/>
          </w:rPr>
          <w:t>2.1</w:t>
        </w:r>
        <w:r w:rsidR="0076583A">
          <w:rPr>
            <w:rFonts w:asciiTheme="minorHAnsi" w:eastAsiaTheme="minorEastAsia" w:hAnsiTheme="minorHAnsi" w:cstheme="minorBidi"/>
            <w:noProof/>
            <w:kern w:val="2"/>
            <w:sz w:val="21"/>
            <w:szCs w:val="22"/>
            <w:lang w:val="en-US" w:eastAsia="zh-CN"/>
          </w:rPr>
          <w:tab/>
        </w:r>
        <w:r w:rsidR="0076583A" w:rsidRPr="00C615DC">
          <w:rPr>
            <w:rStyle w:val="af4"/>
            <w:noProof/>
            <w:lang w:eastAsia="zh-CN"/>
          </w:rPr>
          <w:t>Laser Scanning Line Generator</w:t>
        </w:r>
        <w:r w:rsidR="0076583A">
          <w:rPr>
            <w:noProof/>
          </w:rPr>
          <w:tab/>
        </w:r>
        <w:r w:rsidR="0076583A">
          <w:rPr>
            <w:noProof/>
          </w:rPr>
          <w:fldChar w:fldCharType="begin"/>
        </w:r>
        <w:r w:rsidR="0076583A">
          <w:rPr>
            <w:noProof/>
          </w:rPr>
          <w:instrText xml:space="preserve"> PAGEREF _Toc463696987 \h </w:instrText>
        </w:r>
        <w:r w:rsidR="0076583A">
          <w:rPr>
            <w:noProof/>
          </w:rPr>
        </w:r>
        <w:r w:rsidR="0076583A">
          <w:rPr>
            <w:noProof/>
          </w:rPr>
          <w:fldChar w:fldCharType="separate"/>
        </w:r>
        <w:r w:rsidR="0076583A">
          <w:rPr>
            <w:noProof/>
          </w:rPr>
          <w:t>4</w:t>
        </w:r>
        <w:r w:rsidR="0076583A">
          <w:rPr>
            <w:noProof/>
          </w:rPr>
          <w:fldChar w:fldCharType="end"/>
        </w:r>
      </w:hyperlink>
    </w:p>
    <w:p w14:paraId="3CE67C1A" w14:textId="77777777" w:rsidR="0076583A" w:rsidRDefault="00FB5DED">
      <w:pPr>
        <w:pStyle w:val="21"/>
        <w:tabs>
          <w:tab w:val="left" w:pos="1260"/>
          <w:tab w:val="right" w:leader="dot" w:pos="8630"/>
        </w:tabs>
        <w:ind w:left="320"/>
        <w:rPr>
          <w:rFonts w:asciiTheme="minorHAnsi" w:eastAsiaTheme="minorEastAsia" w:hAnsiTheme="minorHAnsi" w:cstheme="minorBidi"/>
          <w:noProof/>
          <w:kern w:val="2"/>
          <w:sz w:val="21"/>
          <w:szCs w:val="22"/>
          <w:lang w:val="en-US" w:eastAsia="zh-CN"/>
        </w:rPr>
      </w:pPr>
      <w:hyperlink w:anchor="_Toc463696988" w:history="1">
        <w:r w:rsidR="0076583A" w:rsidRPr="00C615DC">
          <w:rPr>
            <w:rStyle w:val="af4"/>
            <w:noProof/>
          </w:rPr>
          <w:t>2.2</w:t>
        </w:r>
        <w:r w:rsidR="0076583A">
          <w:rPr>
            <w:rFonts w:asciiTheme="minorHAnsi" w:eastAsiaTheme="minorEastAsia" w:hAnsiTheme="minorHAnsi" w:cstheme="minorBidi"/>
            <w:noProof/>
            <w:kern w:val="2"/>
            <w:sz w:val="21"/>
            <w:szCs w:val="22"/>
            <w:lang w:val="en-US" w:eastAsia="zh-CN"/>
          </w:rPr>
          <w:tab/>
        </w:r>
        <w:r w:rsidR="0076583A" w:rsidRPr="00C615DC">
          <w:rPr>
            <w:rStyle w:val="af4"/>
            <w:noProof/>
          </w:rPr>
          <w:t>Cylindrical Rotary Structure’s Position Feedback</w:t>
        </w:r>
        <w:r w:rsidR="0076583A">
          <w:rPr>
            <w:noProof/>
          </w:rPr>
          <w:tab/>
        </w:r>
        <w:r w:rsidR="0076583A">
          <w:rPr>
            <w:noProof/>
          </w:rPr>
          <w:fldChar w:fldCharType="begin"/>
        </w:r>
        <w:r w:rsidR="0076583A">
          <w:rPr>
            <w:noProof/>
          </w:rPr>
          <w:instrText xml:space="preserve"> PAGEREF _Toc463696988 \h </w:instrText>
        </w:r>
        <w:r w:rsidR="0076583A">
          <w:rPr>
            <w:noProof/>
          </w:rPr>
        </w:r>
        <w:r w:rsidR="0076583A">
          <w:rPr>
            <w:noProof/>
          </w:rPr>
          <w:fldChar w:fldCharType="separate"/>
        </w:r>
        <w:r w:rsidR="0076583A">
          <w:rPr>
            <w:noProof/>
          </w:rPr>
          <w:t>4</w:t>
        </w:r>
        <w:r w:rsidR="0076583A">
          <w:rPr>
            <w:noProof/>
          </w:rPr>
          <w:fldChar w:fldCharType="end"/>
        </w:r>
      </w:hyperlink>
    </w:p>
    <w:p w14:paraId="7133BAB9" w14:textId="77777777" w:rsidR="0076583A" w:rsidRDefault="00FB5DED">
      <w:pPr>
        <w:pStyle w:val="21"/>
        <w:tabs>
          <w:tab w:val="left" w:pos="1260"/>
          <w:tab w:val="right" w:leader="dot" w:pos="8630"/>
        </w:tabs>
        <w:ind w:left="320"/>
        <w:rPr>
          <w:rFonts w:asciiTheme="minorHAnsi" w:eastAsiaTheme="minorEastAsia" w:hAnsiTheme="minorHAnsi" w:cstheme="minorBidi"/>
          <w:noProof/>
          <w:kern w:val="2"/>
          <w:sz w:val="21"/>
          <w:szCs w:val="22"/>
          <w:lang w:val="en-US" w:eastAsia="zh-CN"/>
        </w:rPr>
      </w:pPr>
      <w:hyperlink w:anchor="_Toc463696993" w:history="1">
        <w:r w:rsidR="0076583A" w:rsidRPr="00C615DC">
          <w:rPr>
            <w:rStyle w:val="af4"/>
            <w:noProof/>
          </w:rPr>
          <w:t>2.3</w:t>
        </w:r>
        <w:r w:rsidR="0076583A">
          <w:rPr>
            <w:rFonts w:asciiTheme="minorHAnsi" w:eastAsiaTheme="minorEastAsia" w:hAnsiTheme="minorHAnsi" w:cstheme="minorBidi"/>
            <w:noProof/>
            <w:kern w:val="2"/>
            <w:sz w:val="21"/>
            <w:szCs w:val="22"/>
            <w:lang w:val="en-US" w:eastAsia="zh-CN"/>
          </w:rPr>
          <w:tab/>
        </w:r>
        <w:r w:rsidR="0076583A" w:rsidRPr="00C615DC">
          <w:rPr>
            <w:rStyle w:val="af4"/>
            <w:noProof/>
          </w:rPr>
          <w:t>Three-Phase Motor Drive Circuit</w:t>
        </w:r>
        <w:r w:rsidR="0076583A">
          <w:rPr>
            <w:noProof/>
          </w:rPr>
          <w:tab/>
        </w:r>
        <w:r w:rsidR="0076583A">
          <w:rPr>
            <w:noProof/>
          </w:rPr>
          <w:fldChar w:fldCharType="begin"/>
        </w:r>
        <w:r w:rsidR="0076583A">
          <w:rPr>
            <w:noProof/>
          </w:rPr>
          <w:instrText xml:space="preserve"> PAGEREF _Toc463696993 \h </w:instrText>
        </w:r>
        <w:r w:rsidR="0076583A">
          <w:rPr>
            <w:noProof/>
          </w:rPr>
        </w:r>
        <w:r w:rsidR="0076583A">
          <w:rPr>
            <w:noProof/>
          </w:rPr>
          <w:fldChar w:fldCharType="separate"/>
        </w:r>
        <w:r w:rsidR="0076583A">
          <w:rPr>
            <w:noProof/>
          </w:rPr>
          <w:t>5</w:t>
        </w:r>
        <w:r w:rsidR="0076583A">
          <w:rPr>
            <w:noProof/>
          </w:rPr>
          <w:fldChar w:fldCharType="end"/>
        </w:r>
      </w:hyperlink>
    </w:p>
    <w:p w14:paraId="688F3DC5" w14:textId="77777777" w:rsidR="0076583A" w:rsidRDefault="00FB5DED">
      <w:pPr>
        <w:pStyle w:val="21"/>
        <w:tabs>
          <w:tab w:val="left" w:pos="1260"/>
          <w:tab w:val="right" w:leader="dot" w:pos="8630"/>
        </w:tabs>
        <w:ind w:left="320"/>
        <w:rPr>
          <w:rFonts w:asciiTheme="minorHAnsi" w:eastAsiaTheme="minorEastAsia" w:hAnsiTheme="minorHAnsi" w:cstheme="minorBidi"/>
          <w:noProof/>
          <w:kern w:val="2"/>
          <w:sz w:val="21"/>
          <w:szCs w:val="22"/>
          <w:lang w:val="en-US" w:eastAsia="zh-CN"/>
        </w:rPr>
      </w:pPr>
      <w:hyperlink w:anchor="_Toc463696999" w:history="1">
        <w:r w:rsidR="0076583A" w:rsidRPr="00C615DC">
          <w:rPr>
            <w:rStyle w:val="af4"/>
            <w:noProof/>
          </w:rPr>
          <w:t>2.4</w:t>
        </w:r>
        <w:r w:rsidR="0076583A">
          <w:rPr>
            <w:rFonts w:asciiTheme="minorHAnsi" w:eastAsiaTheme="minorEastAsia" w:hAnsiTheme="minorHAnsi" w:cstheme="minorBidi"/>
            <w:noProof/>
            <w:kern w:val="2"/>
            <w:sz w:val="21"/>
            <w:szCs w:val="22"/>
            <w:lang w:val="en-US" w:eastAsia="zh-CN"/>
          </w:rPr>
          <w:tab/>
        </w:r>
        <w:r w:rsidR="0076583A" w:rsidRPr="00C615DC">
          <w:rPr>
            <w:rStyle w:val="af4"/>
            <w:noProof/>
            <w:lang w:eastAsia="zh-CN"/>
          </w:rPr>
          <w:t>Laser Tube Driver</w:t>
        </w:r>
        <w:r w:rsidR="0076583A">
          <w:rPr>
            <w:noProof/>
          </w:rPr>
          <w:tab/>
        </w:r>
        <w:r w:rsidR="0076583A">
          <w:rPr>
            <w:noProof/>
          </w:rPr>
          <w:fldChar w:fldCharType="begin"/>
        </w:r>
        <w:r w:rsidR="0076583A">
          <w:rPr>
            <w:noProof/>
          </w:rPr>
          <w:instrText xml:space="preserve"> PAGEREF _Toc463696999 \h </w:instrText>
        </w:r>
        <w:r w:rsidR="0076583A">
          <w:rPr>
            <w:noProof/>
          </w:rPr>
        </w:r>
        <w:r w:rsidR="0076583A">
          <w:rPr>
            <w:noProof/>
          </w:rPr>
          <w:fldChar w:fldCharType="separate"/>
        </w:r>
        <w:r w:rsidR="0076583A">
          <w:rPr>
            <w:noProof/>
          </w:rPr>
          <w:t>6</w:t>
        </w:r>
        <w:r w:rsidR="0076583A">
          <w:rPr>
            <w:noProof/>
          </w:rPr>
          <w:fldChar w:fldCharType="end"/>
        </w:r>
      </w:hyperlink>
    </w:p>
    <w:p w14:paraId="5A41A46D" w14:textId="77777777" w:rsidR="0076583A" w:rsidRDefault="00FB5DED">
      <w:pPr>
        <w:pStyle w:val="21"/>
        <w:tabs>
          <w:tab w:val="left" w:pos="1260"/>
          <w:tab w:val="right" w:leader="dot" w:pos="8630"/>
        </w:tabs>
        <w:ind w:left="320"/>
        <w:rPr>
          <w:rFonts w:asciiTheme="minorHAnsi" w:eastAsiaTheme="minorEastAsia" w:hAnsiTheme="minorHAnsi" w:cstheme="minorBidi"/>
          <w:noProof/>
          <w:kern w:val="2"/>
          <w:sz w:val="21"/>
          <w:szCs w:val="22"/>
          <w:lang w:val="en-US" w:eastAsia="zh-CN"/>
        </w:rPr>
      </w:pPr>
      <w:hyperlink w:anchor="_Toc463697000" w:history="1">
        <w:r w:rsidR="0076583A" w:rsidRPr="00C615DC">
          <w:rPr>
            <w:rStyle w:val="af4"/>
            <w:noProof/>
          </w:rPr>
          <w:t>2.5</w:t>
        </w:r>
        <w:r w:rsidR="0076583A">
          <w:rPr>
            <w:rFonts w:asciiTheme="minorHAnsi" w:eastAsiaTheme="minorEastAsia" w:hAnsiTheme="minorHAnsi" w:cstheme="minorBidi"/>
            <w:noProof/>
            <w:kern w:val="2"/>
            <w:sz w:val="21"/>
            <w:szCs w:val="22"/>
            <w:lang w:val="en-US" w:eastAsia="zh-CN"/>
          </w:rPr>
          <w:tab/>
        </w:r>
        <w:r w:rsidR="0076583A" w:rsidRPr="00C615DC">
          <w:rPr>
            <w:rStyle w:val="af4"/>
            <w:noProof/>
            <w:lang w:eastAsia="zh-CN"/>
          </w:rPr>
          <w:t>About Selection Of Motors</w:t>
        </w:r>
        <w:r w:rsidR="0076583A">
          <w:rPr>
            <w:noProof/>
          </w:rPr>
          <w:tab/>
        </w:r>
        <w:r w:rsidR="0076583A">
          <w:rPr>
            <w:noProof/>
          </w:rPr>
          <w:fldChar w:fldCharType="begin"/>
        </w:r>
        <w:r w:rsidR="0076583A">
          <w:rPr>
            <w:noProof/>
          </w:rPr>
          <w:instrText xml:space="preserve"> PAGEREF _Toc463697000 \h </w:instrText>
        </w:r>
        <w:r w:rsidR="0076583A">
          <w:rPr>
            <w:noProof/>
          </w:rPr>
        </w:r>
        <w:r w:rsidR="0076583A">
          <w:rPr>
            <w:noProof/>
          </w:rPr>
          <w:fldChar w:fldCharType="separate"/>
        </w:r>
        <w:r w:rsidR="0076583A">
          <w:rPr>
            <w:noProof/>
          </w:rPr>
          <w:t>6</w:t>
        </w:r>
        <w:r w:rsidR="0076583A">
          <w:rPr>
            <w:noProof/>
          </w:rPr>
          <w:fldChar w:fldCharType="end"/>
        </w:r>
      </w:hyperlink>
    </w:p>
    <w:p w14:paraId="234DDF16" w14:textId="77777777" w:rsidR="0076583A" w:rsidRDefault="00FB5DED">
      <w:pPr>
        <w:pStyle w:val="10"/>
        <w:tabs>
          <w:tab w:val="left" w:pos="420"/>
          <w:tab w:val="right" w:leader="dot" w:pos="8630"/>
        </w:tabs>
        <w:rPr>
          <w:rFonts w:asciiTheme="minorHAnsi" w:eastAsiaTheme="minorEastAsia" w:hAnsiTheme="minorHAnsi" w:cstheme="minorBidi"/>
          <w:noProof/>
          <w:kern w:val="2"/>
          <w:sz w:val="21"/>
          <w:szCs w:val="22"/>
          <w:lang w:val="en-US" w:eastAsia="zh-CN"/>
        </w:rPr>
      </w:pPr>
      <w:hyperlink w:anchor="_Toc463697001" w:history="1">
        <w:r w:rsidR="0076583A" w:rsidRPr="00C615DC">
          <w:rPr>
            <w:rStyle w:val="af4"/>
            <w:noProof/>
          </w:rPr>
          <w:t>3</w:t>
        </w:r>
        <w:r w:rsidR="0076583A">
          <w:rPr>
            <w:rFonts w:asciiTheme="minorHAnsi" w:eastAsiaTheme="minorEastAsia" w:hAnsiTheme="minorHAnsi" w:cstheme="minorBidi"/>
            <w:noProof/>
            <w:kern w:val="2"/>
            <w:sz w:val="21"/>
            <w:szCs w:val="22"/>
            <w:lang w:val="en-US" w:eastAsia="zh-CN"/>
          </w:rPr>
          <w:tab/>
        </w:r>
        <w:r w:rsidR="0076583A" w:rsidRPr="00C615DC">
          <w:rPr>
            <w:rStyle w:val="af4"/>
            <w:noProof/>
          </w:rPr>
          <w:t>Positioning Device</w:t>
        </w:r>
        <w:r w:rsidR="0076583A">
          <w:rPr>
            <w:noProof/>
          </w:rPr>
          <w:tab/>
        </w:r>
        <w:r w:rsidR="0076583A">
          <w:rPr>
            <w:noProof/>
          </w:rPr>
          <w:fldChar w:fldCharType="begin"/>
        </w:r>
        <w:r w:rsidR="0076583A">
          <w:rPr>
            <w:noProof/>
          </w:rPr>
          <w:instrText xml:space="preserve"> PAGEREF _Toc463697001 \h </w:instrText>
        </w:r>
        <w:r w:rsidR="0076583A">
          <w:rPr>
            <w:noProof/>
          </w:rPr>
        </w:r>
        <w:r w:rsidR="0076583A">
          <w:rPr>
            <w:noProof/>
          </w:rPr>
          <w:fldChar w:fldCharType="separate"/>
        </w:r>
        <w:r w:rsidR="0076583A">
          <w:rPr>
            <w:noProof/>
          </w:rPr>
          <w:t>8</w:t>
        </w:r>
        <w:r w:rsidR="0076583A">
          <w:rPr>
            <w:noProof/>
          </w:rPr>
          <w:fldChar w:fldCharType="end"/>
        </w:r>
      </w:hyperlink>
    </w:p>
    <w:p w14:paraId="7D7421A2" w14:textId="77777777" w:rsidR="0076583A" w:rsidRDefault="00FB5DED">
      <w:pPr>
        <w:pStyle w:val="21"/>
        <w:tabs>
          <w:tab w:val="left" w:pos="1260"/>
          <w:tab w:val="right" w:leader="dot" w:pos="8630"/>
        </w:tabs>
        <w:ind w:left="320"/>
        <w:rPr>
          <w:rFonts w:asciiTheme="minorHAnsi" w:eastAsiaTheme="minorEastAsia" w:hAnsiTheme="minorHAnsi" w:cstheme="minorBidi"/>
          <w:noProof/>
          <w:kern w:val="2"/>
          <w:sz w:val="21"/>
          <w:szCs w:val="22"/>
          <w:lang w:val="en-US" w:eastAsia="zh-CN"/>
        </w:rPr>
      </w:pPr>
      <w:hyperlink w:anchor="_Toc463697002" w:history="1">
        <w:r w:rsidR="0076583A" w:rsidRPr="00C615DC">
          <w:rPr>
            <w:rStyle w:val="af4"/>
            <w:noProof/>
          </w:rPr>
          <w:t>3.1</w:t>
        </w:r>
        <w:r w:rsidR="0076583A">
          <w:rPr>
            <w:rFonts w:asciiTheme="minorHAnsi" w:eastAsiaTheme="minorEastAsia" w:hAnsiTheme="minorHAnsi" w:cstheme="minorBidi"/>
            <w:noProof/>
            <w:kern w:val="2"/>
            <w:sz w:val="21"/>
            <w:szCs w:val="22"/>
            <w:lang w:val="en-US" w:eastAsia="zh-CN"/>
          </w:rPr>
          <w:tab/>
        </w:r>
        <w:r w:rsidR="0076583A" w:rsidRPr="00C615DC">
          <w:rPr>
            <w:rStyle w:val="af4"/>
            <w:noProof/>
          </w:rPr>
          <w:t>Laser Sensor Analog Front-End</w:t>
        </w:r>
        <w:r w:rsidR="0076583A">
          <w:rPr>
            <w:noProof/>
          </w:rPr>
          <w:tab/>
        </w:r>
        <w:r w:rsidR="0076583A">
          <w:rPr>
            <w:noProof/>
          </w:rPr>
          <w:fldChar w:fldCharType="begin"/>
        </w:r>
        <w:r w:rsidR="0076583A">
          <w:rPr>
            <w:noProof/>
          </w:rPr>
          <w:instrText xml:space="preserve"> PAGEREF _Toc463697002 \h </w:instrText>
        </w:r>
        <w:r w:rsidR="0076583A">
          <w:rPr>
            <w:noProof/>
          </w:rPr>
        </w:r>
        <w:r w:rsidR="0076583A">
          <w:rPr>
            <w:noProof/>
          </w:rPr>
          <w:fldChar w:fldCharType="separate"/>
        </w:r>
        <w:r w:rsidR="0076583A">
          <w:rPr>
            <w:noProof/>
          </w:rPr>
          <w:t>8</w:t>
        </w:r>
        <w:r w:rsidR="0076583A">
          <w:rPr>
            <w:noProof/>
          </w:rPr>
          <w:fldChar w:fldCharType="end"/>
        </w:r>
      </w:hyperlink>
    </w:p>
    <w:p w14:paraId="6B3B5177" w14:textId="77777777" w:rsidR="0076583A" w:rsidRDefault="00FB5DED">
      <w:pPr>
        <w:pStyle w:val="21"/>
        <w:tabs>
          <w:tab w:val="left" w:pos="1260"/>
          <w:tab w:val="right" w:leader="dot" w:pos="8630"/>
        </w:tabs>
        <w:ind w:left="320"/>
        <w:rPr>
          <w:rFonts w:asciiTheme="minorHAnsi" w:eastAsiaTheme="minorEastAsia" w:hAnsiTheme="minorHAnsi" w:cstheme="minorBidi"/>
          <w:noProof/>
          <w:kern w:val="2"/>
          <w:sz w:val="21"/>
          <w:szCs w:val="22"/>
          <w:lang w:val="en-US" w:eastAsia="zh-CN"/>
        </w:rPr>
      </w:pPr>
      <w:hyperlink w:anchor="_Toc463697003" w:history="1">
        <w:r w:rsidR="0076583A" w:rsidRPr="00C615DC">
          <w:rPr>
            <w:rStyle w:val="af4"/>
            <w:noProof/>
          </w:rPr>
          <w:t>3.2</w:t>
        </w:r>
        <w:r w:rsidR="0076583A">
          <w:rPr>
            <w:rFonts w:asciiTheme="minorHAnsi" w:eastAsiaTheme="minorEastAsia" w:hAnsiTheme="minorHAnsi" w:cstheme="minorBidi"/>
            <w:noProof/>
            <w:kern w:val="2"/>
            <w:sz w:val="21"/>
            <w:szCs w:val="22"/>
            <w:lang w:val="en-US" w:eastAsia="zh-CN"/>
          </w:rPr>
          <w:tab/>
        </w:r>
        <w:r w:rsidR="0076583A" w:rsidRPr="00C615DC">
          <w:rPr>
            <w:rStyle w:val="af4"/>
            <w:noProof/>
            <w:lang w:eastAsia="zh-CN"/>
          </w:rPr>
          <w:t>Digital Signal Processing And Caculation</w:t>
        </w:r>
        <w:r w:rsidR="0076583A">
          <w:rPr>
            <w:noProof/>
          </w:rPr>
          <w:tab/>
        </w:r>
        <w:r w:rsidR="0076583A">
          <w:rPr>
            <w:noProof/>
          </w:rPr>
          <w:fldChar w:fldCharType="begin"/>
        </w:r>
        <w:r w:rsidR="0076583A">
          <w:rPr>
            <w:noProof/>
          </w:rPr>
          <w:instrText xml:space="preserve"> PAGEREF _Toc463697003 \h </w:instrText>
        </w:r>
        <w:r w:rsidR="0076583A">
          <w:rPr>
            <w:noProof/>
          </w:rPr>
        </w:r>
        <w:r w:rsidR="0076583A">
          <w:rPr>
            <w:noProof/>
          </w:rPr>
          <w:fldChar w:fldCharType="separate"/>
        </w:r>
        <w:r w:rsidR="0076583A">
          <w:rPr>
            <w:noProof/>
          </w:rPr>
          <w:t>8</w:t>
        </w:r>
        <w:r w:rsidR="0076583A">
          <w:rPr>
            <w:noProof/>
          </w:rPr>
          <w:fldChar w:fldCharType="end"/>
        </w:r>
      </w:hyperlink>
    </w:p>
    <w:p w14:paraId="5DB127C2" w14:textId="77777777" w:rsidR="0076583A" w:rsidRDefault="00FB5DED">
      <w:pPr>
        <w:pStyle w:val="21"/>
        <w:tabs>
          <w:tab w:val="left" w:pos="1260"/>
          <w:tab w:val="right" w:leader="dot" w:pos="8630"/>
        </w:tabs>
        <w:ind w:left="320"/>
        <w:rPr>
          <w:rFonts w:asciiTheme="minorHAnsi" w:eastAsiaTheme="minorEastAsia" w:hAnsiTheme="minorHAnsi" w:cstheme="minorBidi"/>
          <w:noProof/>
          <w:kern w:val="2"/>
          <w:sz w:val="21"/>
          <w:szCs w:val="22"/>
          <w:lang w:val="en-US" w:eastAsia="zh-CN"/>
        </w:rPr>
      </w:pPr>
      <w:hyperlink w:anchor="_Toc463697004" w:history="1">
        <w:r w:rsidR="0076583A" w:rsidRPr="00C615DC">
          <w:rPr>
            <w:rStyle w:val="af4"/>
            <w:noProof/>
          </w:rPr>
          <w:t>3.3</w:t>
        </w:r>
        <w:r w:rsidR="0076583A">
          <w:rPr>
            <w:rFonts w:asciiTheme="minorHAnsi" w:eastAsiaTheme="minorEastAsia" w:hAnsiTheme="minorHAnsi" w:cstheme="minorBidi"/>
            <w:noProof/>
            <w:kern w:val="2"/>
            <w:sz w:val="21"/>
            <w:szCs w:val="22"/>
            <w:lang w:val="en-US" w:eastAsia="zh-CN"/>
          </w:rPr>
          <w:tab/>
        </w:r>
        <w:r w:rsidR="0076583A" w:rsidRPr="00C615DC">
          <w:rPr>
            <w:rStyle w:val="af4"/>
            <w:noProof/>
            <w:lang w:eastAsia="zh-CN"/>
          </w:rPr>
          <w:t>Correction And Compensation Of Measurement Results</w:t>
        </w:r>
        <w:r w:rsidR="0076583A">
          <w:rPr>
            <w:noProof/>
          </w:rPr>
          <w:tab/>
        </w:r>
        <w:r w:rsidR="0076583A">
          <w:rPr>
            <w:noProof/>
          </w:rPr>
          <w:fldChar w:fldCharType="begin"/>
        </w:r>
        <w:r w:rsidR="0076583A">
          <w:rPr>
            <w:noProof/>
          </w:rPr>
          <w:instrText xml:space="preserve"> PAGEREF _Toc463697004 \h </w:instrText>
        </w:r>
        <w:r w:rsidR="0076583A">
          <w:rPr>
            <w:noProof/>
          </w:rPr>
        </w:r>
        <w:r w:rsidR="0076583A">
          <w:rPr>
            <w:noProof/>
          </w:rPr>
          <w:fldChar w:fldCharType="separate"/>
        </w:r>
        <w:r w:rsidR="0076583A">
          <w:rPr>
            <w:noProof/>
          </w:rPr>
          <w:t>9</w:t>
        </w:r>
        <w:r w:rsidR="0076583A">
          <w:rPr>
            <w:noProof/>
          </w:rPr>
          <w:fldChar w:fldCharType="end"/>
        </w:r>
      </w:hyperlink>
    </w:p>
    <w:p w14:paraId="704F1C1C" w14:textId="77777777" w:rsidR="0076583A" w:rsidRDefault="00FB5DED">
      <w:pPr>
        <w:pStyle w:val="21"/>
        <w:tabs>
          <w:tab w:val="left" w:pos="1260"/>
          <w:tab w:val="right" w:leader="dot" w:pos="8630"/>
        </w:tabs>
        <w:ind w:left="320"/>
        <w:rPr>
          <w:rFonts w:asciiTheme="minorHAnsi" w:eastAsiaTheme="minorEastAsia" w:hAnsiTheme="minorHAnsi" w:cstheme="minorBidi"/>
          <w:noProof/>
          <w:kern w:val="2"/>
          <w:sz w:val="21"/>
          <w:szCs w:val="22"/>
          <w:lang w:val="en-US" w:eastAsia="zh-CN"/>
        </w:rPr>
      </w:pPr>
      <w:hyperlink w:anchor="_Toc463697005" w:history="1">
        <w:r w:rsidR="0076583A" w:rsidRPr="00C615DC">
          <w:rPr>
            <w:rStyle w:val="af4"/>
            <w:noProof/>
          </w:rPr>
          <w:t>3.4</w:t>
        </w:r>
        <w:r w:rsidR="0076583A">
          <w:rPr>
            <w:rFonts w:asciiTheme="minorHAnsi" w:eastAsiaTheme="minorEastAsia" w:hAnsiTheme="minorHAnsi" w:cstheme="minorBidi"/>
            <w:noProof/>
            <w:kern w:val="2"/>
            <w:sz w:val="21"/>
            <w:szCs w:val="22"/>
            <w:lang w:val="en-US" w:eastAsia="zh-CN"/>
          </w:rPr>
          <w:tab/>
        </w:r>
        <w:r w:rsidR="0076583A" w:rsidRPr="00C615DC">
          <w:rPr>
            <w:rStyle w:val="af4"/>
            <w:noProof/>
            <w:lang w:eastAsia="zh-CN"/>
          </w:rPr>
          <w:t>The Software Logic Of The Positioning Device</w:t>
        </w:r>
        <w:r w:rsidR="0076583A">
          <w:rPr>
            <w:noProof/>
          </w:rPr>
          <w:tab/>
        </w:r>
        <w:r w:rsidR="0076583A">
          <w:rPr>
            <w:noProof/>
          </w:rPr>
          <w:fldChar w:fldCharType="begin"/>
        </w:r>
        <w:r w:rsidR="0076583A">
          <w:rPr>
            <w:noProof/>
          </w:rPr>
          <w:instrText xml:space="preserve"> PAGEREF _Toc463697005 \h </w:instrText>
        </w:r>
        <w:r w:rsidR="0076583A">
          <w:rPr>
            <w:noProof/>
          </w:rPr>
        </w:r>
        <w:r w:rsidR="0076583A">
          <w:rPr>
            <w:noProof/>
          </w:rPr>
          <w:fldChar w:fldCharType="separate"/>
        </w:r>
        <w:r w:rsidR="0076583A">
          <w:rPr>
            <w:noProof/>
          </w:rPr>
          <w:t>10</w:t>
        </w:r>
        <w:r w:rsidR="0076583A">
          <w:rPr>
            <w:noProof/>
          </w:rPr>
          <w:fldChar w:fldCharType="end"/>
        </w:r>
      </w:hyperlink>
    </w:p>
    <w:p w14:paraId="25F647D3" w14:textId="77777777" w:rsidR="0076583A" w:rsidRDefault="00FB5DED">
      <w:pPr>
        <w:pStyle w:val="10"/>
        <w:tabs>
          <w:tab w:val="left" w:pos="420"/>
          <w:tab w:val="right" w:leader="dot" w:pos="8630"/>
        </w:tabs>
        <w:rPr>
          <w:rFonts w:asciiTheme="minorHAnsi" w:eastAsiaTheme="minorEastAsia" w:hAnsiTheme="minorHAnsi" w:cstheme="minorBidi"/>
          <w:noProof/>
          <w:kern w:val="2"/>
          <w:sz w:val="21"/>
          <w:szCs w:val="22"/>
          <w:lang w:val="en-US" w:eastAsia="zh-CN"/>
        </w:rPr>
      </w:pPr>
      <w:hyperlink w:anchor="_Toc463697006" w:history="1">
        <w:r w:rsidR="0076583A" w:rsidRPr="00C615DC">
          <w:rPr>
            <w:rStyle w:val="af4"/>
            <w:noProof/>
          </w:rPr>
          <w:t>4</w:t>
        </w:r>
        <w:r w:rsidR="0076583A">
          <w:rPr>
            <w:rFonts w:asciiTheme="minorHAnsi" w:eastAsiaTheme="minorEastAsia" w:hAnsiTheme="minorHAnsi" w:cstheme="minorBidi"/>
            <w:noProof/>
            <w:kern w:val="2"/>
            <w:sz w:val="21"/>
            <w:szCs w:val="22"/>
            <w:lang w:val="en-US" w:eastAsia="zh-CN"/>
          </w:rPr>
          <w:tab/>
        </w:r>
        <w:r w:rsidR="0076583A" w:rsidRPr="00C615DC">
          <w:rPr>
            <w:rStyle w:val="af4"/>
            <w:noProof/>
          </w:rPr>
          <w:t>System Phase Synchronization Mechanism</w:t>
        </w:r>
        <w:r w:rsidR="0076583A">
          <w:rPr>
            <w:noProof/>
          </w:rPr>
          <w:tab/>
        </w:r>
        <w:r w:rsidR="0076583A">
          <w:rPr>
            <w:noProof/>
          </w:rPr>
          <w:fldChar w:fldCharType="begin"/>
        </w:r>
        <w:r w:rsidR="0076583A">
          <w:rPr>
            <w:noProof/>
          </w:rPr>
          <w:instrText xml:space="preserve"> PAGEREF _Toc463697006 \h </w:instrText>
        </w:r>
        <w:r w:rsidR="0076583A">
          <w:rPr>
            <w:noProof/>
          </w:rPr>
        </w:r>
        <w:r w:rsidR="0076583A">
          <w:rPr>
            <w:noProof/>
          </w:rPr>
          <w:fldChar w:fldCharType="separate"/>
        </w:r>
        <w:r w:rsidR="0076583A">
          <w:rPr>
            <w:noProof/>
          </w:rPr>
          <w:t>12</w:t>
        </w:r>
        <w:r w:rsidR="0076583A">
          <w:rPr>
            <w:noProof/>
          </w:rPr>
          <w:fldChar w:fldCharType="end"/>
        </w:r>
      </w:hyperlink>
    </w:p>
    <w:p w14:paraId="70D1060F" w14:textId="77777777" w:rsidR="008A2179" w:rsidRDefault="009908DB">
      <w:pPr>
        <w:pStyle w:val="Normal2"/>
        <w:ind w:firstLine="0"/>
        <w:rPr>
          <w:rFonts w:ascii="微软雅黑" w:eastAsia="微软雅黑" w:hAnsi="微软雅黑" w:cs="微软雅黑"/>
          <w:lang w:eastAsia="zh-CN"/>
        </w:rPr>
      </w:pPr>
      <w:r>
        <w:rPr>
          <w:rFonts w:ascii="微软雅黑" w:eastAsia="微软雅黑" w:hAnsi="微软雅黑" w:cs="微软雅黑"/>
          <w:lang w:eastAsia="zh-CN"/>
        </w:rPr>
        <w:fldChar w:fldCharType="end"/>
      </w:r>
    </w:p>
    <w:p w14:paraId="1DE25F1E" w14:textId="77777777" w:rsidR="008A2179" w:rsidRDefault="008A2179">
      <w:pPr>
        <w:pStyle w:val="Normal2"/>
        <w:rPr>
          <w:rFonts w:ascii="微软雅黑" w:eastAsia="微软雅黑" w:hAnsi="微软雅黑" w:cs="微软雅黑"/>
          <w:lang w:eastAsia="zh-CN"/>
        </w:rPr>
      </w:pPr>
    </w:p>
    <w:p w14:paraId="4C52B26E" w14:textId="77777777" w:rsidR="008A2179" w:rsidRDefault="008A2179">
      <w:pPr>
        <w:pStyle w:val="Normal2"/>
        <w:rPr>
          <w:rFonts w:ascii="微软雅黑" w:eastAsia="微软雅黑" w:hAnsi="微软雅黑" w:cs="微软雅黑"/>
          <w:lang w:eastAsia="zh-CN"/>
        </w:rPr>
      </w:pPr>
    </w:p>
    <w:p w14:paraId="1B93F59D" w14:textId="77777777" w:rsidR="008A2179" w:rsidRDefault="009908DB">
      <w:r>
        <w:br w:type="page"/>
      </w:r>
    </w:p>
    <w:p w14:paraId="16423EBC" w14:textId="77777777" w:rsidR="008A2179" w:rsidRDefault="008A2179"/>
    <w:p w14:paraId="066D7CB4" w14:textId="28922BD4" w:rsidR="008A2179" w:rsidRDefault="008559B7">
      <w:pPr>
        <w:pStyle w:val="1"/>
        <w:numPr>
          <w:ilvl w:val="0"/>
          <w:numId w:val="4"/>
        </w:numPr>
        <w:tabs>
          <w:tab w:val="clear" w:pos="0"/>
        </w:tabs>
        <w:ind w:left="172" w:firstLineChars="50" w:firstLine="251"/>
        <w:jc w:val="left"/>
      </w:pPr>
      <w:bookmarkStart w:id="0" w:name="_Toc463696985"/>
      <w:r>
        <w:rPr>
          <w:lang w:eastAsia="zh-CN"/>
        </w:rPr>
        <w:t>O</w:t>
      </w:r>
      <w:r w:rsidR="00A27836">
        <w:rPr>
          <w:rFonts w:hint="eastAsia"/>
          <w:lang w:eastAsia="zh-CN"/>
        </w:rPr>
        <w:t>verview</w:t>
      </w:r>
      <w:bookmarkEnd w:id="0"/>
    </w:p>
    <w:p w14:paraId="3155C707" w14:textId="77777777" w:rsidR="008A2179" w:rsidRDefault="008A2179" w:rsidP="00584125">
      <w:pPr>
        <w:spacing w:line="360" w:lineRule="auto"/>
      </w:pPr>
    </w:p>
    <w:p w14:paraId="6FCBB17A" w14:textId="77777777" w:rsidR="00920D35" w:rsidRDefault="00920D35" w:rsidP="00584125">
      <w:pPr>
        <w:spacing w:line="360" w:lineRule="auto"/>
      </w:pPr>
      <w:r w:rsidRPr="007643D5">
        <w:t>This document presents the overall structure, design, and implementation details of the hardware part of the Hypereal laser positioning system. Content involves circuit</w:t>
      </w:r>
      <w:r>
        <w:t>s</w:t>
      </w:r>
      <w:r w:rsidRPr="007643D5">
        <w:t xml:space="preserve"> and embedded software. The components involved in the document are extracted from</w:t>
      </w:r>
      <w:r>
        <w:t xml:space="preserve"> the Hypereal laser positioning system principle verification prototype</w:t>
      </w:r>
      <w:r w:rsidRPr="007643D5">
        <w:t xml:space="preserve">. This </w:t>
      </w:r>
      <w:r>
        <w:t xml:space="preserve">document </w:t>
      </w:r>
      <w:r w:rsidRPr="007643D5">
        <w:t xml:space="preserve">eliminates </w:t>
      </w:r>
      <w:r>
        <w:t>parts which have</w:t>
      </w:r>
      <w:r w:rsidRPr="007643D5">
        <w:t xml:space="preserve"> nothing to do with the positioning feature and can </w:t>
      </w:r>
      <w:r>
        <w:t>be considered to be the minimum system to implement laser positioning feature</w:t>
      </w:r>
      <w:r w:rsidRPr="007643D5">
        <w:t>.</w:t>
      </w:r>
    </w:p>
    <w:p w14:paraId="74648CAE" w14:textId="72B06AF3" w:rsidR="00920D35" w:rsidRPr="00321106" w:rsidRDefault="0060547B" w:rsidP="00584125">
      <w:pPr>
        <w:spacing w:line="360" w:lineRule="auto"/>
        <w:jc w:val="center"/>
        <w:rPr>
          <w:color w:val="FF0000"/>
        </w:rPr>
      </w:pPr>
      <w:r>
        <w:rPr>
          <w:noProof/>
          <w:color w:val="FF0000"/>
          <w:lang w:val="en-US" w:eastAsia="zh-CN"/>
        </w:rPr>
        <w:drawing>
          <wp:inline distT="0" distB="0" distL="0" distR="0" wp14:anchorId="23C23C1D" wp14:editId="52F3EBF8">
            <wp:extent cx="5276215" cy="2381885"/>
            <wp:effectExtent l="0" t="0" r="635" b="0"/>
            <wp:docPr id="3177" name="图片 3177"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6215" cy="2381885"/>
                    </a:xfrm>
                    <a:prstGeom prst="rect">
                      <a:avLst/>
                    </a:prstGeom>
                    <a:noFill/>
                    <a:ln>
                      <a:noFill/>
                    </a:ln>
                  </pic:spPr>
                </pic:pic>
              </a:graphicData>
            </a:graphic>
          </wp:inline>
        </w:drawing>
      </w:r>
    </w:p>
    <w:p w14:paraId="5075D6B0" w14:textId="77777777" w:rsidR="00920D35" w:rsidRDefault="00920D35" w:rsidP="00584125">
      <w:pPr>
        <w:spacing w:line="360" w:lineRule="auto"/>
      </w:pPr>
      <w:r>
        <w:t>The overall structure of the system is divided into two relatively independent parts, respectively, laser scanner (called lighthouse) and positioning device (in this document to HMD as an example), will be described separately in the document.</w:t>
      </w:r>
    </w:p>
    <w:p w14:paraId="093CC684" w14:textId="72097B5C" w:rsidR="008A2179" w:rsidRDefault="008559B7">
      <w:pPr>
        <w:pStyle w:val="1"/>
        <w:numPr>
          <w:ilvl w:val="0"/>
          <w:numId w:val="4"/>
        </w:numPr>
        <w:tabs>
          <w:tab w:val="clear" w:pos="0"/>
        </w:tabs>
        <w:ind w:left="0" w:firstLineChars="50" w:firstLine="251"/>
        <w:jc w:val="left"/>
      </w:pPr>
      <w:bookmarkStart w:id="1" w:name="_Toc463696986"/>
      <w:r>
        <w:t>L</w:t>
      </w:r>
      <w:r w:rsidR="00FC03FF">
        <w:t>ighthouse</w:t>
      </w:r>
      <w:bookmarkEnd w:id="1"/>
    </w:p>
    <w:p w14:paraId="61A71479" w14:textId="77777777" w:rsidR="005345AB" w:rsidRDefault="005345AB" w:rsidP="00584125">
      <w:pPr>
        <w:spacing w:line="360" w:lineRule="auto"/>
      </w:pPr>
      <w:bookmarkStart w:id="2" w:name="_Toc4032"/>
    </w:p>
    <w:p w14:paraId="355AADB0" w14:textId="77777777" w:rsidR="00584125" w:rsidRDefault="00584125" w:rsidP="00584125">
      <w:pPr>
        <w:spacing w:line="360" w:lineRule="auto"/>
      </w:pPr>
      <w:r w:rsidRPr="00773B27">
        <w:t xml:space="preserve">Lighthouse </w:t>
      </w:r>
      <w:r>
        <w:t>is composed of</w:t>
      </w:r>
      <w:r w:rsidRPr="00773B27">
        <w:t xml:space="preserve"> </w:t>
      </w:r>
      <w:r>
        <w:t xml:space="preserve">MCU </w:t>
      </w:r>
      <w:r w:rsidRPr="00773B27">
        <w:t>control, motor drive, laser drive, position feedback signal generation</w:t>
      </w:r>
      <w:r>
        <w:t xml:space="preserve"> parts</w:t>
      </w:r>
      <w:r w:rsidRPr="00773B27">
        <w:t>.</w:t>
      </w:r>
    </w:p>
    <w:p w14:paraId="72C604FD" w14:textId="77777777" w:rsidR="00584125" w:rsidRDefault="00584125" w:rsidP="00584125">
      <w:pPr>
        <w:spacing w:line="360" w:lineRule="auto"/>
      </w:pPr>
      <w:r w:rsidRPr="00773B27">
        <w:t>The main logical structure is as follows:</w:t>
      </w:r>
    </w:p>
    <w:p w14:paraId="31BA45C3" w14:textId="77777777" w:rsidR="00584125" w:rsidRPr="00F3448C" w:rsidRDefault="00584125" w:rsidP="00070EC0">
      <w:pPr>
        <w:spacing w:line="360" w:lineRule="auto"/>
        <w:jc w:val="center"/>
      </w:pPr>
      <w:r>
        <w:rPr>
          <w:noProof/>
          <w:lang w:val="en-US" w:eastAsia="zh-CN"/>
        </w:rPr>
        <w:drawing>
          <wp:inline distT="0" distB="0" distL="0" distR="0" wp14:anchorId="52131A63" wp14:editId="41E82BEB">
            <wp:extent cx="4459857" cy="2216988"/>
            <wp:effectExtent l="0" t="0" r="0" b="0"/>
            <wp:docPr id="3145" name="图片 3145"/>
            <wp:cNvGraphicFramePr/>
            <a:graphic xmlns:a="http://schemas.openxmlformats.org/drawingml/2006/main">
              <a:graphicData uri="http://schemas.openxmlformats.org/drawingml/2006/picture">
                <pic:pic xmlns:pic="http://schemas.openxmlformats.org/drawingml/2006/picture">
                  <pic:nvPicPr>
                    <pic:cNvPr id="3145" name="图片 3145"/>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79213" cy="2226610"/>
                    </a:xfrm>
                    <a:prstGeom prst="rect">
                      <a:avLst/>
                    </a:prstGeom>
                    <a:noFill/>
                    <a:ln>
                      <a:noFill/>
                    </a:ln>
                  </pic:spPr>
                </pic:pic>
              </a:graphicData>
            </a:graphic>
          </wp:inline>
        </w:drawing>
      </w:r>
    </w:p>
    <w:p w14:paraId="7B987E41" w14:textId="7D5C559D" w:rsidR="008A2179" w:rsidRDefault="006609AA" w:rsidP="00333491">
      <w:pPr>
        <w:pStyle w:val="2"/>
        <w:numPr>
          <w:ilvl w:val="1"/>
          <w:numId w:val="4"/>
        </w:numPr>
        <w:ind w:left="0"/>
      </w:pPr>
      <w:bookmarkStart w:id="3" w:name="_Toc463696987"/>
      <w:bookmarkEnd w:id="2"/>
      <w:r>
        <w:rPr>
          <w:lang w:eastAsia="zh-CN"/>
        </w:rPr>
        <w:lastRenderedPageBreak/>
        <w:t>L</w:t>
      </w:r>
      <w:r w:rsidR="00BF27CC">
        <w:rPr>
          <w:lang w:eastAsia="zh-CN"/>
        </w:rPr>
        <w:t>aser</w:t>
      </w:r>
      <w:r>
        <w:rPr>
          <w:lang w:eastAsia="zh-CN"/>
        </w:rPr>
        <w:t xml:space="preserve"> S</w:t>
      </w:r>
      <w:r w:rsidR="00BF27CC">
        <w:rPr>
          <w:lang w:eastAsia="zh-CN"/>
        </w:rPr>
        <w:t>canning</w:t>
      </w:r>
      <w:r>
        <w:rPr>
          <w:lang w:eastAsia="zh-CN"/>
        </w:rPr>
        <w:t xml:space="preserve"> L</w:t>
      </w:r>
      <w:r w:rsidR="00BF27CC">
        <w:rPr>
          <w:lang w:eastAsia="zh-CN"/>
        </w:rPr>
        <w:t>ine</w:t>
      </w:r>
      <w:r>
        <w:rPr>
          <w:lang w:eastAsia="zh-CN"/>
        </w:rPr>
        <w:t xml:space="preserve"> G</w:t>
      </w:r>
      <w:r w:rsidR="00BF27CC">
        <w:rPr>
          <w:lang w:eastAsia="zh-CN"/>
        </w:rPr>
        <w:t>enerator</w:t>
      </w:r>
      <w:bookmarkEnd w:id="3"/>
    </w:p>
    <w:p w14:paraId="61C9561F" w14:textId="77777777" w:rsidR="005345AB" w:rsidRDefault="005345AB" w:rsidP="00D733FD">
      <w:pPr>
        <w:spacing w:line="360" w:lineRule="auto"/>
      </w:pPr>
    </w:p>
    <w:p w14:paraId="03A7DB19" w14:textId="6CABC6CC" w:rsidR="00D733FD" w:rsidRDefault="00D733FD" w:rsidP="00D733FD">
      <w:pPr>
        <w:spacing w:line="360" w:lineRule="auto"/>
      </w:pPr>
      <w:r w:rsidRPr="00773B27">
        <w:t>Lighthouse is the</w:t>
      </w:r>
      <w:r>
        <w:t xml:space="preserve"> location reference of</w:t>
      </w:r>
      <w:r w:rsidRPr="00773B27">
        <w:t xml:space="preserve"> </w:t>
      </w:r>
      <w:r>
        <w:t xml:space="preserve">the whole </w:t>
      </w:r>
      <w:r w:rsidRPr="00773B27">
        <w:t>positioning system</w:t>
      </w:r>
      <w:r>
        <w:rPr>
          <w:rFonts w:hint="eastAsia"/>
        </w:rPr>
        <w:t>.</w:t>
      </w:r>
      <w:r w:rsidRPr="00773B27">
        <w:t xml:space="preserve"> </w:t>
      </w:r>
      <w:r w:rsidR="00E948E8" w:rsidRPr="00773B27">
        <w:t>The</w:t>
      </w:r>
      <w:r w:rsidRPr="00773B27">
        <w:t xml:space="preserve"> basic principle is to produce two mutually perpendicular infrared laser </w:t>
      </w:r>
      <w:r>
        <w:t>sweep in space. T</w:t>
      </w:r>
      <w:r w:rsidRPr="00773B27">
        <w:t>he scanning angul</w:t>
      </w:r>
      <w:r>
        <w:t>ar velocity and phase</w:t>
      </w:r>
      <w:r w:rsidRPr="00773B27">
        <w:t xml:space="preserve"> is known </w:t>
      </w:r>
      <w:r>
        <w:t xml:space="preserve">by control logic and measure circuit in lighthouse, which means the very time when sensors are </w:t>
      </w:r>
      <w:r w:rsidRPr="00773B27">
        <w:t xml:space="preserve">scanned </w:t>
      </w:r>
      <w:r>
        <w:t xml:space="preserve">can be </w:t>
      </w:r>
      <w:r w:rsidRPr="00773B27">
        <w:t>calculate</w:t>
      </w:r>
      <w:r>
        <w:t>d</w:t>
      </w:r>
      <w:r w:rsidRPr="00773B27">
        <w:t xml:space="preserve"> </w:t>
      </w:r>
      <w:r>
        <w:t xml:space="preserve">to </w:t>
      </w:r>
      <w:r w:rsidRPr="00773B27">
        <w:t>the angle between current</w:t>
      </w:r>
      <w:r>
        <w:t xml:space="preserve"> sensor positon</w:t>
      </w:r>
      <w:r w:rsidRPr="00773B27">
        <w:t xml:space="preserve"> and the point where the lighthouse is located in two vertical directions.</w:t>
      </w:r>
    </w:p>
    <w:p w14:paraId="598CF378" w14:textId="77777777" w:rsidR="00D733FD" w:rsidRDefault="00D733FD" w:rsidP="00D733FD">
      <w:pPr>
        <w:spacing w:line="360" w:lineRule="auto"/>
      </w:pPr>
      <w:r w:rsidRPr="00335FD0">
        <w:t>Single</w:t>
      </w:r>
      <w:r>
        <w:t xml:space="preserve"> axis</w:t>
      </w:r>
      <w:r w:rsidRPr="00335FD0">
        <w:t xml:space="preserve"> laser scanning </w:t>
      </w:r>
      <w:r>
        <w:rPr>
          <w:rFonts w:hint="eastAsia"/>
        </w:rPr>
        <w:t>line</w:t>
      </w:r>
      <w:r>
        <w:t xml:space="preserve"> </w:t>
      </w:r>
      <w:r w:rsidRPr="00335FD0">
        <w:t>generating device is as follows, the laser module generates infrared light, shot into t</w:t>
      </w:r>
      <w:r>
        <w:t>he cylindrical rotary structure. T</w:t>
      </w:r>
      <w:r w:rsidRPr="00335FD0">
        <w:t>he structure</w:t>
      </w:r>
      <w:r>
        <w:t xml:space="preserve"> is driven by</w:t>
      </w:r>
      <w:r w:rsidRPr="00335FD0">
        <w:t xml:space="preserve"> </w:t>
      </w:r>
      <w:r>
        <w:t>t</w:t>
      </w:r>
      <w:r w:rsidRPr="00335FD0">
        <w:t>hree phase brushless motor</w:t>
      </w:r>
      <w:r>
        <w:t xml:space="preserve">. In </w:t>
      </w:r>
      <w:r w:rsidRPr="00335FD0">
        <w:t>the central axis</w:t>
      </w:r>
      <w:r>
        <w:t xml:space="preserve"> of the cylindrical structure</w:t>
      </w:r>
      <w:r w:rsidRPr="00335FD0">
        <w:t xml:space="preserve"> </w:t>
      </w:r>
      <w:r>
        <w:t>placed a reflector ,reflect t</w:t>
      </w:r>
      <w:r w:rsidRPr="00335FD0">
        <w:t xml:space="preserve">he spot light </w:t>
      </w:r>
      <w:r>
        <w:t>i</w:t>
      </w:r>
      <w:r w:rsidRPr="00335FD0">
        <w:t xml:space="preserve">nto </w:t>
      </w:r>
      <w:r>
        <w:t xml:space="preserve">a </w:t>
      </w:r>
      <w:r w:rsidRPr="00E25E41">
        <w:t xml:space="preserve">lenticular </w:t>
      </w:r>
      <w:r w:rsidRPr="00335FD0">
        <w:t xml:space="preserve">lens which is fixed on the cylindrical surface of the rotating cylinder, and </w:t>
      </w:r>
      <w:r>
        <w:t xml:space="preserve">this </w:t>
      </w:r>
      <w:r w:rsidRPr="00E25E41">
        <w:t>lenticular</w:t>
      </w:r>
      <w:r>
        <w:rPr>
          <w:rFonts w:hint="eastAsia"/>
        </w:rPr>
        <w:t xml:space="preserve"> </w:t>
      </w:r>
      <w:r w:rsidRPr="00335FD0">
        <w:t>lens converts the spot light into a laser scanning line paral</w:t>
      </w:r>
      <w:r>
        <w:t xml:space="preserve">lel to the </w:t>
      </w:r>
      <w:r w:rsidRPr="0088491A">
        <w:t>cylindrical rotary structure</w:t>
      </w:r>
      <w:r>
        <w:t xml:space="preserve"> axis which sweeps t</w:t>
      </w:r>
      <w:r w:rsidRPr="00335FD0">
        <w:t>he whole space.</w:t>
      </w:r>
    </w:p>
    <w:p w14:paraId="0F6534F0" w14:textId="1EDC7C17" w:rsidR="00D733FD" w:rsidRPr="00D733FD" w:rsidRDefault="00C04861" w:rsidP="00070EC0">
      <w:pPr>
        <w:spacing w:line="360" w:lineRule="auto"/>
        <w:jc w:val="center"/>
      </w:pPr>
      <w:r>
        <w:rPr>
          <w:noProof/>
          <w:color w:val="FF0000"/>
          <w:lang w:val="en-US" w:eastAsia="zh-CN"/>
        </w:rPr>
        <w:drawing>
          <wp:inline distT="0" distB="0" distL="0" distR="0" wp14:anchorId="5D2E70C6" wp14:editId="6DACF268">
            <wp:extent cx="5266690" cy="3465830"/>
            <wp:effectExtent l="0" t="0" r="0" b="1270"/>
            <wp:docPr id="3178" name="图片 3178" descr="2}5IYN7H$16KOWY1WANF%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5IYN7H$16KOWY1WANF%6Q"/>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6690" cy="3465830"/>
                    </a:xfrm>
                    <a:prstGeom prst="rect">
                      <a:avLst/>
                    </a:prstGeom>
                    <a:noFill/>
                    <a:ln>
                      <a:noFill/>
                    </a:ln>
                  </pic:spPr>
                </pic:pic>
              </a:graphicData>
            </a:graphic>
          </wp:inline>
        </w:drawing>
      </w:r>
    </w:p>
    <w:p w14:paraId="1AEA978E" w14:textId="77777777" w:rsidR="008A2179" w:rsidRDefault="008A2179" w:rsidP="002E5756">
      <w:pPr>
        <w:spacing w:line="360" w:lineRule="auto"/>
      </w:pPr>
    </w:p>
    <w:p w14:paraId="34C4E413" w14:textId="1503C90B" w:rsidR="008A2179" w:rsidRDefault="005F7F5D" w:rsidP="00333491">
      <w:pPr>
        <w:pStyle w:val="2"/>
        <w:numPr>
          <w:ilvl w:val="1"/>
          <w:numId w:val="4"/>
        </w:numPr>
        <w:tabs>
          <w:tab w:val="clear" w:pos="720"/>
        </w:tabs>
        <w:ind w:left="0"/>
      </w:pPr>
      <w:bookmarkStart w:id="4" w:name="_Toc463696988"/>
      <w:r>
        <w:t>C</w:t>
      </w:r>
      <w:r w:rsidR="008C6F3A">
        <w:t xml:space="preserve">ylindrical </w:t>
      </w:r>
      <w:r>
        <w:t>R</w:t>
      </w:r>
      <w:r w:rsidR="008C6F3A">
        <w:t xml:space="preserve">otary </w:t>
      </w:r>
      <w:r>
        <w:t>S</w:t>
      </w:r>
      <w:r w:rsidR="008C6F3A">
        <w:t xml:space="preserve">tructure’s </w:t>
      </w:r>
      <w:r>
        <w:t>P</w:t>
      </w:r>
      <w:r w:rsidR="008C6F3A">
        <w:t xml:space="preserve">osition </w:t>
      </w:r>
      <w:r>
        <w:t>F</w:t>
      </w:r>
      <w:r w:rsidR="008C6F3A">
        <w:t>eedback</w:t>
      </w:r>
      <w:bookmarkEnd w:id="4"/>
    </w:p>
    <w:p w14:paraId="03F9E03F" w14:textId="77777777" w:rsidR="005345AB" w:rsidRDefault="005345AB" w:rsidP="0026365A">
      <w:pPr>
        <w:spacing w:line="360" w:lineRule="auto"/>
      </w:pPr>
    </w:p>
    <w:p w14:paraId="4CB233C9" w14:textId="77777777" w:rsidR="0026365A" w:rsidRDefault="0026365A" w:rsidP="0026365A">
      <w:pPr>
        <w:spacing w:line="360" w:lineRule="auto"/>
      </w:pPr>
      <w:r>
        <w:t xml:space="preserve">A single lighthouse has two structures perpendicular to each other, defined as the scanning X-axis and the scanning Y-axis, respectively. In order for the signals to be classified as the two axes, the motors that drive the two axes need to be shifted 180 ° from each other to provide a theoretical 180 ° scan angle coverage. According to common sense, the motor rotation need to achieve closed-loop regulation. In order to achieve the above needs, we installed reflective strip on the barrel rotating structure, which work with the </w:t>
      </w:r>
      <w:proofErr w:type="spellStart"/>
      <w:r>
        <w:t>ir</w:t>
      </w:r>
      <w:proofErr w:type="spellEnd"/>
      <w:r>
        <w:t xml:space="preserve"> send / receive tube to obtain a position feedback signal once per turn. The actual working state of the system has achieved 3600RPM ± 200ppm rotation speed accuracy.</w:t>
      </w:r>
    </w:p>
    <w:p w14:paraId="6B798CD6" w14:textId="35CDBAF8" w:rsidR="0026365A" w:rsidRPr="0026365A" w:rsidRDefault="00AB1735" w:rsidP="00070EC0">
      <w:pPr>
        <w:spacing w:line="360" w:lineRule="auto"/>
        <w:jc w:val="center"/>
      </w:pPr>
      <w:r>
        <w:rPr>
          <w:noProof/>
          <w:color w:val="FF0000"/>
          <w:lang w:val="en-US" w:eastAsia="zh-CN"/>
        </w:rPr>
        <w:drawing>
          <wp:inline distT="0" distB="0" distL="0" distR="0" wp14:anchorId="45DFA942" wp14:editId="2006894B">
            <wp:extent cx="5270500" cy="2714625"/>
            <wp:effectExtent l="0" t="0" r="6350" b="9525"/>
            <wp:docPr id="3179" name="图片 3179" descr="VN0E{$O%7PM7U8C5)O4XH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N0E{$O%7PM7U8C5)O4XH7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2714625"/>
                    </a:xfrm>
                    <a:prstGeom prst="rect">
                      <a:avLst/>
                    </a:prstGeom>
                    <a:noFill/>
                    <a:ln>
                      <a:noFill/>
                    </a:ln>
                  </pic:spPr>
                </pic:pic>
              </a:graphicData>
            </a:graphic>
          </wp:inline>
        </w:drawing>
      </w:r>
    </w:p>
    <w:p w14:paraId="311CEE2C" w14:textId="286E4F5A" w:rsidR="0026365A" w:rsidRDefault="0026365A" w:rsidP="0026365A">
      <w:pPr>
        <w:spacing w:line="360" w:lineRule="auto"/>
      </w:pPr>
      <w:r>
        <w:t xml:space="preserve">Considering of the optical path </w:t>
      </w:r>
      <w:r w:rsidRPr="00104019">
        <w:t xml:space="preserve">between </w:t>
      </w:r>
      <w:r>
        <w:t>lighthouse and</w:t>
      </w:r>
      <w:r w:rsidRPr="00104019">
        <w:t xml:space="preserve"> </w:t>
      </w:r>
      <w:r>
        <w:t xml:space="preserve">the </w:t>
      </w:r>
      <w:r w:rsidRPr="00104019">
        <w:t xml:space="preserve">positioned </w:t>
      </w:r>
      <w:r>
        <w:t xml:space="preserve">device </w:t>
      </w:r>
      <w:r w:rsidRPr="00104019">
        <w:t xml:space="preserve">may be blocked </w:t>
      </w:r>
      <w:r>
        <w:t xml:space="preserve">by other </w:t>
      </w:r>
      <w:r w:rsidR="00E948E8">
        <w:t>objects</w:t>
      </w:r>
      <w:r w:rsidR="00E948E8" w:rsidRPr="00104019">
        <w:t xml:space="preserve"> (</w:t>
      </w:r>
      <w:r w:rsidRPr="00104019">
        <w:t xml:space="preserve">such as </w:t>
      </w:r>
      <w:r>
        <w:t xml:space="preserve">turning back when </w:t>
      </w:r>
      <w:r w:rsidRPr="00104019">
        <w:t xml:space="preserve">wearing </w:t>
      </w:r>
      <w:r>
        <w:t>HMD</w:t>
      </w:r>
      <w:r w:rsidRPr="00104019">
        <w:t>), the system req</w:t>
      </w:r>
      <w:r>
        <w:t xml:space="preserve">uires at least two lighthouses. To solve the problem of optical path </w:t>
      </w:r>
      <w:r w:rsidR="00E948E8">
        <w:t>confliction</w:t>
      </w:r>
      <w:r>
        <w:t xml:space="preserve"> of two l</w:t>
      </w:r>
      <w:r w:rsidRPr="00104019">
        <w:t>ighthouse</w:t>
      </w:r>
      <w:r>
        <w:t>s</w:t>
      </w:r>
      <w:r w:rsidRPr="00104019">
        <w:t>,</w:t>
      </w:r>
      <w:r>
        <w:t xml:space="preserve"> second lighthouse</w:t>
      </w:r>
      <w:r w:rsidRPr="00104019">
        <w:t xml:space="preserve"> </w:t>
      </w:r>
      <w:r>
        <w:t>s</w:t>
      </w:r>
      <w:r w:rsidRPr="00104019">
        <w:t xml:space="preserve">till need to be synchronized to the previous lighthouse, and two lighthouses need to staggered </w:t>
      </w:r>
      <w:r>
        <w:t>generate laser. We actually make these two devices</w:t>
      </w:r>
      <w:r w:rsidRPr="00104019">
        <w:t xml:space="preserve"> </w:t>
      </w:r>
      <w:r>
        <w:t>work in</w:t>
      </w:r>
      <w:r w:rsidRPr="00104019">
        <w:t xml:space="preserve"> </w:t>
      </w:r>
      <w:r>
        <w:t>master/slave mode</w:t>
      </w:r>
      <w:r w:rsidRPr="00104019">
        <w:t>, the overall closed-loop as shown below:</w:t>
      </w:r>
    </w:p>
    <w:p w14:paraId="3DE9CE59" w14:textId="1F799D2E" w:rsidR="0026365A" w:rsidRPr="0026365A" w:rsidRDefault="00AB1735" w:rsidP="00070EC0">
      <w:pPr>
        <w:spacing w:line="360" w:lineRule="auto"/>
        <w:jc w:val="center"/>
      </w:pPr>
      <w:r>
        <w:rPr>
          <w:noProof/>
          <w:color w:val="FF0000"/>
          <w:lang w:val="en-US" w:eastAsia="zh-CN"/>
        </w:rPr>
        <w:drawing>
          <wp:inline distT="0" distB="0" distL="0" distR="0" wp14:anchorId="16C24BD3" wp14:editId="6D6A3B80">
            <wp:extent cx="5270500" cy="2266315"/>
            <wp:effectExtent l="0" t="0" r="6350" b="635"/>
            <wp:docPr id="3180" name="图片 3180"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2266315"/>
                    </a:xfrm>
                    <a:prstGeom prst="rect">
                      <a:avLst/>
                    </a:prstGeom>
                    <a:noFill/>
                    <a:ln>
                      <a:noFill/>
                    </a:ln>
                  </pic:spPr>
                </pic:pic>
              </a:graphicData>
            </a:graphic>
          </wp:inline>
        </w:drawing>
      </w:r>
    </w:p>
    <w:p w14:paraId="006E7D4E" w14:textId="04C4BCD6" w:rsidR="008A2179" w:rsidRDefault="008A2179" w:rsidP="000D7936">
      <w:pPr>
        <w:spacing w:line="360" w:lineRule="auto"/>
      </w:pPr>
    </w:p>
    <w:p w14:paraId="57E0A6CD" w14:textId="77777777" w:rsidR="003942AD" w:rsidRPr="003942AD" w:rsidRDefault="003942AD" w:rsidP="003942AD">
      <w:pPr>
        <w:pStyle w:val="afb"/>
        <w:keepNext/>
        <w:numPr>
          <w:ilvl w:val="0"/>
          <w:numId w:val="11"/>
        </w:numPr>
        <w:pBdr>
          <w:bottom w:val="single" w:sz="18" w:space="1" w:color="auto"/>
        </w:pBdr>
        <w:shd w:val="pct10" w:color="auto" w:fill="auto"/>
        <w:tabs>
          <w:tab w:val="left" w:pos="1080"/>
        </w:tabs>
        <w:spacing w:before="240" w:after="60"/>
        <w:ind w:firstLineChars="0"/>
        <w:outlineLvl w:val="1"/>
        <w:rPr>
          <w:rFonts w:cs="Arial"/>
          <w:b/>
          <w:bCs/>
          <w:iCs/>
          <w:smallCaps/>
          <w:vanish/>
          <w:sz w:val="36"/>
          <w:szCs w:val="28"/>
        </w:rPr>
      </w:pPr>
      <w:bookmarkStart w:id="5" w:name="_Toc463691162"/>
      <w:bookmarkStart w:id="6" w:name="_Toc463691369"/>
      <w:bookmarkStart w:id="7" w:name="_Toc463691440"/>
      <w:bookmarkStart w:id="8" w:name="_Toc463691775"/>
      <w:bookmarkStart w:id="9" w:name="_Toc463696604"/>
      <w:bookmarkStart w:id="10" w:name="_Toc463696676"/>
      <w:bookmarkStart w:id="11" w:name="_Toc463696989"/>
      <w:bookmarkEnd w:id="5"/>
      <w:bookmarkEnd w:id="6"/>
      <w:bookmarkEnd w:id="7"/>
      <w:bookmarkEnd w:id="8"/>
      <w:bookmarkEnd w:id="9"/>
      <w:bookmarkEnd w:id="10"/>
      <w:bookmarkEnd w:id="11"/>
    </w:p>
    <w:p w14:paraId="2632C71B" w14:textId="77777777" w:rsidR="003942AD" w:rsidRPr="003942AD" w:rsidRDefault="003942AD" w:rsidP="003942AD">
      <w:pPr>
        <w:pStyle w:val="afb"/>
        <w:keepNext/>
        <w:numPr>
          <w:ilvl w:val="0"/>
          <w:numId w:val="11"/>
        </w:numPr>
        <w:pBdr>
          <w:bottom w:val="single" w:sz="18" w:space="1" w:color="auto"/>
        </w:pBdr>
        <w:shd w:val="pct10" w:color="auto" w:fill="auto"/>
        <w:tabs>
          <w:tab w:val="left" w:pos="1080"/>
        </w:tabs>
        <w:spacing w:before="240" w:after="60"/>
        <w:ind w:firstLineChars="0"/>
        <w:outlineLvl w:val="1"/>
        <w:rPr>
          <w:rFonts w:cs="Arial"/>
          <w:b/>
          <w:bCs/>
          <w:iCs/>
          <w:smallCaps/>
          <w:vanish/>
          <w:sz w:val="36"/>
          <w:szCs w:val="28"/>
        </w:rPr>
      </w:pPr>
      <w:bookmarkStart w:id="12" w:name="_Toc463691163"/>
      <w:bookmarkStart w:id="13" w:name="_Toc463691370"/>
      <w:bookmarkStart w:id="14" w:name="_Toc463691441"/>
      <w:bookmarkStart w:id="15" w:name="_Toc463691776"/>
      <w:bookmarkStart w:id="16" w:name="_Toc463696605"/>
      <w:bookmarkStart w:id="17" w:name="_Toc463696677"/>
      <w:bookmarkStart w:id="18" w:name="_Toc463696990"/>
      <w:bookmarkEnd w:id="12"/>
      <w:bookmarkEnd w:id="13"/>
      <w:bookmarkEnd w:id="14"/>
      <w:bookmarkEnd w:id="15"/>
      <w:bookmarkEnd w:id="16"/>
      <w:bookmarkEnd w:id="17"/>
      <w:bookmarkEnd w:id="18"/>
    </w:p>
    <w:p w14:paraId="640D9920" w14:textId="77777777" w:rsidR="003942AD" w:rsidRPr="003942AD" w:rsidRDefault="003942AD" w:rsidP="003942AD">
      <w:pPr>
        <w:pStyle w:val="afb"/>
        <w:keepNext/>
        <w:numPr>
          <w:ilvl w:val="1"/>
          <w:numId w:val="11"/>
        </w:numPr>
        <w:pBdr>
          <w:bottom w:val="single" w:sz="18" w:space="1" w:color="auto"/>
        </w:pBdr>
        <w:shd w:val="pct10" w:color="auto" w:fill="auto"/>
        <w:tabs>
          <w:tab w:val="left" w:pos="1080"/>
        </w:tabs>
        <w:spacing w:before="240" w:after="60"/>
        <w:ind w:firstLineChars="0"/>
        <w:outlineLvl w:val="1"/>
        <w:rPr>
          <w:rFonts w:cs="Arial"/>
          <w:b/>
          <w:bCs/>
          <w:iCs/>
          <w:smallCaps/>
          <w:vanish/>
          <w:sz w:val="36"/>
          <w:szCs w:val="28"/>
        </w:rPr>
      </w:pPr>
      <w:bookmarkStart w:id="19" w:name="_Toc463691164"/>
      <w:bookmarkStart w:id="20" w:name="_Toc463691371"/>
      <w:bookmarkStart w:id="21" w:name="_Toc463691442"/>
      <w:bookmarkStart w:id="22" w:name="_Toc463691777"/>
      <w:bookmarkStart w:id="23" w:name="_Toc463696606"/>
      <w:bookmarkStart w:id="24" w:name="_Toc463696678"/>
      <w:bookmarkStart w:id="25" w:name="_Toc463696991"/>
      <w:bookmarkEnd w:id="19"/>
      <w:bookmarkEnd w:id="20"/>
      <w:bookmarkEnd w:id="21"/>
      <w:bookmarkEnd w:id="22"/>
      <w:bookmarkEnd w:id="23"/>
      <w:bookmarkEnd w:id="24"/>
      <w:bookmarkEnd w:id="25"/>
    </w:p>
    <w:p w14:paraId="4FE6CA8C" w14:textId="77777777" w:rsidR="003942AD" w:rsidRPr="003942AD" w:rsidRDefault="003942AD" w:rsidP="003942AD">
      <w:pPr>
        <w:pStyle w:val="afb"/>
        <w:keepNext/>
        <w:numPr>
          <w:ilvl w:val="1"/>
          <w:numId w:val="11"/>
        </w:numPr>
        <w:pBdr>
          <w:bottom w:val="single" w:sz="18" w:space="1" w:color="auto"/>
        </w:pBdr>
        <w:shd w:val="pct10" w:color="auto" w:fill="auto"/>
        <w:tabs>
          <w:tab w:val="left" w:pos="1080"/>
        </w:tabs>
        <w:spacing w:before="240" w:after="60"/>
        <w:ind w:firstLineChars="0"/>
        <w:outlineLvl w:val="1"/>
        <w:rPr>
          <w:rFonts w:cs="Arial"/>
          <w:b/>
          <w:bCs/>
          <w:iCs/>
          <w:smallCaps/>
          <w:vanish/>
          <w:sz w:val="36"/>
          <w:szCs w:val="28"/>
        </w:rPr>
      </w:pPr>
      <w:bookmarkStart w:id="26" w:name="_Toc463691165"/>
      <w:bookmarkStart w:id="27" w:name="_Toc463691372"/>
      <w:bookmarkStart w:id="28" w:name="_Toc463691443"/>
      <w:bookmarkStart w:id="29" w:name="_Toc463691778"/>
      <w:bookmarkStart w:id="30" w:name="_Toc463696607"/>
      <w:bookmarkStart w:id="31" w:name="_Toc463696679"/>
      <w:bookmarkStart w:id="32" w:name="_Toc463696992"/>
      <w:bookmarkEnd w:id="26"/>
      <w:bookmarkEnd w:id="27"/>
      <w:bookmarkEnd w:id="28"/>
      <w:bookmarkEnd w:id="29"/>
      <w:bookmarkEnd w:id="30"/>
      <w:bookmarkEnd w:id="31"/>
      <w:bookmarkEnd w:id="32"/>
    </w:p>
    <w:p w14:paraId="35474790" w14:textId="0F8A77F5" w:rsidR="003942AD" w:rsidRDefault="005F7F5D" w:rsidP="00333491">
      <w:pPr>
        <w:pStyle w:val="2"/>
        <w:numPr>
          <w:ilvl w:val="1"/>
          <w:numId w:val="11"/>
        </w:numPr>
        <w:tabs>
          <w:tab w:val="clear" w:pos="720"/>
        </w:tabs>
        <w:ind w:left="0"/>
      </w:pPr>
      <w:bookmarkStart w:id="33" w:name="_Toc463696993"/>
      <w:r>
        <w:t>T</w:t>
      </w:r>
      <w:r w:rsidR="00E53064">
        <w:t>hree-</w:t>
      </w:r>
      <w:r w:rsidR="003C588E">
        <w:t>P</w:t>
      </w:r>
      <w:r w:rsidR="00E53064">
        <w:t xml:space="preserve">hase </w:t>
      </w:r>
      <w:r>
        <w:t>M</w:t>
      </w:r>
      <w:r w:rsidR="00E53064">
        <w:t xml:space="preserve">otor </w:t>
      </w:r>
      <w:r>
        <w:t>D</w:t>
      </w:r>
      <w:r w:rsidR="00E53064">
        <w:t xml:space="preserve">rive </w:t>
      </w:r>
      <w:r>
        <w:t>C</w:t>
      </w:r>
      <w:r w:rsidR="00E53064">
        <w:t>ircuit</w:t>
      </w:r>
      <w:bookmarkEnd w:id="33"/>
    </w:p>
    <w:p w14:paraId="241C8377" w14:textId="77777777" w:rsidR="005345AB" w:rsidRDefault="005345AB" w:rsidP="000C76F9">
      <w:pPr>
        <w:spacing w:line="360" w:lineRule="auto"/>
      </w:pPr>
    </w:p>
    <w:p w14:paraId="1FCCAD90" w14:textId="7D2AA780" w:rsidR="000C76F9" w:rsidRDefault="000C76F9" w:rsidP="000C76F9">
      <w:pPr>
        <w:spacing w:line="360" w:lineRule="auto"/>
      </w:pPr>
      <w:r>
        <w:t>L</w:t>
      </w:r>
      <w:r w:rsidRPr="00452D87">
        <w:t>ighthouse</w:t>
      </w:r>
      <w:r>
        <w:t xml:space="preserve"> circuit is</w:t>
      </w:r>
      <w:r w:rsidRPr="00452D87">
        <w:t xml:space="preserve"> </w:t>
      </w:r>
      <w:r w:rsidR="00E948E8">
        <w:t>an</w:t>
      </w:r>
      <w:r>
        <w:t xml:space="preserve"> </w:t>
      </w:r>
      <w:r w:rsidRPr="00452D87">
        <w:t>embedded system based on STM32F103</w:t>
      </w:r>
      <w:r>
        <w:t>.</w:t>
      </w:r>
      <w:r w:rsidRPr="00452D87">
        <w:t xml:space="preserve"> </w:t>
      </w:r>
      <w:r>
        <w:t>T</w:t>
      </w:r>
      <w:r w:rsidRPr="00452D87">
        <w:t>he MCU maintain</w:t>
      </w:r>
      <w:r>
        <w:t>s</w:t>
      </w:r>
      <w:r w:rsidRPr="00452D87">
        <w:t xml:space="preserve"> PID regulation, multi-loop coordination,</w:t>
      </w:r>
      <w:r>
        <w:t xml:space="preserve"> and</w:t>
      </w:r>
      <w:r w:rsidRPr="00452D87">
        <w:t xml:space="preserve"> synchr</w:t>
      </w:r>
      <w:r>
        <w:t>onization phase calculation process</w:t>
      </w:r>
      <w:r w:rsidRPr="00452D87">
        <w:t>. The phase synchronization bet</w:t>
      </w:r>
      <w:r>
        <w:t>ween the master and slave lighthouse</w:t>
      </w:r>
      <w:r w:rsidRPr="00452D87">
        <w:t xml:space="preserve"> is carried out by wireless communication. Three</w:t>
      </w:r>
      <w:r>
        <w:t>-phase motor drive part uses</w:t>
      </w:r>
      <w:r w:rsidRPr="00452D87">
        <w:t xml:space="preserve"> DRV10866S</w:t>
      </w:r>
      <w:r>
        <w:t xml:space="preserve"> as driver IC</w:t>
      </w:r>
      <w:r w:rsidRPr="00452D87">
        <w:t>, as shown below. The key point he</w:t>
      </w:r>
      <w:r>
        <w:t>re is,</w:t>
      </w:r>
      <w:r w:rsidRPr="00452D87">
        <w:t xml:space="preserve"> on the</w:t>
      </w:r>
      <w:r>
        <w:t xml:space="preserve"> issue of</w:t>
      </w:r>
      <w:r w:rsidRPr="00452D87">
        <w:t xml:space="preserve"> motor speed</w:t>
      </w:r>
      <w:r>
        <w:t xml:space="preserve"> controlling</w:t>
      </w:r>
      <w:r w:rsidRPr="00452D87">
        <w:t xml:space="preserve">, adjust the VCC drive voltage is significantly better than </w:t>
      </w:r>
      <w:r>
        <w:t xml:space="preserve">adjust the </w:t>
      </w:r>
      <w:r w:rsidRPr="00452D87">
        <w:t xml:space="preserve">PWM </w:t>
      </w:r>
      <w:r>
        <w:t xml:space="preserve">payload which </w:t>
      </w:r>
      <w:r w:rsidRPr="00452D87">
        <w:t>input</w:t>
      </w:r>
      <w:r>
        <w:t>s to DRV10866. B</w:t>
      </w:r>
      <w:r w:rsidRPr="00452D87">
        <w:t xml:space="preserve">ecause the motor drive chip logic clock resolution is not enough for the PWM signal duty cycle analysis </w:t>
      </w:r>
      <w:r>
        <w:t>calculation and this causes</w:t>
      </w:r>
      <w:r w:rsidRPr="00452D87">
        <w:t xml:space="preserve"> the sampling </w:t>
      </w:r>
      <w:r w:rsidR="00E948E8" w:rsidRPr="00452D87">
        <w:t xml:space="preserve">problem. </w:t>
      </w:r>
      <w:r w:rsidRPr="00452D87">
        <w:t xml:space="preserve">Since the motor speed is constant in this application scenario, </w:t>
      </w:r>
      <w:r>
        <w:t>a cheap multi</w:t>
      </w:r>
      <w:r>
        <w:rPr>
          <w:rFonts w:hint="eastAsia"/>
        </w:rPr>
        <w:t>-</w:t>
      </w:r>
      <w:r>
        <w:t xml:space="preserve">order </w:t>
      </w:r>
      <w:r w:rsidRPr="00452D87">
        <w:t>RC passive low-pass filter</w:t>
      </w:r>
      <w:r>
        <w:t xml:space="preserve"> works fine here</w:t>
      </w:r>
      <w:r w:rsidRPr="00452D87">
        <w:t>.</w:t>
      </w:r>
    </w:p>
    <w:p w14:paraId="0A2B3147" w14:textId="77777777" w:rsidR="000C76F9" w:rsidRDefault="000C76F9" w:rsidP="00070EC0">
      <w:pPr>
        <w:spacing w:line="360" w:lineRule="auto"/>
        <w:jc w:val="center"/>
      </w:pPr>
      <w:r>
        <w:rPr>
          <w:noProof/>
          <w:lang w:val="en-US" w:eastAsia="zh-CN"/>
        </w:rPr>
        <w:drawing>
          <wp:inline distT="0" distB="0" distL="0" distR="0" wp14:anchorId="360E1A9B" wp14:editId="561F6D6C">
            <wp:extent cx="5429250" cy="1338059"/>
            <wp:effectExtent l="0" t="0" r="0" b="0"/>
            <wp:docPr id="3137" name="图片 3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55131" cy="1344438"/>
                    </a:xfrm>
                    <a:prstGeom prst="rect">
                      <a:avLst/>
                    </a:prstGeom>
                  </pic:spPr>
                </pic:pic>
              </a:graphicData>
            </a:graphic>
          </wp:inline>
        </w:drawing>
      </w:r>
    </w:p>
    <w:p w14:paraId="668F1459" w14:textId="77777777" w:rsidR="008A2179" w:rsidRDefault="008A2179" w:rsidP="000D7936">
      <w:pPr>
        <w:spacing w:line="360" w:lineRule="auto"/>
      </w:pPr>
    </w:p>
    <w:p w14:paraId="24E9C950" w14:textId="77777777" w:rsidR="004A7272" w:rsidRPr="004A7272" w:rsidRDefault="004A7272" w:rsidP="004A7272">
      <w:pPr>
        <w:pStyle w:val="afb"/>
        <w:keepNext/>
        <w:numPr>
          <w:ilvl w:val="0"/>
          <w:numId w:val="12"/>
        </w:numPr>
        <w:pBdr>
          <w:bottom w:val="single" w:sz="18" w:space="1" w:color="auto"/>
        </w:pBdr>
        <w:shd w:val="pct10" w:color="auto" w:fill="auto"/>
        <w:tabs>
          <w:tab w:val="left" w:pos="1080"/>
        </w:tabs>
        <w:spacing w:before="240" w:after="60"/>
        <w:ind w:firstLineChars="0"/>
        <w:outlineLvl w:val="1"/>
        <w:rPr>
          <w:rFonts w:cs="Arial"/>
          <w:b/>
          <w:bCs/>
          <w:iCs/>
          <w:smallCaps/>
          <w:vanish/>
          <w:sz w:val="36"/>
          <w:szCs w:val="28"/>
        </w:rPr>
      </w:pPr>
      <w:bookmarkStart w:id="34" w:name="_Toc463691167"/>
      <w:bookmarkStart w:id="35" w:name="_Toc463691374"/>
      <w:bookmarkStart w:id="36" w:name="_Toc463691445"/>
      <w:bookmarkStart w:id="37" w:name="_Toc463691780"/>
      <w:bookmarkStart w:id="38" w:name="_Toc463696609"/>
      <w:bookmarkStart w:id="39" w:name="_Toc463696681"/>
      <w:bookmarkStart w:id="40" w:name="_Toc463696994"/>
      <w:bookmarkEnd w:id="34"/>
      <w:bookmarkEnd w:id="35"/>
      <w:bookmarkEnd w:id="36"/>
      <w:bookmarkEnd w:id="37"/>
      <w:bookmarkEnd w:id="38"/>
      <w:bookmarkEnd w:id="39"/>
      <w:bookmarkEnd w:id="40"/>
    </w:p>
    <w:p w14:paraId="2B49A87E" w14:textId="77777777" w:rsidR="004A7272" w:rsidRPr="004A7272" w:rsidRDefault="004A7272" w:rsidP="004A7272">
      <w:pPr>
        <w:pStyle w:val="afb"/>
        <w:keepNext/>
        <w:numPr>
          <w:ilvl w:val="0"/>
          <w:numId w:val="12"/>
        </w:numPr>
        <w:pBdr>
          <w:bottom w:val="single" w:sz="18" w:space="1" w:color="auto"/>
        </w:pBdr>
        <w:shd w:val="pct10" w:color="auto" w:fill="auto"/>
        <w:tabs>
          <w:tab w:val="left" w:pos="1080"/>
        </w:tabs>
        <w:spacing w:before="240" w:after="60"/>
        <w:ind w:firstLineChars="0"/>
        <w:outlineLvl w:val="1"/>
        <w:rPr>
          <w:rFonts w:cs="Arial"/>
          <w:b/>
          <w:bCs/>
          <w:iCs/>
          <w:smallCaps/>
          <w:vanish/>
          <w:sz w:val="36"/>
          <w:szCs w:val="28"/>
        </w:rPr>
      </w:pPr>
      <w:bookmarkStart w:id="41" w:name="_Toc463691168"/>
      <w:bookmarkStart w:id="42" w:name="_Toc463691375"/>
      <w:bookmarkStart w:id="43" w:name="_Toc463691446"/>
      <w:bookmarkStart w:id="44" w:name="_Toc463691781"/>
      <w:bookmarkStart w:id="45" w:name="_Toc463696610"/>
      <w:bookmarkStart w:id="46" w:name="_Toc463696682"/>
      <w:bookmarkStart w:id="47" w:name="_Toc463696995"/>
      <w:bookmarkEnd w:id="41"/>
      <w:bookmarkEnd w:id="42"/>
      <w:bookmarkEnd w:id="43"/>
      <w:bookmarkEnd w:id="44"/>
      <w:bookmarkEnd w:id="45"/>
      <w:bookmarkEnd w:id="46"/>
      <w:bookmarkEnd w:id="47"/>
    </w:p>
    <w:p w14:paraId="60197D6A" w14:textId="77777777" w:rsidR="004A7272" w:rsidRPr="004A7272" w:rsidRDefault="004A7272" w:rsidP="004A7272">
      <w:pPr>
        <w:pStyle w:val="afb"/>
        <w:keepNext/>
        <w:numPr>
          <w:ilvl w:val="1"/>
          <w:numId w:val="12"/>
        </w:numPr>
        <w:pBdr>
          <w:bottom w:val="single" w:sz="18" w:space="1" w:color="auto"/>
        </w:pBdr>
        <w:shd w:val="pct10" w:color="auto" w:fill="auto"/>
        <w:tabs>
          <w:tab w:val="left" w:pos="1080"/>
        </w:tabs>
        <w:spacing w:before="240" w:after="60"/>
        <w:ind w:firstLineChars="0"/>
        <w:outlineLvl w:val="1"/>
        <w:rPr>
          <w:rFonts w:cs="Arial"/>
          <w:b/>
          <w:bCs/>
          <w:iCs/>
          <w:smallCaps/>
          <w:vanish/>
          <w:sz w:val="36"/>
          <w:szCs w:val="28"/>
        </w:rPr>
      </w:pPr>
      <w:bookmarkStart w:id="48" w:name="_Toc463691169"/>
      <w:bookmarkStart w:id="49" w:name="_Toc463691376"/>
      <w:bookmarkStart w:id="50" w:name="_Toc463691447"/>
      <w:bookmarkStart w:id="51" w:name="_Toc463691782"/>
      <w:bookmarkStart w:id="52" w:name="_Toc463696611"/>
      <w:bookmarkStart w:id="53" w:name="_Toc463696683"/>
      <w:bookmarkStart w:id="54" w:name="_Toc463696996"/>
      <w:bookmarkEnd w:id="48"/>
      <w:bookmarkEnd w:id="49"/>
      <w:bookmarkEnd w:id="50"/>
      <w:bookmarkEnd w:id="51"/>
      <w:bookmarkEnd w:id="52"/>
      <w:bookmarkEnd w:id="53"/>
      <w:bookmarkEnd w:id="54"/>
    </w:p>
    <w:p w14:paraId="42E6802C" w14:textId="77777777" w:rsidR="004A7272" w:rsidRPr="004A7272" w:rsidRDefault="004A7272" w:rsidP="004A7272">
      <w:pPr>
        <w:pStyle w:val="afb"/>
        <w:keepNext/>
        <w:numPr>
          <w:ilvl w:val="1"/>
          <w:numId w:val="12"/>
        </w:numPr>
        <w:pBdr>
          <w:bottom w:val="single" w:sz="18" w:space="1" w:color="auto"/>
        </w:pBdr>
        <w:shd w:val="pct10" w:color="auto" w:fill="auto"/>
        <w:tabs>
          <w:tab w:val="left" w:pos="1080"/>
        </w:tabs>
        <w:spacing w:before="240" w:after="60"/>
        <w:ind w:firstLineChars="0"/>
        <w:outlineLvl w:val="1"/>
        <w:rPr>
          <w:rFonts w:cs="Arial"/>
          <w:b/>
          <w:bCs/>
          <w:iCs/>
          <w:smallCaps/>
          <w:vanish/>
          <w:sz w:val="36"/>
          <w:szCs w:val="28"/>
        </w:rPr>
      </w:pPr>
      <w:bookmarkStart w:id="55" w:name="_Toc463691170"/>
      <w:bookmarkStart w:id="56" w:name="_Toc463691377"/>
      <w:bookmarkStart w:id="57" w:name="_Toc463691448"/>
      <w:bookmarkStart w:id="58" w:name="_Toc463691783"/>
      <w:bookmarkStart w:id="59" w:name="_Toc463696612"/>
      <w:bookmarkStart w:id="60" w:name="_Toc463696684"/>
      <w:bookmarkStart w:id="61" w:name="_Toc463696997"/>
      <w:bookmarkEnd w:id="55"/>
      <w:bookmarkEnd w:id="56"/>
      <w:bookmarkEnd w:id="57"/>
      <w:bookmarkEnd w:id="58"/>
      <w:bookmarkEnd w:id="59"/>
      <w:bookmarkEnd w:id="60"/>
      <w:bookmarkEnd w:id="61"/>
    </w:p>
    <w:p w14:paraId="0993A546" w14:textId="77777777" w:rsidR="004A7272" w:rsidRPr="004A7272" w:rsidRDefault="004A7272" w:rsidP="004A7272">
      <w:pPr>
        <w:pStyle w:val="afb"/>
        <w:keepNext/>
        <w:numPr>
          <w:ilvl w:val="1"/>
          <w:numId w:val="12"/>
        </w:numPr>
        <w:pBdr>
          <w:bottom w:val="single" w:sz="18" w:space="1" w:color="auto"/>
        </w:pBdr>
        <w:shd w:val="pct10" w:color="auto" w:fill="auto"/>
        <w:tabs>
          <w:tab w:val="left" w:pos="1080"/>
        </w:tabs>
        <w:spacing w:before="240" w:after="60"/>
        <w:ind w:firstLineChars="0"/>
        <w:outlineLvl w:val="1"/>
        <w:rPr>
          <w:rFonts w:cs="Arial"/>
          <w:b/>
          <w:bCs/>
          <w:iCs/>
          <w:smallCaps/>
          <w:vanish/>
          <w:sz w:val="36"/>
          <w:szCs w:val="28"/>
        </w:rPr>
      </w:pPr>
      <w:bookmarkStart w:id="62" w:name="_Toc463691171"/>
      <w:bookmarkStart w:id="63" w:name="_Toc463691378"/>
      <w:bookmarkStart w:id="64" w:name="_Toc463691449"/>
      <w:bookmarkStart w:id="65" w:name="_Toc463691784"/>
      <w:bookmarkStart w:id="66" w:name="_Toc463696613"/>
      <w:bookmarkStart w:id="67" w:name="_Toc463696685"/>
      <w:bookmarkStart w:id="68" w:name="_Toc463696998"/>
      <w:bookmarkEnd w:id="62"/>
      <w:bookmarkEnd w:id="63"/>
      <w:bookmarkEnd w:id="64"/>
      <w:bookmarkEnd w:id="65"/>
      <w:bookmarkEnd w:id="66"/>
      <w:bookmarkEnd w:id="67"/>
      <w:bookmarkEnd w:id="68"/>
    </w:p>
    <w:p w14:paraId="761C1FD5" w14:textId="255ACE07" w:rsidR="004A7272" w:rsidRDefault="005F7F5D" w:rsidP="00333491">
      <w:pPr>
        <w:pStyle w:val="2"/>
        <w:numPr>
          <w:ilvl w:val="1"/>
          <w:numId w:val="12"/>
        </w:numPr>
        <w:tabs>
          <w:tab w:val="clear" w:pos="720"/>
        </w:tabs>
        <w:ind w:left="0"/>
      </w:pPr>
      <w:bookmarkStart w:id="69" w:name="_Toc463696999"/>
      <w:r>
        <w:rPr>
          <w:lang w:eastAsia="zh-CN"/>
        </w:rPr>
        <w:t>L</w:t>
      </w:r>
      <w:r w:rsidR="0096507A">
        <w:rPr>
          <w:rFonts w:hint="eastAsia"/>
          <w:lang w:eastAsia="zh-CN"/>
        </w:rPr>
        <w:t xml:space="preserve">aser </w:t>
      </w:r>
      <w:r>
        <w:rPr>
          <w:lang w:eastAsia="zh-CN"/>
        </w:rPr>
        <w:t>T</w:t>
      </w:r>
      <w:r w:rsidR="0096507A">
        <w:rPr>
          <w:rFonts w:hint="eastAsia"/>
          <w:lang w:eastAsia="zh-CN"/>
        </w:rPr>
        <w:t xml:space="preserve">ube </w:t>
      </w:r>
      <w:r>
        <w:rPr>
          <w:lang w:eastAsia="zh-CN"/>
        </w:rPr>
        <w:t>D</w:t>
      </w:r>
      <w:r w:rsidR="0096507A">
        <w:rPr>
          <w:rFonts w:hint="eastAsia"/>
          <w:lang w:eastAsia="zh-CN"/>
        </w:rPr>
        <w:t>river</w:t>
      </w:r>
      <w:bookmarkEnd w:id="69"/>
    </w:p>
    <w:p w14:paraId="74EC3702" w14:textId="77777777" w:rsidR="005345AB" w:rsidRDefault="005345AB" w:rsidP="0096507A">
      <w:pPr>
        <w:spacing w:line="360" w:lineRule="auto"/>
      </w:pPr>
    </w:p>
    <w:p w14:paraId="7230CD1F" w14:textId="09653E39" w:rsidR="0096507A" w:rsidRDefault="0096507A" w:rsidP="0096507A">
      <w:pPr>
        <w:spacing w:line="360" w:lineRule="auto"/>
      </w:pPr>
      <w:r w:rsidRPr="00D32CDB">
        <w:t xml:space="preserve">In this scheme, the laser signal attenuates linearly with the distance between the </w:t>
      </w:r>
      <w:r>
        <w:t>positioning</w:t>
      </w:r>
      <w:r w:rsidRPr="00D32CDB">
        <w:t xml:space="preserve"> device and the lighthouse according to</w:t>
      </w:r>
      <w:r>
        <w:t xml:space="preserve"> </w:t>
      </w:r>
      <w:r w:rsidRPr="00D32CDB">
        <w:t xml:space="preserve">the theoretical </w:t>
      </w:r>
      <w:r w:rsidR="00E948E8">
        <w:t>calculation</w:t>
      </w:r>
      <w:r w:rsidRPr="00D32CDB">
        <w:t xml:space="preserve">(in practice, the attenuation speed of </w:t>
      </w:r>
      <w:r>
        <w:t xml:space="preserve">light which passes </w:t>
      </w:r>
      <w:r w:rsidRPr="00D32CDB">
        <w:t xml:space="preserve">a non-ideal </w:t>
      </w:r>
      <w:r w:rsidRPr="00E25E41">
        <w:t xml:space="preserve">lenticular </w:t>
      </w:r>
      <w:r w:rsidRPr="00D32CDB">
        <w:t xml:space="preserve">lens is faster), and on the other hand, for the sake of security </w:t>
      </w:r>
      <w:r>
        <w:t>c</w:t>
      </w:r>
      <w:r w:rsidRPr="00D32CDB">
        <w:t>onsider</w:t>
      </w:r>
      <w:r>
        <w:t>ing</w:t>
      </w:r>
      <w:r>
        <w:rPr>
          <w:rFonts w:hint="eastAsia"/>
        </w:rPr>
        <w:t>, it</w:t>
      </w:r>
      <w:r>
        <w:t>’s</w:t>
      </w:r>
      <w:r w:rsidRPr="00D32CDB">
        <w:t xml:space="preserve"> not allow</w:t>
      </w:r>
      <w:r>
        <w:t>ed to</w:t>
      </w:r>
      <w:r w:rsidRPr="00D32CDB">
        <w:t xml:space="preserve"> use </w:t>
      </w:r>
      <w:r>
        <w:t>too strong laser. S</w:t>
      </w:r>
      <w:r w:rsidRPr="00D32CDB">
        <w:t>o</w:t>
      </w:r>
      <w:r>
        <w:t>,</w:t>
      </w:r>
      <w:r w:rsidRPr="00D32CDB">
        <w:t xml:space="preserve"> in order to distinguish between the scanning signal and the environment interference light (the positioning device is not ideal photosensitive components, such as fluorescent light source will be false triggering)</w:t>
      </w:r>
      <w:r w:rsidR="00E948E8" w:rsidRPr="00D32CDB">
        <w:t>,</w:t>
      </w:r>
      <w:r w:rsidR="00E948E8">
        <w:t xml:space="preserve"> we</w:t>
      </w:r>
      <w:r w:rsidRPr="00D32CDB">
        <w:t xml:space="preserve"> </w:t>
      </w:r>
      <w:r>
        <w:t xml:space="preserve">modulate </w:t>
      </w:r>
      <w:r w:rsidRPr="00D32CDB">
        <w:t>emission</w:t>
      </w:r>
      <w:r>
        <w:t xml:space="preserve"> laser</w:t>
      </w:r>
      <w:r w:rsidRPr="00D32CDB">
        <w:t xml:space="preserve"> </w:t>
      </w:r>
      <w:r>
        <w:t>by</w:t>
      </w:r>
      <w:r w:rsidRPr="00D32CDB">
        <w:t xml:space="preserve"> </w:t>
      </w:r>
      <w:proofErr w:type="gramStart"/>
      <w:r w:rsidRPr="00D32CDB">
        <w:t>2Mhz</w:t>
      </w:r>
      <w:proofErr w:type="gramEnd"/>
      <w:r w:rsidRPr="00D32CDB">
        <w:t xml:space="preserve"> 50% duty cycle square wave</w:t>
      </w:r>
      <w:r>
        <w:t xml:space="preserve"> signal.</w:t>
      </w:r>
      <w:r w:rsidRPr="00D32CDB">
        <w:t xml:space="preserve"> </w:t>
      </w:r>
      <w:r>
        <w:t>T</w:t>
      </w:r>
      <w:r w:rsidRPr="00D32CDB">
        <w:t>his part of the circuit is as follows:</w:t>
      </w:r>
    </w:p>
    <w:p w14:paraId="553A1852" w14:textId="77777777" w:rsidR="0096507A" w:rsidRDefault="0096507A" w:rsidP="005773B0">
      <w:pPr>
        <w:spacing w:line="360" w:lineRule="auto"/>
        <w:jc w:val="center"/>
      </w:pPr>
      <w:r>
        <w:rPr>
          <w:noProof/>
          <w:lang w:val="en-US" w:eastAsia="zh-CN"/>
        </w:rPr>
        <w:drawing>
          <wp:inline distT="0" distB="0" distL="0" distR="0" wp14:anchorId="30C3D795" wp14:editId="64324824">
            <wp:extent cx="4235570" cy="1976021"/>
            <wp:effectExtent l="0" t="0" r="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5437" cy="1989955"/>
                    </a:xfrm>
                    <a:prstGeom prst="rect">
                      <a:avLst/>
                    </a:prstGeom>
                  </pic:spPr>
                </pic:pic>
              </a:graphicData>
            </a:graphic>
          </wp:inline>
        </w:drawing>
      </w:r>
    </w:p>
    <w:p w14:paraId="3ED38CFE" w14:textId="77777777" w:rsidR="004A7272" w:rsidRPr="004A7272" w:rsidRDefault="004A7272" w:rsidP="000D7936">
      <w:pPr>
        <w:spacing w:line="360" w:lineRule="auto"/>
      </w:pPr>
    </w:p>
    <w:p w14:paraId="70BCA879" w14:textId="6405A3F2" w:rsidR="0050742E" w:rsidRDefault="005F7F5D" w:rsidP="00333491">
      <w:pPr>
        <w:pStyle w:val="2"/>
        <w:numPr>
          <w:ilvl w:val="1"/>
          <w:numId w:val="12"/>
        </w:numPr>
        <w:tabs>
          <w:tab w:val="clear" w:pos="720"/>
        </w:tabs>
        <w:ind w:left="0"/>
      </w:pPr>
      <w:bookmarkStart w:id="70" w:name="_Toc463697000"/>
      <w:r>
        <w:rPr>
          <w:lang w:eastAsia="zh-CN"/>
        </w:rPr>
        <w:t>A</w:t>
      </w:r>
      <w:r w:rsidR="0050742E">
        <w:rPr>
          <w:rFonts w:hint="eastAsia"/>
          <w:lang w:eastAsia="zh-CN"/>
        </w:rPr>
        <w:t>bout</w:t>
      </w:r>
      <w:r w:rsidR="0050742E">
        <w:rPr>
          <w:lang w:eastAsia="zh-CN"/>
        </w:rPr>
        <w:t xml:space="preserve"> </w:t>
      </w:r>
      <w:r>
        <w:rPr>
          <w:lang w:eastAsia="zh-CN"/>
        </w:rPr>
        <w:t>S</w:t>
      </w:r>
      <w:r w:rsidR="0050742E">
        <w:rPr>
          <w:lang w:eastAsia="zh-CN"/>
        </w:rPr>
        <w:t xml:space="preserve">election </w:t>
      </w:r>
      <w:r>
        <w:rPr>
          <w:lang w:eastAsia="zh-CN"/>
        </w:rPr>
        <w:t>O</w:t>
      </w:r>
      <w:r w:rsidR="0050742E">
        <w:rPr>
          <w:lang w:eastAsia="zh-CN"/>
        </w:rPr>
        <w:t xml:space="preserve">f </w:t>
      </w:r>
      <w:r>
        <w:rPr>
          <w:lang w:eastAsia="zh-CN"/>
        </w:rPr>
        <w:t>M</w:t>
      </w:r>
      <w:r w:rsidR="0050742E">
        <w:rPr>
          <w:lang w:eastAsia="zh-CN"/>
        </w:rPr>
        <w:t>otors</w:t>
      </w:r>
      <w:bookmarkEnd w:id="70"/>
    </w:p>
    <w:p w14:paraId="25072C35" w14:textId="77777777" w:rsidR="005345AB" w:rsidRDefault="005345AB" w:rsidP="00621CAA">
      <w:pPr>
        <w:spacing w:line="360" w:lineRule="auto"/>
      </w:pPr>
    </w:p>
    <w:p w14:paraId="27BCDF5E" w14:textId="4ABF54A1" w:rsidR="004A7272" w:rsidRPr="00E948E8" w:rsidRDefault="0050742E" w:rsidP="000D7936">
      <w:pPr>
        <w:spacing w:line="360" w:lineRule="auto"/>
      </w:pPr>
      <w:r>
        <w:t>To</w:t>
      </w:r>
      <w:r w:rsidRPr="000470D1">
        <w:t xml:space="preserve"> the premise</w:t>
      </w:r>
      <w:r>
        <w:t xml:space="preserve"> of speed stability requirement under </w:t>
      </w:r>
      <w:r w:rsidRPr="000470D1">
        <w:t xml:space="preserve">constant speed </w:t>
      </w:r>
      <w:r>
        <w:t xml:space="preserve">and constant load, </w:t>
      </w:r>
      <w:r w:rsidRPr="000470D1">
        <w:t xml:space="preserve">the selection of the motor </w:t>
      </w:r>
      <w:r>
        <w:t>is the main factor</w:t>
      </w:r>
      <w:r w:rsidRPr="000470D1">
        <w:t xml:space="preserve">. </w:t>
      </w:r>
      <w:r>
        <w:t>Selectable model which c</w:t>
      </w:r>
      <w:r w:rsidRPr="000470D1">
        <w:t xml:space="preserve">an achieve the accuracy of </w:t>
      </w:r>
      <w:r>
        <w:t xml:space="preserve">200PPM speed jitter </w:t>
      </w:r>
      <w:r w:rsidRPr="000470D1">
        <w:t xml:space="preserve">performance </w:t>
      </w:r>
      <w:r>
        <w:t>is not much. The important feature</w:t>
      </w:r>
      <w:r w:rsidRPr="000470D1">
        <w:t xml:space="preserve"> is </w:t>
      </w:r>
      <w:r>
        <w:t>whether it has</w:t>
      </w:r>
      <w:r w:rsidRPr="000470D1">
        <w:t xml:space="preserve"> hydraulic bearings </w:t>
      </w:r>
      <w:r>
        <w:t>and whether it’s</w:t>
      </w:r>
      <w:r w:rsidRPr="000470D1">
        <w:t xml:space="preserve"> external rotor brushless motor.</w:t>
      </w:r>
      <w:r w:rsidR="00E948E8" w:rsidRPr="00E948E8">
        <w:t xml:space="preserve"> </w:t>
      </w:r>
    </w:p>
    <w:p w14:paraId="6EFEDD8B" w14:textId="77777777" w:rsidR="008A2179" w:rsidRDefault="009908DB" w:rsidP="000C76F9">
      <w:pPr>
        <w:spacing w:line="360" w:lineRule="auto"/>
      </w:pPr>
      <w:r>
        <w:br w:type="page"/>
      </w:r>
    </w:p>
    <w:p w14:paraId="742A4D03" w14:textId="57AA5891" w:rsidR="008A2179" w:rsidRPr="0052658E" w:rsidRDefault="008559B7" w:rsidP="0052658E">
      <w:pPr>
        <w:pStyle w:val="1"/>
        <w:numPr>
          <w:ilvl w:val="0"/>
          <w:numId w:val="12"/>
        </w:numPr>
        <w:tabs>
          <w:tab w:val="clear" w:pos="0"/>
        </w:tabs>
        <w:jc w:val="left"/>
      </w:pPr>
      <w:bookmarkStart w:id="71" w:name="_Toc463697001"/>
      <w:r>
        <w:t>P</w:t>
      </w:r>
      <w:r w:rsidR="00E64D9A">
        <w:t xml:space="preserve">ositioning </w:t>
      </w:r>
      <w:r>
        <w:t>D</w:t>
      </w:r>
      <w:r w:rsidR="00E64D9A">
        <w:t>evice</w:t>
      </w:r>
      <w:bookmarkEnd w:id="71"/>
    </w:p>
    <w:p w14:paraId="15D9633B" w14:textId="52DA5305" w:rsidR="008A2179" w:rsidRDefault="005F7F5D" w:rsidP="00333491">
      <w:pPr>
        <w:pStyle w:val="2"/>
        <w:numPr>
          <w:ilvl w:val="1"/>
          <w:numId w:val="12"/>
        </w:numPr>
        <w:ind w:left="0"/>
      </w:pPr>
      <w:bookmarkStart w:id="72" w:name="_Toc463697002"/>
      <w:r>
        <w:t>L</w:t>
      </w:r>
      <w:r w:rsidR="00214B63">
        <w:t xml:space="preserve">aser </w:t>
      </w:r>
      <w:r>
        <w:t>S</w:t>
      </w:r>
      <w:r w:rsidR="00214B63">
        <w:t xml:space="preserve">ensor </w:t>
      </w:r>
      <w:r>
        <w:t>A</w:t>
      </w:r>
      <w:r w:rsidR="00214B63">
        <w:t xml:space="preserve">nalog </w:t>
      </w:r>
      <w:r>
        <w:t>F</w:t>
      </w:r>
      <w:r w:rsidR="00214B63">
        <w:t>ront-</w:t>
      </w:r>
      <w:r>
        <w:t>E</w:t>
      </w:r>
      <w:r w:rsidR="00214B63">
        <w:t>nd</w:t>
      </w:r>
      <w:bookmarkEnd w:id="72"/>
    </w:p>
    <w:p w14:paraId="1F37B710" w14:textId="77777777" w:rsidR="005345AB" w:rsidRDefault="005345AB" w:rsidP="00214B63">
      <w:pPr>
        <w:spacing w:line="360" w:lineRule="auto"/>
      </w:pPr>
    </w:p>
    <w:p w14:paraId="0C56FDFE" w14:textId="79FA7122" w:rsidR="00214B63" w:rsidRDefault="00214B63" w:rsidP="00214B63">
      <w:pPr>
        <w:spacing w:line="360" w:lineRule="auto"/>
      </w:pPr>
      <w:r w:rsidRPr="003E75BD">
        <w:t xml:space="preserve">The premise </w:t>
      </w:r>
      <w:r>
        <w:t>of positioning</w:t>
      </w:r>
      <w:r w:rsidRPr="003E75BD">
        <w:t xml:space="preserve"> </w:t>
      </w:r>
      <w:r>
        <w:t>is that the laser scanning line</w:t>
      </w:r>
      <w:r w:rsidRPr="003E75BD">
        <w:t xml:space="preserve"> </w:t>
      </w:r>
      <w:r>
        <w:t>can be converted to</w:t>
      </w:r>
      <w:r w:rsidRPr="003E75BD">
        <w:t xml:space="preserve"> </w:t>
      </w:r>
      <w:r w:rsidR="00E948E8" w:rsidRPr="003E75BD">
        <w:t>an</w:t>
      </w:r>
      <w:r>
        <w:t xml:space="preserve"> electric signal for digital processing.</w:t>
      </w:r>
      <w:r w:rsidRPr="003E75BD">
        <w:t xml:space="preserve"> </w:t>
      </w:r>
      <w:r>
        <w:t>We use</w:t>
      </w:r>
      <w:r w:rsidRPr="003E75BD">
        <w:t xml:space="preserve"> BPW34 silicon photovoltaic cells as a photosensitive device, </w:t>
      </w:r>
      <w:r w:rsidR="00E948E8">
        <w:t>the</w:t>
      </w:r>
      <w:r>
        <w:t xml:space="preserve"> </w:t>
      </w:r>
      <w:proofErr w:type="spellStart"/>
      <w:r>
        <w:t>analog</w:t>
      </w:r>
      <w:proofErr w:type="spellEnd"/>
      <w:r>
        <w:t xml:space="preserve"> front-end is a</w:t>
      </w:r>
      <w:r w:rsidRPr="003E75BD">
        <w:t xml:space="preserve"> classic photoelectric current </w:t>
      </w:r>
      <w:proofErr w:type="spellStart"/>
      <w:r w:rsidRPr="003E75BD">
        <w:t>transimpedance</w:t>
      </w:r>
      <w:proofErr w:type="spellEnd"/>
      <w:r w:rsidRPr="003E75BD">
        <w:t xml:space="preserve"> amplifier</w:t>
      </w:r>
      <w:r>
        <w:t xml:space="preserve"> circuit </w:t>
      </w:r>
      <w:r w:rsidRPr="003E75BD">
        <w:t xml:space="preserve">cascade voltage gain structure, </w:t>
      </w:r>
      <w:proofErr w:type="gramStart"/>
      <w:r w:rsidRPr="003E75BD">
        <w:t>the</w:t>
      </w:r>
      <w:proofErr w:type="gramEnd"/>
      <w:r w:rsidRPr="003E75BD">
        <w:t xml:space="preserve"> last </w:t>
      </w:r>
      <w:r>
        <w:t>stage</w:t>
      </w:r>
      <w:r w:rsidRPr="003E75BD">
        <w:t xml:space="preserve"> </w:t>
      </w:r>
      <w:r>
        <w:t>is designed</w:t>
      </w:r>
      <w:r w:rsidRPr="003E75BD">
        <w:t xml:space="preserve"> </w:t>
      </w:r>
      <w:r>
        <w:t>as a</w:t>
      </w:r>
      <w:r w:rsidRPr="003E75BD">
        <w:t xml:space="preserve"> hysteresis comparator. </w:t>
      </w:r>
      <w:r>
        <w:t>Amplifier</w:t>
      </w:r>
      <w:r w:rsidRPr="003E75BD">
        <w:t xml:space="preserve"> OPA2836 appears to be a suitable choice </w:t>
      </w:r>
      <w:r>
        <w:t xml:space="preserve">for the post-digital </w:t>
      </w:r>
      <w:r w:rsidR="00E948E8">
        <w:t>processing. The</w:t>
      </w:r>
      <w:r>
        <w:t xml:space="preserve"> choice is</w:t>
      </w:r>
      <w:r w:rsidRPr="003E75BD">
        <w:t xml:space="preserve"> </w:t>
      </w:r>
      <w:r>
        <w:t>limited by</w:t>
      </w:r>
      <w:r w:rsidRPr="003E75BD">
        <w:t xml:space="preserve"> bandwidth, size constraints and </w:t>
      </w:r>
      <w:r>
        <w:t xml:space="preserve">the </w:t>
      </w:r>
      <w:r w:rsidRPr="003E75BD">
        <w:t xml:space="preserve">requirements of </w:t>
      </w:r>
      <w:r>
        <w:t>restoring</w:t>
      </w:r>
      <w:r w:rsidRPr="003E75BD">
        <w:t xml:space="preserve"> </w:t>
      </w:r>
      <w:proofErr w:type="gramStart"/>
      <w:r w:rsidRPr="003E75BD">
        <w:t>2Mhz</w:t>
      </w:r>
      <w:proofErr w:type="gramEnd"/>
      <w:r w:rsidRPr="003E75BD">
        <w:t xml:space="preserve"> modulated optical signal. At the same </w:t>
      </w:r>
      <w:r w:rsidR="00E948E8" w:rsidRPr="003E75BD">
        <w:t>time</w:t>
      </w:r>
      <w:r w:rsidR="00E948E8">
        <w:t>, the</w:t>
      </w:r>
      <w:r>
        <w:t xml:space="preserve"> matching of </w:t>
      </w:r>
      <w:r w:rsidRPr="003E75BD">
        <w:t xml:space="preserve">BPW34 equivalent capacitance and </w:t>
      </w:r>
      <w:proofErr w:type="spellStart"/>
      <w:r w:rsidRPr="003E75BD">
        <w:t>transimpedance</w:t>
      </w:r>
      <w:proofErr w:type="spellEnd"/>
      <w:r w:rsidRPr="003E75BD">
        <w:t xml:space="preserve"> is also noteworthy. </w:t>
      </w:r>
    </w:p>
    <w:p w14:paraId="005ABF1C" w14:textId="77777777" w:rsidR="00214B63" w:rsidRDefault="00214B63" w:rsidP="00214B63">
      <w:pPr>
        <w:spacing w:line="360" w:lineRule="auto"/>
        <w:jc w:val="center"/>
      </w:pPr>
      <w:r>
        <w:rPr>
          <w:noProof/>
          <w:lang w:val="en-US" w:eastAsia="zh-CN"/>
        </w:rPr>
        <w:drawing>
          <wp:inline distT="0" distB="0" distL="0" distR="0" wp14:anchorId="346253BD" wp14:editId="3B3346D7">
            <wp:extent cx="5274310" cy="181229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812290"/>
                    </a:xfrm>
                    <a:prstGeom prst="rect">
                      <a:avLst/>
                    </a:prstGeom>
                  </pic:spPr>
                </pic:pic>
              </a:graphicData>
            </a:graphic>
          </wp:inline>
        </w:drawing>
      </w:r>
    </w:p>
    <w:p w14:paraId="2630A5BC" w14:textId="248E90D5" w:rsidR="008A2179" w:rsidRDefault="008A2179"/>
    <w:p w14:paraId="3352DC50" w14:textId="47A08B65" w:rsidR="008A2179" w:rsidRDefault="005F7F5D" w:rsidP="00333491">
      <w:pPr>
        <w:pStyle w:val="2"/>
        <w:numPr>
          <w:ilvl w:val="1"/>
          <w:numId w:val="12"/>
        </w:numPr>
        <w:ind w:left="0"/>
      </w:pPr>
      <w:bookmarkStart w:id="73" w:name="_Toc463697003"/>
      <w:r>
        <w:rPr>
          <w:lang w:eastAsia="zh-CN"/>
        </w:rPr>
        <w:t>D</w:t>
      </w:r>
      <w:r w:rsidR="00214B63">
        <w:rPr>
          <w:lang w:eastAsia="zh-CN"/>
        </w:rPr>
        <w:t xml:space="preserve">igital </w:t>
      </w:r>
      <w:r>
        <w:rPr>
          <w:lang w:eastAsia="zh-CN"/>
        </w:rPr>
        <w:t>S</w:t>
      </w:r>
      <w:r w:rsidR="00214B63">
        <w:rPr>
          <w:lang w:eastAsia="zh-CN"/>
        </w:rPr>
        <w:t xml:space="preserve">ignal </w:t>
      </w:r>
      <w:r>
        <w:rPr>
          <w:lang w:eastAsia="zh-CN"/>
        </w:rPr>
        <w:t>P</w:t>
      </w:r>
      <w:r w:rsidR="00214B63">
        <w:rPr>
          <w:lang w:eastAsia="zh-CN"/>
        </w:rPr>
        <w:t xml:space="preserve">rocessing </w:t>
      </w:r>
      <w:r>
        <w:rPr>
          <w:lang w:eastAsia="zh-CN"/>
        </w:rPr>
        <w:t>A</w:t>
      </w:r>
      <w:r w:rsidR="00214B63">
        <w:rPr>
          <w:lang w:eastAsia="zh-CN"/>
        </w:rPr>
        <w:t xml:space="preserve">nd </w:t>
      </w:r>
      <w:bookmarkEnd w:id="73"/>
      <w:r w:rsidR="00E948E8">
        <w:rPr>
          <w:lang w:eastAsia="zh-CN"/>
        </w:rPr>
        <w:t>Calculation</w:t>
      </w:r>
    </w:p>
    <w:p w14:paraId="37769111" w14:textId="77777777" w:rsidR="005345AB" w:rsidRDefault="005345AB" w:rsidP="00214B63">
      <w:pPr>
        <w:spacing w:line="360" w:lineRule="auto"/>
      </w:pPr>
    </w:p>
    <w:p w14:paraId="7E98C7F2" w14:textId="77777777" w:rsidR="00214B63" w:rsidRDefault="00214B63" w:rsidP="00214B63">
      <w:pPr>
        <w:spacing w:line="360" w:lineRule="auto"/>
      </w:pPr>
      <w:r>
        <w:t xml:space="preserve">The </w:t>
      </w:r>
      <w:proofErr w:type="spellStart"/>
      <w:r>
        <w:t>analog</w:t>
      </w:r>
      <w:proofErr w:type="spellEnd"/>
      <w:r>
        <w:t xml:space="preserve"> front-</w:t>
      </w:r>
      <w:r w:rsidRPr="004920DB">
        <w:t>end output signal as shown below, is a set of square wave</w:t>
      </w:r>
      <w:r>
        <w:t xml:space="preserve"> </w:t>
      </w:r>
      <w:r w:rsidRPr="004920DB">
        <w:t>signal. The ma</w:t>
      </w:r>
      <w:r>
        <w:t xml:space="preserve">in part is expected </w:t>
      </w:r>
      <w:proofErr w:type="gramStart"/>
      <w:r>
        <w:t>2Mhz</w:t>
      </w:r>
      <w:proofErr w:type="gramEnd"/>
      <w:r>
        <w:t xml:space="preserve"> signal, with</w:t>
      </w:r>
      <w:r w:rsidRPr="004920DB">
        <w:t xml:space="preserve"> irregular distortion</w:t>
      </w:r>
      <w:r>
        <w:t xml:space="preserve"> on the head and end</w:t>
      </w:r>
      <w:r w:rsidRPr="004920DB">
        <w:t>.</w:t>
      </w:r>
    </w:p>
    <w:p w14:paraId="463B9A35" w14:textId="6FBCA685" w:rsidR="00214B63" w:rsidRDefault="00AB1735" w:rsidP="00214B63">
      <w:pPr>
        <w:spacing w:line="360" w:lineRule="auto"/>
      </w:pPr>
      <w:r>
        <w:rPr>
          <w:noProof/>
          <w:lang w:val="en-US" w:eastAsia="zh-CN"/>
        </w:rPr>
        <w:drawing>
          <wp:inline distT="0" distB="0" distL="0" distR="0" wp14:anchorId="6FB6BD72" wp14:editId="641F2D71">
            <wp:extent cx="2103120" cy="1097280"/>
            <wp:effectExtent l="0" t="0" r="0" b="7620"/>
            <wp:docPr id="3181" name="图片 3181" desc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03120" cy="1097280"/>
                    </a:xfrm>
                    <a:prstGeom prst="rect">
                      <a:avLst/>
                    </a:prstGeom>
                    <a:noFill/>
                    <a:ln>
                      <a:noFill/>
                    </a:ln>
                  </pic:spPr>
                </pic:pic>
              </a:graphicData>
            </a:graphic>
          </wp:inline>
        </w:drawing>
      </w:r>
      <w:r>
        <w:rPr>
          <w:noProof/>
          <w:lang w:val="en-US" w:eastAsia="zh-CN"/>
        </w:rPr>
        <mc:AlternateContent>
          <mc:Choice Requires="wpc">
            <w:drawing>
              <wp:inline distT="0" distB="0" distL="0" distR="0" wp14:anchorId="334D2A16" wp14:editId="32546BE1">
                <wp:extent cx="2984500" cy="1257456"/>
                <wp:effectExtent l="0" t="0" r="25400" b="57150"/>
                <wp:docPr id="5" name="画布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noFill/>
                        </a:ln>
                      </wpc:whole>
                      <wps:wsp>
                        <wps:cNvPr id="6" name="直接箭头连接符 6"/>
                        <wps:cNvCnPr/>
                        <wps:spPr>
                          <a:xfrm flipV="1">
                            <a:off x="63611" y="1218188"/>
                            <a:ext cx="2882348" cy="63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 name="直接连接符 8"/>
                        <wps:cNvCnPr/>
                        <wps:spPr>
                          <a:xfrm>
                            <a:off x="83489" y="1109207"/>
                            <a:ext cx="174929"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 name="直接连接符 9"/>
                        <wps:cNvCnPr/>
                        <wps:spPr>
                          <a:xfrm flipV="1">
                            <a:off x="258418" y="409492"/>
                            <a:ext cx="0" cy="7036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 name="直接连接符 12"/>
                        <wps:cNvCnPr/>
                        <wps:spPr>
                          <a:xfrm>
                            <a:off x="258418" y="414016"/>
                            <a:ext cx="67586"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 name="直接连接符 13"/>
                        <wps:cNvCnPr/>
                        <wps:spPr>
                          <a:xfrm flipV="1">
                            <a:off x="326004" y="409624"/>
                            <a:ext cx="0" cy="70358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 name="直接连接符 14"/>
                        <wps:cNvCnPr/>
                        <wps:spPr>
                          <a:xfrm>
                            <a:off x="326004" y="1109689"/>
                            <a:ext cx="1746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 name="直接连接符 15"/>
                        <wps:cNvCnPr/>
                        <wps:spPr>
                          <a:xfrm flipV="1">
                            <a:off x="497444" y="410259"/>
                            <a:ext cx="0" cy="70358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 name="直接连接符 16"/>
                        <wps:cNvCnPr/>
                        <wps:spPr>
                          <a:xfrm flipV="1">
                            <a:off x="497444" y="413965"/>
                            <a:ext cx="215044" cy="68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 name="直接连接符 17"/>
                        <wps:cNvCnPr/>
                        <wps:spPr>
                          <a:xfrm flipV="1">
                            <a:off x="712488" y="409441"/>
                            <a:ext cx="0" cy="69962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 name="直接连接符 18"/>
                        <wps:cNvCnPr/>
                        <wps:spPr>
                          <a:xfrm>
                            <a:off x="712488" y="1106667"/>
                            <a:ext cx="1746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 name="直接连接符 19"/>
                        <wps:cNvCnPr/>
                        <wps:spPr>
                          <a:xfrm flipV="1">
                            <a:off x="887113" y="406420"/>
                            <a:ext cx="0" cy="70294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 name="直接连接符 20"/>
                        <wps:cNvCnPr/>
                        <wps:spPr>
                          <a:xfrm flipV="1">
                            <a:off x="887113" y="410230"/>
                            <a:ext cx="214630" cy="63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 name="直接连接符 21"/>
                        <wps:cNvCnPr/>
                        <wps:spPr>
                          <a:xfrm flipV="1">
                            <a:off x="1102378" y="405785"/>
                            <a:ext cx="0" cy="69913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 name="直接连接符 22"/>
                        <wps:cNvCnPr/>
                        <wps:spPr>
                          <a:xfrm>
                            <a:off x="1102378" y="1103015"/>
                            <a:ext cx="1746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 name="直接连接符 23"/>
                        <wps:cNvCnPr/>
                        <wps:spPr>
                          <a:xfrm flipV="1">
                            <a:off x="1277003" y="401312"/>
                            <a:ext cx="0" cy="70294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 name="直接连接符 24"/>
                        <wps:cNvCnPr/>
                        <wps:spPr>
                          <a:xfrm flipV="1">
                            <a:off x="1277003" y="405122"/>
                            <a:ext cx="214630" cy="63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 name="直接连接符 25"/>
                        <wps:cNvCnPr/>
                        <wps:spPr>
                          <a:xfrm flipV="1">
                            <a:off x="1491633" y="401167"/>
                            <a:ext cx="0" cy="69913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 name="直接连接符 26"/>
                        <wps:cNvCnPr/>
                        <wps:spPr>
                          <a:xfrm>
                            <a:off x="1492268" y="1097907"/>
                            <a:ext cx="1746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 name="直接连接符 27"/>
                        <wps:cNvCnPr/>
                        <wps:spPr>
                          <a:xfrm flipV="1">
                            <a:off x="1666893" y="399380"/>
                            <a:ext cx="0" cy="70294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8" name="直接连接符 28"/>
                        <wps:cNvCnPr/>
                        <wps:spPr>
                          <a:xfrm flipV="1">
                            <a:off x="1666893" y="403190"/>
                            <a:ext cx="214630" cy="63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9" name="直接连接符 29"/>
                        <wps:cNvCnPr/>
                        <wps:spPr>
                          <a:xfrm flipV="1">
                            <a:off x="1882158" y="398745"/>
                            <a:ext cx="0" cy="69913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0" name="直接连接符 30"/>
                        <wps:cNvCnPr/>
                        <wps:spPr>
                          <a:xfrm>
                            <a:off x="1882158" y="1095975"/>
                            <a:ext cx="1746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 name="直接连接符 31"/>
                        <wps:cNvCnPr/>
                        <wps:spPr>
                          <a:xfrm flipV="1">
                            <a:off x="2056783" y="398668"/>
                            <a:ext cx="0" cy="70285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 name="直接连接符 32"/>
                        <wps:cNvCnPr/>
                        <wps:spPr>
                          <a:xfrm flipV="1">
                            <a:off x="2056783" y="402477"/>
                            <a:ext cx="214630" cy="63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 name="直接连接符 33"/>
                        <wps:cNvCnPr/>
                        <wps:spPr>
                          <a:xfrm flipV="1">
                            <a:off x="2272048" y="398033"/>
                            <a:ext cx="0" cy="69904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 name="直接连接符 34"/>
                        <wps:cNvCnPr/>
                        <wps:spPr>
                          <a:xfrm flipV="1">
                            <a:off x="2272048" y="1094429"/>
                            <a:ext cx="101417" cy="3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 name="直接连接符 35"/>
                        <wps:cNvCnPr/>
                        <wps:spPr>
                          <a:xfrm flipV="1">
                            <a:off x="2373465" y="396065"/>
                            <a:ext cx="0" cy="70358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 name="直接连接符 36"/>
                        <wps:cNvCnPr/>
                        <wps:spPr>
                          <a:xfrm>
                            <a:off x="2373465" y="400510"/>
                            <a:ext cx="6731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7" name="直接连接符 37"/>
                        <wps:cNvCnPr/>
                        <wps:spPr>
                          <a:xfrm flipV="1">
                            <a:off x="2441410" y="396065"/>
                            <a:ext cx="0" cy="70294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8" name="直接连接符 38"/>
                        <wps:cNvCnPr/>
                        <wps:spPr>
                          <a:xfrm flipV="1">
                            <a:off x="2485050" y="396722"/>
                            <a:ext cx="0" cy="70294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9" name="直接连接符 39"/>
                        <wps:cNvCnPr/>
                        <wps:spPr>
                          <a:xfrm>
                            <a:off x="2485050" y="401167"/>
                            <a:ext cx="6731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0" name="直接连接符 40"/>
                        <wps:cNvCnPr/>
                        <wps:spPr>
                          <a:xfrm flipV="1">
                            <a:off x="2552995" y="396722"/>
                            <a:ext cx="0" cy="70231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1" name="直接连接符 41"/>
                        <wps:cNvCnPr/>
                        <wps:spPr>
                          <a:xfrm>
                            <a:off x="2441410" y="1089193"/>
                            <a:ext cx="43640" cy="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2" name="直接连接符 42"/>
                        <wps:cNvCnPr/>
                        <wps:spPr>
                          <a:xfrm>
                            <a:off x="2552995" y="1097904"/>
                            <a:ext cx="1746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4" name="双大括号 44"/>
                        <wps:cNvSpPr/>
                        <wps:spPr>
                          <a:xfrm>
                            <a:off x="429370" y="170933"/>
                            <a:ext cx="1900361" cy="174928"/>
                          </a:xfrm>
                          <a:prstGeom prst="bracePair">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矩形 45"/>
                        <wps:cNvSpPr/>
                        <wps:spPr>
                          <a:xfrm>
                            <a:off x="569612" y="83566"/>
                            <a:ext cx="1661823" cy="278202"/>
                          </a:xfrm>
                          <a:prstGeom prst="rect">
                            <a:avLst/>
                          </a:prstGeom>
                          <a:ln>
                            <a:noFill/>
                          </a:ln>
                        </wps:spPr>
                        <wps:style>
                          <a:lnRef idx="2">
                            <a:schemeClr val="accent1"/>
                          </a:lnRef>
                          <a:fillRef idx="1">
                            <a:schemeClr val="lt1"/>
                          </a:fillRef>
                          <a:effectRef idx="0">
                            <a:schemeClr val="accent1"/>
                          </a:effectRef>
                          <a:fontRef idx="minor">
                            <a:schemeClr val="dk1"/>
                          </a:fontRef>
                        </wps:style>
                        <wps:txbx>
                          <w:txbxContent>
                            <w:p w14:paraId="7E2515A7" w14:textId="77777777" w:rsidR="00AB1735" w:rsidRDefault="00AB1735" w:rsidP="00AB1735">
                              <w:pPr>
                                <w:jc w:val="center"/>
                              </w:pPr>
                              <w:r>
                                <w:t>Useful Part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34D2A16" id="画布 5" o:spid="_x0000_s1026" editas="canvas" style="width:235pt;height:99pt;mso-position-horizontal-relative:char;mso-position-vertical-relative:line" coordsize="29845,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9845;height:12573;visibility:visible;mso-wrap-style:square">
                  <v:fill o:detectmouseclick="t"/>
                  <v:path o:connecttype="none"/>
                </v:shape>
                <v:shapetype id="_x0000_t32" coordsize="21600,21600" o:spt="32" o:oned="t" path="m,l21600,21600e" filled="f">
                  <v:path arrowok="t" fillok="f" o:connecttype="none"/>
                  <o:lock v:ext="edit" shapetype="t"/>
                </v:shapetype>
                <v:shape id="直接箭头连接符 6" o:spid="_x0000_s1028" type="#_x0000_t32" style="position:absolute;left:636;top:12181;width:28823;height:6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1y8IAAADaAAAADwAAAGRycy9kb3ducmV2LnhtbESPQWvCQBSE7wX/w/IEb83GHkKJWUUE&#10;QeyhNAm0x0f2mUSzb0N2q+u/7xYEj8PMfMMUm2AGcaXJ9ZYVLJMUBHFjdc+tgrrav76DcB5Z42CZ&#10;FNzJwWY9eykw1/bGX3QtfSsihF2OCjrvx1xK13Rk0CV2JI7eyU4GfZRTK/WEtwg3g3xL00wa7Dku&#10;dDjSrqPmUv4aBcfv86mSdR/QlCE7fqT7z+FnqdRiHrYrEJ6Cf4Yf7YNWkMH/lXgD5P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w1y8IAAADaAAAADwAAAAAAAAAAAAAA&#10;AAChAgAAZHJzL2Rvd25yZXYueG1sUEsFBgAAAAAEAAQA+QAAAJADAAAAAA==&#10;" strokecolor="black [3040]">
                  <v:stroke endarrow="block"/>
                </v:shape>
                <v:line id="直接连接符 8" o:spid="_x0000_s1029" style="position:absolute;visibility:visible;mso-wrap-style:square" from="834,11092" to="2584,11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QZgcAAAADaAAAADwAAAGRycy9kb3ducmV2LnhtbERPzWoCMRC+F3yHMAVvNVuLolujiCCI&#10;9lL1AcbNdHdxM1mTqa4+vTkUevz4/meLzjXqSiHWng28DzJQxIW3NZcGjof12wRUFGSLjWcycKcI&#10;i3nvZYa59Tf+puteSpVCOOZooBJpc61jUZHDOPAtceJ+fHAoCYZS24C3FO4aPcyysXZYc2qosKVV&#10;RcV5/+sMXHZfm3g/NUMZjx7bc1hOpvIRjem/dstPUEKd/Iv/3BtrIG1NV9IN0PM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VkGYHAAAAA2gAAAA8AAAAAAAAAAAAAAAAA&#10;oQIAAGRycy9kb3ducmV2LnhtbFBLBQYAAAAABAAEAPkAAACOAwAAAAA=&#10;" strokecolor="#4579b8 [3044]"/>
                <v:line id="直接连接符 9" o:spid="_x0000_s1030" style="position:absolute;flip:y;visibility:visible;mso-wrap-style:square" from="2584,4094" to="2584,111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vCLsUAAADaAAAADwAAAGRycy9kb3ducmV2LnhtbESPQWvCQBSE74L/YXlCb2ajLbZNXUUE&#10;aVDQ1vbQ4yP7mgSzb9Ps1kR/vSsIHoeZ+YaZzjtTiSM1rrSsYBTFIIgzq0vOFXx/rYYvIJxH1lhZ&#10;JgUncjCf9XtTTLRt+ZOOe5+LAGGXoILC+zqR0mUFGXSRrYmD92sbgz7IJpe6wTbATSXHcTyRBksO&#10;CwXWtCwoO+z/jYI05fX6zKvdz+jj790/lpvtU/us1MOgW7yB8NT5e/jWTrWCV7heCTdAzi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IvCLsUAAADaAAAADwAAAAAAAAAA&#10;AAAAAAChAgAAZHJzL2Rvd25yZXYueG1sUEsFBgAAAAAEAAQA+QAAAJMDAAAAAA==&#10;" strokecolor="#4579b8 [3044]"/>
                <v:line id="直接连接符 12" o:spid="_x0000_s1031" style="position:absolute;visibility:visible;mso-wrap-style:square" from="2584,4140" to="3260,41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2LGdMEAAADbAAAADwAAAGRycy9kb3ducmV2LnhtbERPzWrCQBC+C32HZQredNMURaOrSKEg&#10;tpfaPsCYHZNgdjbdnWrs07uFgrf5+H5nue5dq84UYuPZwNM4A0VcettwZeDr83U0AxUF2WLrmQxc&#10;KcJ69TBYYmH9hT/ovJdKpRCOBRqoRbpC61jW5DCOfUecuKMPDiXBUGkb8JLCXavzLJtqhw2nhho7&#10;eqmpPO1/nIHvt/dtvB7aXKaT390pbGZzeY7GDB/7zQKUUC938b97a9P8HP5+SQfo1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YsZ0wQAAANsAAAAPAAAAAAAAAAAAAAAA&#10;AKECAABkcnMvZG93bnJldi54bWxQSwUGAAAAAAQABAD5AAAAjwMAAAAA&#10;" strokecolor="#4579b8 [3044]"/>
                <v:line id="直接连接符 13" o:spid="_x0000_s1032" style="position:absolute;flip:y;visibility:visible;mso-wrap-style:square" from="3260,4096" to="3260,111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tRicMAAADbAAAADwAAAGRycy9kb3ducmV2LnhtbERPTWvCQBC9C/6HZQq96UYtVqKriCAN&#10;FtSqB49DdkxCs7NpdmvS/npXELzN433ObNGaUlypdoVlBYN+BII4tbrgTMHpuO5NQDiPrLG0TAr+&#10;yMFi3u3MMNa24S+6HnwmQgi7GBXk3lexlC7NyaDr24o4cBdbG/QB1pnUNTYh3JRyGEVjabDg0JBj&#10;Rauc0u/Dr1GQJLzZ/PN6dx7sfz78qPjcvjXvSr2+tMspCE+tf4of7kSH+SO4/xIOkPM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lrUYnDAAAA2wAAAA8AAAAAAAAAAAAA&#10;AAAAoQIAAGRycy9kb3ducmV2LnhtbFBLBQYAAAAABAAEAPkAAACRAwAAAAA=&#10;" strokecolor="#4579b8 [3044]"/>
                <v:line id="直接连接符 14" o:spid="_x0000_s1033" style="position:absolute;visibility:visible;mso-wrap-style:square" from="3260,11096" to="5006,11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8f7m8IAAADbAAAADwAAAGRycy9kb3ducmV2LnhtbERPzWoCMRC+C32HMEJvmtW2oqtRRChI&#10;66W2DzBuxt3FzWSbjLr26Ruh0Nt8fL+zWHWuURcKsfZsYDTMQBEX3tZcGvj6fB1MQUVBtth4JgM3&#10;irBaPvQWmFt/5Q+67KVUKYRjjgYqkTbXOhYVOYxD3xIn7uiDQ0kwlNoGvKZw1+hxlk20w5pTQ4Ut&#10;bSoqTvuzM/D9vtvG26EZy+Tl5+0U1tOZPEVjHvvdeg5KqJN/8Z97a9P8Z7j/kg7Qy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8f7m8IAAADbAAAADwAAAAAAAAAAAAAA&#10;AAChAgAAZHJzL2Rvd25yZXYueG1sUEsFBgAAAAAEAAQA+QAAAJADAAAAAA==&#10;" strokecolor="#4579b8 [3044]"/>
                <v:line id="直接连接符 15" o:spid="_x0000_s1034" style="position:absolute;flip:y;visibility:visible;mso-wrap-style:square" from="4974,4102" to="4974,111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c5sZsMAAADbAAAADwAAAGRycy9kb3ducmV2LnhtbERPTWvCQBC9C/6HZYTezEZb25K6igjS&#10;oKCt7aHHITtNgtnZNLs10V/vCoK3ebzPmc47U4kjNa60rGAUxSCIM6tLzhV8f62GryCcR9ZYWSYF&#10;J3Iwn/V7U0y0bfmTjnufixDCLkEFhfd1IqXLCjLoIlsTB+7XNgZ9gE0udYNtCDeVHMfxszRYcmgo&#10;sKZlQdlh/28UpCmv12de7X5GH3/v/rHcbJ/aF6UeBt3iDYSnzt/FN3eqw/wJXH8JB8jZ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ObGbDAAAA2wAAAA8AAAAAAAAAAAAA&#10;AAAAoQIAAGRycy9kb3ducmV2LnhtbFBLBQYAAAAABAAEAPkAAACRAwAAAAA=&#10;" strokecolor="#4579b8 [3044]"/>
                <v:line id="直接连接符 16" o:spid="_x0000_s1035" style="position:absolute;flip:y;visibility:visible;mso-wrap-style:square" from="4974,4139" to="7124,4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zyEcMAAADbAAAADwAAAGRycy9kb3ducmV2LnhtbERPS2vCQBC+F/wPywjedOMDLdFVRBCD&#10;hbbaHnocsmMSzM7G7GpSf71bEHqbj+85i1VrSnGj2hWWFQwHEQji1OqCMwXfX9v+KwjnkTWWlknB&#10;LzlYLTsvC4y1bfhAt6PPRAhhF6OC3PsqltKlORl0A1sRB+5ka4M+wDqTusYmhJtSjqJoKg0WHBpy&#10;rGiTU3o+Xo2CJOH9/s7bj5/h52Xnx8Xb+6SZKdXrtus5CE+t/xc/3YkO86fw90s4QC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kc8hHDAAAA2wAAAA8AAAAAAAAAAAAA&#10;AAAAoQIAAGRycy9kb3ducmV2LnhtbFBLBQYAAAAABAAEAPkAAACRAwAAAAA=&#10;" strokecolor="#4579b8 [3044]"/>
                <v:line id="直接连接符 17" o:spid="_x0000_s1036" style="position:absolute;flip:y;visibility:visible;mso-wrap-style:square" from="7124,4094" to="7124,11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BXisMAAADbAAAADwAAAGRycy9kb3ducmV2LnhtbERPTWvCQBC9C/6HZQq96UYrWqKriCAN&#10;CtraHnocsmMSmp1Ns6uJ/npXELzN433ObNGaUpypdoVlBYN+BII4tbrgTMHP97r3DsJ5ZI2lZVJw&#10;IQeLebczw1jbhr/ofPCZCCHsYlSQe1/FUro0J4OubyviwB1tbdAHWGdS19iEcFPKYRSNpcGCQ0OO&#10;Fa1ySv8OJ6MgSXizufJ6/zv4/P/wb8V2N2omSr2+tMspCE+tf4of7kSH+RO4/xIOkPM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ZQV4rDAAAA2wAAAA8AAAAAAAAAAAAA&#10;AAAAoQIAAGRycy9kb3ducmV2LnhtbFBLBQYAAAAABAAEAPkAAACRAwAAAAA=&#10;" strokecolor="#4579b8 [3044]"/>
                <v:line id="直接连接符 18" o:spid="_x0000_s1037" style="position:absolute;visibility:visible;mso-wrap-style:square" from="7124,11066" to="8871,110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rxnsQAAADbAAAADwAAAGRycy9kb3ducmV2LnhtbESPQU8CQQyF7yb8h0lNuMmsGAmsDISY&#10;mBD0IvoDyk7d3bDTWWYqLP56ezDx1ua9vvd1uR5CZ86UchvZwf2kAENcRd9y7eDz4+VuDiYLsscu&#10;Mjm4Uob1anSzxNLHC7/TeS+10RDOJTpoRPrS2lw1FDBPYk+s2ldMAUXXVFuf8KLhobPTopjZgC1r&#10;Q4M9PTdUHfffwcHp9W2br4duKrPHn90xbeYLecjOjW+HzRMYoUH+zX/XW6/4Cqu/6AB2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ivGexAAAANsAAAAPAAAAAAAAAAAA&#10;AAAAAKECAABkcnMvZG93bnJldi54bWxQSwUGAAAAAAQABAD5AAAAkgMAAAAA&#10;" strokecolor="#4579b8 [3044]"/>
                <v:line id="直接连接符 19" o:spid="_x0000_s1038" style="position:absolute;flip:y;visibility:visible;mso-wrap-style:square" from="8871,4064" to="8871,110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NmY8MAAADbAAAADwAAAGRycy9kb3ducmV2LnhtbERPTWvCQBC9C/6HZYTezEZbbJu6igjS&#10;oKCt7aHHITtNgtnZNLs10V/vCoK3ebzPmc47U4kjNa60rGAUxSCIM6tLzhV8f62GLyCcR9ZYWSYF&#10;J3Iwn/V7U0y0bfmTjnufixDCLkEFhfd1IqXLCjLoIlsTB+7XNgZ9gE0udYNtCDeVHMfxRBosOTQU&#10;WNOyoOyw/zcK0pTX6zOvdj+jj793/1hutk/ts1IPg27xBsJT5+/imzvVYf4rXH8JB8jZ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iDZmPDAAAA2wAAAA8AAAAAAAAAAAAA&#10;AAAAoQIAAGRycy9kb3ducmV2LnhtbFBLBQYAAAAABAAEAPkAAACRAwAAAAA=&#10;" strokecolor="#4579b8 [3044]"/>
                <v:line id="直接连接符 20" o:spid="_x0000_s1039" style="position:absolute;flip:y;visibility:visible;mso-wrap-style:square" from="8871,4102" to="11017,4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UFQ8MAAADbAAAADwAAAGRycy9kb3ducmV2LnhtbERPTWvCQBC9C/6HZQRvdaMWLdFNEEEa&#10;LKi1PXgcsmMSzM6m2a1J++u7h4LHx/tep72pxZ1aV1lWMJ1EIIhzqysuFHx+7J5eQDiPrLG2TAp+&#10;yEGaDAdrjLXt+J3uZ1+IEMIuRgWl900spctLMugmtiEO3NW2Bn2AbSF1i10IN7WcRdFCGqw4NJTY&#10;0Lak/Hb+NgqyjPf7X94dL9PT16ufV2+H526p1HjUb1YgPPX+If53Z1rBLKwPX8IPkMk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fVBUPDAAAA2wAAAA8AAAAAAAAAAAAA&#10;AAAAoQIAAGRycy9kb3ducmV2LnhtbFBLBQYAAAAABAAEAPkAAACRAwAAAAA=&#10;" strokecolor="#4579b8 [3044]"/>
                <v:line id="直接连接符 21" o:spid="_x0000_s1040" style="position:absolute;flip:y;visibility:visible;mso-wrap-style:square" from="11023,4057" to="11023,11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mg2MUAAADbAAAADwAAAGRycy9kb3ducmV2LnhtbESPT2vCQBTE74LfYXkFb3UTFVtSVxFB&#10;DAr9Yz14fGRfk9Ds25hdTfTTd4WCx2FmfsPMFp2pxIUaV1pWEA8jEMSZ1SXnCg7f6+dXEM4ja6ws&#10;k4IrOVjM+70ZJtq2/EWXvc9FgLBLUEHhfZ1I6bKCDLqhrYmD92Mbgz7IJpe6wTbATSVHUTSVBksO&#10;CwXWtCoo+92fjYI05e32xuuPY/x52vhxuXuftC9KDZ665RsIT51/hP/bqVYwiuH+JfwAOf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Jmg2MUAAADbAAAADwAAAAAAAAAA&#10;AAAAAAChAgAAZHJzL2Rvd25yZXYueG1sUEsFBgAAAAAEAAQA+QAAAJMDAAAAAA==&#10;" strokecolor="#4579b8 [3044]"/>
                <v:line id="直接连接符 22" o:spid="_x0000_s1041" style="position:absolute;visibility:visible;mso-wrap-style:square" from="11023,11030" to="12770,11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MycQAAADbAAAADwAAAGRycy9kb3ducmV2LnhtbESPUWvCQBCE34X+h2MLvumlKYpGT5FC&#10;QWxfavsD1tyaBHN76d1WY3+9Vyj4OMzMN8xy3btWnSnExrOBp3EGirj0tuHKwNfn62gGKgqyxdYz&#10;GbhShPXqYbDEwvoLf9B5L5VKEI4FGqhFukLrWNbkMI59R5y8ow8OJclQaRvwkuCu1XmWTbXDhtNC&#10;jR291FSe9j/OwPfb+zZeD20u08nv7hQ2s7k8R2OGj/1mAUqol3v4v721BvIc/r6kH6B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DgzJxAAAANsAAAAPAAAAAAAAAAAA&#10;AAAAAKECAABkcnMvZG93bnJldi54bWxQSwUGAAAAAAQABAD5AAAAkgMAAAAA&#10;" strokecolor="#4579b8 [3044]"/>
                <v:line id="直接连接符 23" o:spid="_x0000_s1042" style="position:absolute;flip:y;visibility:visible;mso-wrap-style:square" from="12770,4013" to="12770,110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ebNMYAAADbAAAADwAAAGRycy9kb3ducmV2LnhtbESPQWvCQBSE70L/w/IKvelGLbak2Ugp&#10;iEFBW/XQ4yP7moRm38bs1qT+elcQPA4z8w2TzHtTixO1rrKsYDyKQBDnVldcKDjsF8NXEM4ja6wt&#10;k4J/cjBPHwYJxtp2/EWnnS9EgLCLUUHpfRNL6fKSDLqRbYiD92Nbgz7ItpC6xS7ATS0nUTSTBisO&#10;CyU29FFS/rv7MwqyjFerMy+23+PP49JPq/XmuXtR6umxf38D4an39/CtnWkFkylcv4QfIN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cHmzTGAAAA2wAAAA8AAAAAAAAA&#10;AAAAAAAAoQIAAGRycy9kb3ducmV2LnhtbFBLBQYAAAAABAAEAPkAAACUAwAAAAA=&#10;" strokecolor="#4579b8 [3044]"/>
                <v:line id="直接连接符 24" o:spid="_x0000_s1043" style="position:absolute;flip:y;visibility:visible;mso-wrap-style:square" from="12770,4051" to="14916,40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4DQMYAAADbAAAADwAAAGRycy9kb3ducmV2LnhtbESPQWvCQBSE70L/w/IKvelGK7ak2Ugp&#10;iEFBW/XQ4yP7moRm38bs1qT+elcQPA4z8w2TzHtTixO1rrKsYDyKQBDnVldcKDjsF8NXEM4ja6wt&#10;k4J/cjBPHwYJxtp2/EWnnS9EgLCLUUHpfRNL6fKSDLqRbYiD92Nbgz7ItpC6xS7ATS0nUTSTBisO&#10;CyU29FFS/rv7MwqyjFerMy+23+PP49I/V+vNtHtR6umxf38D4an39/CtnWkFkylcv4QfIN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juA0DGAAAA2wAAAA8AAAAAAAAA&#10;AAAAAAAAoQIAAGRycy9kb3ducmV2LnhtbFBLBQYAAAAABAAEAPkAAACUAwAAAAA=&#10;" strokecolor="#4579b8 [3044]"/>
                <v:line id="直接连接符 25" o:spid="_x0000_s1044" style="position:absolute;flip:y;visibility:visible;mso-wrap-style:square" from="14916,4011" to="14916,11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Km28YAAADbAAAADwAAAGRycy9kb3ducmV2LnhtbESPQWvCQBSE70L/w/IK3sxGW2tJXUUE&#10;MSjYVnvo8ZF9TUKzb9Ps1kR/vSsIHoeZ+YaZzjtTiSM1rrSsYBjFIIgzq0vOFXwdVoNXEM4ja6ws&#10;k4ITOZjPHnpTTLRt+ZOOe5+LAGGXoILC+zqR0mUFGXSRrYmD92Mbgz7IJpe6wTbATSVHcfwiDZYc&#10;FgqsaVlQ9rv/NwrSlDebM6/ev4cff2v/VG53z+1Eqf5jt3gD4anz9/CtnWoFozFcv4QfIGc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eiptvGAAAA2wAAAA8AAAAAAAAA&#10;AAAAAAAAoQIAAGRycy9kb3ducmV2LnhtbFBLBQYAAAAABAAEAPkAAACUAwAAAAA=&#10;" strokecolor="#4579b8 [3044]"/>
                <v:line id="直接连接符 26" o:spid="_x0000_s1045" style="position:absolute;visibility:visible;mso-wrap-style:square" from="14922,10979" to="16668,10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UKysQAAADbAAAADwAAAGRycy9kb3ducmV2LnhtbESPUWvCQBCE34X+h2MLfdNLIwabeooU&#10;CtL6UtsfsM1tk2BuL71bNfbXe0LBx2FmvmEWq8F16kghtp4NPE4yUMSVty3XBr4+X8dzUFGQLXae&#10;ycCZIqyWd6MFltaf+IOOO6lVgnAs0UAj0pdax6ohh3Hie+Lk/fjgUJIMtbYBTwnuOp1nWaEdtpwW&#10;GuzppaFqvzs4A7/v2008f3e5FLO/t31Yz59kGo15uB/Wz6CEBrmF/9sbayAv4Pol/QC9v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QrKxAAAANsAAAAPAAAAAAAAAAAA&#10;AAAAAKECAABkcnMvZG93bnJldi54bWxQSwUGAAAAAAQABAD5AAAAkgMAAAAA&#10;" strokecolor="#4579b8 [3044]"/>
                <v:line id="直接连接符 27" o:spid="_x0000_s1046" style="position:absolute;flip:y;visibility:visible;mso-wrap-style:square" from="16668,3993" to="16668,11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ydN8YAAADbAAAADwAAAGRycy9kb3ducmV2LnhtbESPQWvCQBSE70L/w/IKvelGW7Sk2Ugp&#10;iEFBW/XQ4yP7moRm38bs1kR/vSsIPQ4z8w2TzHtTixO1rrKsYDyKQBDnVldcKDjsF8NXEM4ja6wt&#10;k4IzOZinD4MEY207/qLTzhciQNjFqKD0vomldHlJBt3INsTB+7GtQR9kW0jdYhfgppaTKJpKgxWH&#10;hRIb+igp/939GQVZxqvVhRfb7/Hncemfq/XmpZsp9fTYv7+B8NT7//C9nWkFkxncvoQfIN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g8nTfGAAAA2wAAAA8AAAAAAAAA&#10;AAAAAAAAoQIAAGRycy9kb3ducmV2LnhtbFBLBQYAAAAABAAEAPkAAACUAwAAAAA=&#10;" strokecolor="#4579b8 [3044]"/>
                <v:line id="直接连接符 28" o:spid="_x0000_s1047" style="position:absolute;flip:y;visibility:visible;mso-wrap-style:square" from="16668,4031" to="18815,40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MJRcMAAADbAAAADwAAAGRycy9kb3ducmV2LnhtbERPTWvCQBC9C/6HZQRvdaMWLdFNEEEa&#10;LKi1PXgcsmMSzM6m2a1J++u7h4LHx/tep72pxZ1aV1lWMJ1EIIhzqysuFHx+7J5eQDiPrLG2TAp+&#10;yEGaDAdrjLXt+J3uZ1+IEMIuRgWl900spctLMugmtiEO3NW2Bn2AbSF1i10IN7WcRdFCGqw4NJTY&#10;0Lak/Hb+NgqyjPf7X94dL9PT16ufV2+H526p1HjUb1YgPPX+If53Z1rBLIwNX8IPkMk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mjCUXDAAAA2wAAAA8AAAAAAAAAAAAA&#10;AAAAoQIAAGRycy9kb3ducmV2LnhtbFBLBQYAAAAABAAEAPkAAACRAwAAAAA=&#10;" strokecolor="#4579b8 [3044]"/>
                <v:line id="直接连接符 29" o:spid="_x0000_s1048" style="position:absolute;flip:y;visibility:visible;mso-wrap-style:square" from="18821,3987" to="18821,10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s3sYAAADbAAAADwAAAGRycy9kb3ducmV2LnhtbESPQWvCQBSE70L/w/IK3sxGW6xNXUUE&#10;MSjYVnvo8ZF9TUKzb9Ps1kR/vSsIHoeZ+YaZzjtTiSM1rrSsYBjFIIgzq0vOFXwdVoMJCOeRNVaW&#10;ScGJHMxnD70pJtq2/EnHvc9FgLBLUEHhfZ1I6bKCDLrI1sTB+7GNQR9kk0vdYBvgppKjOB5LgyWH&#10;hQJrWhaU/e7/jYI05c3mzKv37+HH39o/ldvdc/uiVP+xW7yB8NT5e/jWTrWC0Stcv4QfIGc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bvrN7GAAAA2wAAAA8AAAAAAAAA&#10;AAAAAAAAoQIAAGRycy9kb3ducmV2LnhtbFBLBQYAAAAABAAEAPkAAACUAwAAAAA=&#10;" strokecolor="#4579b8 [3044]"/>
                <v:line id="直接连接符 30" o:spid="_x0000_s1049" style="position:absolute;visibility:visible;mso-wrap-style:square" from="18821,10959" to="20567,109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0mh+MAAAADbAAAADwAAAGRycy9kb3ducmV2LnhtbERPzWoCMRC+F3yHMIK3mq1S0a1RRBDE&#10;eqn6ANPNdHdxM1mTUdc+fXMQevz4/ufLzjXqRiHWng28DTNQxIW3NZcGTsfN6xRUFGSLjWcy8KAI&#10;y0XvZY659Xf+ottBSpVCOOZooBJpc61jUZHDOPQtceJ+fHAoCYZS24D3FO4aPcqyiXZYc2qosKV1&#10;RcX5cHUGLp/7bXx8NyOZvP/uzmE1nck4GjPod6sPUEKd/Iuf7q01ME7r05f0A/Ti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tJofjAAAAA2wAAAA8AAAAAAAAAAAAAAAAA&#10;oQIAAGRycy9kb3ducmV2LnhtbFBLBQYAAAAABAAEAPkAAACOAwAAAAA=&#10;" strokecolor="#4579b8 [3044]"/>
                <v:line id="直接连接符 31" o:spid="_x0000_s1050" style="position:absolute;flip:y;visibility:visible;mso-wrap-style:square" from="20567,3986" to="20567,110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A2BcUAAADbAAAADwAAAGRycy9kb3ducmV2LnhtbESPT2vCQBTE74LfYXlCb3UTFVuiq4gg&#10;DQr9Yz14fGSfSTD7Ns1uTfTTd4WCx2FmfsPMl52pxIUaV1pWEA8jEMSZ1SXnCg7fm+dXEM4ja6ws&#10;k4IrOVgu+r05Jtq2/EWXvc9FgLBLUEHhfZ1I6bKCDLqhrYmDd7KNQR9kk0vdYBvgppKjKJpKgyWH&#10;hQJrWheUnfe/RkGa8nZ7483HMf78efPjcvc+aV+Uehp0qxkIT51/hP/bqVYwjuH+JfwAuf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UA2BcUAAADbAAAADwAAAAAAAAAA&#10;AAAAAAChAgAAZHJzL2Rvd25yZXYueG1sUEsFBgAAAAAEAAQA+QAAAJMDAAAAAA==&#10;" strokecolor="#4579b8 [3044]"/>
                <v:line id="直接连接符 32" o:spid="_x0000_s1051" style="position:absolute;flip:y;visibility:visible;mso-wrap-style:square" from="20567,4024" to="22714,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KocsYAAADbAAAADwAAAGRycy9kb3ducmV2LnhtbESPQWvCQBSE70L/w/IKvelGLbak2Ugp&#10;iEFBW/XQ4yP7moRm38bs1qT+elcQPA4z8w2TzHtTixO1rrKsYDyKQBDnVldcKDjsF8NXEM4ja6wt&#10;k4J/cjBPHwYJxtp2/EWnnS9EgLCLUUHpfRNL6fKSDLqRbYiD92Nbgz7ItpC6xS7ATS0nUTSTBisO&#10;CyU29FFS/rv7MwqyjFerMy+23+PP49JPq/XmuXtR6umxf38D4an39/CtnWkF0wlcv4QfIN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2SqHLGAAAA2wAAAA8AAAAAAAAA&#10;AAAAAAAAoQIAAGRycy9kb3ducmV2LnhtbFBLBQYAAAAABAAEAPkAAACUAwAAAAA=&#10;" strokecolor="#4579b8 [3044]"/>
                <v:line id="直接连接符 33" o:spid="_x0000_s1052" style="position:absolute;flip:y;visibility:visible;mso-wrap-style:square" from="22720,3980" to="22720,10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4N6cUAAADbAAAADwAAAGRycy9kb3ducmV2LnhtbESPQWvCQBSE74X+h+UJ3szGprQlukop&#10;iMGCWuvB4yP7TILZtzG7mrS/3i0IPQ4z8w0znfemFldqXWVZwTiKQRDnVldcKNh/L0ZvIJxH1lhb&#10;JgU/5GA+e3yYYqptx1903flCBAi7FBWU3jeplC4vyaCLbEMcvKNtDfog20LqFrsAN7V8iuMXabDi&#10;sFBiQx8l5afdxSjIMl6tfnmxOYy356VPqs/1c/eq1HDQv09AeOr9f/jezrSCJIG/L+EHyN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t4N6cUAAADbAAAADwAAAAAAAAAA&#10;AAAAAAChAgAAZHJzL2Rvd25yZXYueG1sUEsFBgAAAAAEAAQA+QAAAJMDAAAAAA==&#10;" strokecolor="#4579b8 [3044]"/>
                <v:line id="直接连接符 34" o:spid="_x0000_s1053" style="position:absolute;flip:y;visibility:visible;mso-wrap-style:square" from="22720,10944" to="23734,109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eVncYAAADbAAAADwAAAGRycy9kb3ducmV2LnhtbESPT2vCQBTE70K/w/IKvdWNf6glzUZE&#10;kAYL1aqHHh/ZZxLMvo3Z1cR++m6h4HGYmd8wybw3tbhS6yrLCkbDCARxbnXFhYLDfvX8CsJ5ZI21&#10;ZVJwIwfz9GGQYKxtx1903flCBAi7GBWU3jexlC4vyaAb2oY4eEfbGvRBtoXULXYBbmo5jqIXabDi&#10;sFBiQ8uS8tPuYhRkGa/XP7zafI+253c/qT4+p91MqafHfvEGwlPv7+H/dqYVTKbw9yX8AJn+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03lZ3GAAAA2wAAAA8AAAAAAAAA&#10;AAAAAAAAoQIAAGRycy9kb3ducmV2LnhtbFBLBQYAAAAABAAEAPkAAACUAwAAAAA=&#10;" strokecolor="#4579b8 [3044]"/>
                <v:line id="直接连接符 35" o:spid="_x0000_s1054" style="position:absolute;flip:y;visibility:visible;mso-wrap-style:square" from="23734,3960" to="23734,109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swBsYAAADbAAAADwAAAGRycy9kb3ducmV2LnhtbESPT2vCQBTE70K/w/IKvZmN/2pJXUUK&#10;0qBgW+2hx0f2NQnNvk2zq4l+elcQPA4z8xtmtuhMJY7UuNKygkEUgyDOrC45V/C9X/VfQDiPrLGy&#10;TApO5GAxf+jNMNG25S867nwuAoRdggoK7+tESpcVZNBFtiYO3q9tDPogm1zqBtsAN5UcxvGzNFhy&#10;WCiwpreCsr/dwShIU16vz7z6+Bl8/r/7UbnZjtupUk+P3fIVhKfO38O3dqoVjCZw/RJ+gJx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J7MAbGAAAA2wAAAA8AAAAAAAAA&#10;AAAAAAAAoQIAAGRycy9kb3ducmV2LnhtbFBLBQYAAAAABAAEAPkAAACUAwAAAAA=&#10;" strokecolor="#4579b8 [3044]"/>
                <v:line id="直接连接符 36" o:spid="_x0000_s1055" style="position:absolute;visibility:visible;mso-wrap-style:square" from="23734,4005" to="24407,40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cF8QAAADbAAAADwAAAGRycy9kb3ducmV2LnhtbESPUWvCQBCE3wv+h2OFvtWLSoNNPUUE&#10;QVpfavsDtrk1Ceb24t2qsb++JxT6OMzMN8x82btWXSjExrOB8SgDRVx623Bl4Otz8zQDFQXZYuuZ&#10;DNwownIxeJhjYf2VP+iyl0olCMcCDdQiXaF1LGtyGEe+I07ewQeHkmSotA14TXDX6kmW5dphw2mh&#10;xo7WNZXH/dkZOL3vtvH23U4kf/55O4bV7EWm0ZjHYb96BSXUy3/4r721BqY53L+kH6A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7JwXxAAAANsAAAAPAAAAAAAAAAAA&#10;AAAAAKECAABkcnMvZG93bnJldi54bWxQSwUGAAAAAAQABAD5AAAAkgMAAAAA&#10;" strokecolor="#4579b8 [3044]"/>
                <v:line id="直接连接符 37" o:spid="_x0000_s1056" style="position:absolute;flip:y;visibility:visible;mso-wrap-style:square" from="24414,3960" to="24414,109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UL6sYAAADbAAAADwAAAGRycy9kb3ducmV2LnhtbESPW2vCQBSE3wv9D8sp+FY3XlCJrlIK&#10;YrCg9fLg4yF7moRmz8bsalJ/vSsIfRxm5htmtmhNKa5Uu8Kygl43AkGcWl1wpuB4WL5PQDiPrLG0&#10;TAr+yMFi/voyw1jbhnd03ftMBAi7GBXk3lexlC7NyaDr2oo4eD+2NuiDrDOpa2wC3JSyH0UjabDg&#10;sJBjRZ85pb/7i1GQJLxe33i5PfW+zys/KL42w2asVOet/ZiC8NT6//CznWgFgzE8voQfIO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3lC+rGAAAA2wAAAA8AAAAAAAAA&#10;AAAAAAAAoQIAAGRycy9kb3ducmV2LnhtbFBLBQYAAAAABAAEAPkAAACUAwAAAAA=&#10;" strokecolor="#4579b8 [3044]"/>
                <v:line id="直接连接符 38" o:spid="_x0000_s1057" style="position:absolute;flip:y;visibility:visible;mso-wrap-style:square" from="24850,3967" to="24850,109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qfmMIAAADbAAAADwAAAGRycy9kb3ducmV2LnhtbERPy2rCQBTdC/2H4Ra6MxNrUUmdBBGk&#10;wYLvRZeXzG0SmrmTZqYm7dd3FoLLw3kvs8E04kqdqy0rmEQxCOLC6ppLBZfzZrwA4TyyxsYyKfgl&#10;B1n6MFpiom3PR7qefClCCLsEFVTet4mUrqjIoItsSxy4T9sZ9AF2pdQd9iHcNPI5jmfSYM2hocKW&#10;1hUVX6cfoyDPebv9483+Y3L4fvPT+n330s+VenocVq8gPA3+Lr65c61gGsaGL+EHyPQ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HqfmMIAAADbAAAADwAAAAAAAAAAAAAA&#10;AAChAgAAZHJzL2Rvd25yZXYueG1sUEsFBgAAAAAEAAQA+QAAAJADAAAAAA==&#10;" strokecolor="#4579b8 [3044]"/>
                <v:line id="直接连接符 39" o:spid="_x0000_s1058" style="position:absolute;visibility:visible;mso-wrap-style:square" from="24850,4011" to="25523,40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MIZcQAAADbAAAADwAAAGRycy9kb3ducmV2LnhtbESPUWvCQBCE3wv9D8cWfKsXlUpMPUUK&#10;BdG+aPsDtrk1Ceb20rutRn99ryD4OMzMN8x82btWnSjExrOB0TADRVx623Bl4Ovz/TkHFQXZYuuZ&#10;DFwownLx+DDHwvoz7+i0l0olCMcCDdQiXaF1LGtyGIe+I07ewQeHkmSotA14TnDX6nGWTbXDhtNC&#10;jR291VQe97/OwM/2Yx0v3+1Ypi/XzTGs8plMojGDp371Ckqol3v41l5bA5MZ/H9JP0Av/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cwhlxAAAANsAAAAPAAAAAAAAAAAA&#10;AAAAAKECAABkcnMvZG93bnJldi54bWxQSwUGAAAAAAQABAD5AAAAkgMAAAAA&#10;" strokecolor="#4579b8 [3044]"/>
                <v:line id="直接连接符 40" o:spid="_x0000_s1059" style="position:absolute;flip:y;visibility:visible;mso-wrap-style:square" from="25529,3967" to="25529,109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rg48IAAADbAAAADwAAAGRycy9kb3ducmV2LnhtbERPy2rCQBTdC/2H4Ra6MxOtqKSOIoI0&#10;WPC96PKSuU1CM3diZmpSv95ZCC4P5z1bdKYSV2pcaVnBIIpBEGdWl5wrOJ/W/SkI55E1VpZJwT85&#10;WMxfejNMtG35QNejz0UIYZeggsL7OpHSZQUZdJGtiQP3YxuDPsAml7rBNoSbSg7jeCwNlhwaCqxp&#10;VVD2e/wzCtKUN5sbr3ffg/3l07+XX9tRO1Hq7bVbfoDw1Pmn+OFOtYJRWB++hB8g5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grg48IAAADbAAAADwAAAAAAAAAAAAAA&#10;AAChAgAAZHJzL2Rvd25yZXYueG1sUEsFBgAAAAAEAAQA+QAAAJADAAAAAA==&#10;" strokecolor="#4579b8 [3044]"/>
                <v:line id="直接连接符 41" o:spid="_x0000_s1060" style="position:absolute;visibility:visible;mso-wrap-style:square" from="24414,10891" to="24850,108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N3HsQAAADbAAAADwAAAGRycy9kb3ducmV2LnhtbESPUWsCMRCE3wv9D2ELfas5tYpejSIF&#10;QWpf1P6A7WW9O7xsrslWz/56UxB8HGbmG2a26FyjThRi7dlAv5eBIi68rbk08LVfvUxARUG22Hgm&#10;AxeKsJg/Pswwt/7MWzrtpFQJwjFHA5VIm2sdi4ocxp5viZN38MGhJBlKbQOeE9w1epBlY+2w5rRQ&#10;YUvvFRXH3a8z8LP5XMfLdzOQ8ejv4xiWk6kMozHPT93yDZRQJ/fwrb22Bl778P8l/QA9v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A3cexAAAANsAAAAPAAAAAAAAAAAA&#10;AAAAAKECAABkcnMvZG93bnJldi54bWxQSwUGAAAAAAQABAD5AAAAkgMAAAAA&#10;" strokecolor="#4579b8 [3044]"/>
                <v:line id="直接连接符 42" o:spid="_x0000_s1061" style="position:absolute;visibility:visible;mso-wrap-style:square" from="25529,10979" to="27276,10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HpacQAAADbAAAADwAAAGRycy9kb3ducmV2LnhtbESPUWvCQBCE3wv9D8cW+lYvjVU09RQR&#10;BGn7ou0PWHPbJJjbS+9Wjf31vYLg4zAz3zCzRe9adaIQG88GngcZKOLS24YrA1+f66cJqCjIFlvP&#10;ZOBCERbz+7sZFtafeUunnVQqQTgWaKAW6QqtY1mTwzjwHXHyvn1wKEmGStuA5wR3rc6zbKwdNpwW&#10;auxoVVN52B2dgZ/3j0287NtcxqPft0NYTqYyjMY8PvTLV1BCvdzC1/bGGnjJ4f9L+gF6/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0elpxAAAANsAAAAPAAAAAAAAAAAA&#10;AAAAAKECAABkcnMvZG93bnJldi54bWxQSwUGAAAAAAQABAD5AAAAkgMAAAAA&#10;" strokecolor="#4579b8 [3044]"/>
                <v:shapetype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双大括号 44" o:spid="_x0000_s1062" type="#_x0000_t186" style="position:absolute;left:4293;top:1709;width:19004;height:17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ZPy8IA&#10;AADbAAAADwAAAGRycy9kb3ducmV2LnhtbESPT2sCMRTE74V+h/CE3mpikWJXo0iL0B79A8XbY/NM&#10;lt28LEm6br99IxQ8DjPzG2a1GX0nBoqpCaxhNlUgiOtgGrYaTsfd8wJEysgGu8Ck4ZcSbNaPDyus&#10;TLjynoZDtqJAOFWoweXcV1Km2pHHNA09cfEuIXrMRUYrTcRrgftOvij1Kj02XBYc9vTuqG4PP16D&#10;fbsMcTgvXEvtznzFD/V9tkrrp8m4XYLINOZ7+L/9aTTM53D7Un6AX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Rk/LwgAAANsAAAAPAAAAAAAAAAAAAAAAAJgCAABkcnMvZG93&#10;bnJldi54bWxQSwUGAAAAAAQABAD1AAAAhwMAAAAA&#10;" strokecolor="black [3040]"/>
                <v:rect id="矩形 45" o:spid="_x0000_s1063" style="position:absolute;left:5696;top:835;width:16618;height:2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5OqMMA&#10;AADbAAAADwAAAGRycy9kb3ducmV2LnhtbESPUWvCQBCE3wv9D8cWfKsXRVtJPaVUBAVBavsD1tw2&#10;Cc3upXdnjP/eE4Q+DjPzDTNf9tyojnyonRgYDTNQJIWztZQGvr/WzzNQIaJYbJyQgQsFWC4eH+aY&#10;W3eWT+oOsVQJIiFHA1WMba51KCpiDEPXkiTvx3nGmKQvtfV4TnBu9DjLXjRjLWmhwpY+Kip+Dyc2&#10;sLd/o9dVu/YdH7fdbsfF3nMwZvDUv7+BitTH//C9vbEGJlO4fUk/QC+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b5OqMMAAADbAAAADwAAAAAAAAAAAAAAAACYAgAAZHJzL2Rv&#10;d25yZXYueG1sUEsFBgAAAAAEAAQA9QAAAIgDAAAAAA==&#10;" fillcolor="white [3201]" stroked="f" strokeweight="2pt">
                  <v:textbox>
                    <w:txbxContent>
                      <w:p w14:paraId="7E2515A7" w14:textId="77777777" w:rsidR="00AB1735" w:rsidRDefault="00AB1735" w:rsidP="00AB1735">
                        <w:pPr>
                          <w:jc w:val="center"/>
                        </w:pPr>
                        <w:r>
                          <w:t>Useful Part</w:t>
                        </w:r>
                      </w:p>
                    </w:txbxContent>
                  </v:textbox>
                </v:rect>
                <w10:anchorlock/>
              </v:group>
            </w:pict>
          </mc:Fallback>
        </mc:AlternateContent>
      </w:r>
    </w:p>
    <w:p w14:paraId="7797B080" w14:textId="77777777" w:rsidR="00214B63" w:rsidRDefault="00214B63" w:rsidP="00214B63">
      <w:pPr>
        <w:spacing w:line="360" w:lineRule="auto"/>
      </w:pPr>
      <w:r>
        <w:t>We need to quantify this pulse sequence to a moment as a parameter in the calculation. However, according to the obvious principle, the length of this pulse will change with the distance between the lighthouse and positioning device, then measure the moment based on the principle becomes ambiguous. Our method is to remove the pluses where the period does not meet the expected 500ns ± a certain threshold time, taking the time midpoint of the pulse sequence as the calculation base. Through practical verification, this approach is reasonable.</w:t>
      </w:r>
    </w:p>
    <w:p w14:paraId="71453F3C" w14:textId="77777777" w:rsidR="00214B63" w:rsidRDefault="00214B63" w:rsidP="00214B63">
      <w:pPr>
        <w:spacing w:line="360" w:lineRule="auto"/>
      </w:pPr>
      <w:r>
        <w:t>Define t0 is the moment when the angle of the motor is over 0°. According to the principle of measurement, the angle of the sensing point relative to the rotation axis of the motor can be deduced as follows:</w:t>
      </w:r>
    </w:p>
    <w:p w14:paraId="0897CAC0" w14:textId="77777777" w:rsidR="00214B63" w:rsidRPr="00353C2E" w:rsidRDefault="00214B63" w:rsidP="00214B63">
      <w:pPr>
        <w:spacing w:line="360" w:lineRule="auto"/>
      </w:pPr>
      <m:oMathPara>
        <m:oMath>
          <m:r>
            <m:rPr>
              <m:sty m:val="p"/>
            </m:rPr>
            <w:rPr>
              <w:rFonts w:ascii="Cambria Math" w:hAnsi="Cambria Math"/>
            </w:rPr>
            <m:t>θ=</m:t>
          </m:r>
          <m:f>
            <m:fPr>
              <m:ctrlPr>
                <w:rPr>
                  <w:rFonts w:ascii="Cambria Math" w:hAnsi="Cambria Math"/>
                </w:rPr>
              </m:ctrlPr>
            </m:fPr>
            <m:num>
              <m:d>
                <m:dPr>
                  <m:ctrlPr>
                    <w:rPr>
                      <w:rFonts w:ascii="Cambria Math" w:hAnsi="Cambria Math"/>
                    </w:rPr>
                  </m:ctrlPr>
                </m:dPr>
                <m:e>
                  <m:r>
                    <w:rPr>
                      <w:rFonts w:ascii="Cambria Math" w:hAnsi="Cambria Math"/>
                    </w:rPr>
                    <m:t>t</m:t>
                  </m:r>
                  <m:r>
                    <m:rPr>
                      <m:sty m:val="p"/>
                    </m:rPr>
                    <w:rPr>
                      <w:rFonts w:ascii="Cambria Math" w:hAnsi="Cambria Math"/>
                    </w:rPr>
                    <m:t>1-</m:t>
                  </m:r>
                  <m:r>
                    <w:rPr>
                      <w:rFonts w:ascii="Cambria Math" w:hAnsi="Cambria Math"/>
                    </w:rPr>
                    <m:t>t</m:t>
                  </m:r>
                  <m:r>
                    <m:rPr>
                      <m:sty m:val="p"/>
                    </m:rPr>
                    <w:rPr>
                      <w:rFonts w:ascii="Cambria Math" w:hAnsi="Cambria Math"/>
                    </w:rPr>
                    <m:t>0</m:t>
                  </m:r>
                </m:e>
              </m:d>
              <m:r>
                <m:rPr>
                  <m:sty m:val="p"/>
                </m:rPr>
                <w:rPr>
                  <w:rFonts w:ascii="Cambria Math" w:hAnsi="Cambria Math"/>
                </w:rPr>
                <m:t>×</m:t>
              </m:r>
              <m:r>
                <w:rPr>
                  <w:rFonts w:ascii="Cambria Math" w:hAnsi="Cambria Math"/>
                </w:rPr>
                <m:t>ω</m:t>
              </m:r>
            </m:num>
            <m:den>
              <m:r>
                <m:rPr>
                  <m:sty m:val="p"/>
                </m:rPr>
                <w:rPr>
                  <w:rFonts w:ascii="Cambria Math" w:hAnsi="Cambria Math"/>
                </w:rPr>
                <m:t>2</m:t>
              </m:r>
              <m:r>
                <w:rPr>
                  <w:rFonts w:ascii="Cambria Math" w:hAnsi="Cambria Math"/>
                </w:rPr>
                <m:t>π</m:t>
              </m:r>
            </m:den>
          </m:f>
          <m:r>
            <m:rPr>
              <m:sty m:val="p"/>
            </m:rPr>
            <w:rPr>
              <w:rFonts w:ascii="Cambria Math" w:hAnsi="Cambria Math"/>
            </w:rPr>
            <m:t>×360°</m:t>
          </m:r>
        </m:oMath>
      </m:oMathPara>
    </w:p>
    <w:p w14:paraId="4249D53B" w14:textId="5F96213D" w:rsidR="00214B63" w:rsidRDefault="00214B63" w:rsidP="00214B63">
      <w:pPr>
        <w:spacing w:line="360" w:lineRule="auto"/>
      </w:pPr>
      <w:r w:rsidRPr="00187CCC">
        <w:t xml:space="preserve">In fact, the </w:t>
      </w:r>
      <w:r>
        <w:t xml:space="preserve">angle </w:t>
      </w:r>
      <w:r w:rsidRPr="00187CCC">
        <w:t>calculation of the positio</w:t>
      </w:r>
      <w:r>
        <w:t>ning point is carried out on positioning device</w:t>
      </w:r>
      <w:r w:rsidRPr="00187CCC">
        <w:t>. Considering the real-time problem (</w:t>
      </w:r>
      <w:r w:rsidR="00E948E8" w:rsidRPr="00187CCC">
        <w:t>analysing</w:t>
      </w:r>
      <w:r w:rsidRPr="00187CCC">
        <w:t xml:space="preserve"> the pulse in real time)</w:t>
      </w:r>
      <w:r w:rsidR="00E948E8">
        <w:t>, we</w:t>
      </w:r>
      <w:r w:rsidRPr="00187CCC">
        <w:t xml:space="preserve"> need to calculate multiple</w:t>
      </w:r>
      <w:r>
        <w:t xml:space="preserve"> channels</w:t>
      </w:r>
      <w:r w:rsidRPr="00187CCC">
        <w:t xml:space="preserve"> l</w:t>
      </w:r>
      <w:r>
        <w:t>ocating points at the same time.</w:t>
      </w:r>
      <w:r w:rsidRPr="00187CCC">
        <w:t xml:space="preserve"> </w:t>
      </w:r>
      <w:r>
        <w:t>So we pla</w:t>
      </w:r>
      <w:r w:rsidR="00E948E8">
        <w:t>ce a Cyclone4 FPGA as coprocesso</w:t>
      </w:r>
      <w:r>
        <w:t>r with STM32F4 MCU in the digital system.</w:t>
      </w:r>
    </w:p>
    <w:p w14:paraId="25861C17" w14:textId="77777777" w:rsidR="00214B63" w:rsidRDefault="00214B63" w:rsidP="00214B63">
      <w:pPr>
        <w:spacing w:line="360" w:lineRule="auto"/>
      </w:pPr>
      <w:r>
        <w:rPr>
          <w:noProof/>
          <w:lang w:val="en-US" w:eastAsia="zh-CN"/>
        </w:rPr>
        <w:drawing>
          <wp:inline distT="0" distB="0" distL="0" distR="0" wp14:anchorId="06C00552" wp14:editId="0F98C414">
            <wp:extent cx="5274310" cy="2872105"/>
            <wp:effectExtent l="0" t="0" r="0" b="0"/>
            <wp:docPr id="3416" name="图片 3416"/>
            <wp:cNvGraphicFramePr/>
            <a:graphic xmlns:a="http://schemas.openxmlformats.org/drawingml/2006/main">
              <a:graphicData uri="http://schemas.openxmlformats.org/drawingml/2006/picture">
                <pic:pic xmlns:pic="http://schemas.openxmlformats.org/drawingml/2006/picture">
                  <pic:nvPicPr>
                    <pic:cNvPr id="3416" name="图片 3416"/>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872105"/>
                    </a:xfrm>
                    <a:prstGeom prst="rect">
                      <a:avLst/>
                    </a:prstGeom>
                    <a:noFill/>
                    <a:ln>
                      <a:noFill/>
                    </a:ln>
                  </pic:spPr>
                </pic:pic>
              </a:graphicData>
            </a:graphic>
          </wp:inline>
        </w:drawing>
      </w:r>
    </w:p>
    <w:p w14:paraId="61003EB1" w14:textId="38513CCB" w:rsidR="008A2179" w:rsidRDefault="00214B63" w:rsidP="00214B63">
      <w:pPr>
        <w:spacing w:line="360" w:lineRule="auto"/>
      </w:pPr>
      <w:r w:rsidRPr="00801D53">
        <w:t xml:space="preserve">FPGA is responsible for dealing with the </w:t>
      </w:r>
      <w:r>
        <w:t>basic counting and triggering of the pulse sequence (S</w:t>
      </w:r>
      <w:r w:rsidRPr="00801D53">
        <w:t>ensor</w:t>
      </w:r>
      <w:r>
        <w:t xml:space="preserve"> channels</w:t>
      </w:r>
      <w:r w:rsidRPr="00801D53">
        <w:t xml:space="preserve"> can be up t</w:t>
      </w:r>
      <w:r>
        <w:t>o 30-40), and do basic analysis.</w:t>
      </w:r>
      <w:r w:rsidRPr="00801D53">
        <w:t xml:space="preserve"> </w:t>
      </w:r>
      <w:r>
        <w:t xml:space="preserve">When </w:t>
      </w:r>
      <w:r w:rsidRPr="00801D53">
        <w:t xml:space="preserve">a scan cycle </w:t>
      </w:r>
      <w:r>
        <w:t>ends,</w:t>
      </w:r>
      <w:r w:rsidRPr="00801D53">
        <w:t xml:space="preserve"> MCU read measurement results register </w:t>
      </w:r>
      <w:r>
        <w:t>through</w:t>
      </w:r>
      <w:r w:rsidRPr="00801D53">
        <w:t xml:space="preserve"> FSMC bus</w:t>
      </w:r>
      <w:r>
        <w:t xml:space="preserve">, then process calculation and maintain data </w:t>
      </w:r>
      <w:r w:rsidR="00E948E8">
        <w:t>communication</w:t>
      </w:r>
      <w:r w:rsidRPr="00801D53">
        <w:t xml:space="preserve"> </w:t>
      </w:r>
      <w:r>
        <w:t xml:space="preserve">with </w:t>
      </w:r>
      <w:r w:rsidRPr="00801D53">
        <w:t>PC</w:t>
      </w:r>
      <w:r>
        <w:t xml:space="preserve"> through USB</w:t>
      </w:r>
      <w:r w:rsidRPr="00801D53">
        <w:t>.</w:t>
      </w:r>
    </w:p>
    <w:p w14:paraId="4E4A64DC" w14:textId="77777777" w:rsidR="009043F0" w:rsidRDefault="009043F0" w:rsidP="00214B63">
      <w:pPr>
        <w:spacing w:line="360" w:lineRule="auto"/>
      </w:pPr>
    </w:p>
    <w:p w14:paraId="48A6F4C9" w14:textId="6423EDFF" w:rsidR="009043F0" w:rsidRDefault="005F7F5D" w:rsidP="00333491">
      <w:pPr>
        <w:pStyle w:val="2"/>
        <w:numPr>
          <w:ilvl w:val="1"/>
          <w:numId w:val="12"/>
        </w:numPr>
        <w:ind w:left="0"/>
      </w:pPr>
      <w:bookmarkStart w:id="74" w:name="_Toc463697004"/>
      <w:r>
        <w:rPr>
          <w:lang w:eastAsia="zh-CN"/>
        </w:rPr>
        <w:t>C</w:t>
      </w:r>
      <w:r w:rsidR="009043F0">
        <w:rPr>
          <w:lang w:eastAsia="zh-CN"/>
        </w:rPr>
        <w:t xml:space="preserve">orrection </w:t>
      </w:r>
      <w:r>
        <w:rPr>
          <w:lang w:eastAsia="zh-CN"/>
        </w:rPr>
        <w:t>A</w:t>
      </w:r>
      <w:r w:rsidR="009043F0">
        <w:rPr>
          <w:lang w:eastAsia="zh-CN"/>
        </w:rPr>
        <w:t xml:space="preserve">nd </w:t>
      </w:r>
      <w:r>
        <w:rPr>
          <w:lang w:eastAsia="zh-CN"/>
        </w:rPr>
        <w:t>C</w:t>
      </w:r>
      <w:r w:rsidR="009043F0">
        <w:rPr>
          <w:lang w:eastAsia="zh-CN"/>
        </w:rPr>
        <w:t xml:space="preserve">ompensation </w:t>
      </w:r>
      <w:r>
        <w:rPr>
          <w:lang w:eastAsia="zh-CN"/>
        </w:rPr>
        <w:t>O</w:t>
      </w:r>
      <w:r w:rsidR="009043F0">
        <w:rPr>
          <w:lang w:eastAsia="zh-CN"/>
        </w:rPr>
        <w:t xml:space="preserve">f </w:t>
      </w:r>
      <w:r>
        <w:rPr>
          <w:lang w:eastAsia="zh-CN"/>
        </w:rPr>
        <w:t>M</w:t>
      </w:r>
      <w:r w:rsidR="009043F0">
        <w:rPr>
          <w:lang w:eastAsia="zh-CN"/>
        </w:rPr>
        <w:t xml:space="preserve">easurement </w:t>
      </w:r>
      <w:r>
        <w:rPr>
          <w:lang w:eastAsia="zh-CN"/>
        </w:rPr>
        <w:t>R</w:t>
      </w:r>
      <w:r w:rsidR="009043F0">
        <w:rPr>
          <w:lang w:eastAsia="zh-CN"/>
        </w:rPr>
        <w:t>esults</w:t>
      </w:r>
      <w:bookmarkEnd w:id="74"/>
    </w:p>
    <w:p w14:paraId="5AA8121D" w14:textId="77777777" w:rsidR="005345AB" w:rsidRDefault="005345AB" w:rsidP="009043F0">
      <w:pPr>
        <w:spacing w:line="360" w:lineRule="auto"/>
      </w:pPr>
    </w:p>
    <w:p w14:paraId="123CE375" w14:textId="77777777" w:rsidR="009043F0" w:rsidRDefault="009043F0" w:rsidP="009043F0">
      <w:pPr>
        <w:spacing w:line="360" w:lineRule="auto"/>
      </w:pPr>
      <w:r>
        <w:t>For this measurement system, there are plenty sources of error, such as eccentric, off-axis, XY axis is not vertical and so on. In the hardware system firmware level, error’s main part can be corrected by motor speed and phase offset compensation.</w:t>
      </w:r>
    </w:p>
    <w:p w14:paraId="44EEB3F4" w14:textId="77777777" w:rsidR="009043F0" w:rsidRDefault="009043F0" w:rsidP="009043F0">
      <w:pPr>
        <w:spacing w:line="360" w:lineRule="auto"/>
      </w:pPr>
      <w:r>
        <w:t>Speed ​​and phase offset are almost no way to avoid, depending on the problem of motor precision. Speed ​​error is about an unpredictable tiny value. However, the compensation of this part is better than nothing. Phase deviation refers to the current target phase and the actual phase difference, it can be understood as the integral value of speed error in a nominal period. According to our test data, it’s about a fluctuation in several seconds period.</w:t>
      </w:r>
    </w:p>
    <w:p w14:paraId="147A772D" w14:textId="498C76C4" w:rsidR="009043F0" w:rsidRDefault="009043F0" w:rsidP="009043F0">
      <w:pPr>
        <w:spacing w:line="360" w:lineRule="auto"/>
      </w:pPr>
      <w:r>
        <w:t xml:space="preserve">Our approach is that the beacon observed these two values ​​and send them with synchronization signals (described in detail later) together through the wireless channel to the </w:t>
      </w:r>
      <w:r w:rsidR="00E948E8">
        <w:t>positioning</w:t>
      </w:r>
      <w:r>
        <w:t xml:space="preserve"> device. Correction calculation proceeds in positioning device’s MCU. Calculation formula in section 3.2 will be corrected as:</w:t>
      </w:r>
    </w:p>
    <w:p w14:paraId="393AC387" w14:textId="77777777" w:rsidR="009043F0" w:rsidRPr="00353C2E" w:rsidRDefault="009043F0" w:rsidP="009043F0">
      <w:pPr>
        <w:spacing w:line="360" w:lineRule="auto"/>
      </w:pPr>
      <m:oMathPara>
        <m:oMath>
          <m:r>
            <m:rPr>
              <m:sty m:val="p"/>
            </m:rPr>
            <w:rPr>
              <w:rFonts w:ascii="Cambria Math" w:hAnsi="Cambria Math"/>
            </w:rPr>
            <m:t>θ=</m:t>
          </m:r>
          <m:f>
            <m:fPr>
              <m:ctrlPr>
                <w:rPr>
                  <w:rFonts w:ascii="Cambria Math" w:hAnsi="Cambria Math"/>
                </w:rPr>
              </m:ctrlPr>
            </m:fPr>
            <m:num>
              <m:d>
                <m:dPr>
                  <m:ctrlPr>
                    <w:rPr>
                      <w:rFonts w:ascii="Cambria Math" w:hAnsi="Cambria Math"/>
                    </w:rPr>
                  </m:ctrlPr>
                </m:dPr>
                <m:e>
                  <m:r>
                    <w:rPr>
                      <w:rFonts w:ascii="Cambria Math" w:hAnsi="Cambria Math"/>
                    </w:rPr>
                    <m:t>t</m:t>
                  </m:r>
                  <m:r>
                    <m:rPr>
                      <m:sty m:val="p"/>
                    </m:rPr>
                    <w:rPr>
                      <w:rFonts w:ascii="Cambria Math" w:hAnsi="Cambria Math"/>
                    </w:rPr>
                    <m:t>1-</m:t>
                  </m:r>
                  <m:r>
                    <w:rPr>
                      <w:rFonts w:ascii="Cambria Math" w:hAnsi="Cambria Math"/>
                    </w:rPr>
                    <m:t>t</m:t>
                  </m:r>
                  <m:r>
                    <m:rPr>
                      <m:sty m:val="p"/>
                    </m:rPr>
                    <w:rPr>
                      <w:rFonts w:ascii="Cambria Math" w:hAnsi="Cambria Math"/>
                    </w:rPr>
                    <m:t>0</m:t>
                  </m:r>
                </m:e>
              </m:d>
              <m:r>
                <m:rPr>
                  <m:sty m:val="p"/>
                </m:rPr>
                <w:rPr>
                  <w:rFonts w:ascii="Cambria Math" w:hAnsi="Cambria Math"/>
                </w:rPr>
                <m:t>×(</m:t>
              </m:r>
              <m:r>
                <w:rPr>
                  <w:rFonts w:ascii="Cambria Math" w:hAnsi="Cambria Math"/>
                </w:rPr>
                <m:t>ω</m:t>
              </m:r>
              <m:r>
                <m:rPr>
                  <m:sty m:val="p"/>
                </m:rPr>
                <w:rPr>
                  <w:rFonts w:ascii="Cambria Math" w:hAnsi="Cambria Math"/>
                </w:rPr>
                <m:t>+∆</m:t>
              </m:r>
              <m:r>
                <w:rPr>
                  <w:rFonts w:ascii="Cambria Math" w:hAnsi="Cambria Math"/>
                </w:rPr>
                <m:t>ω</m:t>
              </m:r>
              <m:r>
                <m:rPr>
                  <m:sty m:val="p"/>
                </m:rPr>
                <w:rPr>
                  <w:rFonts w:ascii="Cambria Math" w:hAnsi="Cambria Math"/>
                </w:rPr>
                <m:t>)</m:t>
              </m:r>
              <m:r>
                <m:rPr>
                  <m:sty m:val="p"/>
                </m:rPr>
                <w:rPr>
                  <w:rFonts w:ascii="MS Gothic" w:eastAsia="MS Gothic" w:hAnsi="MS Gothic" w:cs="MS Gothic" w:hint="eastAsia"/>
                </w:rPr>
                <m:t>-</m:t>
              </m:r>
              <m:r>
                <m:rPr>
                  <m:sty m:val="p"/>
                </m:rPr>
                <w:rPr>
                  <w:rFonts w:ascii="Cambria Math" w:hAnsi="Cambria Math"/>
                </w:rPr>
                <m:t>∆∅</m:t>
              </m:r>
            </m:num>
            <m:den>
              <m:r>
                <m:rPr>
                  <m:sty m:val="p"/>
                </m:rPr>
                <w:rPr>
                  <w:rFonts w:ascii="Cambria Math" w:hAnsi="Cambria Math"/>
                </w:rPr>
                <m:t>2</m:t>
              </m:r>
              <m:r>
                <w:rPr>
                  <w:rFonts w:ascii="Cambria Math" w:hAnsi="Cambria Math"/>
                </w:rPr>
                <m:t>π</m:t>
              </m:r>
            </m:den>
          </m:f>
          <m:r>
            <m:rPr>
              <m:sty m:val="p"/>
            </m:rPr>
            <w:rPr>
              <w:rFonts w:ascii="Cambria Math" w:hAnsi="Cambria Math"/>
            </w:rPr>
            <m:t>×360°</m:t>
          </m:r>
        </m:oMath>
      </m:oMathPara>
    </w:p>
    <w:p w14:paraId="1E6BE524" w14:textId="77777777" w:rsidR="009043F0" w:rsidRPr="00105535" w:rsidRDefault="009043F0" w:rsidP="009043F0">
      <w:pPr>
        <w:spacing w:line="360" w:lineRule="auto"/>
      </w:pPr>
      <w:r w:rsidRPr="00A43D9E">
        <w:t>After correction, the measurement results can be stabilized within the range of 2.5us.</w:t>
      </w:r>
    </w:p>
    <w:p w14:paraId="253F8E25" w14:textId="77777777" w:rsidR="009043F0" w:rsidRDefault="009043F0" w:rsidP="00214B63">
      <w:pPr>
        <w:spacing w:line="360" w:lineRule="auto"/>
      </w:pPr>
    </w:p>
    <w:p w14:paraId="677BC260" w14:textId="11F410E3" w:rsidR="00FC30AD" w:rsidRDefault="005F7F5D" w:rsidP="00333491">
      <w:pPr>
        <w:pStyle w:val="2"/>
        <w:numPr>
          <w:ilvl w:val="1"/>
          <w:numId w:val="12"/>
        </w:numPr>
        <w:ind w:left="0"/>
      </w:pPr>
      <w:bookmarkStart w:id="75" w:name="_Toc463697005"/>
      <w:r>
        <w:rPr>
          <w:lang w:eastAsia="zh-CN"/>
        </w:rPr>
        <w:t>T</w:t>
      </w:r>
      <w:r w:rsidR="00FC30AD">
        <w:rPr>
          <w:lang w:eastAsia="zh-CN"/>
        </w:rPr>
        <w:t xml:space="preserve">he </w:t>
      </w:r>
      <w:r>
        <w:rPr>
          <w:lang w:eastAsia="zh-CN"/>
        </w:rPr>
        <w:t>S</w:t>
      </w:r>
      <w:r w:rsidR="00FC30AD">
        <w:rPr>
          <w:lang w:eastAsia="zh-CN"/>
        </w:rPr>
        <w:t xml:space="preserve">oftware </w:t>
      </w:r>
      <w:r>
        <w:rPr>
          <w:lang w:eastAsia="zh-CN"/>
        </w:rPr>
        <w:t>L</w:t>
      </w:r>
      <w:r w:rsidR="00FC30AD">
        <w:rPr>
          <w:lang w:eastAsia="zh-CN"/>
        </w:rPr>
        <w:t xml:space="preserve">ogic </w:t>
      </w:r>
      <w:r>
        <w:rPr>
          <w:lang w:eastAsia="zh-CN"/>
        </w:rPr>
        <w:t>O</w:t>
      </w:r>
      <w:r w:rsidR="00FC30AD">
        <w:rPr>
          <w:lang w:eastAsia="zh-CN"/>
        </w:rPr>
        <w:t xml:space="preserve">f </w:t>
      </w:r>
      <w:r>
        <w:rPr>
          <w:lang w:eastAsia="zh-CN"/>
        </w:rPr>
        <w:t>T</w:t>
      </w:r>
      <w:r w:rsidR="00FC30AD">
        <w:rPr>
          <w:lang w:eastAsia="zh-CN"/>
        </w:rPr>
        <w:t xml:space="preserve">he </w:t>
      </w:r>
      <w:r>
        <w:rPr>
          <w:lang w:eastAsia="zh-CN"/>
        </w:rPr>
        <w:t>P</w:t>
      </w:r>
      <w:r w:rsidR="00FC30AD">
        <w:rPr>
          <w:lang w:eastAsia="zh-CN"/>
        </w:rPr>
        <w:t xml:space="preserve">ositioning </w:t>
      </w:r>
      <w:r>
        <w:rPr>
          <w:lang w:eastAsia="zh-CN"/>
        </w:rPr>
        <w:t>D</w:t>
      </w:r>
      <w:r w:rsidR="00FC30AD">
        <w:rPr>
          <w:lang w:eastAsia="zh-CN"/>
        </w:rPr>
        <w:t>evice</w:t>
      </w:r>
      <w:bookmarkEnd w:id="75"/>
    </w:p>
    <w:p w14:paraId="7CCBD3AC" w14:textId="77777777" w:rsidR="005345AB" w:rsidRDefault="005345AB" w:rsidP="00FC30AD">
      <w:pPr>
        <w:spacing w:line="360" w:lineRule="auto"/>
      </w:pPr>
    </w:p>
    <w:p w14:paraId="0336CDEF" w14:textId="77777777" w:rsidR="00FC30AD" w:rsidRDefault="00FC30AD" w:rsidP="00FC30AD">
      <w:pPr>
        <w:spacing w:line="360" w:lineRule="auto"/>
      </w:pPr>
      <w:r w:rsidRPr="00250C2D">
        <w:t>As the synchronization signal transmission requires a very high real-time</w:t>
      </w:r>
      <w:r>
        <w:t xml:space="preserve"> feature.</w:t>
      </w:r>
      <w:r w:rsidRPr="00250C2D">
        <w:t xml:space="preserve"> </w:t>
      </w:r>
      <w:r>
        <w:t xml:space="preserve">Interrupt </w:t>
      </w:r>
      <w:proofErr w:type="spellStart"/>
      <w:r>
        <w:t>m</w:t>
      </w:r>
      <w:r w:rsidRPr="00250C2D">
        <w:t>utex</w:t>
      </w:r>
      <w:proofErr w:type="spellEnd"/>
      <w:r w:rsidRPr="00250C2D">
        <w:t xml:space="preserve"> and Flag-Poll state machine</w:t>
      </w:r>
      <w:r>
        <w:t xml:space="preserve"> are used in </w:t>
      </w:r>
      <w:r w:rsidRPr="00250C2D">
        <w:t xml:space="preserve">microcontroller firmware. First of all, timing synchronization </w:t>
      </w:r>
      <w:r>
        <w:t xml:space="preserve">is essential </w:t>
      </w:r>
      <w:r w:rsidRPr="00250C2D">
        <w:t>to ensure</w:t>
      </w:r>
      <w:r>
        <w:t xml:space="preserve"> that wireless data interrupt</w:t>
      </w:r>
      <w:r w:rsidRPr="00250C2D">
        <w:t xml:space="preserve"> and other in</w:t>
      </w:r>
      <w:r>
        <w:t>terrupt system does not overlap.</w:t>
      </w:r>
      <w:r w:rsidRPr="00250C2D">
        <w:t xml:space="preserve"> Second</w:t>
      </w:r>
      <w:r>
        <w:t>ly</w:t>
      </w:r>
      <w:r w:rsidRPr="00250C2D">
        <w:t xml:space="preserve">, </w:t>
      </w:r>
      <w:r>
        <w:t>to tasks do not have</w:t>
      </w:r>
      <w:r w:rsidRPr="00250C2D">
        <w:t xml:space="preserve"> strict real-time requirements, in order to reduce the time taken up by the interrupt, firmware is generally not </w:t>
      </w:r>
      <w:r>
        <w:t xml:space="preserve">process procedure directly in </w:t>
      </w:r>
      <w:r w:rsidRPr="00250C2D">
        <w:t xml:space="preserve">interrupt </w:t>
      </w:r>
      <w:r>
        <w:t>area.</w:t>
      </w:r>
      <w:r w:rsidRPr="00250C2D">
        <w:t xml:space="preserve"> But only </w:t>
      </w:r>
      <w:r>
        <w:t xml:space="preserve">set flags in </w:t>
      </w:r>
      <w:r w:rsidRPr="00250C2D">
        <w:t>interrupt</w:t>
      </w:r>
      <w:r>
        <w:t xml:space="preserve"> and poll the flag state in</w:t>
      </w:r>
      <w:r w:rsidRPr="00250C2D">
        <w:t xml:space="preserve"> the main program to deal with the</w:t>
      </w:r>
      <w:r>
        <w:t xml:space="preserve"> task quest</w:t>
      </w:r>
      <w:r w:rsidRPr="00250C2D">
        <w:t>.</w:t>
      </w:r>
    </w:p>
    <w:p w14:paraId="688701CB" w14:textId="77777777" w:rsidR="00FC30AD" w:rsidRDefault="00FC30AD" w:rsidP="00FC30AD">
      <w:pPr>
        <w:spacing w:line="360" w:lineRule="auto"/>
      </w:pPr>
      <w:r w:rsidRPr="00250C2D">
        <w:t xml:space="preserve">Following </w:t>
      </w:r>
      <w:r>
        <w:t xml:space="preserve">is </w:t>
      </w:r>
      <w:r w:rsidRPr="00250C2D">
        <w:t>a measurement process as an example:</w:t>
      </w:r>
    </w:p>
    <w:p w14:paraId="1E5CBCE4" w14:textId="297EDCE0" w:rsidR="00FC30AD" w:rsidRDefault="00FC30AD" w:rsidP="00FC30AD">
      <w:pPr>
        <w:spacing w:line="360" w:lineRule="auto"/>
        <w:jc w:val="center"/>
      </w:pPr>
      <w:r>
        <w:rPr>
          <w:noProof/>
          <w:lang w:val="en-US" w:eastAsia="zh-CN"/>
        </w:rPr>
        <w:drawing>
          <wp:inline distT="0" distB="0" distL="0" distR="0" wp14:anchorId="789B91D7" wp14:editId="3F513584">
            <wp:extent cx="3715385" cy="4352925"/>
            <wp:effectExtent l="0" t="0" r="0" b="9525"/>
            <wp:docPr id="3176" name="图片 3176" descr="QQ截图20160928004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QQ截图2016092800425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15385" cy="4352925"/>
                    </a:xfrm>
                    <a:prstGeom prst="rect">
                      <a:avLst/>
                    </a:prstGeom>
                    <a:noFill/>
                    <a:ln>
                      <a:noFill/>
                    </a:ln>
                  </pic:spPr>
                </pic:pic>
              </a:graphicData>
            </a:graphic>
          </wp:inline>
        </w:drawing>
      </w:r>
    </w:p>
    <w:p w14:paraId="66C72FC6" w14:textId="3D470FE1" w:rsidR="00FC30AD" w:rsidRDefault="00FC30AD" w:rsidP="00FC30AD">
      <w:pPr>
        <w:pStyle w:val="afb"/>
        <w:widowControl w:val="0"/>
        <w:numPr>
          <w:ilvl w:val="0"/>
          <w:numId w:val="16"/>
        </w:numPr>
        <w:spacing w:before="200" w:after="200" w:line="360" w:lineRule="auto"/>
        <w:ind w:firstLine="320"/>
        <w:contextualSpacing/>
        <w:jc w:val="both"/>
      </w:pPr>
      <w:r w:rsidRPr="00576E56">
        <w:t>When the measurem</w:t>
      </w:r>
      <w:r>
        <w:t>ent cycle into the appropriate p</w:t>
      </w:r>
      <w:r w:rsidRPr="00576E56">
        <w:t>hase</w:t>
      </w:r>
      <w:r>
        <w:t>,</w:t>
      </w:r>
      <w:r w:rsidRPr="00576E56">
        <w:t xml:space="preserve"> enable the FPGA to start</w:t>
      </w:r>
      <w:r>
        <w:t xml:space="preserve"> measuring of </w:t>
      </w:r>
      <w:proofErr w:type="spellStart"/>
      <w:r>
        <w:t>lightsensors</w:t>
      </w:r>
      <w:proofErr w:type="spellEnd"/>
      <w:r>
        <w:t xml:space="preserve"> </w:t>
      </w:r>
      <w:r w:rsidRPr="00576E56">
        <w:t xml:space="preserve">in the </w:t>
      </w:r>
      <w:proofErr w:type="spellStart"/>
      <w:r w:rsidRPr="00576E56">
        <w:t>callback</w:t>
      </w:r>
      <w:proofErr w:type="spellEnd"/>
      <w:r w:rsidRPr="00576E56">
        <w:t xml:space="preserve"> function, and set the </w:t>
      </w:r>
      <w:proofErr w:type="spellStart"/>
      <w:r w:rsidRPr="00576E56">
        <w:t>measure_busy_flag</w:t>
      </w:r>
      <w:proofErr w:type="spellEnd"/>
      <w:r w:rsidRPr="00576E56">
        <w:t xml:space="preserve"> and </w:t>
      </w:r>
      <w:proofErr w:type="spellStart"/>
      <w:r w:rsidRPr="00576E56">
        <w:t>light_sync_package</w:t>
      </w:r>
      <w:proofErr w:type="spellEnd"/>
      <w:r w:rsidRPr="00576E56">
        <w:t xml:space="preserve"> [1] .</w:t>
      </w:r>
      <w:proofErr w:type="spellStart"/>
      <w:r w:rsidRPr="00576E56">
        <w:t>flush_flag</w:t>
      </w:r>
      <w:proofErr w:type="spellEnd"/>
      <w:r w:rsidRPr="00576E56">
        <w:t xml:space="preserve"> (omit </w:t>
      </w:r>
      <w:r>
        <w:t xml:space="preserve">several </w:t>
      </w:r>
      <w:r w:rsidRPr="00576E56">
        <w:t>conditional judgment</w:t>
      </w:r>
      <w:r>
        <w:t>s here), indicates</w:t>
      </w:r>
      <w:r w:rsidRPr="00576E56">
        <w:t xml:space="preserve"> a new lighthouse s</w:t>
      </w:r>
      <w:r>
        <w:t>ynchronization packet arrived, a</w:t>
      </w:r>
      <w:r w:rsidRPr="00576E56">
        <w:t xml:space="preserve">nd </w:t>
      </w:r>
      <w:r>
        <w:t xml:space="preserve">FPGA measurement is </w:t>
      </w:r>
      <w:r w:rsidR="00E948E8">
        <w:t>proceeding</w:t>
      </w:r>
      <w:r w:rsidRPr="00576E56">
        <w:t>;</w:t>
      </w:r>
    </w:p>
    <w:p w14:paraId="02809A92" w14:textId="77777777" w:rsidR="00FC30AD" w:rsidRDefault="00FC30AD" w:rsidP="00FC30AD">
      <w:pPr>
        <w:pStyle w:val="afb"/>
        <w:widowControl w:val="0"/>
        <w:numPr>
          <w:ilvl w:val="0"/>
          <w:numId w:val="16"/>
        </w:numPr>
        <w:spacing w:before="200" w:after="200" w:line="360" w:lineRule="auto"/>
        <w:ind w:firstLine="320"/>
        <w:contextualSpacing/>
        <w:jc w:val="both"/>
      </w:pPr>
      <w:r w:rsidRPr="00394227">
        <w:t xml:space="preserve">When the main loop poll FPGA detects that the flag </w:t>
      </w:r>
      <w:proofErr w:type="spellStart"/>
      <w:r w:rsidRPr="00394227">
        <w:t>measure_done_flag</w:t>
      </w:r>
      <w:proofErr w:type="spellEnd"/>
      <w:r w:rsidRPr="00394227">
        <w:t xml:space="preserve"> has been set, it reads the FPGA measurement data and sets the flag </w:t>
      </w:r>
      <w:proofErr w:type="spellStart"/>
      <w:r w:rsidRPr="00394227">
        <w:t>measure_done_flag</w:t>
      </w:r>
      <w:proofErr w:type="spellEnd"/>
      <w:r w:rsidRPr="00394227">
        <w:t xml:space="preserve"> after reading all the </w:t>
      </w:r>
      <w:proofErr w:type="spellStart"/>
      <w:r w:rsidRPr="00394227">
        <w:t>fpga</w:t>
      </w:r>
      <w:proofErr w:type="spellEnd"/>
      <w:r w:rsidRPr="00394227">
        <w:t xml:space="preserve"> measurement data to indicate that the FPGA measurement data has been read;</w:t>
      </w:r>
    </w:p>
    <w:p w14:paraId="1AB68C23" w14:textId="77777777" w:rsidR="00FC30AD" w:rsidRDefault="00FC30AD" w:rsidP="00FC30AD">
      <w:pPr>
        <w:pStyle w:val="afb"/>
        <w:widowControl w:val="0"/>
        <w:numPr>
          <w:ilvl w:val="0"/>
          <w:numId w:val="16"/>
        </w:numPr>
        <w:spacing w:before="200" w:after="200" w:line="360" w:lineRule="auto"/>
        <w:ind w:firstLine="320"/>
        <w:contextualSpacing/>
        <w:jc w:val="both"/>
      </w:pPr>
      <w:r w:rsidRPr="00394227">
        <w:t>The main loop poll</w:t>
      </w:r>
      <w:r>
        <w:t>ing</w:t>
      </w:r>
      <w:r w:rsidRPr="00394227">
        <w:t xml:space="preserve"> flag </w:t>
      </w:r>
      <w:proofErr w:type="spellStart"/>
      <w:r w:rsidRPr="00394227">
        <w:t>measure_done_flag</w:t>
      </w:r>
      <w:proofErr w:type="spellEnd"/>
      <w:r w:rsidRPr="00394227">
        <w:t>, if set to sav</w:t>
      </w:r>
      <w:r>
        <w:t>e the FPGA measurement data, then</w:t>
      </w:r>
      <w:r w:rsidRPr="00394227">
        <w:t xml:space="preserve"> set</w:t>
      </w:r>
      <w:r>
        <w:t xml:space="preserve"> flag </w:t>
      </w:r>
      <w:proofErr w:type="spellStart"/>
      <w:r>
        <w:t>measure_result_valid</w:t>
      </w:r>
      <w:proofErr w:type="spellEnd"/>
      <w:r>
        <w:t>, indicate</w:t>
      </w:r>
      <w:r w:rsidRPr="00394227">
        <w:t xml:space="preserve"> FPGA measurement data has been saved, ready to send;</w:t>
      </w:r>
    </w:p>
    <w:p w14:paraId="682ADDED" w14:textId="77777777" w:rsidR="00FC30AD" w:rsidRDefault="00FC30AD" w:rsidP="00FC30AD">
      <w:pPr>
        <w:pStyle w:val="afb"/>
        <w:widowControl w:val="0"/>
        <w:numPr>
          <w:ilvl w:val="0"/>
          <w:numId w:val="16"/>
        </w:numPr>
        <w:spacing w:before="200" w:after="200" w:line="360" w:lineRule="auto"/>
        <w:ind w:firstLine="320"/>
        <w:contextualSpacing/>
        <w:jc w:val="both"/>
      </w:pPr>
      <w:r w:rsidRPr="00394227">
        <w:t>The main loop poll</w:t>
      </w:r>
      <w:r>
        <w:t>ing</w:t>
      </w:r>
      <w:r w:rsidRPr="00394227">
        <w:t xml:space="preserve"> flag: </w:t>
      </w:r>
      <w:proofErr w:type="spellStart"/>
      <w:r w:rsidRPr="00394227">
        <w:t>light_sync_package</w:t>
      </w:r>
      <w:proofErr w:type="spellEnd"/>
      <w:r w:rsidRPr="00394227">
        <w:t xml:space="preserve"> [1] .</w:t>
      </w:r>
      <w:proofErr w:type="spellStart"/>
      <w:r w:rsidRPr="00394227">
        <w:t>flush_flag</w:t>
      </w:r>
      <w:proofErr w:type="spellEnd"/>
      <w:r w:rsidRPr="00394227">
        <w:t xml:space="preserve"> and </w:t>
      </w:r>
      <w:proofErr w:type="spellStart"/>
      <w:r w:rsidRPr="00394227">
        <w:t>measure_result_valid</w:t>
      </w:r>
      <w:proofErr w:type="spellEnd"/>
      <w:r w:rsidRPr="00394227">
        <w:t>, if set, return the measured result data via USB.</w:t>
      </w:r>
    </w:p>
    <w:p w14:paraId="3C3CBD8F" w14:textId="77777777" w:rsidR="00FC30AD" w:rsidRPr="00FC30AD" w:rsidRDefault="00FC30AD" w:rsidP="00FC30AD">
      <w:pPr>
        <w:spacing w:line="360" w:lineRule="auto"/>
      </w:pPr>
    </w:p>
    <w:p w14:paraId="0140D931" w14:textId="77777777" w:rsidR="00FC30AD" w:rsidRPr="009043F0" w:rsidRDefault="00FC30AD" w:rsidP="00214B63">
      <w:pPr>
        <w:spacing w:line="360" w:lineRule="auto"/>
      </w:pPr>
    </w:p>
    <w:p w14:paraId="6171F92B" w14:textId="77777777" w:rsidR="008A2179" w:rsidRDefault="009908DB" w:rsidP="00214B63">
      <w:pPr>
        <w:spacing w:line="360" w:lineRule="auto"/>
      </w:pPr>
      <w:r>
        <w:br w:type="page"/>
      </w:r>
    </w:p>
    <w:p w14:paraId="6C70E3E6" w14:textId="77777777" w:rsidR="008A2179" w:rsidRDefault="008A2179"/>
    <w:p w14:paraId="41E3E35E" w14:textId="4675E8D4" w:rsidR="008A2179" w:rsidRDefault="008559B7" w:rsidP="00FC30AD">
      <w:pPr>
        <w:pStyle w:val="1"/>
        <w:numPr>
          <w:ilvl w:val="0"/>
          <w:numId w:val="12"/>
        </w:numPr>
        <w:tabs>
          <w:tab w:val="clear" w:pos="0"/>
        </w:tabs>
        <w:jc w:val="left"/>
      </w:pPr>
      <w:bookmarkStart w:id="76" w:name="_Toc463697006"/>
      <w:r>
        <w:t>S</w:t>
      </w:r>
      <w:r w:rsidR="00E0500D">
        <w:t xml:space="preserve">ystem </w:t>
      </w:r>
      <w:r>
        <w:t>P</w:t>
      </w:r>
      <w:r w:rsidR="00E0500D">
        <w:t xml:space="preserve">hase </w:t>
      </w:r>
      <w:r>
        <w:t>S</w:t>
      </w:r>
      <w:r w:rsidR="00E0500D">
        <w:t xml:space="preserve">ynchronization </w:t>
      </w:r>
      <w:r>
        <w:t>M</w:t>
      </w:r>
      <w:r w:rsidR="00E0500D">
        <w:t>echanism</w:t>
      </w:r>
      <w:bookmarkEnd w:id="76"/>
    </w:p>
    <w:p w14:paraId="4A264C25" w14:textId="50F75943" w:rsidR="00E0500D" w:rsidRPr="00EF29AE" w:rsidRDefault="00E0500D" w:rsidP="00E0500D">
      <w:pPr>
        <w:spacing w:line="360" w:lineRule="auto"/>
      </w:pPr>
      <w:bookmarkStart w:id="77" w:name="_Toc8994"/>
      <w:r w:rsidRPr="00804DFB">
        <w:rPr>
          <w:rFonts w:hint="eastAsia"/>
        </w:rPr>
        <w:t>According to the above, in this system, the lighthouse needs to send the synchroniz</w:t>
      </w:r>
      <w:r>
        <w:rPr>
          <w:rFonts w:hint="eastAsia"/>
        </w:rPr>
        <w:t>ation signal to synchronize</w:t>
      </w:r>
      <w:r w:rsidRPr="00804DFB">
        <w:rPr>
          <w:rFonts w:hint="eastAsia"/>
        </w:rPr>
        <w:t xml:space="preserve"> </w:t>
      </w:r>
      <w:r>
        <w:t>devices</w:t>
      </w:r>
      <w:r>
        <w:rPr>
          <w:rFonts w:hint="eastAsia"/>
        </w:rPr>
        <w:t xml:space="preserve"> at specific time</w:t>
      </w:r>
      <w:r w:rsidRPr="00804DFB">
        <w:rPr>
          <w:rFonts w:hint="eastAsia"/>
        </w:rPr>
        <w:t xml:space="preserve"> </w:t>
      </w:r>
      <w:r>
        <w:t>a</w:t>
      </w:r>
      <w:r w:rsidRPr="00804DFB">
        <w:rPr>
          <w:rFonts w:hint="eastAsia"/>
        </w:rPr>
        <w:t>s the time ref</w:t>
      </w:r>
      <w:r>
        <w:rPr>
          <w:rFonts w:hint="eastAsia"/>
        </w:rPr>
        <w:t>erence point of the calculation. Each measure</w:t>
      </w:r>
      <w:r w:rsidRPr="00804DFB">
        <w:rPr>
          <w:rFonts w:hint="eastAsia"/>
        </w:rPr>
        <w:t xml:space="preserve"> cycle is 1/30 second (</w:t>
      </w:r>
      <w:r w:rsidRPr="00804DFB">
        <w:rPr>
          <w:rFonts w:hint="eastAsia"/>
        </w:rPr>
        <w:t>≈</w:t>
      </w:r>
      <w:r>
        <w:rPr>
          <w:rFonts w:hint="eastAsia"/>
        </w:rPr>
        <w:t>33.33ms).</w:t>
      </w:r>
      <w:r w:rsidRPr="00804DFB">
        <w:rPr>
          <w:rFonts w:hint="eastAsia"/>
        </w:rPr>
        <w:t xml:space="preserve"> </w:t>
      </w:r>
      <w:r>
        <w:t>Time base i</w:t>
      </w:r>
      <w:r w:rsidRPr="00804DFB">
        <w:t xml:space="preserve">s the internal crystal clock of lighthouse </w:t>
      </w:r>
      <w:r w:rsidR="00FB5DED" w:rsidRPr="00804DFB">
        <w:t>A,</w:t>
      </w:r>
      <w:r w:rsidR="00FB5DED">
        <w:t xml:space="preserve"> and</w:t>
      </w:r>
      <w:r w:rsidRPr="00804DFB">
        <w:t xml:space="preserve"> the starting time of lighthouse </w:t>
      </w:r>
      <w:r w:rsidR="00FB5DED" w:rsidRPr="00804DFB">
        <w:t>a</w:t>
      </w:r>
      <w:r w:rsidRPr="00804DFB">
        <w:t xml:space="preserve"> synchronization signal </w:t>
      </w:r>
      <w:r>
        <w:t xml:space="preserve">data </w:t>
      </w:r>
      <w:r w:rsidRPr="00804DFB">
        <w:t>pack</w:t>
      </w:r>
      <w:r>
        <w:t>et is defined as the start of a measurement period. O</w:t>
      </w:r>
      <w:r w:rsidRPr="00804DFB">
        <w:t>ther device</w:t>
      </w:r>
      <w:r>
        <w:t>s</w:t>
      </w:r>
      <w:r w:rsidRPr="00804DFB">
        <w:t xml:space="preserve"> derives the transmission time window at the ti</w:t>
      </w:r>
      <w:bookmarkStart w:id="78" w:name="_GoBack"/>
      <w:bookmarkEnd w:id="78"/>
      <w:r w:rsidRPr="00804DFB">
        <w:t>me of receiving the synchronization signal packet. Lighthouse A synchronization signal packet st</w:t>
      </w:r>
      <w:r>
        <w:t>rictly in its own crystal as</w:t>
      </w:r>
      <w:r w:rsidRPr="00804DFB">
        <w:t xml:space="preserve"> 1/30 second cycle repeat. The overall logic timing is as follows:</w:t>
      </w:r>
    </w:p>
    <w:tbl>
      <w:tblPr>
        <w:tblStyle w:val="af7"/>
        <w:tblW w:w="4882" w:type="pct"/>
        <w:jc w:val="center"/>
        <w:tblLook w:val="04A0" w:firstRow="1" w:lastRow="0" w:firstColumn="1" w:lastColumn="0" w:noHBand="0" w:noVBand="1"/>
      </w:tblPr>
      <w:tblGrid>
        <w:gridCol w:w="1561"/>
        <w:gridCol w:w="1416"/>
        <w:gridCol w:w="1418"/>
        <w:gridCol w:w="1416"/>
        <w:gridCol w:w="1420"/>
        <w:gridCol w:w="1416"/>
      </w:tblGrid>
      <w:tr w:rsidR="00E0500D" w14:paraId="2820B076" w14:textId="77777777" w:rsidTr="00435F0A">
        <w:trPr>
          <w:jc w:val="center"/>
        </w:trPr>
        <w:tc>
          <w:tcPr>
            <w:tcW w:w="902" w:type="pct"/>
            <w:tcBorders>
              <w:top w:val="single" w:sz="4" w:space="0" w:color="auto"/>
              <w:left w:val="single" w:sz="4" w:space="0" w:color="auto"/>
              <w:bottom w:val="single" w:sz="4" w:space="0" w:color="auto"/>
              <w:right w:val="single" w:sz="4" w:space="0" w:color="auto"/>
            </w:tcBorders>
            <w:hideMark/>
          </w:tcPr>
          <w:p w14:paraId="3A44052D" w14:textId="77777777" w:rsidR="00E0500D" w:rsidRDefault="00E0500D" w:rsidP="00E0500D">
            <w:pPr>
              <w:spacing w:line="360" w:lineRule="auto"/>
              <w:rPr>
                <w:szCs w:val="22"/>
              </w:rPr>
            </w:pPr>
            <w:r>
              <w:t>Time(</w:t>
            </w:r>
            <w:proofErr w:type="spellStart"/>
            <w:r>
              <w:t>ms</w:t>
            </w:r>
            <w:proofErr w:type="spellEnd"/>
            <w:r>
              <w:t>)</w:t>
            </w:r>
          </w:p>
        </w:tc>
        <w:tc>
          <w:tcPr>
            <w:tcW w:w="819" w:type="pct"/>
            <w:tcBorders>
              <w:top w:val="single" w:sz="4" w:space="0" w:color="auto"/>
              <w:left w:val="single" w:sz="4" w:space="0" w:color="auto"/>
              <w:bottom w:val="single" w:sz="4" w:space="0" w:color="auto"/>
              <w:right w:val="single" w:sz="4" w:space="0" w:color="auto"/>
            </w:tcBorders>
            <w:hideMark/>
          </w:tcPr>
          <w:p w14:paraId="5E87721A" w14:textId="77777777" w:rsidR="00E0500D" w:rsidRDefault="00E0500D" w:rsidP="00E0500D">
            <w:pPr>
              <w:spacing w:line="360" w:lineRule="auto"/>
              <w:rPr>
                <w:szCs w:val="22"/>
              </w:rPr>
            </w:pPr>
            <w:r>
              <w:t>0</w:t>
            </w:r>
          </w:p>
        </w:tc>
        <w:tc>
          <w:tcPr>
            <w:tcW w:w="820" w:type="pct"/>
            <w:tcBorders>
              <w:top w:val="single" w:sz="4" w:space="0" w:color="auto"/>
              <w:left w:val="single" w:sz="4" w:space="0" w:color="auto"/>
              <w:bottom w:val="single" w:sz="4" w:space="0" w:color="auto"/>
              <w:right w:val="single" w:sz="4" w:space="0" w:color="auto"/>
            </w:tcBorders>
            <w:hideMark/>
          </w:tcPr>
          <w:p w14:paraId="0D3138B9" w14:textId="77777777" w:rsidR="00E0500D" w:rsidRDefault="00E0500D" w:rsidP="00E0500D">
            <w:pPr>
              <w:spacing w:line="360" w:lineRule="auto"/>
              <w:rPr>
                <w:szCs w:val="22"/>
              </w:rPr>
            </w:pPr>
            <w:r>
              <w:t>8.33</w:t>
            </w:r>
          </w:p>
        </w:tc>
        <w:tc>
          <w:tcPr>
            <w:tcW w:w="819" w:type="pct"/>
            <w:tcBorders>
              <w:top w:val="single" w:sz="4" w:space="0" w:color="auto"/>
              <w:left w:val="single" w:sz="4" w:space="0" w:color="auto"/>
              <w:bottom w:val="single" w:sz="4" w:space="0" w:color="auto"/>
              <w:right w:val="single" w:sz="4" w:space="0" w:color="auto"/>
            </w:tcBorders>
            <w:hideMark/>
          </w:tcPr>
          <w:p w14:paraId="3459CC8D" w14:textId="77777777" w:rsidR="00E0500D" w:rsidRDefault="00E0500D" w:rsidP="00E0500D">
            <w:pPr>
              <w:spacing w:line="360" w:lineRule="auto"/>
              <w:rPr>
                <w:szCs w:val="22"/>
              </w:rPr>
            </w:pPr>
            <w:r>
              <w:t>16.67</w:t>
            </w:r>
          </w:p>
        </w:tc>
        <w:tc>
          <w:tcPr>
            <w:tcW w:w="821" w:type="pct"/>
            <w:tcBorders>
              <w:top w:val="single" w:sz="4" w:space="0" w:color="auto"/>
              <w:left w:val="single" w:sz="4" w:space="0" w:color="auto"/>
              <w:bottom w:val="single" w:sz="4" w:space="0" w:color="auto"/>
              <w:right w:val="single" w:sz="4" w:space="0" w:color="auto"/>
            </w:tcBorders>
            <w:hideMark/>
          </w:tcPr>
          <w:p w14:paraId="740911AA" w14:textId="77777777" w:rsidR="00E0500D" w:rsidRDefault="00E0500D" w:rsidP="00E0500D">
            <w:pPr>
              <w:spacing w:line="360" w:lineRule="auto"/>
              <w:rPr>
                <w:szCs w:val="22"/>
              </w:rPr>
            </w:pPr>
            <w:r>
              <w:t>24</w:t>
            </w:r>
          </w:p>
        </w:tc>
        <w:tc>
          <w:tcPr>
            <w:tcW w:w="819" w:type="pct"/>
            <w:tcBorders>
              <w:top w:val="single" w:sz="4" w:space="0" w:color="auto"/>
              <w:left w:val="single" w:sz="4" w:space="0" w:color="auto"/>
              <w:bottom w:val="single" w:sz="4" w:space="0" w:color="auto"/>
              <w:right w:val="single" w:sz="4" w:space="0" w:color="auto"/>
            </w:tcBorders>
            <w:hideMark/>
          </w:tcPr>
          <w:p w14:paraId="1AF79BCC" w14:textId="77777777" w:rsidR="00E0500D" w:rsidRDefault="00E0500D" w:rsidP="00E0500D">
            <w:pPr>
              <w:spacing w:line="360" w:lineRule="auto"/>
              <w:rPr>
                <w:szCs w:val="22"/>
              </w:rPr>
            </w:pPr>
            <w:r>
              <w:t>33.33</w:t>
            </w:r>
          </w:p>
        </w:tc>
      </w:tr>
      <w:tr w:rsidR="00E0500D" w14:paraId="163DEF1C" w14:textId="77777777" w:rsidTr="00435F0A">
        <w:trPr>
          <w:jc w:val="center"/>
        </w:trPr>
        <w:tc>
          <w:tcPr>
            <w:tcW w:w="902" w:type="pct"/>
            <w:tcBorders>
              <w:top w:val="single" w:sz="4" w:space="0" w:color="auto"/>
              <w:left w:val="single" w:sz="4" w:space="0" w:color="auto"/>
              <w:bottom w:val="single" w:sz="4" w:space="0" w:color="auto"/>
              <w:right w:val="single" w:sz="4" w:space="0" w:color="auto"/>
            </w:tcBorders>
            <w:hideMark/>
          </w:tcPr>
          <w:p w14:paraId="091E600F" w14:textId="77777777" w:rsidR="00E0500D" w:rsidRDefault="00E0500D" w:rsidP="00E0500D">
            <w:pPr>
              <w:spacing w:line="360" w:lineRule="auto"/>
              <w:rPr>
                <w:szCs w:val="22"/>
              </w:rPr>
            </w:pPr>
            <w:r>
              <w:t>Phase(</w:t>
            </w:r>
            <w:r>
              <w:rPr>
                <w:rFonts w:hint="eastAsia"/>
              </w:rPr>
              <w:t>°</w:t>
            </w:r>
            <w:r>
              <w:t>)</w:t>
            </w:r>
          </w:p>
        </w:tc>
        <w:tc>
          <w:tcPr>
            <w:tcW w:w="819" w:type="pct"/>
            <w:tcBorders>
              <w:top w:val="single" w:sz="4" w:space="0" w:color="auto"/>
              <w:left w:val="single" w:sz="4" w:space="0" w:color="auto"/>
              <w:bottom w:val="single" w:sz="4" w:space="0" w:color="auto"/>
              <w:right w:val="single" w:sz="4" w:space="0" w:color="auto"/>
            </w:tcBorders>
            <w:hideMark/>
          </w:tcPr>
          <w:p w14:paraId="6D57D3F9" w14:textId="77777777" w:rsidR="00E0500D" w:rsidRDefault="00E0500D" w:rsidP="00E0500D">
            <w:pPr>
              <w:spacing w:line="360" w:lineRule="auto"/>
              <w:rPr>
                <w:szCs w:val="22"/>
              </w:rPr>
            </w:pPr>
            <w:r>
              <w:t>0</w:t>
            </w:r>
          </w:p>
        </w:tc>
        <w:tc>
          <w:tcPr>
            <w:tcW w:w="820" w:type="pct"/>
            <w:tcBorders>
              <w:top w:val="single" w:sz="4" w:space="0" w:color="auto"/>
              <w:left w:val="single" w:sz="4" w:space="0" w:color="auto"/>
              <w:bottom w:val="single" w:sz="4" w:space="0" w:color="auto"/>
              <w:right w:val="single" w:sz="4" w:space="0" w:color="auto"/>
            </w:tcBorders>
            <w:hideMark/>
          </w:tcPr>
          <w:p w14:paraId="5D6BDDF5" w14:textId="77777777" w:rsidR="00E0500D" w:rsidRDefault="00E0500D" w:rsidP="00E0500D">
            <w:pPr>
              <w:spacing w:line="360" w:lineRule="auto"/>
              <w:rPr>
                <w:szCs w:val="22"/>
              </w:rPr>
            </w:pPr>
            <w:r>
              <w:t>180</w:t>
            </w:r>
          </w:p>
        </w:tc>
        <w:tc>
          <w:tcPr>
            <w:tcW w:w="819" w:type="pct"/>
            <w:tcBorders>
              <w:top w:val="single" w:sz="4" w:space="0" w:color="auto"/>
              <w:left w:val="single" w:sz="4" w:space="0" w:color="auto"/>
              <w:bottom w:val="single" w:sz="4" w:space="0" w:color="auto"/>
              <w:right w:val="single" w:sz="4" w:space="0" w:color="auto"/>
            </w:tcBorders>
            <w:hideMark/>
          </w:tcPr>
          <w:p w14:paraId="0E2EEC6E" w14:textId="77777777" w:rsidR="00E0500D" w:rsidRDefault="00E0500D" w:rsidP="00E0500D">
            <w:pPr>
              <w:spacing w:line="360" w:lineRule="auto"/>
              <w:rPr>
                <w:szCs w:val="22"/>
              </w:rPr>
            </w:pPr>
            <w:r>
              <w:t>360</w:t>
            </w:r>
          </w:p>
        </w:tc>
        <w:tc>
          <w:tcPr>
            <w:tcW w:w="821" w:type="pct"/>
            <w:tcBorders>
              <w:top w:val="single" w:sz="4" w:space="0" w:color="auto"/>
              <w:left w:val="single" w:sz="4" w:space="0" w:color="auto"/>
              <w:bottom w:val="single" w:sz="4" w:space="0" w:color="auto"/>
              <w:right w:val="single" w:sz="4" w:space="0" w:color="auto"/>
            </w:tcBorders>
            <w:hideMark/>
          </w:tcPr>
          <w:p w14:paraId="3930E512" w14:textId="77777777" w:rsidR="00E0500D" w:rsidRDefault="00E0500D" w:rsidP="00E0500D">
            <w:pPr>
              <w:spacing w:line="360" w:lineRule="auto"/>
              <w:rPr>
                <w:szCs w:val="22"/>
              </w:rPr>
            </w:pPr>
            <w:r>
              <w:t>540</w:t>
            </w:r>
          </w:p>
        </w:tc>
        <w:tc>
          <w:tcPr>
            <w:tcW w:w="819" w:type="pct"/>
            <w:tcBorders>
              <w:top w:val="single" w:sz="4" w:space="0" w:color="auto"/>
              <w:left w:val="single" w:sz="4" w:space="0" w:color="auto"/>
              <w:bottom w:val="single" w:sz="4" w:space="0" w:color="auto"/>
              <w:right w:val="single" w:sz="4" w:space="0" w:color="auto"/>
            </w:tcBorders>
            <w:hideMark/>
          </w:tcPr>
          <w:p w14:paraId="23D0A45B" w14:textId="77777777" w:rsidR="00E0500D" w:rsidRDefault="00E0500D" w:rsidP="00E0500D">
            <w:pPr>
              <w:spacing w:line="360" w:lineRule="auto"/>
              <w:rPr>
                <w:szCs w:val="22"/>
              </w:rPr>
            </w:pPr>
            <w:r>
              <w:t>720</w:t>
            </w:r>
          </w:p>
        </w:tc>
      </w:tr>
      <w:tr w:rsidR="00E0500D" w14:paraId="63ED3628" w14:textId="77777777" w:rsidTr="00435F0A">
        <w:trPr>
          <w:jc w:val="center"/>
        </w:trPr>
        <w:tc>
          <w:tcPr>
            <w:tcW w:w="902" w:type="pct"/>
            <w:tcBorders>
              <w:top w:val="single" w:sz="4" w:space="0" w:color="auto"/>
              <w:left w:val="single" w:sz="4" w:space="0" w:color="auto"/>
              <w:bottom w:val="single" w:sz="4" w:space="0" w:color="auto"/>
              <w:right w:val="single" w:sz="4" w:space="0" w:color="auto"/>
            </w:tcBorders>
            <w:hideMark/>
          </w:tcPr>
          <w:p w14:paraId="610AB38D" w14:textId="77777777" w:rsidR="00E0500D" w:rsidRDefault="00E0500D" w:rsidP="00E0500D">
            <w:pPr>
              <w:spacing w:line="360" w:lineRule="auto"/>
              <w:rPr>
                <w:szCs w:val="22"/>
              </w:rPr>
            </w:pPr>
            <w:r>
              <w:t>LH A-X Axis</w:t>
            </w:r>
          </w:p>
        </w:tc>
        <w:tc>
          <w:tcPr>
            <w:tcW w:w="819" w:type="pct"/>
            <w:tcBorders>
              <w:top w:val="single" w:sz="4" w:space="0" w:color="auto"/>
              <w:left w:val="single" w:sz="4" w:space="0" w:color="auto"/>
              <w:bottom w:val="single" w:sz="4" w:space="0" w:color="auto"/>
              <w:right w:val="single" w:sz="4" w:space="0" w:color="auto"/>
            </w:tcBorders>
            <w:hideMark/>
          </w:tcPr>
          <w:p w14:paraId="729712C5" w14:textId="77777777" w:rsidR="00E0500D" w:rsidRDefault="00E0500D" w:rsidP="00E0500D">
            <w:pPr>
              <w:spacing w:line="360" w:lineRule="auto"/>
              <w:rPr>
                <w:szCs w:val="22"/>
              </w:rPr>
            </w:pPr>
            <w:r>
              <w:t>Sweep</w:t>
            </w:r>
          </w:p>
        </w:tc>
        <w:tc>
          <w:tcPr>
            <w:tcW w:w="820" w:type="pct"/>
            <w:tcBorders>
              <w:top w:val="single" w:sz="4" w:space="0" w:color="auto"/>
              <w:left w:val="single" w:sz="4" w:space="0" w:color="auto"/>
              <w:bottom w:val="single" w:sz="4" w:space="0" w:color="auto"/>
              <w:right w:val="single" w:sz="4" w:space="0" w:color="auto"/>
            </w:tcBorders>
            <w:hideMark/>
          </w:tcPr>
          <w:p w14:paraId="28B7F4A5" w14:textId="77777777" w:rsidR="00E0500D" w:rsidRDefault="00E0500D" w:rsidP="00E0500D">
            <w:pPr>
              <w:spacing w:line="360" w:lineRule="auto"/>
              <w:rPr>
                <w:szCs w:val="22"/>
              </w:rPr>
            </w:pPr>
            <w:r>
              <w:t>-</w:t>
            </w:r>
          </w:p>
        </w:tc>
        <w:tc>
          <w:tcPr>
            <w:tcW w:w="819" w:type="pct"/>
            <w:tcBorders>
              <w:top w:val="single" w:sz="4" w:space="0" w:color="auto"/>
              <w:left w:val="single" w:sz="4" w:space="0" w:color="auto"/>
              <w:bottom w:val="single" w:sz="4" w:space="0" w:color="auto"/>
              <w:right w:val="single" w:sz="4" w:space="0" w:color="auto"/>
            </w:tcBorders>
            <w:hideMark/>
          </w:tcPr>
          <w:p w14:paraId="34313921" w14:textId="77777777" w:rsidR="00E0500D" w:rsidRDefault="00E0500D" w:rsidP="00E0500D">
            <w:pPr>
              <w:spacing w:line="360" w:lineRule="auto"/>
              <w:rPr>
                <w:szCs w:val="22"/>
              </w:rPr>
            </w:pPr>
            <w:r>
              <w:t>-</w:t>
            </w:r>
          </w:p>
        </w:tc>
        <w:tc>
          <w:tcPr>
            <w:tcW w:w="821" w:type="pct"/>
            <w:tcBorders>
              <w:top w:val="single" w:sz="4" w:space="0" w:color="auto"/>
              <w:left w:val="single" w:sz="4" w:space="0" w:color="auto"/>
              <w:bottom w:val="single" w:sz="4" w:space="0" w:color="auto"/>
              <w:right w:val="single" w:sz="4" w:space="0" w:color="auto"/>
            </w:tcBorders>
            <w:hideMark/>
          </w:tcPr>
          <w:p w14:paraId="5F698300" w14:textId="77777777" w:rsidR="00E0500D" w:rsidRDefault="00E0500D" w:rsidP="00E0500D">
            <w:pPr>
              <w:spacing w:line="360" w:lineRule="auto"/>
              <w:rPr>
                <w:szCs w:val="22"/>
              </w:rPr>
            </w:pPr>
            <w:r>
              <w:t>-</w:t>
            </w:r>
          </w:p>
        </w:tc>
        <w:tc>
          <w:tcPr>
            <w:tcW w:w="819" w:type="pct"/>
            <w:tcBorders>
              <w:top w:val="single" w:sz="4" w:space="0" w:color="auto"/>
              <w:left w:val="single" w:sz="4" w:space="0" w:color="auto"/>
              <w:bottom w:val="single" w:sz="4" w:space="0" w:color="auto"/>
              <w:right w:val="single" w:sz="4" w:space="0" w:color="auto"/>
            </w:tcBorders>
            <w:hideMark/>
          </w:tcPr>
          <w:p w14:paraId="6DD372EF" w14:textId="77777777" w:rsidR="00E0500D" w:rsidRDefault="00E0500D" w:rsidP="00E0500D">
            <w:pPr>
              <w:spacing w:line="360" w:lineRule="auto"/>
              <w:rPr>
                <w:szCs w:val="22"/>
              </w:rPr>
            </w:pPr>
            <w:r>
              <w:t>Sweep</w:t>
            </w:r>
          </w:p>
        </w:tc>
      </w:tr>
      <w:tr w:rsidR="00E0500D" w14:paraId="4B4BC649" w14:textId="77777777" w:rsidTr="00435F0A">
        <w:trPr>
          <w:jc w:val="center"/>
        </w:trPr>
        <w:tc>
          <w:tcPr>
            <w:tcW w:w="902" w:type="pct"/>
            <w:tcBorders>
              <w:top w:val="single" w:sz="4" w:space="0" w:color="auto"/>
              <w:left w:val="single" w:sz="4" w:space="0" w:color="auto"/>
              <w:bottom w:val="single" w:sz="4" w:space="0" w:color="auto"/>
              <w:right w:val="single" w:sz="4" w:space="0" w:color="auto"/>
            </w:tcBorders>
            <w:hideMark/>
          </w:tcPr>
          <w:p w14:paraId="1E4375C6" w14:textId="77777777" w:rsidR="00E0500D" w:rsidRDefault="00E0500D" w:rsidP="00E0500D">
            <w:pPr>
              <w:spacing w:line="360" w:lineRule="auto"/>
              <w:rPr>
                <w:szCs w:val="22"/>
              </w:rPr>
            </w:pPr>
            <w:r>
              <w:t>LH A-Y Axis</w:t>
            </w:r>
          </w:p>
        </w:tc>
        <w:tc>
          <w:tcPr>
            <w:tcW w:w="819" w:type="pct"/>
            <w:tcBorders>
              <w:top w:val="single" w:sz="4" w:space="0" w:color="auto"/>
              <w:left w:val="single" w:sz="4" w:space="0" w:color="auto"/>
              <w:bottom w:val="single" w:sz="4" w:space="0" w:color="auto"/>
              <w:right w:val="single" w:sz="4" w:space="0" w:color="auto"/>
            </w:tcBorders>
            <w:hideMark/>
          </w:tcPr>
          <w:p w14:paraId="1D09ED38" w14:textId="77777777" w:rsidR="00E0500D" w:rsidRDefault="00E0500D" w:rsidP="00E0500D">
            <w:pPr>
              <w:spacing w:line="360" w:lineRule="auto"/>
              <w:rPr>
                <w:szCs w:val="22"/>
              </w:rPr>
            </w:pPr>
            <w:r>
              <w:t>-</w:t>
            </w:r>
          </w:p>
        </w:tc>
        <w:tc>
          <w:tcPr>
            <w:tcW w:w="820" w:type="pct"/>
            <w:tcBorders>
              <w:top w:val="single" w:sz="4" w:space="0" w:color="auto"/>
              <w:left w:val="single" w:sz="4" w:space="0" w:color="auto"/>
              <w:bottom w:val="single" w:sz="4" w:space="0" w:color="auto"/>
              <w:right w:val="single" w:sz="4" w:space="0" w:color="auto"/>
            </w:tcBorders>
            <w:hideMark/>
          </w:tcPr>
          <w:p w14:paraId="20DE5157" w14:textId="77777777" w:rsidR="00E0500D" w:rsidRDefault="00E0500D" w:rsidP="00E0500D">
            <w:pPr>
              <w:spacing w:line="360" w:lineRule="auto"/>
              <w:rPr>
                <w:szCs w:val="22"/>
              </w:rPr>
            </w:pPr>
            <w:r>
              <w:t>Sweep</w:t>
            </w:r>
          </w:p>
        </w:tc>
        <w:tc>
          <w:tcPr>
            <w:tcW w:w="819" w:type="pct"/>
            <w:tcBorders>
              <w:top w:val="single" w:sz="4" w:space="0" w:color="auto"/>
              <w:left w:val="single" w:sz="4" w:space="0" w:color="auto"/>
              <w:bottom w:val="single" w:sz="4" w:space="0" w:color="auto"/>
              <w:right w:val="single" w:sz="4" w:space="0" w:color="auto"/>
            </w:tcBorders>
            <w:hideMark/>
          </w:tcPr>
          <w:p w14:paraId="0BE341D6" w14:textId="77777777" w:rsidR="00E0500D" w:rsidRDefault="00E0500D" w:rsidP="00E0500D">
            <w:pPr>
              <w:spacing w:line="360" w:lineRule="auto"/>
              <w:rPr>
                <w:szCs w:val="22"/>
              </w:rPr>
            </w:pPr>
            <w:r>
              <w:t>-</w:t>
            </w:r>
          </w:p>
        </w:tc>
        <w:tc>
          <w:tcPr>
            <w:tcW w:w="821" w:type="pct"/>
            <w:tcBorders>
              <w:top w:val="single" w:sz="4" w:space="0" w:color="auto"/>
              <w:left w:val="single" w:sz="4" w:space="0" w:color="auto"/>
              <w:bottom w:val="single" w:sz="4" w:space="0" w:color="auto"/>
              <w:right w:val="single" w:sz="4" w:space="0" w:color="auto"/>
            </w:tcBorders>
            <w:hideMark/>
          </w:tcPr>
          <w:p w14:paraId="2861704E" w14:textId="77777777" w:rsidR="00E0500D" w:rsidRDefault="00E0500D" w:rsidP="00E0500D">
            <w:pPr>
              <w:spacing w:line="360" w:lineRule="auto"/>
              <w:rPr>
                <w:szCs w:val="22"/>
              </w:rPr>
            </w:pPr>
            <w:r>
              <w:t>-</w:t>
            </w:r>
          </w:p>
        </w:tc>
        <w:tc>
          <w:tcPr>
            <w:tcW w:w="819" w:type="pct"/>
            <w:tcBorders>
              <w:top w:val="single" w:sz="4" w:space="0" w:color="auto"/>
              <w:left w:val="single" w:sz="4" w:space="0" w:color="auto"/>
              <w:bottom w:val="single" w:sz="4" w:space="0" w:color="auto"/>
              <w:right w:val="single" w:sz="4" w:space="0" w:color="auto"/>
            </w:tcBorders>
            <w:hideMark/>
          </w:tcPr>
          <w:p w14:paraId="3D1E37B4" w14:textId="77777777" w:rsidR="00E0500D" w:rsidRDefault="00E0500D" w:rsidP="00E0500D">
            <w:pPr>
              <w:spacing w:line="360" w:lineRule="auto"/>
              <w:rPr>
                <w:szCs w:val="22"/>
              </w:rPr>
            </w:pPr>
            <w:r>
              <w:t>-</w:t>
            </w:r>
          </w:p>
        </w:tc>
      </w:tr>
      <w:tr w:rsidR="00E0500D" w14:paraId="67CEB365" w14:textId="77777777" w:rsidTr="00435F0A">
        <w:trPr>
          <w:jc w:val="center"/>
        </w:trPr>
        <w:tc>
          <w:tcPr>
            <w:tcW w:w="902" w:type="pct"/>
            <w:tcBorders>
              <w:top w:val="single" w:sz="4" w:space="0" w:color="auto"/>
              <w:left w:val="single" w:sz="4" w:space="0" w:color="auto"/>
              <w:bottom w:val="single" w:sz="4" w:space="0" w:color="auto"/>
              <w:right w:val="single" w:sz="4" w:space="0" w:color="auto"/>
            </w:tcBorders>
            <w:hideMark/>
          </w:tcPr>
          <w:p w14:paraId="3502CCD1" w14:textId="77777777" w:rsidR="00E0500D" w:rsidRDefault="00E0500D" w:rsidP="00E0500D">
            <w:pPr>
              <w:spacing w:line="360" w:lineRule="auto"/>
              <w:rPr>
                <w:szCs w:val="22"/>
              </w:rPr>
            </w:pPr>
            <w:r>
              <w:t>LH B-X Axis</w:t>
            </w:r>
          </w:p>
        </w:tc>
        <w:tc>
          <w:tcPr>
            <w:tcW w:w="819" w:type="pct"/>
            <w:tcBorders>
              <w:top w:val="single" w:sz="4" w:space="0" w:color="auto"/>
              <w:left w:val="single" w:sz="4" w:space="0" w:color="auto"/>
              <w:bottom w:val="single" w:sz="4" w:space="0" w:color="auto"/>
              <w:right w:val="single" w:sz="4" w:space="0" w:color="auto"/>
            </w:tcBorders>
            <w:hideMark/>
          </w:tcPr>
          <w:p w14:paraId="47782FCA" w14:textId="77777777" w:rsidR="00E0500D" w:rsidRDefault="00E0500D" w:rsidP="00E0500D">
            <w:pPr>
              <w:spacing w:line="360" w:lineRule="auto"/>
              <w:rPr>
                <w:szCs w:val="22"/>
              </w:rPr>
            </w:pPr>
            <w:r>
              <w:t>-</w:t>
            </w:r>
          </w:p>
        </w:tc>
        <w:tc>
          <w:tcPr>
            <w:tcW w:w="820" w:type="pct"/>
            <w:tcBorders>
              <w:top w:val="single" w:sz="4" w:space="0" w:color="auto"/>
              <w:left w:val="single" w:sz="4" w:space="0" w:color="auto"/>
              <w:bottom w:val="single" w:sz="4" w:space="0" w:color="auto"/>
              <w:right w:val="single" w:sz="4" w:space="0" w:color="auto"/>
            </w:tcBorders>
            <w:hideMark/>
          </w:tcPr>
          <w:p w14:paraId="68CE2542" w14:textId="77777777" w:rsidR="00E0500D" w:rsidRDefault="00E0500D" w:rsidP="00E0500D">
            <w:pPr>
              <w:spacing w:line="360" w:lineRule="auto"/>
              <w:rPr>
                <w:szCs w:val="22"/>
              </w:rPr>
            </w:pPr>
            <w:r>
              <w:t>-</w:t>
            </w:r>
          </w:p>
        </w:tc>
        <w:tc>
          <w:tcPr>
            <w:tcW w:w="819" w:type="pct"/>
            <w:tcBorders>
              <w:top w:val="single" w:sz="4" w:space="0" w:color="auto"/>
              <w:left w:val="single" w:sz="4" w:space="0" w:color="auto"/>
              <w:bottom w:val="single" w:sz="4" w:space="0" w:color="auto"/>
              <w:right w:val="single" w:sz="4" w:space="0" w:color="auto"/>
            </w:tcBorders>
            <w:hideMark/>
          </w:tcPr>
          <w:p w14:paraId="47783CC1" w14:textId="77777777" w:rsidR="00E0500D" w:rsidRDefault="00E0500D" w:rsidP="00E0500D">
            <w:pPr>
              <w:spacing w:line="360" w:lineRule="auto"/>
              <w:rPr>
                <w:szCs w:val="22"/>
              </w:rPr>
            </w:pPr>
            <w:r>
              <w:t>Sweep</w:t>
            </w:r>
          </w:p>
        </w:tc>
        <w:tc>
          <w:tcPr>
            <w:tcW w:w="821" w:type="pct"/>
            <w:tcBorders>
              <w:top w:val="single" w:sz="4" w:space="0" w:color="auto"/>
              <w:left w:val="single" w:sz="4" w:space="0" w:color="auto"/>
              <w:bottom w:val="single" w:sz="4" w:space="0" w:color="auto"/>
              <w:right w:val="single" w:sz="4" w:space="0" w:color="auto"/>
            </w:tcBorders>
            <w:hideMark/>
          </w:tcPr>
          <w:p w14:paraId="6ABF818A" w14:textId="77777777" w:rsidR="00E0500D" w:rsidRDefault="00E0500D" w:rsidP="00E0500D">
            <w:pPr>
              <w:spacing w:line="360" w:lineRule="auto"/>
              <w:rPr>
                <w:szCs w:val="22"/>
              </w:rPr>
            </w:pPr>
            <w:r>
              <w:t>-</w:t>
            </w:r>
          </w:p>
        </w:tc>
        <w:tc>
          <w:tcPr>
            <w:tcW w:w="819" w:type="pct"/>
            <w:tcBorders>
              <w:top w:val="single" w:sz="4" w:space="0" w:color="auto"/>
              <w:left w:val="single" w:sz="4" w:space="0" w:color="auto"/>
              <w:bottom w:val="single" w:sz="4" w:space="0" w:color="auto"/>
              <w:right w:val="single" w:sz="4" w:space="0" w:color="auto"/>
            </w:tcBorders>
            <w:hideMark/>
          </w:tcPr>
          <w:p w14:paraId="4FD98BA2" w14:textId="77777777" w:rsidR="00E0500D" w:rsidRDefault="00E0500D" w:rsidP="00E0500D">
            <w:pPr>
              <w:spacing w:line="360" w:lineRule="auto"/>
              <w:rPr>
                <w:szCs w:val="22"/>
              </w:rPr>
            </w:pPr>
            <w:r>
              <w:t>-</w:t>
            </w:r>
          </w:p>
        </w:tc>
      </w:tr>
      <w:tr w:rsidR="00E0500D" w14:paraId="6FC58CB3" w14:textId="77777777" w:rsidTr="00435F0A">
        <w:trPr>
          <w:jc w:val="center"/>
        </w:trPr>
        <w:tc>
          <w:tcPr>
            <w:tcW w:w="902" w:type="pct"/>
            <w:tcBorders>
              <w:top w:val="single" w:sz="4" w:space="0" w:color="auto"/>
              <w:left w:val="single" w:sz="4" w:space="0" w:color="auto"/>
              <w:bottom w:val="single" w:sz="4" w:space="0" w:color="auto"/>
              <w:right w:val="single" w:sz="4" w:space="0" w:color="auto"/>
            </w:tcBorders>
            <w:hideMark/>
          </w:tcPr>
          <w:p w14:paraId="7FC518F5" w14:textId="77777777" w:rsidR="00E0500D" w:rsidRDefault="00E0500D" w:rsidP="00E0500D">
            <w:pPr>
              <w:spacing w:line="360" w:lineRule="auto"/>
              <w:rPr>
                <w:szCs w:val="22"/>
              </w:rPr>
            </w:pPr>
            <w:r>
              <w:t>LH B-Y Axis</w:t>
            </w:r>
          </w:p>
        </w:tc>
        <w:tc>
          <w:tcPr>
            <w:tcW w:w="819" w:type="pct"/>
            <w:tcBorders>
              <w:top w:val="single" w:sz="4" w:space="0" w:color="auto"/>
              <w:left w:val="single" w:sz="4" w:space="0" w:color="auto"/>
              <w:bottom w:val="single" w:sz="4" w:space="0" w:color="auto"/>
              <w:right w:val="single" w:sz="4" w:space="0" w:color="auto"/>
            </w:tcBorders>
            <w:hideMark/>
          </w:tcPr>
          <w:p w14:paraId="475B6517" w14:textId="77777777" w:rsidR="00E0500D" w:rsidRDefault="00E0500D" w:rsidP="00E0500D">
            <w:pPr>
              <w:spacing w:line="360" w:lineRule="auto"/>
              <w:rPr>
                <w:szCs w:val="22"/>
              </w:rPr>
            </w:pPr>
            <w:r>
              <w:t>-</w:t>
            </w:r>
          </w:p>
        </w:tc>
        <w:tc>
          <w:tcPr>
            <w:tcW w:w="820" w:type="pct"/>
            <w:tcBorders>
              <w:top w:val="single" w:sz="4" w:space="0" w:color="auto"/>
              <w:left w:val="single" w:sz="4" w:space="0" w:color="auto"/>
              <w:bottom w:val="single" w:sz="4" w:space="0" w:color="auto"/>
              <w:right w:val="single" w:sz="4" w:space="0" w:color="auto"/>
            </w:tcBorders>
            <w:hideMark/>
          </w:tcPr>
          <w:p w14:paraId="18420763" w14:textId="77777777" w:rsidR="00E0500D" w:rsidRDefault="00E0500D" w:rsidP="00E0500D">
            <w:pPr>
              <w:spacing w:line="360" w:lineRule="auto"/>
              <w:rPr>
                <w:szCs w:val="22"/>
              </w:rPr>
            </w:pPr>
            <w:r>
              <w:t>-</w:t>
            </w:r>
          </w:p>
        </w:tc>
        <w:tc>
          <w:tcPr>
            <w:tcW w:w="819" w:type="pct"/>
            <w:tcBorders>
              <w:top w:val="single" w:sz="4" w:space="0" w:color="auto"/>
              <w:left w:val="single" w:sz="4" w:space="0" w:color="auto"/>
              <w:bottom w:val="single" w:sz="4" w:space="0" w:color="auto"/>
              <w:right w:val="single" w:sz="4" w:space="0" w:color="auto"/>
            </w:tcBorders>
            <w:hideMark/>
          </w:tcPr>
          <w:p w14:paraId="38222740" w14:textId="77777777" w:rsidR="00E0500D" w:rsidRDefault="00E0500D" w:rsidP="00E0500D">
            <w:pPr>
              <w:spacing w:line="360" w:lineRule="auto"/>
              <w:rPr>
                <w:szCs w:val="22"/>
              </w:rPr>
            </w:pPr>
            <w:r>
              <w:t>-</w:t>
            </w:r>
          </w:p>
        </w:tc>
        <w:tc>
          <w:tcPr>
            <w:tcW w:w="821" w:type="pct"/>
            <w:tcBorders>
              <w:top w:val="single" w:sz="4" w:space="0" w:color="auto"/>
              <w:left w:val="single" w:sz="4" w:space="0" w:color="auto"/>
              <w:bottom w:val="single" w:sz="4" w:space="0" w:color="auto"/>
              <w:right w:val="single" w:sz="4" w:space="0" w:color="auto"/>
            </w:tcBorders>
            <w:hideMark/>
          </w:tcPr>
          <w:p w14:paraId="11488444" w14:textId="77777777" w:rsidR="00E0500D" w:rsidRDefault="00E0500D" w:rsidP="00E0500D">
            <w:pPr>
              <w:spacing w:line="360" w:lineRule="auto"/>
              <w:rPr>
                <w:szCs w:val="22"/>
              </w:rPr>
            </w:pPr>
            <w:r>
              <w:t>Sweep</w:t>
            </w:r>
          </w:p>
        </w:tc>
        <w:tc>
          <w:tcPr>
            <w:tcW w:w="819" w:type="pct"/>
            <w:tcBorders>
              <w:top w:val="single" w:sz="4" w:space="0" w:color="auto"/>
              <w:left w:val="single" w:sz="4" w:space="0" w:color="auto"/>
              <w:bottom w:val="single" w:sz="4" w:space="0" w:color="auto"/>
              <w:right w:val="single" w:sz="4" w:space="0" w:color="auto"/>
            </w:tcBorders>
            <w:hideMark/>
          </w:tcPr>
          <w:p w14:paraId="2606D928" w14:textId="77777777" w:rsidR="00E0500D" w:rsidRDefault="00E0500D" w:rsidP="00E0500D">
            <w:pPr>
              <w:spacing w:line="360" w:lineRule="auto"/>
              <w:rPr>
                <w:szCs w:val="22"/>
              </w:rPr>
            </w:pPr>
            <w:r>
              <w:t>-</w:t>
            </w:r>
          </w:p>
        </w:tc>
      </w:tr>
    </w:tbl>
    <w:p w14:paraId="08B39F93" w14:textId="77777777" w:rsidR="00E0500D" w:rsidRDefault="00E0500D" w:rsidP="00E0500D">
      <w:pPr>
        <w:spacing w:line="360" w:lineRule="auto"/>
      </w:pPr>
      <w:r>
        <w:t>Sweep interval in the table logically coincide with the 180° scan window of scan axis motor-driven laser tube. The measured state machine of positioning device is driven by synchronization signal packet, and the measurement results of the respective axes are obtained in sequence.</w:t>
      </w:r>
    </w:p>
    <w:p w14:paraId="6DFD7748" w14:textId="28F88D5C" w:rsidR="00E0500D" w:rsidRDefault="00E0500D" w:rsidP="00E0500D">
      <w:pPr>
        <w:spacing w:line="360" w:lineRule="auto"/>
      </w:pPr>
      <w:r>
        <w:t xml:space="preserve">According to section 3.3, the actual phase of the lighthouse </w:t>
      </w:r>
      <w:r w:rsidR="00E948E8">
        <w:t>cannot</w:t>
      </w:r>
      <w:r>
        <w:t xml:space="preserve"> completely coincide with the 1/30 second period. The wireless synchronization signal from the lighthouse contains both the shaft position compensation information and the speed compensation information. The synchronization package is defined as follows:</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046"/>
        <w:gridCol w:w="559"/>
        <w:gridCol w:w="974"/>
        <w:gridCol w:w="697"/>
        <w:gridCol w:w="961"/>
        <w:gridCol w:w="723"/>
        <w:gridCol w:w="711"/>
        <w:gridCol w:w="1374"/>
        <w:gridCol w:w="575"/>
        <w:gridCol w:w="1228"/>
      </w:tblGrid>
      <w:tr w:rsidR="00E0500D" w:rsidRPr="00321106" w14:paraId="129E738D" w14:textId="77777777" w:rsidTr="00435F0A">
        <w:trPr>
          <w:jc w:val="center"/>
        </w:trPr>
        <w:tc>
          <w:tcPr>
            <w:tcW w:w="953" w:type="dxa"/>
            <w:tcBorders>
              <w:top w:val="single" w:sz="8" w:space="0" w:color="000000"/>
              <w:left w:val="single" w:sz="8" w:space="0" w:color="000000"/>
              <w:bottom w:val="single" w:sz="8" w:space="0" w:color="000000"/>
              <w:right w:val="single" w:sz="8" w:space="0" w:color="000000"/>
            </w:tcBorders>
            <w:hideMark/>
          </w:tcPr>
          <w:p w14:paraId="2FD5FDCB" w14:textId="77777777" w:rsidR="00E0500D" w:rsidRPr="00321106" w:rsidRDefault="00E0500D" w:rsidP="00E0500D">
            <w:pPr>
              <w:spacing w:line="360" w:lineRule="auto"/>
              <w:rPr>
                <w:sz w:val="18"/>
              </w:rPr>
            </w:pPr>
            <w:r>
              <w:rPr>
                <w:rFonts w:hint="eastAsia"/>
                <w:sz w:val="18"/>
              </w:rPr>
              <w:t xml:space="preserve">Byte </w:t>
            </w:r>
            <w:proofErr w:type="spellStart"/>
            <w:r>
              <w:rPr>
                <w:rFonts w:hint="eastAsia"/>
                <w:sz w:val="18"/>
              </w:rPr>
              <w:t>N</w:t>
            </w:r>
            <w:r>
              <w:rPr>
                <w:sz w:val="18"/>
              </w:rPr>
              <w:t>um</w:t>
            </w:r>
            <w:proofErr w:type="spellEnd"/>
          </w:p>
        </w:tc>
        <w:tc>
          <w:tcPr>
            <w:tcW w:w="0" w:type="auto"/>
            <w:gridSpan w:val="2"/>
            <w:tcBorders>
              <w:top w:val="single" w:sz="8" w:space="0" w:color="000000"/>
              <w:left w:val="single" w:sz="8" w:space="0" w:color="000000"/>
              <w:bottom w:val="single" w:sz="8" w:space="0" w:color="000000"/>
              <w:right w:val="single" w:sz="8" w:space="0" w:color="000000"/>
            </w:tcBorders>
            <w:hideMark/>
          </w:tcPr>
          <w:p w14:paraId="3F76194E" w14:textId="77777777" w:rsidR="00E0500D" w:rsidRPr="00321106" w:rsidRDefault="00E0500D" w:rsidP="00E0500D">
            <w:pPr>
              <w:spacing w:line="360" w:lineRule="auto"/>
              <w:rPr>
                <w:sz w:val="18"/>
              </w:rPr>
            </w:pPr>
            <w:r w:rsidRPr="00321106">
              <w:rPr>
                <w:sz w:val="18"/>
              </w:rPr>
              <w:t>0</w:t>
            </w:r>
          </w:p>
        </w:tc>
        <w:tc>
          <w:tcPr>
            <w:tcW w:w="0" w:type="auto"/>
            <w:gridSpan w:val="2"/>
            <w:tcBorders>
              <w:top w:val="single" w:sz="8" w:space="0" w:color="000000"/>
              <w:left w:val="single" w:sz="8" w:space="0" w:color="000000"/>
              <w:bottom w:val="single" w:sz="8" w:space="0" w:color="000000"/>
              <w:right w:val="single" w:sz="8" w:space="0" w:color="000000"/>
            </w:tcBorders>
            <w:hideMark/>
          </w:tcPr>
          <w:p w14:paraId="30B5A6E5" w14:textId="77777777" w:rsidR="00E0500D" w:rsidRPr="00321106" w:rsidRDefault="00E0500D" w:rsidP="00E0500D">
            <w:pPr>
              <w:spacing w:line="360" w:lineRule="auto"/>
              <w:rPr>
                <w:sz w:val="18"/>
              </w:rPr>
            </w:pPr>
            <w:r w:rsidRPr="00321106">
              <w:rPr>
                <w:sz w:val="18"/>
              </w:rPr>
              <w:t>1</w:t>
            </w:r>
          </w:p>
        </w:tc>
        <w:tc>
          <w:tcPr>
            <w:tcW w:w="0" w:type="auto"/>
            <w:tcBorders>
              <w:top w:val="single" w:sz="8" w:space="0" w:color="000000"/>
              <w:left w:val="single" w:sz="8" w:space="0" w:color="000000"/>
              <w:bottom w:val="single" w:sz="8" w:space="0" w:color="000000"/>
              <w:right w:val="single" w:sz="8" w:space="0" w:color="000000"/>
            </w:tcBorders>
            <w:hideMark/>
          </w:tcPr>
          <w:p w14:paraId="43D065B3" w14:textId="77777777" w:rsidR="00E0500D" w:rsidRPr="00321106" w:rsidRDefault="00E0500D" w:rsidP="00E0500D">
            <w:pPr>
              <w:spacing w:line="360" w:lineRule="auto"/>
              <w:rPr>
                <w:sz w:val="18"/>
              </w:rPr>
            </w:pPr>
            <w:r w:rsidRPr="00321106">
              <w:rPr>
                <w:sz w:val="18"/>
              </w:rPr>
              <w:t>2</w:t>
            </w:r>
          </w:p>
        </w:tc>
        <w:tc>
          <w:tcPr>
            <w:tcW w:w="0" w:type="auto"/>
            <w:tcBorders>
              <w:top w:val="single" w:sz="8" w:space="0" w:color="000000"/>
              <w:left w:val="single" w:sz="8" w:space="0" w:color="000000"/>
              <w:bottom w:val="single" w:sz="8" w:space="0" w:color="000000"/>
              <w:right w:val="single" w:sz="8" w:space="0" w:color="000000"/>
            </w:tcBorders>
            <w:hideMark/>
          </w:tcPr>
          <w:p w14:paraId="2CDA5AF2" w14:textId="77777777" w:rsidR="00E0500D" w:rsidRPr="00321106" w:rsidRDefault="00E0500D" w:rsidP="00E0500D">
            <w:pPr>
              <w:spacing w:line="360" w:lineRule="auto"/>
              <w:rPr>
                <w:sz w:val="18"/>
              </w:rPr>
            </w:pPr>
            <w:r w:rsidRPr="00321106">
              <w:rPr>
                <w:sz w:val="18"/>
              </w:rPr>
              <w:t>3</w:t>
            </w:r>
          </w:p>
        </w:tc>
        <w:tc>
          <w:tcPr>
            <w:tcW w:w="0" w:type="auto"/>
            <w:tcBorders>
              <w:top w:val="single" w:sz="8" w:space="0" w:color="000000"/>
              <w:left w:val="single" w:sz="8" w:space="0" w:color="000000"/>
              <w:bottom w:val="single" w:sz="8" w:space="0" w:color="000000"/>
              <w:right w:val="single" w:sz="8" w:space="0" w:color="000000"/>
            </w:tcBorders>
            <w:hideMark/>
          </w:tcPr>
          <w:p w14:paraId="4FDFC45D" w14:textId="77777777" w:rsidR="00E0500D" w:rsidRPr="00321106" w:rsidRDefault="00E0500D" w:rsidP="00E0500D">
            <w:pPr>
              <w:spacing w:line="360" w:lineRule="auto"/>
              <w:rPr>
                <w:sz w:val="18"/>
              </w:rPr>
            </w:pPr>
            <w:r w:rsidRPr="00321106">
              <w:rPr>
                <w:sz w:val="18"/>
              </w:rPr>
              <w:t>4</w:t>
            </w:r>
          </w:p>
        </w:tc>
        <w:tc>
          <w:tcPr>
            <w:tcW w:w="0" w:type="auto"/>
            <w:tcBorders>
              <w:top w:val="single" w:sz="8" w:space="0" w:color="000000"/>
              <w:left w:val="single" w:sz="8" w:space="0" w:color="000000"/>
              <w:bottom w:val="single" w:sz="8" w:space="0" w:color="000000"/>
              <w:right w:val="single" w:sz="8" w:space="0" w:color="000000"/>
            </w:tcBorders>
            <w:hideMark/>
          </w:tcPr>
          <w:p w14:paraId="567D0471" w14:textId="77777777" w:rsidR="00E0500D" w:rsidRPr="00321106" w:rsidRDefault="00E0500D" w:rsidP="00E0500D">
            <w:pPr>
              <w:spacing w:line="360" w:lineRule="auto"/>
              <w:rPr>
                <w:sz w:val="18"/>
              </w:rPr>
            </w:pPr>
            <w:r w:rsidRPr="00321106">
              <w:rPr>
                <w:sz w:val="18"/>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04908" w14:textId="77777777" w:rsidR="00E0500D" w:rsidRPr="00321106" w:rsidRDefault="00E0500D" w:rsidP="00E0500D">
            <w:pPr>
              <w:spacing w:line="360" w:lineRule="auto"/>
              <w:rPr>
                <w:sz w:val="18"/>
              </w:rPr>
            </w:pPr>
            <w:r w:rsidRPr="00321106">
              <w:rPr>
                <w:sz w:val="18"/>
              </w:rPr>
              <w:t>6</w:t>
            </w:r>
          </w:p>
        </w:tc>
      </w:tr>
      <w:tr w:rsidR="00E0500D" w:rsidRPr="00321106" w14:paraId="4F69AE4D" w14:textId="77777777" w:rsidTr="00435F0A">
        <w:trPr>
          <w:jc w:val="center"/>
        </w:trPr>
        <w:tc>
          <w:tcPr>
            <w:tcW w:w="953" w:type="dxa"/>
            <w:tcBorders>
              <w:top w:val="single" w:sz="8" w:space="0" w:color="000000"/>
              <w:left w:val="single" w:sz="8" w:space="0" w:color="000000"/>
              <w:bottom w:val="single" w:sz="8" w:space="0" w:color="000000"/>
              <w:right w:val="single" w:sz="8" w:space="0" w:color="000000"/>
            </w:tcBorders>
            <w:hideMark/>
          </w:tcPr>
          <w:p w14:paraId="63C3B22D" w14:textId="77777777" w:rsidR="00E0500D" w:rsidRPr="00321106" w:rsidRDefault="00E0500D" w:rsidP="00E0500D">
            <w:pPr>
              <w:spacing w:line="360" w:lineRule="auto"/>
              <w:rPr>
                <w:sz w:val="18"/>
              </w:rPr>
            </w:pPr>
            <w:r w:rsidRPr="00321106">
              <w:rPr>
                <w:sz w:val="18"/>
              </w:rPr>
              <w:t>Bit</w:t>
            </w:r>
            <w:r>
              <w:rPr>
                <w:rFonts w:hint="eastAsia"/>
                <w:sz w:val="18"/>
              </w:rPr>
              <w:t xml:space="preserve"> do</w:t>
            </w:r>
            <w:r>
              <w:rPr>
                <w:sz w:val="18"/>
              </w:rPr>
              <w:t>main</w:t>
            </w:r>
          </w:p>
        </w:tc>
        <w:tc>
          <w:tcPr>
            <w:tcW w:w="0" w:type="auto"/>
            <w:tcBorders>
              <w:top w:val="single" w:sz="8" w:space="0" w:color="000000"/>
              <w:left w:val="single" w:sz="8" w:space="0" w:color="000000"/>
              <w:bottom w:val="single" w:sz="8" w:space="0" w:color="000000"/>
              <w:right w:val="single" w:sz="8" w:space="0" w:color="000000"/>
            </w:tcBorders>
            <w:hideMark/>
          </w:tcPr>
          <w:p w14:paraId="65974CE6" w14:textId="77777777" w:rsidR="00E0500D" w:rsidRPr="00321106" w:rsidRDefault="00E0500D" w:rsidP="00E0500D">
            <w:pPr>
              <w:spacing w:line="360" w:lineRule="auto"/>
              <w:rPr>
                <w:sz w:val="18"/>
              </w:rPr>
            </w:pPr>
            <w:r w:rsidRPr="00321106">
              <w:rPr>
                <w:sz w:val="18"/>
              </w:rPr>
              <w:t>1bit</w:t>
            </w:r>
          </w:p>
        </w:tc>
        <w:tc>
          <w:tcPr>
            <w:tcW w:w="0" w:type="auto"/>
            <w:tcBorders>
              <w:top w:val="single" w:sz="8" w:space="0" w:color="000000"/>
              <w:left w:val="single" w:sz="8" w:space="0" w:color="000000"/>
              <w:bottom w:val="single" w:sz="8" w:space="0" w:color="000000"/>
              <w:right w:val="single" w:sz="8" w:space="0" w:color="000000"/>
            </w:tcBorders>
            <w:hideMark/>
          </w:tcPr>
          <w:p w14:paraId="786E0A9D" w14:textId="77777777" w:rsidR="00E0500D" w:rsidRPr="00321106" w:rsidRDefault="00E0500D" w:rsidP="00E0500D">
            <w:pPr>
              <w:spacing w:line="360" w:lineRule="auto"/>
              <w:rPr>
                <w:sz w:val="18"/>
              </w:rPr>
            </w:pPr>
            <w:r w:rsidRPr="00321106">
              <w:rPr>
                <w:sz w:val="18"/>
              </w:rPr>
              <w:t>7bit</w:t>
            </w:r>
          </w:p>
        </w:tc>
        <w:tc>
          <w:tcPr>
            <w:tcW w:w="0" w:type="auto"/>
            <w:tcBorders>
              <w:top w:val="single" w:sz="8" w:space="0" w:color="000000"/>
              <w:left w:val="single" w:sz="8" w:space="0" w:color="000000"/>
              <w:bottom w:val="single" w:sz="8" w:space="0" w:color="000000"/>
              <w:right w:val="single" w:sz="8" w:space="0" w:color="000000"/>
            </w:tcBorders>
            <w:hideMark/>
          </w:tcPr>
          <w:p w14:paraId="309A1AED" w14:textId="77777777" w:rsidR="00E0500D" w:rsidRPr="00321106" w:rsidRDefault="00E0500D" w:rsidP="00E0500D">
            <w:pPr>
              <w:spacing w:line="360" w:lineRule="auto"/>
              <w:rPr>
                <w:sz w:val="18"/>
              </w:rPr>
            </w:pPr>
            <w:r w:rsidRPr="00321106">
              <w:rPr>
                <w:sz w:val="18"/>
              </w:rPr>
              <w:t>1bit</w:t>
            </w:r>
          </w:p>
        </w:tc>
        <w:tc>
          <w:tcPr>
            <w:tcW w:w="0" w:type="auto"/>
            <w:tcBorders>
              <w:top w:val="single" w:sz="8" w:space="0" w:color="000000"/>
              <w:left w:val="single" w:sz="8" w:space="0" w:color="000000"/>
              <w:bottom w:val="single" w:sz="8" w:space="0" w:color="000000"/>
              <w:right w:val="single" w:sz="8" w:space="0" w:color="000000"/>
            </w:tcBorders>
            <w:hideMark/>
          </w:tcPr>
          <w:p w14:paraId="2307D389" w14:textId="77777777" w:rsidR="00E0500D" w:rsidRPr="00321106" w:rsidRDefault="00E0500D" w:rsidP="00E0500D">
            <w:pPr>
              <w:spacing w:line="360" w:lineRule="auto"/>
              <w:rPr>
                <w:sz w:val="18"/>
              </w:rPr>
            </w:pPr>
            <w:r w:rsidRPr="00321106">
              <w:rPr>
                <w:sz w:val="18"/>
              </w:rPr>
              <w:t>7bit</w:t>
            </w:r>
          </w:p>
        </w:tc>
        <w:tc>
          <w:tcPr>
            <w:tcW w:w="0" w:type="auto"/>
            <w:tcBorders>
              <w:top w:val="single" w:sz="8" w:space="0" w:color="000000"/>
              <w:left w:val="single" w:sz="8" w:space="0" w:color="000000"/>
              <w:bottom w:val="single" w:sz="8" w:space="0" w:color="000000"/>
              <w:right w:val="single" w:sz="8" w:space="0" w:color="000000"/>
            </w:tcBorders>
            <w:hideMark/>
          </w:tcPr>
          <w:p w14:paraId="7E4AF5A6" w14:textId="77777777" w:rsidR="00E0500D" w:rsidRPr="00321106" w:rsidRDefault="00E0500D" w:rsidP="00E0500D">
            <w:pPr>
              <w:spacing w:line="360" w:lineRule="auto"/>
              <w:rPr>
                <w:sz w:val="18"/>
              </w:rPr>
            </w:pPr>
            <w:r w:rsidRPr="00321106">
              <w:rPr>
                <w:sz w:val="18"/>
              </w:rPr>
              <w:t>8bit</w:t>
            </w:r>
          </w:p>
        </w:tc>
        <w:tc>
          <w:tcPr>
            <w:tcW w:w="0" w:type="auto"/>
            <w:tcBorders>
              <w:top w:val="single" w:sz="8" w:space="0" w:color="000000"/>
              <w:left w:val="single" w:sz="8" w:space="0" w:color="000000"/>
              <w:bottom w:val="single" w:sz="8" w:space="0" w:color="000000"/>
              <w:right w:val="single" w:sz="8" w:space="0" w:color="000000"/>
            </w:tcBorders>
            <w:hideMark/>
          </w:tcPr>
          <w:p w14:paraId="1CBEDB11" w14:textId="77777777" w:rsidR="00E0500D" w:rsidRPr="00321106" w:rsidRDefault="00E0500D" w:rsidP="00E0500D">
            <w:pPr>
              <w:spacing w:line="360" w:lineRule="auto"/>
              <w:rPr>
                <w:sz w:val="18"/>
              </w:rPr>
            </w:pPr>
            <w:r w:rsidRPr="00321106">
              <w:rPr>
                <w:sz w:val="18"/>
              </w:rPr>
              <w:t>8bit</w:t>
            </w:r>
          </w:p>
        </w:tc>
        <w:tc>
          <w:tcPr>
            <w:tcW w:w="0" w:type="auto"/>
            <w:tcBorders>
              <w:top w:val="single" w:sz="8" w:space="0" w:color="000000"/>
              <w:left w:val="single" w:sz="8" w:space="0" w:color="000000"/>
              <w:bottom w:val="single" w:sz="8" w:space="0" w:color="000000"/>
              <w:right w:val="single" w:sz="8" w:space="0" w:color="000000"/>
            </w:tcBorders>
            <w:hideMark/>
          </w:tcPr>
          <w:p w14:paraId="60E6D518" w14:textId="77777777" w:rsidR="00E0500D" w:rsidRPr="00321106" w:rsidRDefault="00E0500D" w:rsidP="00E0500D">
            <w:pPr>
              <w:spacing w:line="360" w:lineRule="auto"/>
              <w:rPr>
                <w:sz w:val="18"/>
              </w:rPr>
            </w:pPr>
            <w:r w:rsidRPr="00321106">
              <w:rPr>
                <w:sz w:val="18"/>
              </w:rPr>
              <w:t>4bit+4bit</w:t>
            </w:r>
          </w:p>
        </w:tc>
        <w:tc>
          <w:tcPr>
            <w:tcW w:w="0" w:type="auto"/>
            <w:tcBorders>
              <w:top w:val="single" w:sz="8" w:space="0" w:color="000000"/>
              <w:left w:val="single" w:sz="8" w:space="0" w:color="000000"/>
              <w:bottom w:val="single" w:sz="8" w:space="0" w:color="000000"/>
              <w:right w:val="single" w:sz="8" w:space="0" w:color="000000"/>
            </w:tcBorders>
            <w:hideMark/>
          </w:tcPr>
          <w:p w14:paraId="1289E339" w14:textId="77777777" w:rsidR="00E0500D" w:rsidRPr="00321106" w:rsidRDefault="00E0500D" w:rsidP="00E0500D">
            <w:pPr>
              <w:spacing w:line="360" w:lineRule="auto"/>
              <w:rPr>
                <w:sz w:val="18"/>
              </w:rPr>
            </w:pPr>
            <w:r w:rsidRPr="00321106">
              <w:rPr>
                <w:sz w:val="18"/>
              </w:rPr>
              <w:t>8bit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EAB97" w14:textId="77777777" w:rsidR="00E0500D" w:rsidRPr="00321106" w:rsidRDefault="00E0500D" w:rsidP="00E0500D">
            <w:pPr>
              <w:spacing w:line="360" w:lineRule="auto"/>
              <w:rPr>
                <w:sz w:val="18"/>
              </w:rPr>
            </w:pPr>
            <w:r w:rsidRPr="00321106">
              <w:rPr>
                <w:sz w:val="18"/>
              </w:rPr>
              <w:t>8bit</w:t>
            </w:r>
          </w:p>
        </w:tc>
      </w:tr>
      <w:tr w:rsidR="00E0500D" w:rsidRPr="00321106" w14:paraId="387BBAA3" w14:textId="77777777" w:rsidTr="00435F0A">
        <w:trPr>
          <w:jc w:val="center"/>
        </w:trPr>
        <w:tc>
          <w:tcPr>
            <w:tcW w:w="953" w:type="dxa"/>
            <w:tcBorders>
              <w:top w:val="single" w:sz="8" w:space="0" w:color="000000"/>
              <w:left w:val="single" w:sz="8" w:space="0" w:color="000000"/>
              <w:bottom w:val="single" w:sz="8" w:space="0" w:color="000000"/>
              <w:right w:val="single" w:sz="8" w:space="0" w:color="000000"/>
            </w:tcBorders>
            <w:hideMark/>
          </w:tcPr>
          <w:p w14:paraId="24508FC6" w14:textId="77777777" w:rsidR="00E0500D" w:rsidRPr="00321106" w:rsidRDefault="00E0500D" w:rsidP="00E0500D">
            <w:pPr>
              <w:spacing w:line="360" w:lineRule="auto"/>
              <w:rPr>
                <w:sz w:val="18"/>
              </w:rPr>
            </w:pPr>
            <w:r w:rsidRPr="00321106">
              <w:rPr>
                <w:sz w:val="18"/>
              </w:rPr>
              <w:t>Bit</w:t>
            </w:r>
            <w:r>
              <w:rPr>
                <w:sz w:val="18"/>
              </w:rPr>
              <w:t xml:space="preserve"> definition</w:t>
            </w:r>
          </w:p>
        </w:tc>
        <w:tc>
          <w:tcPr>
            <w:tcW w:w="0" w:type="auto"/>
            <w:tcBorders>
              <w:top w:val="single" w:sz="8" w:space="0" w:color="000000"/>
              <w:left w:val="single" w:sz="8" w:space="0" w:color="000000"/>
              <w:bottom w:val="single" w:sz="8" w:space="0" w:color="000000"/>
              <w:right w:val="single" w:sz="8" w:space="0" w:color="000000"/>
            </w:tcBorders>
            <w:hideMark/>
          </w:tcPr>
          <w:p w14:paraId="41A86390" w14:textId="77777777" w:rsidR="00E0500D" w:rsidRPr="00321106" w:rsidRDefault="00E0500D" w:rsidP="00E0500D">
            <w:pPr>
              <w:spacing w:line="360" w:lineRule="auto"/>
              <w:rPr>
                <w:sz w:val="18"/>
              </w:rPr>
            </w:pPr>
            <w:r w:rsidRPr="00321106">
              <w:rPr>
                <w:sz w:val="18"/>
              </w:rPr>
              <w:t>ID1</w:t>
            </w:r>
          </w:p>
        </w:tc>
        <w:tc>
          <w:tcPr>
            <w:tcW w:w="0" w:type="auto"/>
            <w:tcBorders>
              <w:top w:val="single" w:sz="8" w:space="0" w:color="000000"/>
              <w:left w:val="single" w:sz="8" w:space="0" w:color="000000"/>
              <w:bottom w:val="single" w:sz="8" w:space="0" w:color="000000"/>
              <w:right w:val="single" w:sz="8" w:space="0" w:color="000000"/>
            </w:tcBorders>
            <w:hideMark/>
          </w:tcPr>
          <w:p w14:paraId="740073D6" w14:textId="77777777" w:rsidR="00E0500D" w:rsidRPr="00321106" w:rsidRDefault="00E0500D" w:rsidP="00E0500D">
            <w:pPr>
              <w:spacing w:line="360" w:lineRule="auto"/>
              <w:rPr>
                <w:sz w:val="18"/>
              </w:rPr>
            </w:pPr>
            <w:r w:rsidRPr="00321106">
              <w:rPr>
                <w:sz w:val="18"/>
              </w:rPr>
              <w:t>COMP_X</w:t>
            </w:r>
          </w:p>
        </w:tc>
        <w:tc>
          <w:tcPr>
            <w:tcW w:w="0" w:type="auto"/>
            <w:tcBorders>
              <w:top w:val="single" w:sz="8" w:space="0" w:color="000000"/>
              <w:left w:val="single" w:sz="8" w:space="0" w:color="000000"/>
              <w:bottom w:val="single" w:sz="8" w:space="0" w:color="000000"/>
              <w:right w:val="single" w:sz="8" w:space="0" w:color="000000"/>
            </w:tcBorders>
            <w:hideMark/>
          </w:tcPr>
          <w:p w14:paraId="5068C17E" w14:textId="77777777" w:rsidR="00E0500D" w:rsidRPr="00321106" w:rsidRDefault="00E0500D" w:rsidP="00E0500D">
            <w:pPr>
              <w:spacing w:line="360" w:lineRule="auto"/>
              <w:rPr>
                <w:sz w:val="18"/>
              </w:rPr>
            </w:pPr>
            <w:r w:rsidRPr="00321106">
              <w:rPr>
                <w:sz w:val="18"/>
              </w:rPr>
              <w:t>RESV</w:t>
            </w:r>
          </w:p>
        </w:tc>
        <w:tc>
          <w:tcPr>
            <w:tcW w:w="0" w:type="auto"/>
            <w:tcBorders>
              <w:top w:val="single" w:sz="8" w:space="0" w:color="000000"/>
              <w:left w:val="single" w:sz="8" w:space="0" w:color="000000"/>
              <w:bottom w:val="single" w:sz="8" w:space="0" w:color="000000"/>
              <w:right w:val="single" w:sz="8" w:space="0" w:color="000000"/>
            </w:tcBorders>
            <w:hideMark/>
          </w:tcPr>
          <w:p w14:paraId="5DD3D637" w14:textId="77777777" w:rsidR="00E0500D" w:rsidRPr="00321106" w:rsidRDefault="00E0500D" w:rsidP="00E0500D">
            <w:pPr>
              <w:spacing w:line="360" w:lineRule="auto"/>
              <w:rPr>
                <w:sz w:val="18"/>
              </w:rPr>
            </w:pPr>
            <w:r w:rsidRPr="00321106">
              <w:rPr>
                <w:sz w:val="18"/>
              </w:rPr>
              <w:t>COMP_Y</w:t>
            </w:r>
          </w:p>
        </w:tc>
        <w:tc>
          <w:tcPr>
            <w:tcW w:w="0" w:type="auto"/>
            <w:tcBorders>
              <w:top w:val="single" w:sz="8" w:space="0" w:color="000000"/>
              <w:left w:val="single" w:sz="8" w:space="0" w:color="000000"/>
              <w:bottom w:val="single" w:sz="8" w:space="0" w:color="000000"/>
              <w:right w:val="single" w:sz="8" w:space="0" w:color="000000"/>
            </w:tcBorders>
            <w:hideMark/>
          </w:tcPr>
          <w:p w14:paraId="22CDD4D9" w14:textId="77777777" w:rsidR="00E0500D" w:rsidRPr="00321106" w:rsidRDefault="00E0500D" w:rsidP="00E0500D">
            <w:pPr>
              <w:spacing w:line="360" w:lineRule="auto"/>
              <w:rPr>
                <w:sz w:val="18"/>
              </w:rPr>
            </w:pPr>
            <w:r w:rsidRPr="00321106">
              <w:rPr>
                <w:sz w:val="18"/>
              </w:rPr>
              <w:t>D_XH</w:t>
            </w:r>
          </w:p>
        </w:tc>
        <w:tc>
          <w:tcPr>
            <w:tcW w:w="0" w:type="auto"/>
            <w:tcBorders>
              <w:top w:val="single" w:sz="8" w:space="0" w:color="000000"/>
              <w:left w:val="single" w:sz="8" w:space="0" w:color="000000"/>
              <w:bottom w:val="single" w:sz="8" w:space="0" w:color="000000"/>
              <w:right w:val="single" w:sz="8" w:space="0" w:color="000000"/>
            </w:tcBorders>
            <w:hideMark/>
          </w:tcPr>
          <w:p w14:paraId="4D6B4CA4" w14:textId="77777777" w:rsidR="00E0500D" w:rsidRPr="00321106" w:rsidRDefault="00E0500D" w:rsidP="00E0500D">
            <w:pPr>
              <w:spacing w:line="360" w:lineRule="auto"/>
              <w:rPr>
                <w:sz w:val="18"/>
              </w:rPr>
            </w:pPr>
            <w:r w:rsidRPr="00321106">
              <w:rPr>
                <w:sz w:val="18"/>
              </w:rPr>
              <w:t>D_YH</w:t>
            </w:r>
          </w:p>
        </w:tc>
        <w:tc>
          <w:tcPr>
            <w:tcW w:w="0" w:type="auto"/>
            <w:tcBorders>
              <w:top w:val="single" w:sz="8" w:space="0" w:color="000000"/>
              <w:left w:val="single" w:sz="8" w:space="0" w:color="000000"/>
              <w:bottom w:val="single" w:sz="8" w:space="0" w:color="000000"/>
              <w:right w:val="single" w:sz="8" w:space="0" w:color="000000"/>
            </w:tcBorders>
            <w:hideMark/>
          </w:tcPr>
          <w:p w14:paraId="2868182E" w14:textId="77777777" w:rsidR="00E0500D" w:rsidRPr="00321106" w:rsidRDefault="00E0500D" w:rsidP="00E0500D">
            <w:pPr>
              <w:spacing w:line="360" w:lineRule="auto"/>
              <w:rPr>
                <w:sz w:val="18"/>
              </w:rPr>
            </w:pPr>
            <w:r w:rsidRPr="00321106">
              <w:rPr>
                <w:sz w:val="18"/>
              </w:rPr>
              <w:t>[D_XL,D_YL]</w:t>
            </w:r>
          </w:p>
        </w:tc>
        <w:tc>
          <w:tcPr>
            <w:tcW w:w="0" w:type="auto"/>
            <w:tcBorders>
              <w:top w:val="single" w:sz="8" w:space="0" w:color="000000"/>
              <w:left w:val="single" w:sz="8" w:space="0" w:color="000000"/>
              <w:bottom w:val="single" w:sz="8" w:space="0" w:color="000000"/>
              <w:right w:val="single" w:sz="8" w:space="0" w:color="000000"/>
            </w:tcBorders>
            <w:hideMark/>
          </w:tcPr>
          <w:p w14:paraId="3C746611" w14:textId="77777777" w:rsidR="00E0500D" w:rsidRPr="00321106" w:rsidRDefault="00E0500D" w:rsidP="00E0500D">
            <w:pPr>
              <w:spacing w:line="360" w:lineRule="auto"/>
              <w:rPr>
                <w:sz w:val="18"/>
              </w:rPr>
            </w:pPr>
            <w:r w:rsidRPr="00321106">
              <w:rPr>
                <w:sz w:val="18"/>
              </w:rPr>
              <w:t>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C6D58" w14:textId="77777777" w:rsidR="00E0500D" w:rsidRPr="00321106" w:rsidRDefault="00E0500D" w:rsidP="00E0500D">
            <w:pPr>
              <w:spacing w:line="360" w:lineRule="auto"/>
              <w:rPr>
                <w:sz w:val="18"/>
              </w:rPr>
            </w:pPr>
            <w:r w:rsidRPr="00321106">
              <w:rPr>
                <w:sz w:val="18"/>
              </w:rPr>
              <w:t>SCAN_NUM</w:t>
            </w:r>
          </w:p>
        </w:tc>
      </w:tr>
    </w:tbl>
    <w:p w14:paraId="7DB3C7BE" w14:textId="77777777" w:rsidR="00E0500D" w:rsidRDefault="00E0500D" w:rsidP="00E0500D">
      <w:pPr>
        <w:spacing w:line="360" w:lineRule="auto"/>
      </w:pPr>
      <w:r w:rsidRPr="008D5842">
        <w:t>Bit segment definition Description:</w:t>
      </w:r>
    </w:p>
    <w:tbl>
      <w:tblPr>
        <w:tblW w:w="79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02"/>
        <w:gridCol w:w="6633"/>
      </w:tblGrid>
      <w:tr w:rsidR="00E0500D" w:rsidRPr="00321106" w14:paraId="086418A8" w14:textId="77777777" w:rsidTr="00435F0A">
        <w:trPr>
          <w:jc w:val="center"/>
        </w:trPr>
        <w:tc>
          <w:tcPr>
            <w:tcW w:w="1302" w:type="dxa"/>
            <w:tcBorders>
              <w:top w:val="single" w:sz="4" w:space="0" w:color="000000"/>
              <w:left w:val="single" w:sz="4" w:space="0" w:color="000000"/>
              <w:bottom w:val="single" w:sz="4" w:space="0" w:color="000000"/>
              <w:right w:val="single" w:sz="4" w:space="0" w:color="000000"/>
            </w:tcBorders>
            <w:hideMark/>
          </w:tcPr>
          <w:p w14:paraId="7502BDA1" w14:textId="77777777" w:rsidR="00E0500D" w:rsidRDefault="00E0500D" w:rsidP="00E0500D">
            <w:pPr>
              <w:spacing w:line="360" w:lineRule="auto"/>
            </w:pPr>
            <w:r w:rsidRPr="00321106">
              <w:t>ID1</w:t>
            </w:r>
          </w:p>
        </w:tc>
        <w:tc>
          <w:tcPr>
            <w:tcW w:w="6633" w:type="dxa"/>
            <w:tcBorders>
              <w:top w:val="single" w:sz="4" w:space="0" w:color="000000"/>
              <w:left w:val="single" w:sz="4" w:space="0" w:color="000000"/>
              <w:bottom w:val="single" w:sz="4" w:space="0" w:color="000000"/>
              <w:right w:val="single" w:sz="4" w:space="0" w:color="000000"/>
            </w:tcBorders>
            <w:hideMark/>
          </w:tcPr>
          <w:p w14:paraId="0531C234" w14:textId="77777777" w:rsidR="00E0500D" w:rsidRDefault="00E0500D" w:rsidP="00E0500D">
            <w:pPr>
              <w:spacing w:line="360" w:lineRule="auto"/>
            </w:pPr>
            <w:r w:rsidRPr="00321106">
              <w:t xml:space="preserve">1’b0: </w:t>
            </w:r>
            <w:r>
              <w:rPr>
                <w:rFonts w:hint="eastAsia"/>
              </w:rPr>
              <w:t xml:space="preserve">Lighthouse </w:t>
            </w:r>
            <w:r w:rsidRPr="00321106">
              <w:t>A</w:t>
            </w:r>
            <w:r>
              <w:rPr>
                <w:rFonts w:hint="eastAsia"/>
              </w:rPr>
              <w:t xml:space="preserve"> send</w:t>
            </w:r>
          </w:p>
          <w:p w14:paraId="60F3E9FA" w14:textId="77777777" w:rsidR="00E0500D" w:rsidRDefault="00E0500D" w:rsidP="00E0500D">
            <w:pPr>
              <w:spacing w:line="360" w:lineRule="auto"/>
            </w:pPr>
            <w:r>
              <w:t>1’b1: Lighthouse B send</w:t>
            </w:r>
          </w:p>
        </w:tc>
      </w:tr>
      <w:tr w:rsidR="00E0500D" w:rsidRPr="00321106" w14:paraId="2ACFD4FF" w14:textId="77777777" w:rsidTr="00435F0A">
        <w:trPr>
          <w:jc w:val="center"/>
        </w:trPr>
        <w:tc>
          <w:tcPr>
            <w:tcW w:w="1302" w:type="dxa"/>
            <w:tcBorders>
              <w:top w:val="single" w:sz="4" w:space="0" w:color="000000"/>
              <w:left w:val="single" w:sz="4" w:space="0" w:color="000000"/>
              <w:bottom w:val="single" w:sz="4" w:space="0" w:color="000000"/>
              <w:right w:val="single" w:sz="4" w:space="0" w:color="000000"/>
            </w:tcBorders>
            <w:hideMark/>
          </w:tcPr>
          <w:p w14:paraId="031289AD" w14:textId="77777777" w:rsidR="00E0500D" w:rsidRDefault="00E0500D" w:rsidP="00E0500D">
            <w:pPr>
              <w:spacing w:line="360" w:lineRule="auto"/>
            </w:pPr>
            <w:r w:rsidRPr="00321106">
              <w:t>COMP_X</w:t>
            </w:r>
          </w:p>
        </w:tc>
        <w:tc>
          <w:tcPr>
            <w:tcW w:w="6634" w:type="dxa"/>
            <w:tcBorders>
              <w:top w:val="single" w:sz="4" w:space="0" w:color="000000"/>
              <w:left w:val="single" w:sz="4" w:space="0" w:color="000000"/>
              <w:bottom w:val="single" w:sz="4" w:space="0" w:color="000000"/>
              <w:right w:val="single" w:sz="4" w:space="0" w:color="000000"/>
            </w:tcBorders>
            <w:hideMark/>
          </w:tcPr>
          <w:p w14:paraId="79385E80" w14:textId="77777777" w:rsidR="00E0500D" w:rsidRDefault="00E0500D" w:rsidP="00E0500D">
            <w:pPr>
              <w:spacing w:line="360" w:lineRule="auto"/>
            </w:pPr>
            <w:r w:rsidRPr="00321106">
              <w:t xml:space="preserve">7bit </w:t>
            </w:r>
            <w:r>
              <w:t>signed integer number, this indicates that the current lighthouse X-axis motor speed.</w:t>
            </w:r>
          </w:p>
          <w:p w14:paraId="028E5E99" w14:textId="77777777" w:rsidR="00E0500D" w:rsidRDefault="00E0500D" w:rsidP="00E0500D">
            <w:pPr>
              <w:spacing w:line="360" w:lineRule="auto"/>
            </w:pPr>
            <w:r>
              <w:t>Calculation period: Period = (20000 + COMP) * ( 1/60) seconds</w:t>
            </w:r>
          </w:p>
        </w:tc>
      </w:tr>
      <w:tr w:rsidR="00E0500D" w:rsidRPr="00321106" w14:paraId="0DBA6904" w14:textId="77777777" w:rsidTr="00435F0A">
        <w:trPr>
          <w:jc w:val="center"/>
        </w:trPr>
        <w:tc>
          <w:tcPr>
            <w:tcW w:w="1302" w:type="dxa"/>
            <w:tcBorders>
              <w:top w:val="single" w:sz="4" w:space="0" w:color="000000"/>
              <w:left w:val="single" w:sz="4" w:space="0" w:color="000000"/>
              <w:bottom w:val="single" w:sz="4" w:space="0" w:color="000000"/>
              <w:right w:val="single" w:sz="4" w:space="0" w:color="000000"/>
            </w:tcBorders>
            <w:hideMark/>
          </w:tcPr>
          <w:p w14:paraId="022B0413" w14:textId="77777777" w:rsidR="00E0500D" w:rsidRDefault="00E0500D" w:rsidP="00E0500D">
            <w:pPr>
              <w:spacing w:line="360" w:lineRule="auto"/>
            </w:pPr>
            <w:r w:rsidRPr="00321106">
              <w:t>COMP_Y</w:t>
            </w:r>
          </w:p>
        </w:tc>
        <w:tc>
          <w:tcPr>
            <w:tcW w:w="6634" w:type="dxa"/>
            <w:tcBorders>
              <w:top w:val="single" w:sz="4" w:space="0" w:color="000000"/>
              <w:left w:val="single" w:sz="4" w:space="0" w:color="000000"/>
              <w:bottom w:val="single" w:sz="4" w:space="0" w:color="000000"/>
              <w:right w:val="single" w:sz="4" w:space="0" w:color="000000"/>
            </w:tcBorders>
            <w:hideMark/>
          </w:tcPr>
          <w:p w14:paraId="4747F151" w14:textId="77777777" w:rsidR="00E0500D" w:rsidRDefault="00E0500D" w:rsidP="00E0500D">
            <w:pPr>
              <w:spacing w:line="360" w:lineRule="auto"/>
            </w:pPr>
            <w:r w:rsidRPr="00321106">
              <w:t xml:space="preserve">7bit </w:t>
            </w:r>
            <w:r>
              <w:t>signed integer number, this indicates that the current lighthouse Y-axis motor speed.</w:t>
            </w:r>
          </w:p>
          <w:p w14:paraId="2E0194E9" w14:textId="77777777" w:rsidR="00E0500D" w:rsidRDefault="00E0500D" w:rsidP="00E0500D">
            <w:pPr>
              <w:spacing w:line="360" w:lineRule="auto"/>
            </w:pPr>
            <w:r>
              <w:t>Calculation period: Period = (20000 + COMP) * ( 1/60) seconds</w:t>
            </w:r>
          </w:p>
        </w:tc>
      </w:tr>
      <w:tr w:rsidR="00E0500D" w:rsidRPr="00321106" w14:paraId="702648F4" w14:textId="77777777" w:rsidTr="00435F0A">
        <w:trPr>
          <w:jc w:val="center"/>
        </w:trPr>
        <w:tc>
          <w:tcPr>
            <w:tcW w:w="1302" w:type="dxa"/>
            <w:tcBorders>
              <w:top w:val="single" w:sz="4" w:space="0" w:color="000000"/>
              <w:left w:val="single" w:sz="4" w:space="0" w:color="000000"/>
              <w:bottom w:val="single" w:sz="4" w:space="0" w:color="000000"/>
              <w:right w:val="single" w:sz="4" w:space="0" w:color="000000"/>
            </w:tcBorders>
            <w:hideMark/>
          </w:tcPr>
          <w:p w14:paraId="435B8509" w14:textId="77777777" w:rsidR="00E0500D" w:rsidRDefault="00E0500D" w:rsidP="00E0500D">
            <w:pPr>
              <w:spacing w:line="360" w:lineRule="auto"/>
            </w:pPr>
            <w:r w:rsidRPr="00321106">
              <w:t>[D_XH,D_XL]</w:t>
            </w:r>
          </w:p>
        </w:tc>
        <w:tc>
          <w:tcPr>
            <w:tcW w:w="6633" w:type="dxa"/>
            <w:tcBorders>
              <w:top w:val="single" w:sz="4" w:space="0" w:color="000000"/>
              <w:left w:val="single" w:sz="4" w:space="0" w:color="000000"/>
              <w:bottom w:val="single" w:sz="4" w:space="0" w:color="000000"/>
              <w:right w:val="single" w:sz="4" w:space="0" w:color="000000"/>
            </w:tcBorders>
            <w:hideMark/>
          </w:tcPr>
          <w:p w14:paraId="290B8828" w14:textId="77777777" w:rsidR="00E0500D" w:rsidRDefault="00E0500D" w:rsidP="00E0500D">
            <w:pPr>
              <w:spacing w:line="360" w:lineRule="auto"/>
            </w:pPr>
            <w:r>
              <w:t xml:space="preserve">12bit signed integer number representing lighthouse X-axis offset </w:t>
            </w:r>
          </w:p>
          <w:p w14:paraId="3A7330DC" w14:textId="77777777" w:rsidR="00E0500D" w:rsidRDefault="00E0500D" w:rsidP="00E0500D">
            <w:pPr>
              <w:spacing w:line="360" w:lineRule="auto"/>
            </w:pPr>
            <w:r>
              <w:t>Unit: 1/60/20000 seconds</w:t>
            </w:r>
          </w:p>
        </w:tc>
      </w:tr>
      <w:tr w:rsidR="00E0500D" w:rsidRPr="00321106" w14:paraId="4EC30B1A" w14:textId="77777777" w:rsidTr="00435F0A">
        <w:trPr>
          <w:jc w:val="center"/>
        </w:trPr>
        <w:tc>
          <w:tcPr>
            <w:tcW w:w="1302" w:type="dxa"/>
            <w:tcBorders>
              <w:top w:val="single" w:sz="4" w:space="0" w:color="000000"/>
              <w:left w:val="single" w:sz="4" w:space="0" w:color="000000"/>
              <w:bottom w:val="single" w:sz="4" w:space="0" w:color="000000"/>
              <w:right w:val="single" w:sz="4" w:space="0" w:color="000000"/>
            </w:tcBorders>
            <w:hideMark/>
          </w:tcPr>
          <w:p w14:paraId="07C99B1A" w14:textId="77777777" w:rsidR="00E0500D" w:rsidRDefault="00E0500D" w:rsidP="00E0500D">
            <w:pPr>
              <w:spacing w:line="360" w:lineRule="auto"/>
            </w:pPr>
            <w:r w:rsidRPr="00321106">
              <w:t>[D_YH,D_YL]</w:t>
            </w:r>
          </w:p>
        </w:tc>
        <w:tc>
          <w:tcPr>
            <w:tcW w:w="6633" w:type="dxa"/>
            <w:tcBorders>
              <w:top w:val="single" w:sz="4" w:space="0" w:color="000000"/>
              <w:left w:val="single" w:sz="4" w:space="0" w:color="000000"/>
              <w:bottom w:val="single" w:sz="4" w:space="0" w:color="000000"/>
              <w:right w:val="single" w:sz="4" w:space="0" w:color="000000"/>
            </w:tcBorders>
            <w:hideMark/>
          </w:tcPr>
          <w:p w14:paraId="5C4FDBA2" w14:textId="77777777" w:rsidR="00E0500D" w:rsidRDefault="00E0500D" w:rsidP="00E0500D">
            <w:pPr>
              <w:spacing w:line="360" w:lineRule="auto"/>
            </w:pPr>
            <w:r>
              <w:t xml:space="preserve">12bit signed integer number representing lighthouse Y-axis offset </w:t>
            </w:r>
          </w:p>
          <w:p w14:paraId="7EA9AF9D" w14:textId="77777777" w:rsidR="00E0500D" w:rsidRDefault="00E0500D" w:rsidP="00E0500D">
            <w:pPr>
              <w:spacing w:line="360" w:lineRule="auto"/>
            </w:pPr>
            <w:r>
              <w:t>Unit: 1/60/20000 seconds</w:t>
            </w:r>
          </w:p>
        </w:tc>
      </w:tr>
      <w:tr w:rsidR="00E0500D" w:rsidRPr="00321106" w14:paraId="1CD287BA" w14:textId="77777777" w:rsidTr="00435F0A">
        <w:trPr>
          <w:jc w:val="center"/>
        </w:trPr>
        <w:tc>
          <w:tcPr>
            <w:tcW w:w="1302" w:type="dxa"/>
            <w:tcBorders>
              <w:top w:val="single" w:sz="4" w:space="0" w:color="000000"/>
              <w:left w:val="single" w:sz="4" w:space="0" w:color="000000"/>
              <w:bottom w:val="single" w:sz="4" w:space="0" w:color="000000"/>
              <w:right w:val="single" w:sz="4" w:space="0" w:color="000000"/>
            </w:tcBorders>
            <w:hideMark/>
          </w:tcPr>
          <w:p w14:paraId="2B8DC208" w14:textId="77777777" w:rsidR="00E0500D" w:rsidRDefault="00E0500D" w:rsidP="00E0500D">
            <w:pPr>
              <w:spacing w:line="360" w:lineRule="auto"/>
            </w:pPr>
            <w:r w:rsidRPr="00321106">
              <w:t>VER</w:t>
            </w:r>
          </w:p>
        </w:tc>
        <w:tc>
          <w:tcPr>
            <w:tcW w:w="6633" w:type="dxa"/>
            <w:tcBorders>
              <w:top w:val="single" w:sz="4" w:space="0" w:color="000000"/>
              <w:left w:val="single" w:sz="4" w:space="0" w:color="000000"/>
              <w:bottom w:val="single" w:sz="4" w:space="0" w:color="000000"/>
              <w:right w:val="single" w:sz="4" w:space="0" w:color="000000"/>
            </w:tcBorders>
            <w:hideMark/>
          </w:tcPr>
          <w:p w14:paraId="785981B9" w14:textId="77777777" w:rsidR="00E0500D" w:rsidRDefault="00E0500D" w:rsidP="00E0500D">
            <w:pPr>
              <w:spacing w:line="360" w:lineRule="auto"/>
            </w:pPr>
            <w:r w:rsidRPr="008D5842">
              <w:t>8bit unsigned integer number, indicating the version of the lighthouse</w:t>
            </w:r>
          </w:p>
        </w:tc>
      </w:tr>
      <w:tr w:rsidR="00E0500D" w:rsidRPr="00321106" w14:paraId="383035CD" w14:textId="77777777" w:rsidTr="00435F0A">
        <w:trPr>
          <w:jc w:val="center"/>
        </w:trPr>
        <w:tc>
          <w:tcPr>
            <w:tcW w:w="1302" w:type="dxa"/>
            <w:tcBorders>
              <w:top w:val="single" w:sz="4" w:space="0" w:color="000000"/>
              <w:left w:val="single" w:sz="4" w:space="0" w:color="000000"/>
              <w:bottom w:val="single" w:sz="4" w:space="0" w:color="000000"/>
              <w:right w:val="single" w:sz="4" w:space="0" w:color="000000"/>
            </w:tcBorders>
            <w:hideMark/>
          </w:tcPr>
          <w:p w14:paraId="53ADA53D" w14:textId="77777777" w:rsidR="00E0500D" w:rsidRDefault="00E0500D" w:rsidP="00E0500D">
            <w:pPr>
              <w:spacing w:line="360" w:lineRule="auto"/>
            </w:pPr>
            <w:r>
              <w:t>SEND_CNT</w:t>
            </w:r>
          </w:p>
        </w:tc>
        <w:tc>
          <w:tcPr>
            <w:tcW w:w="6633" w:type="dxa"/>
            <w:tcBorders>
              <w:top w:val="single" w:sz="4" w:space="0" w:color="000000"/>
              <w:left w:val="single" w:sz="4" w:space="0" w:color="000000"/>
              <w:bottom w:val="single" w:sz="4" w:space="0" w:color="000000"/>
              <w:right w:val="single" w:sz="4" w:space="0" w:color="000000"/>
            </w:tcBorders>
            <w:hideMark/>
          </w:tcPr>
          <w:p w14:paraId="47A8F79E" w14:textId="77777777" w:rsidR="00E0500D" w:rsidRDefault="00E0500D" w:rsidP="00E0500D">
            <w:pPr>
              <w:spacing w:line="360" w:lineRule="auto"/>
            </w:pPr>
            <w:r>
              <w:t>8bit unsigned integer, plus one when a full measurement cycle is proceeded</w:t>
            </w:r>
          </w:p>
        </w:tc>
      </w:tr>
    </w:tbl>
    <w:p w14:paraId="2C8CC54D" w14:textId="77777777" w:rsidR="00E0500D" w:rsidRPr="00F3448C" w:rsidRDefault="00E0500D" w:rsidP="00E0500D">
      <w:pPr>
        <w:spacing w:line="360" w:lineRule="auto"/>
      </w:pPr>
    </w:p>
    <w:bookmarkEnd w:id="77"/>
    <w:p w14:paraId="0D5151F4" w14:textId="77777777" w:rsidR="008A2179" w:rsidRDefault="008A2179">
      <w:pPr>
        <w:rPr>
          <w:lang w:eastAsia="zh-CN"/>
        </w:rPr>
      </w:pPr>
    </w:p>
    <w:sectPr w:rsidR="008A2179">
      <w:headerReference w:type="even" r:id="rId21"/>
      <w:headerReference w:type="default" r:id="rId22"/>
      <w:footerReference w:type="even" r:id="rId23"/>
      <w:footerReference w:type="default" r:id="rId24"/>
      <w:headerReference w:type="first" r:id="rId25"/>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F47B3E" w14:textId="77777777" w:rsidR="0091756E" w:rsidRDefault="0091756E">
      <w:r>
        <w:separator/>
      </w:r>
    </w:p>
  </w:endnote>
  <w:endnote w:type="continuationSeparator" w:id="0">
    <w:p w14:paraId="3363E6E8" w14:textId="77777777" w:rsidR="0091756E" w:rsidRDefault="009175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embedRegular r:id="rId1" w:fontKey="{3C51C88E-197F-4C72-9CA3-E942AE855EAF}"/>
    <w:embedBold r:id="rId2" w:fontKey="{CA86A44D-1089-491E-9C10-3BF2702B05D2}"/>
    <w:embedItalic r:id="rId3" w:fontKey="{73989829-7CE8-47EE-B96F-DB068F3CD867}"/>
    <w:embedBoldItalic r:id="rId4" w:fontKey="{FCA0631E-65DA-4C10-98DB-C88E541C73EF}"/>
  </w:font>
  <w:font w:name="Tahoma">
    <w:panose1 w:val="020B0604030504040204"/>
    <w:charset w:val="00"/>
    <w:family w:val="swiss"/>
    <w:pitch w:val="variable"/>
    <w:sig w:usb0="E1002EFF" w:usb1="C000605B" w:usb2="00000029" w:usb3="00000000" w:csb0="000101FF" w:csb1="00000000"/>
    <w:embedRegular r:id="rId5" w:fontKey="{C8F7300D-4C03-4A84-ADED-9D8B39CE9AFE}"/>
  </w:font>
  <w:font w:name="Courier New">
    <w:panose1 w:val="02070309020205020404"/>
    <w:charset w:val="00"/>
    <w:family w:val="modern"/>
    <w:pitch w:val="fixed"/>
    <w:sig w:usb0="E0002EFF" w:usb1="C0007843" w:usb2="00000009" w:usb3="00000000" w:csb0="000001FF" w:csb1="00000000"/>
  </w:font>
  <w:font w:name="System">
    <w:panose1 w:val="00000000000000000000"/>
    <w:charset w:val="86"/>
    <w:family w:val="auto"/>
    <w:notTrueType/>
    <w:pitch w:val="default"/>
    <w:sig w:usb0="00000001" w:usb1="080E0000" w:usb2="00000010" w:usb3="00000000" w:csb0="00040000" w:csb1="00000000"/>
  </w:font>
  <w:font w:name="Calibri">
    <w:panose1 w:val="020F0502020204030204"/>
    <w:charset w:val="00"/>
    <w:family w:val="swiss"/>
    <w:pitch w:val="variable"/>
    <w:sig w:usb0="E0002AFF" w:usb1="C000247B" w:usb2="00000009" w:usb3="00000000" w:csb0="000001FF" w:csb1="00000000"/>
    <w:embedRegular r:id="rId6" w:fontKey="{42FC440D-5478-4091-90C0-E0A6082210C2}"/>
    <w:embedBold r:id="rId7" w:fontKey="{5CD20A41-259B-4DFE-B7A9-13F7B7B77F1C}"/>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8CF3C50" w:usb2="00000016" w:usb3="00000000" w:csb0="0004001F" w:csb1="00000000"/>
    <w:embedRegular r:id="rId8" w:subsetted="1" w:fontKey="{4B5078B6-24A5-4D5B-944D-F2E2343F7D37}"/>
  </w:font>
  <w:font w:name="Cambria Math">
    <w:panose1 w:val="02040503050406030204"/>
    <w:charset w:val="00"/>
    <w:family w:val="roman"/>
    <w:pitch w:val="variable"/>
    <w:sig w:usb0="E00002FF" w:usb1="420024FF" w:usb2="00000000" w:usb3="00000000" w:csb0="0000019F" w:csb1="00000000"/>
    <w:embedRegular r:id="rId9" w:fontKey="{31F49D18-7ED0-45F1-AE4A-ABB6978F32DD}"/>
    <w:embedItalic r:id="rId10" w:fontKey="{90B66D71-1082-459D-B8CA-FC9AD6B2DE41}"/>
  </w:font>
  <w:font w:name="MS Gothic">
    <w:altName w:val="ＭＳ ゴシック"/>
    <w:panose1 w:val="020B0609070205080204"/>
    <w:charset w:val="80"/>
    <w:family w:val="modern"/>
    <w:pitch w:val="fixed"/>
    <w:sig w:usb0="E00002FF" w:usb1="6AC7FDFB" w:usb2="08000012" w:usb3="00000000" w:csb0="0002009F" w:csb1="00000000"/>
    <w:embedRegular r:id="rId11" w:subsetted="1" w:fontKey="{9B7770B2-95AD-4640-B4DB-D5584134A83B}"/>
  </w:font>
  <w:font w:name="Cambria">
    <w:panose1 w:val="02040503050406030204"/>
    <w:charset w:val="00"/>
    <w:family w:val="roman"/>
    <w:pitch w:val="variable"/>
    <w:sig w:usb0="E00002FF" w:usb1="400004FF" w:usb2="00000000" w:usb3="00000000" w:csb0="0000019F" w:csb1="00000000"/>
    <w:embedRegular r:id="rId12" w:fontKey="{44DD46BB-EB10-4CE2-AFE2-D5FD4AD2C55F}"/>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D210A2" w14:textId="77777777" w:rsidR="009908DB" w:rsidRDefault="009908DB">
    <w:pPr>
      <w:pStyle w:val="aa"/>
      <w:framePr w:wrap="around" w:vAnchor="text" w:hAnchor="margin" w:xAlign="right" w:y="1"/>
      <w:rPr>
        <w:rStyle w:val="af1"/>
      </w:rPr>
    </w:pPr>
    <w:r>
      <w:fldChar w:fldCharType="begin"/>
    </w:r>
    <w:r>
      <w:rPr>
        <w:rStyle w:val="af1"/>
      </w:rPr>
      <w:instrText xml:space="preserve">PAGE  </w:instrText>
    </w:r>
    <w:r>
      <w:fldChar w:fldCharType="end"/>
    </w:r>
  </w:p>
  <w:p w14:paraId="11D4EFDF" w14:textId="77777777" w:rsidR="009908DB" w:rsidRDefault="009908DB">
    <w:pPr>
      <w:pStyle w:val="a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C0A80C" w14:textId="77777777" w:rsidR="009908DB" w:rsidRDefault="009908DB">
    <w:pPr>
      <w:pStyle w:val="aa"/>
      <w:framePr w:wrap="around" w:vAnchor="text" w:hAnchor="margin" w:xAlign="right" w:y="1"/>
      <w:rPr>
        <w:rStyle w:val="af1"/>
      </w:rPr>
    </w:pPr>
    <w:r>
      <w:fldChar w:fldCharType="begin"/>
    </w:r>
    <w:r>
      <w:rPr>
        <w:rStyle w:val="af1"/>
      </w:rPr>
      <w:instrText xml:space="preserve">PAGE  </w:instrText>
    </w:r>
    <w:r>
      <w:fldChar w:fldCharType="separate"/>
    </w:r>
    <w:r w:rsidR="00FB5DED">
      <w:rPr>
        <w:rStyle w:val="af1"/>
        <w:noProof/>
      </w:rPr>
      <w:t>12</w:t>
    </w:r>
    <w:r>
      <w:fldChar w:fldCharType="end"/>
    </w:r>
  </w:p>
  <w:p w14:paraId="14FBC4D4" w14:textId="77777777" w:rsidR="009908DB" w:rsidRDefault="009908DB">
    <w:pPr>
      <w:pStyle w:val="a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454858" w14:textId="77777777" w:rsidR="0091756E" w:rsidRDefault="0091756E">
      <w:r>
        <w:separator/>
      </w:r>
    </w:p>
  </w:footnote>
  <w:footnote w:type="continuationSeparator" w:id="0">
    <w:p w14:paraId="36539A8F" w14:textId="77777777" w:rsidR="0091756E" w:rsidRDefault="0091756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93DE57" w14:textId="77777777" w:rsidR="009908DB" w:rsidRDefault="00FB5DED">
    <w:pPr>
      <w:pStyle w:val="ab"/>
    </w:pPr>
    <w:r>
      <w:rPr>
        <w:lang w:val="en-US" w:eastAsia="zh-CN"/>
      </w:rPr>
      <w:pict w14:anchorId="60969B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3075" type="#_x0000_t75" style="position:absolute;margin-left:0;margin-top:0;width:595.2pt;height:841.9pt;z-index:-251657728;mso-width-relative:page;mso-height-relative:page">
          <v:imagedata r:id="rId1" o:title="水印" gain="19661f" blacklevel="22938f"/>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FDB134" w14:textId="77777777" w:rsidR="009908DB" w:rsidRDefault="00FB5DED">
    <w:pPr>
      <w:pStyle w:val="ab"/>
    </w:pPr>
    <w:r>
      <w:rPr>
        <w:lang w:val="en-US" w:eastAsia="zh-CN"/>
      </w:rPr>
      <w:pict w14:anchorId="0CEA29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3074" type="#_x0000_t75" style="position:absolute;margin-left:-81pt;margin-top:-99pt;width:595.2pt;height:841.9pt;z-index:-251659776;mso-width-relative:page;mso-height-relative:page">
          <v:imagedata r:id="rId1" o:title="水印" gain="19661f" blacklevel="22938f"/>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29E4E6" w14:textId="77777777" w:rsidR="009908DB" w:rsidRDefault="00FB5DED">
    <w:pPr>
      <w:pStyle w:val="ab"/>
    </w:pPr>
    <w:r>
      <w:rPr>
        <w:lang w:val="en-US" w:eastAsia="zh-CN"/>
      </w:rPr>
      <w:pict w14:anchorId="0E5533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3073" type="#_x0000_t75" style="position:absolute;margin-left:0;margin-top:0;width:595.2pt;height:841.9pt;z-index:-251658752;mso-width-relative:page;mso-height-relative:page">
          <v:imagedata r:id="rId1" o:title="水印" gain="19661f" blacklevel="22938f"/>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FFFFFF89"/>
    <w:lvl w:ilvl="0">
      <w:start w:val="1"/>
      <w:numFmt w:val="bullet"/>
      <w:pStyle w:val="a"/>
      <w:lvlText w:val=""/>
      <w:lvlJc w:val="left"/>
      <w:pPr>
        <w:tabs>
          <w:tab w:val="left" w:pos="360"/>
        </w:tabs>
        <w:ind w:left="360" w:hanging="360"/>
      </w:pPr>
      <w:rPr>
        <w:rFonts w:ascii="Symbol" w:hAnsi="Symbol" w:hint="default"/>
      </w:rPr>
    </w:lvl>
  </w:abstractNum>
  <w:abstractNum w:abstractNumId="1" w15:restartNumberingAfterBreak="0">
    <w:nsid w:val="08640807"/>
    <w:multiLevelType w:val="multilevel"/>
    <w:tmpl w:val="0864080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15:restartNumberingAfterBreak="0">
    <w:nsid w:val="1098384D"/>
    <w:multiLevelType w:val="multilevel"/>
    <w:tmpl w:val="58D942B7"/>
    <w:lvl w:ilvl="0">
      <w:start w:val="1"/>
      <w:numFmt w:val="decimal"/>
      <w:lvlText w:val="%1"/>
      <w:lvlJc w:val="left"/>
      <w:pPr>
        <w:ind w:left="432" w:firstLine="0"/>
      </w:pPr>
    </w:lvl>
    <w:lvl w:ilvl="1">
      <w:start w:val="1"/>
      <w:numFmt w:val="decimal"/>
      <w:lvlText w:val="%1.%2"/>
      <w:lvlJc w:val="left"/>
      <w:pPr>
        <w:ind w:left="576" w:firstLine="0"/>
      </w:pPr>
    </w:lvl>
    <w:lvl w:ilvl="2">
      <w:start w:val="1"/>
      <w:numFmt w:val="decimal"/>
      <w:lvlText w:val="%1.%2.%3"/>
      <w:lvlJc w:val="left"/>
      <w:pPr>
        <w:ind w:left="720" w:firstLine="0"/>
      </w:pPr>
    </w:lvl>
    <w:lvl w:ilvl="3">
      <w:start w:val="1"/>
      <w:numFmt w:val="decimal"/>
      <w:lvlText w:val="%1.%2.%3.%4"/>
      <w:lvlJc w:val="left"/>
      <w:pPr>
        <w:ind w:left="1006" w:firstLine="141"/>
      </w:pPr>
    </w:lvl>
    <w:lvl w:ilvl="4">
      <w:start w:val="1"/>
      <w:numFmt w:val="decimal"/>
      <w:lvlText w:val="%1.%2.%3.%4.%5"/>
      <w:lvlJc w:val="left"/>
      <w:pPr>
        <w:ind w:left="1008" w:firstLine="0"/>
      </w:pPr>
    </w:lvl>
    <w:lvl w:ilvl="5">
      <w:start w:val="1"/>
      <w:numFmt w:val="decimal"/>
      <w:lvlText w:val="%1.%2.%3.%4.%5.%6"/>
      <w:lvlJc w:val="left"/>
      <w:pPr>
        <w:ind w:left="1152" w:firstLine="0"/>
      </w:pPr>
    </w:lvl>
    <w:lvl w:ilvl="6">
      <w:start w:val="1"/>
      <w:numFmt w:val="decimal"/>
      <w:lvlText w:val="%1.%2.%3.%4.%5.%6.%7"/>
      <w:lvlJc w:val="left"/>
      <w:pPr>
        <w:ind w:left="1296" w:firstLine="0"/>
      </w:pPr>
    </w:lvl>
    <w:lvl w:ilvl="7">
      <w:start w:val="1"/>
      <w:numFmt w:val="decimal"/>
      <w:lvlText w:val="%1.%2.%3.%4.%5.%6.%7.%8"/>
      <w:lvlJc w:val="left"/>
      <w:pPr>
        <w:ind w:left="1440" w:firstLine="0"/>
      </w:pPr>
    </w:lvl>
    <w:lvl w:ilvl="8">
      <w:start w:val="1"/>
      <w:numFmt w:val="decimal"/>
      <w:lvlText w:val="%1.%2.%3.%4.%5.%6.%7.%8.%9"/>
      <w:lvlJc w:val="left"/>
      <w:pPr>
        <w:ind w:left="1584" w:firstLine="0"/>
      </w:pPr>
    </w:lvl>
  </w:abstractNum>
  <w:abstractNum w:abstractNumId="3" w15:restartNumberingAfterBreak="0">
    <w:nsid w:val="11DC5FEE"/>
    <w:multiLevelType w:val="multilevel"/>
    <w:tmpl w:val="58D942B7"/>
    <w:lvl w:ilvl="0">
      <w:start w:val="1"/>
      <w:numFmt w:val="decimal"/>
      <w:lvlText w:val="%1"/>
      <w:lvlJc w:val="left"/>
      <w:pPr>
        <w:ind w:left="432" w:firstLine="0"/>
      </w:pPr>
    </w:lvl>
    <w:lvl w:ilvl="1">
      <w:start w:val="1"/>
      <w:numFmt w:val="decimal"/>
      <w:lvlText w:val="%1.%2"/>
      <w:lvlJc w:val="left"/>
      <w:pPr>
        <w:ind w:left="576" w:firstLine="0"/>
      </w:pPr>
    </w:lvl>
    <w:lvl w:ilvl="2">
      <w:start w:val="1"/>
      <w:numFmt w:val="decimal"/>
      <w:lvlText w:val="%1.%2.%3"/>
      <w:lvlJc w:val="left"/>
      <w:pPr>
        <w:ind w:left="720" w:firstLine="0"/>
      </w:pPr>
    </w:lvl>
    <w:lvl w:ilvl="3">
      <w:start w:val="1"/>
      <w:numFmt w:val="decimal"/>
      <w:lvlText w:val="%1.%2.%3.%4"/>
      <w:lvlJc w:val="left"/>
      <w:pPr>
        <w:ind w:left="1006" w:firstLine="141"/>
      </w:pPr>
    </w:lvl>
    <w:lvl w:ilvl="4">
      <w:start w:val="1"/>
      <w:numFmt w:val="decimal"/>
      <w:lvlText w:val="%1.%2.%3.%4.%5"/>
      <w:lvlJc w:val="left"/>
      <w:pPr>
        <w:ind w:left="1008" w:firstLine="0"/>
      </w:pPr>
    </w:lvl>
    <w:lvl w:ilvl="5">
      <w:start w:val="1"/>
      <w:numFmt w:val="decimal"/>
      <w:lvlText w:val="%1.%2.%3.%4.%5.%6"/>
      <w:lvlJc w:val="left"/>
      <w:pPr>
        <w:ind w:left="1152" w:firstLine="0"/>
      </w:pPr>
    </w:lvl>
    <w:lvl w:ilvl="6">
      <w:start w:val="1"/>
      <w:numFmt w:val="decimal"/>
      <w:lvlText w:val="%1.%2.%3.%4.%5.%6.%7"/>
      <w:lvlJc w:val="left"/>
      <w:pPr>
        <w:ind w:left="1296" w:firstLine="0"/>
      </w:pPr>
    </w:lvl>
    <w:lvl w:ilvl="7">
      <w:start w:val="1"/>
      <w:numFmt w:val="decimal"/>
      <w:lvlText w:val="%1.%2.%3.%4.%5.%6.%7.%8"/>
      <w:lvlJc w:val="left"/>
      <w:pPr>
        <w:ind w:left="1440" w:firstLine="0"/>
      </w:pPr>
    </w:lvl>
    <w:lvl w:ilvl="8">
      <w:start w:val="1"/>
      <w:numFmt w:val="decimal"/>
      <w:lvlText w:val="%1.%2.%3.%4.%5.%6.%7.%8.%9"/>
      <w:lvlJc w:val="left"/>
      <w:pPr>
        <w:ind w:left="1584" w:firstLine="0"/>
      </w:pPr>
    </w:lvl>
  </w:abstractNum>
  <w:abstractNum w:abstractNumId="4" w15:restartNumberingAfterBreak="0">
    <w:nsid w:val="17375094"/>
    <w:multiLevelType w:val="multilevel"/>
    <w:tmpl w:val="1737509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15:restartNumberingAfterBreak="0">
    <w:nsid w:val="194104CF"/>
    <w:multiLevelType w:val="multilevel"/>
    <w:tmpl w:val="58D942B7"/>
    <w:lvl w:ilvl="0">
      <w:start w:val="1"/>
      <w:numFmt w:val="decimal"/>
      <w:lvlText w:val="%1"/>
      <w:lvlJc w:val="left"/>
      <w:pPr>
        <w:ind w:left="432" w:firstLine="0"/>
      </w:pPr>
    </w:lvl>
    <w:lvl w:ilvl="1">
      <w:start w:val="1"/>
      <w:numFmt w:val="decimal"/>
      <w:lvlText w:val="%1.%2"/>
      <w:lvlJc w:val="left"/>
      <w:pPr>
        <w:ind w:left="576" w:firstLine="0"/>
      </w:pPr>
    </w:lvl>
    <w:lvl w:ilvl="2">
      <w:start w:val="1"/>
      <w:numFmt w:val="decimal"/>
      <w:lvlText w:val="%1.%2.%3"/>
      <w:lvlJc w:val="left"/>
      <w:pPr>
        <w:ind w:left="720" w:firstLine="0"/>
      </w:pPr>
    </w:lvl>
    <w:lvl w:ilvl="3">
      <w:start w:val="1"/>
      <w:numFmt w:val="decimal"/>
      <w:lvlText w:val="%1.%2.%3.%4"/>
      <w:lvlJc w:val="left"/>
      <w:pPr>
        <w:ind w:left="1006" w:firstLine="141"/>
      </w:pPr>
    </w:lvl>
    <w:lvl w:ilvl="4">
      <w:start w:val="1"/>
      <w:numFmt w:val="decimal"/>
      <w:lvlText w:val="%1.%2.%3.%4.%5"/>
      <w:lvlJc w:val="left"/>
      <w:pPr>
        <w:ind w:left="1008" w:firstLine="0"/>
      </w:pPr>
    </w:lvl>
    <w:lvl w:ilvl="5">
      <w:start w:val="1"/>
      <w:numFmt w:val="decimal"/>
      <w:lvlText w:val="%1.%2.%3.%4.%5.%6"/>
      <w:lvlJc w:val="left"/>
      <w:pPr>
        <w:ind w:left="1152" w:firstLine="0"/>
      </w:pPr>
    </w:lvl>
    <w:lvl w:ilvl="6">
      <w:start w:val="1"/>
      <w:numFmt w:val="decimal"/>
      <w:lvlText w:val="%1.%2.%3.%4.%5.%6.%7"/>
      <w:lvlJc w:val="left"/>
      <w:pPr>
        <w:ind w:left="1296" w:firstLine="0"/>
      </w:pPr>
    </w:lvl>
    <w:lvl w:ilvl="7">
      <w:start w:val="1"/>
      <w:numFmt w:val="decimal"/>
      <w:lvlText w:val="%1.%2.%3.%4.%5.%6.%7.%8"/>
      <w:lvlJc w:val="left"/>
      <w:pPr>
        <w:ind w:left="1440" w:firstLine="0"/>
      </w:pPr>
    </w:lvl>
    <w:lvl w:ilvl="8">
      <w:start w:val="1"/>
      <w:numFmt w:val="decimal"/>
      <w:lvlText w:val="%1.%2.%3.%4.%5.%6.%7.%8.%9"/>
      <w:lvlJc w:val="left"/>
      <w:pPr>
        <w:ind w:left="1584" w:firstLine="0"/>
      </w:pPr>
    </w:lvl>
  </w:abstractNum>
  <w:abstractNum w:abstractNumId="6" w15:restartNumberingAfterBreak="0">
    <w:nsid w:val="1A0147BF"/>
    <w:multiLevelType w:val="multilevel"/>
    <w:tmpl w:val="1A0147BF"/>
    <w:lvl w:ilvl="0">
      <w:start w:val="1"/>
      <w:numFmt w:val="bullet"/>
      <w:pStyle w:val="NormalBullets"/>
      <w:lvlText w:val=""/>
      <w:lvlJc w:val="left"/>
      <w:pPr>
        <w:tabs>
          <w:tab w:val="left" w:pos="720"/>
        </w:tabs>
        <w:ind w:left="720" w:hanging="360"/>
      </w:pPr>
      <w:rPr>
        <w:rFonts w:ascii="Symbol" w:hAnsi="Symbol"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15:restartNumberingAfterBreak="0">
    <w:nsid w:val="252525E1"/>
    <w:multiLevelType w:val="multilevel"/>
    <w:tmpl w:val="252525E1"/>
    <w:lvl w:ilvl="0">
      <w:start w:val="1"/>
      <w:numFmt w:val="bullet"/>
      <w:lvlText w:val="➢"/>
      <w:lvlJc w:val="left"/>
      <w:pPr>
        <w:ind w:left="420" w:firstLine="0"/>
      </w:pPr>
      <w:rPr>
        <w:rFonts w:ascii="Arial" w:eastAsia="Arial" w:hAnsi="Arial" w:cs="Arial"/>
      </w:rPr>
    </w:lvl>
    <w:lvl w:ilvl="1">
      <w:start w:val="1"/>
      <w:numFmt w:val="bullet"/>
      <w:lvlText w:val="■"/>
      <w:lvlJc w:val="left"/>
      <w:pPr>
        <w:ind w:left="840" w:firstLine="420"/>
      </w:pPr>
      <w:rPr>
        <w:rFonts w:ascii="Arial" w:eastAsia="Arial" w:hAnsi="Arial" w:cs="Arial"/>
      </w:rPr>
    </w:lvl>
    <w:lvl w:ilvl="2">
      <w:start w:val="1"/>
      <w:numFmt w:val="bullet"/>
      <w:lvlText w:val="◆"/>
      <w:lvlJc w:val="left"/>
      <w:pPr>
        <w:ind w:left="1260" w:firstLine="840"/>
      </w:pPr>
      <w:rPr>
        <w:rFonts w:ascii="Arial" w:eastAsia="Arial" w:hAnsi="Arial" w:cs="Arial"/>
      </w:rPr>
    </w:lvl>
    <w:lvl w:ilvl="3">
      <w:start w:val="1"/>
      <w:numFmt w:val="bullet"/>
      <w:lvlText w:val="●"/>
      <w:lvlJc w:val="left"/>
      <w:pPr>
        <w:ind w:left="1680" w:firstLine="1260"/>
      </w:pPr>
      <w:rPr>
        <w:rFonts w:ascii="Arial" w:eastAsia="Arial" w:hAnsi="Arial" w:cs="Arial"/>
      </w:rPr>
    </w:lvl>
    <w:lvl w:ilvl="4">
      <w:start w:val="1"/>
      <w:numFmt w:val="bullet"/>
      <w:lvlText w:val="■"/>
      <w:lvlJc w:val="left"/>
      <w:pPr>
        <w:ind w:left="2100" w:firstLine="1680"/>
      </w:pPr>
      <w:rPr>
        <w:rFonts w:ascii="Arial" w:eastAsia="Arial" w:hAnsi="Arial" w:cs="Arial"/>
      </w:rPr>
    </w:lvl>
    <w:lvl w:ilvl="5">
      <w:start w:val="1"/>
      <w:numFmt w:val="bullet"/>
      <w:lvlText w:val="◆"/>
      <w:lvlJc w:val="left"/>
      <w:pPr>
        <w:ind w:left="2520" w:firstLine="2100"/>
      </w:pPr>
      <w:rPr>
        <w:rFonts w:ascii="Arial" w:eastAsia="Arial" w:hAnsi="Arial" w:cs="Arial"/>
      </w:rPr>
    </w:lvl>
    <w:lvl w:ilvl="6">
      <w:start w:val="1"/>
      <w:numFmt w:val="bullet"/>
      <w:lvlText w:val="●"/>
      <w:lvlJc w:val="left"/>
      <w:pPr>
        <w:ind w:left="2940" w:firstLine="2520"/>
      </w:pPr>
      <w:rPr>
        <w:rFonts w:ascii="Arial" w:eastAsia="Arial" w:hAnsi="Arial" w:cs="Arial"/>
      </w:rPr>
    </w:lvl>
    <w:lvl w:ilvl="7">
      <w:start w:val="1"/>
      <w:numFmt w:val="bullet"/>
      <w:lvlText w:val="■"/>
      <w:lvlJc w:val="left"/>
      <w:pPr>
        <w:ind w:left="3360" w:firstLine="2940"/>
      </w:pPr>
      <w:rPr>
        <w:rFonts w:ascii="Arial" w:eastAsia="Arial" w:hAnsi="Arial" w:cs="Arial"/>
      </w:rPr>
    </w:lvl>
    <w:lvl w:ilvl="8">
      <w:start w:val="1"/>
      <w:numFmt w:val="bullet"/>
      <w:lvlText w:val="◆"/>
      <w:lvlJc w:val="left"/>
      <w:pPr>
        <w:ind w:left="3780" w:firstLine="3360"/>
      </w:pPr>
      <w:rPr>
        <w:rFonts w:ascii="Arial" w:eastAsia="Arial" w:hAnsi="Arial" w:cs="Arial"/>
      </w:rPr>
    </w:lvl>
  </w:abstractNum>
  <w:abstractNum w:abstractNumId="8" w15:restartNumberingAfterBreak="0">
    <w:nsid w:val="2F003DEF"/>
    <w:multiLevelType w:val="multilevel"/>
    <w:tmpl w:val="2F003DEF"/>
    <w:lvl w:ilvl="0">
      <w:start w:val="1"/>
      <w:numFmt w:val="bullet"/>
      <w:lvlText w:val="➢"/>
      <w:lvlJc w:val="left"/>
      <w:pPr>
        <w:ind w:left="420" w:firstLine="0"/>
      </w:pPr>
      <w:rPr>
        <w:rFonts w:ascii="Arial" w:eastAsia="Arial" w:hAnsi="Arial" w:cs="Arial"/>
      </w:rPr>
    </w:lvl>
    <w:lvl w:ilvl="1">
      <w:start w:val="1"/>
      <w:numFmt w:val="bullet"/>
      <w:lvlText w:val="■"/>
      <w:lvlJc w:val="left"/>
      <w:pPr>
        <w:ind w:left="840" w:firstLine="420"/>
      </w:pPr>
      <w:rPr>
        <w:rFonts w:ascii="Arial" w:eastAsia="Arial" w:hAnsi="Arial" w:cs="Arial"/>
      </w:rPr>
    </w:lvl>
    <w:lvl w:ilvl="2">
      <w:start w:val="1"/>
      <w:numFmt w:val="bullet"/>
      <w:lvlText w:val="◆"/>
      <w:lvlJc w:val="left"/>
      <w:pPr>
        <w:ind w:left="1260" w:firstLine="840"/>
      </w:pPr>
      <w:rPr>
        <w:rFonts w:ascii="Arial" w:eastAsia="Arial" w:hAnsi="Arial" w:cs="Arial"/>
      </w:rPr>
    </w:lvl>
    <w:lvl w:ilvl="3">
      <w:start w:val="1"/>
      <w:numFmt w:val="bullet"/>
      <w:lvlText w:val="●"/>
      <w:lvlJc w:val="left"/>
      <w:pPr>
        <w:ind w:left="1680" w:firstLine="1260"/>
      </w:pPr>
      <w:rPr>
        <w:rFonts w:ascii="Arial" w:eastAsia="Arial" w:hAnsi="Arial" w:cs="Arial"/>
      </w:rPr>
    </w:lvl>
    <w:lvl w:ilvl="4">
      <w:start w:val="1"/>
      <w:numFmt w:val="bullet"/>
      <w:lvlText w:val="■"/>
      <w:lvlJc w:val="left"/>
      <w:pPr>
        <w:ind w:left="2100" w:firstLine="1680"/>
      </w:pPr>
      <w:rPr>
        <w:rFonts w:ascii="Arial" w:eastAsia="Arial" w:hAnsi="Arial" w:cs="Arial"/>
      </w:rPr>
    </w:lvl>
    <w:lvl w:ilvl="5">
      <w:start w:val="1"/>
      <w:numFmt w:val="bullet"/>
      <w:lvlText w:val="◆"/>
      <w:lvlJc w:val="left"/>
      <w:pPr>
        <w:ind w:left="2520" w:firstLine="2100"/>
      </w:pPr>
      <w:rPr>
        <w:rFonts w:ascii="Arial" w:eastAsia="Arial" w:hAnsi="Arial" w:cs="Arial"/>
      </w:rPr>
    </w:lvl>
    <w:lvl w:ilvl="6">
      <w:start w:val="1"/>
      <w:numFmt w:val="bullet"/>
      <w:lvlText w:val="●"/>
      <w:lvlJc w:val="left"/>
      <w:pPr>
        <w:ind w:left="2940" w:firstLine="2520"/>
      </w:pPr>
      <w:rPr>
        <w:rFonts w:ascii="Arial" w:eastAsia="Arial" w:hAnsi="Arial" w:cs="Arial"/>
      </w:rPr>
    </w:lvl>
    <w:lvl w:ilvl="7">
      <w:start w:val="1"/>
      <w:numFmt w:val="bullet"/>
      <w:lvlText w:val="■"/>
      <w:lvlJc w:val="left"/>
      <w:pPr>
        <w:ind w:left="3360" w:firstLine="2940"/>
      </w:pPr>
      <w:rPr>
        <w:rFonts w:ascii="Arial" w:eastAsia="Arial" w:hAnsi="Arial" w:cs="Arial"/>
      </w:rPr>
    </w:lvl>
    <w:lvl w:ilvl="8">
      <w:start w:val="1"/>
      <w:numFmt w:val="bullet"/>
      <w:lvlText w:val="◆"/>
      <w:lvlJc w:val="left"/>
      <w:pPr>
        <w:ind w:left="3780" w:firstLine="3360"/>
      </w:pPr>
      <w:rPr>
        <w:rFonts w:ascii="Arial" w:eastAsia="Arial" w:hAnsi="Arial" w:cs="Arial"/>
      </w:rPr>
    </w:lvl>
  </w:abstractNum>
  <w:abstractNum w:abstractNumId="9" w15:restartNumberingAfterBreak="0">
    <w:nsid w:val="2FFD441F"/>
    <w:multiLevelType w:val="multilevel"/>
    <w:tmpl w:val="58D942B7"/>
    <w:lvl w:ilvl="0">
      <w:start w:val="1"/>
      <w:numFmt w:val="decimal"/>
      <w:lvlText w:val="%1"/>
      <w:lvlJc w:val="left"/>
      <w:pPr>
        <w:ind w:left="432" w:firstLine="0"/>
      </w:pPr>
    </w:lvl>
    <w:lvl w:ilvl="1">
      <w:start w:val="1"/>
      <w:numFmt w:val="decimal"/>
      <w:lvlText w:val="%1.%2"/>
      <w:lvlJc w:val="left"/>
      <w:pPr>
        <w:ind w:left="576" w:firstLine="0"/>
      </w:pPr>
    </w:lvl>
    <w:lvl w:ilvl="2">
      <w:start w:val="1"/>
      <w:numFmt w:val="decimal"/>
      <w:lvlText w:val="%1.%2.%3"/>
      <w:lvlJc w:val="left"/>
      <w:pPr>
        <w:ind w:left="720" w:firstLine="0"/>
      </w:pPr>
    </w:lvl>
    <w:lvl w:ilvl="3">
      <w:start w:val="1"/>
      <w:numFmt w:val="decimal"/>
      <w:lvlText w:val="%1.%2.%3.%4"/>
      <w:lvlJc w:val="left"/>
      <w:pPr>
        <w:ind w:left="1006" w:firstLine="141"/>
      </w:pPr>
    </w:lvl>
    <w:lvl w:ilvl="4">
      <w:start w:val="1"/>
      <w:numFmt w:val="decimal"/>
      <w:lvlText w:val="%1.%2.%3.%4.%5"/>
      <w:lvlJc w:val="left"/>
      <w:pPr>
        <w:ind w:left="1008" w:firstLine="0"/>
      </w:pPr>
    </w:lvl>
    <w:lvl w:ilvl="5">
      <w:start w:val="1"/>
      <w:numFmt w:val="decimal"/>
      <w:lvlText w:val="%1.%2.%3.%4.%5.%6"/>
      <w:lvlJc w:val="left"/>
      <w:pPr>
        <w:ind w:left="1152" w:firstLine="0"/>
      </w:pPr>
    </w:lvl>
    <w:lvl w:ilvl="6">
      <w:start w:val="1"/>
      <w:numFmt w:val="decimal"/>
      <w:lvlText w:val="%1.%2.%3.%4.%5.%6.%7"/>
      <w:lvlJc w:val="left"/>
      <w:pPr>
        <w:ind w:left="1296" w:firstLine="0"/>
      </w:pPr>
    </w:lvl>
    <w:lvl w:ilvl="7">
      <w:start w:val="1"/>
      <w:numFmt w:val="decimal"/>
      <w:lvlText w:val="%1.%2.%3.%4.%5.%6.%7.%8"/>
      <w:lvlJc w:val="left"/>
      <w:pPr>
        <w:ind w:left="1440" w:firstLine="0"/>
      </w:pPr>
    </w:lvl>
    <w:lvl w:ilvl="8">
      <w:start w:val="1"/>
      <w:numFmt w:val="decimal"/>
      <w:lvlText w:val="%1.%2.%3.%4.%5.%6.%7.%8.%9"/>
      <w:lvlJc w:val="left"/>
      <w:pPr>
        <w:ind w:left="1584" w:firstLine="0"/>
      </w:pPr>
    </w:lvl>
  </w:abstractNum>
  <w:abstractNum w:abstractNumId="10" w15:restartNumberingAfterBreak="0">
    <w:nsid w:val="48093623"/>
    <w:multiLevelType w:val="multilevel"/>
    <w:tmpl w:val="58D942B7"/>
    <w:lvl w:ilvl="0">
      <w:start w:val="1"/>
      <w:numFmt w:val="decimal"/>
      <w:lvlText w:val="%1"/>
      <w:lvlJc w:val="left"/>
      <w:pPr>
        <w:ind w:left="432" w:firstLine="0"/>
      </w:pPr>
    </w:lvl>
    <w:lvl w:ilvl="1">
      <w:start w:val="1"/>
      <w:numFmt w:val="decimal"/>
      <w:lvlText w:val="%1.%2"/>
      <w:lvlJc w:val="left"/>
      <w:pPr>
        <w:ind w:left="576" w:firstLine="0"/>
      </w:pPr>
    </w:lvl>
    <w:lvl w:ilvl="2">
      <w:start w:val="1"/>
      <w:numFmt w:val="decimal"/>
      <w:lvlText w:val="%1.%2.%3"/>
      <w:lvlJc w:val="left"/>
      <w:pPr>
        <w:ind w:left="720" w:firstLine="0"/>
      </w:pPr>
    </w:lvl>
    <w:lvl w:ilvl="3">
      <w:start w:val="1"/>
      <w:numFmt w:val="decimal"/>
      <w:lvlText w:val="%1.%2.%3.%4"/>
      <w:lvlJc w:val="left"/>
      <w:pPr>
        <w:ind w:left="1006" w:firstLine="141"/>
      </w:pPr>
    </w:lvl>
    <w:lvl w:ilvl="4">
      <w:start w:val="1"/>
      <w:numFmt w:val="decimal"/>
      <w:lvlText w:val="%1.%2.%3.%4.%5"/>
      <w:lvlJc w:val="left"/>
      <w:pPr>
        <w:ind w:left="1008" w:firstLine="0"/>
      </w:pPr>
    </w:lvl>
    <w:lvl w:ilvl="5">
      <w:start w:val="1"/>
      <w:numFmt w:val="decimal"/>
      <w:lvlText w:val="%1.%2.%3.%4.%5.%6"/>
      <w:lvlJc w:val="left"/>
      <w:pPr>
        <w:ind w:left="1152" w:firstLine="0"/>
      </w:pPr>
    </w:lvl>
    <w:lvl w:ilvl="6">
      <w:start w:val="1"/>
      <w:numFmt w:val="decimal"/>
      <w:lvlText w:val="%1.%2.%3.%4.%5.%6.%7"/>
      <w:lvlJc w:val="left"/>
      <w:pPr>
        <w:ind w:left="1296" w:firstLine="0"/>
      </w:pPr>
    </w:lvl>
    <w:lvl w:ilvl="7">
      <w:start w:val="1"/>
      <w:numFmt w:val="decimal"/>
      <w:lvlText w:val="%1.%2.%3.%4.%5.%6.%7.%8"/>
      <w:lvlJc w:val="left"/>
      <w:pPr>
        <w:ind w:left="1440" w:firstLine="0"/>
      </w:pPr>
    </w:lvl>
    <w:lvl w:ilvl="8">
      <w:start w:val="1"/>
      <w:numFmt w:val="decimal"/>
      <w:lvlText w:val="%1.%2.%3.%4.%5.%6.%7.%8.%9"/>
      <w:lvlJc w:val="left"/>
      <w:pPr>
        <w:ind w:left="1584" w:firstLine="0"/>
      </w:pPr>
    </w:lvl>
  </w:abstractNum>
  <w:abstractNum w:abstractNumId="11" w15:restartNumberingAfterBreak="0">
    <w:nsid w:val="57E351C7"/>
    <w:multiLevelType w:val="multilevel"/>
    <w:tmpl w:val="57E351C7"/>
    <w:lvl w:ilvl="0">
      <w:start w:val="1"/>
      <w:numFmt w:val="decimal"/>
      <w:pStyle w:val="1"/>
      <w:lvlText w:val="%1."/>
      <w:lvlJc w:val="left"/>
      <w:pPr>
        <w:tabs>
          <w:tab w:val="left" w:pos="720"/>
        </w:tabs>
        <w:ind w:left="576" w:hanging="576"/>
      </w:pPr>
      <w:rPr>
        <w:rFonts w:hint="default"/>
      </w:rPr>
    </w:lvl>
    <w:lvl w:ilvl="1">
      <w:start w:val="1"/>
      <w:numFmt w:val="decimal"/>
      <w:pStyle w:val="2"/>
      <w:lvlText w:val="%1.%2"/>
      <w:lvlJc w:val="left"/>
      <w:pPr>
        <w:tabs>
          <w:tab w:val="left" w:pos="1080"/>
        </w:tabs>
        <w:ind w:left="576" w:hanging="576"/>
      </w:pPr>
      <w:rPr>
        <w:rFonts w:hint="default"/>
      </w:rPr>
    </w:lvl>
    <w:lvl w:ilvl="2">
      <w:start w:val="1"/>
      <w:numFmt w:val="decimal"/>
      <w:pStyle w:val="3"/>
      <w:lvlText w:val="%1.%2.%3"/>
      <w:lvlJc w:val="left"/>
      <w:pPr>
        <w:tabs>
          <w:tab w:val="left" w:pos="1800"/>
        </w:tabs>
        <w:ind w:left="360" w:hanging="360"/>
      </w:pPr>
      <w:rPr>
        <w:rFonts w:ascii="宋体" w:eastAsia="宋体" w:hAnsi="宋体" w:cs="Times New Roman" w:hint="eastAsia"/>
        <w:b/>
        <w:bCs w:val="0"/>
        <w:i w:val="0"/>
        <w:iCs w:val="0"/>
        <w:caps w:val="0"/>
        <w:smallCaps w:val="0"/>
        <w:strike w:val="0"/>
        <w:dstrike w:val="0"/>
        <w:snapToGrid w:val="0"/>
        <w:vanish w:val="0"/>
        <w:color w:val="000000"/>
        <w:spacing w:val="0"/>
        <w:w w:val="0"/>
        <w:kern w:val="0"/>
        <w:position w:val="0"/>
        <w:szCs w:val="0"/>
        <w:u w:val="none"/>
        <w:vertAlign w:val="baseline"/>
        <w14:shadow w14:blurRad="0" w14:dist="0" w14:dir="0" w14:sx="0" w14:sy="0" w14:kx="0" w14:ky="0" w14:algn="none">
          <w14:srgbClr w14:val="000000"/>
        </w14:shadow>
      </w:rPr>
    </w:lvl>
    <w:lvl w:ilvl="3">
      <w:start w:val="1"/>
      <w:numFmt w:val="decimal"/>
      <w:pStyle w:val="4"/>
      <w:lvlText w:val="%1.%2.%3.%4"/>
      <w:lvlJc w:val="left"/>
      <w:pPr>
        <w:tabs>
          <w:tab w:val="left" w:pos="1290"/>
        </w:tabs>
        <w:ind w:left="1290" w:hanging="864"/>
      </w:pPr>
      <w:rPr>
        <w:rFonts w:hint="default"/>
        <w:b/>
        <w:i w:val="0"/>
      </w:rPr>
    </w:lvl>
    <w:lvl w:ilvl="4">
      <w:start w:val="1"/>
      <w:numFmt w:val="decimal"/>
      <w:pStyle w:val="5"/>
      <w:lvlText w:val="%1.%2.%3.%4.%5"/>
      <w:lvlJc w:val="left"/>
      <w:pPr>
        <w:tabs>
          <w:tab w:val="left" w:pos="1008"/>
        </w:tabs>
        <w:ind w:left="1008" w:hanging="1008"/>
      </w:pPr>
      <w:rPr>
        <w:rFonts w:hint="default"/>
      </w:rPr>
    </w:lvl>
    <w:lvl w:ilvl="5">
      <w:start w:val="1"/>
      <w:numFmt w:val="decimal"/>
      <w:pStyle w:val="6"/>
      <w:lvlText w:val="%1.%2.%3.%4.%5.%6"/>
      <w:lvlJc w:val="left"/>
      <w:pPr>
        <w:tabs>
          <w:tab w:val="left" w:pos="1152"/>
        </w:tabs>
        <w:ind w:left="1152" w:hanging="1152"/>
      </w:pPr>
      <w:rPr>
        <w:rFonts w:hint="default"/>
      </w:rPr>
    </w:lvl>
    <w:lvl w:ilvl="6">
      <w:start w:val="1"/>
      <w:numFmt w:val="decimal"/>
      <w:pStyle w:val="7"/>
      <w:lvlText w:val="%1.%2.%3.%4.%5.%6.%7"/>
      <w:lvlJc w:val="left"/>
      <w:pPr>
        <w:tabs>
          <w:tab w:val="left" w:pos="1296"/>
        </w:tabs>
        <w:ind w:left="1296" w:hanging="1296"/>
      </w:pPr>
      <w:rPr>
        <w:rFonts w:hint="default"/>
      </w:rPr>
    </w:lvl>
    <w:lvl w:ilvl="7">
      <w:start w:val="1"/>
      <w:numFmt w:val="decimal"/>
      <w:pStyle w:val="8"/>
      <w:lvlText w:val="%1.%2.%3.%4.%5.%6.%7.%8"/>
      <w:lvlJc w:val="left"/>
      <w:pPr>
        <w:tabs>
          <w:tab w:val="left" w:pos="1440"/>
        </w:tabs>
        <w:ind w:left="1440" w:hanging="1440"/>
      </w:pPr>
      <w:rPr>
        <w:rFonts w:hint="default"/>
      </w:rPr>
    </w:lvl>
    <w:lvl w:ilvl="8">
      <w:start w:val="1"/>
      <w:numFmt w:val="decimal"/>
      <w:pStyle w:val="9"/>
      <w:lvlText w:val="%1.%2.%3.%4.%5.%6.%7.%8.%9"/>
      <w:lvlJc w:val="left"/>
      <w:pPr>
        <w:tabs>
          <w:tab w:val="left" w:pos="1584"/>
        </w:tabs>
        <w:ind w:left="1584" w:hanging="1584"/>
      </w:pPr>
      <w:rPr>
        <w:rFonts w:hint="default"/>
      </w:rPr>
    </w:lvl>
  </w:abstractNum>
  <w:abstractNum w:abstractNumId="12" w15:restartNumberingAfterBreak="0">
    <w:nsid w:val="58D942B7"/>
    <w:multiLevelType w:val="multilevel"/>
    <w:tmpl w:val="58D942B7"/>
    <w:lvl w:ilvl="0">
      <w:start w:val="1"/>
      <w:numFmt w:val="decimal"/>
      <w:lvlText w:val="%1"/>
      <w:lvlJc w:val="left"/>
      <w:pPr>
        <w:ind w:left="432" w:firstLine="0"/>
      </w:pPr>
    </w:lvl>
    <w:lvl w:ilvl="1">
      <w:start w:val="1"/>
      <w:numFmt w:val="decimal"/>
      <w:lvlText w:val="%1.%2"/>
      <w:lvlJc w:val="left"/>
      <w:pPr>
        <w:ind w:left="576" w:firstLine="0"/>
      </w:pPr>
    </w:lvl>
    <w:lvl w:ilvl="2">
      <w:start w:val="1"/>
      <w:numFmt w:val="decimal"/>
      <w:lvlText w:val="%1.%2.%3"/>
      <w:lvlJc w:val="left"/>
      <w:pPr>
        <w:ind w:left="720" w:firstLine="0"/>
      </w:pPr>
    </w:lvl>
    <w:lvl w:ilvl="3">
      <w:start w:val="1"/>
      <w:numFmt w:val="decimal"/>
      <w:lvlText w:val="%1.%2.%3.%4"/>
      <w:lvlJc w:val="left"/>
      <w:pPr>
        <w:ind w:left="1006" w:firstLine="141"/>
      </w:pPr>
    </w:lvl>
    <w:lvl w:ilvl="4">
      <w:start w:val="1"/>
      <w:numFmt w:val="decimal"/>
      <w:lvlText w:val="%1.%2.%3.%4.%5"/>
      <w:lvlJc w:val="left"/>
      <w:pPr>
        <w:ind w:left="1008" w:firstLine="0"/>
      </w:pPr>
    </w:lvl>
    <w:lvl w:ilvl="5">
      <w:start w:val="1"/>
      <w:numFmt w:val="decimal"/>
      <w:lvlText w:val="%1.%2.%3.%4.%5.%6"/>
      <w:lvlJc w:val="left"/>
      <w:pPr>
        <w:ind w:left="1152" w:firstLine="0"/>
      </w:pPr>
    </w:lvl>
    <w:lvl w:ilvl="6">
      <w:start w:val="1"/>
      <w:numFmt w:val="decimal"/>
      <w:lvlText w:val="%1.%2.%3.%4.%5.%6.%7"/>
      <w:lvlJc w:val="left"/>
      <w:pPr>
        <w:ind w:left="1296" w:firstLine="0"/>
      </w:pPr>
    </w:lvl>
    <w:lvl w:ilvl="7">
      <w:start w:val="1"/>
      <w:numFmt w:val="decimal"/>
      <w:lvlText w:val="%1.%2.%3.%4.%5.%6.%7.%8"/>
      <w:lvlJc w:val="left"/>
      <w:pPr>
        <w:ind w:left="1440" w:firstLine="0"/>
      </w:pPr>
    </w:lvl>
    <w:lvl w:ilvl="8">
      <w:start w:val="1"/>
      <w:numFmt w:val="decimal"/>
      <w:lvlText w:val="%1.%2.%3.%4.%5.%6.%7.%8.%9"/>
      <w:lvlJc w:val="left"/>
      <w:pPr>
        <w:ind w:left="1584" w:firstLine="0"/>
      </w:pPr>
    </w:lvl>
  </w:abstractNum>
  <w:abstractNum w:abstractNumId="13" w15:restartNumberingAfterBreak="0">
    <w:nsid w:val="62F360B3"/>
    <w:multiLevelType w:val="multilevel"/>
    <w:tmpl w:val="62F360B3"/>
    <w:lvl w:ilvl="0">
      <w:start w:val="1"/>
      <w:numFmt w:val="bullet"/>
      <w:lvlText w:val="➢"/>
      <w:lvlJc w:val="left"/>
      <w:pPr>
        <w:ind w:left="420" w:firstLine="0"/>
      </w:pPr>
      <w:rPr>
        <w:rFonts w:ascii="Arial" w:eastAsia="Arial" w:hAnsi="Arial" w:cs="Arial"/>
      </w:rPr>
    </w:lvl>
    <w:lvl w:ilvl="1">
      <w:start w:val="1"/>
      <w:numFmt w:val="bullet"/>
      <w:lvlText w:val="■"/>
      <w:lvlJc w:val="left"/>
      <w:pPr>
        <w:ind w:left="840" w:firstLine="420"/>
      </w:pPr>
      <w:rPr>
        <w:rFonts w:ascii="Arial" w:eastAsia="Arial" w:hAnsi="Arial" w:cs="Arial"/>
      </w:rPr>
    </w:lvl>
    <w:lvl w:ilvl="2">
      <w:start w:val="1"/>
      <w:numFmt w:val="bullet"/>
      <w:lvlText w:val="◆"/>
      <w:lvlJc w:val="left"/>
      <w:pPr>
        <w:ind w:left="1260" w:firstLine="840"/>
      </w:pPr>
      <w:rPr>
        <w:rFonts w:ascii="Arial" w:eastAsia="Arial" w:hAnsi="Arial" w:cs="Arial"/>
      </w:rPr>
    </w:lvl>
    <w:lvl w:ilvl="3">
      <w:start w:val="1"/>
      <w:numFmt w:val="bullet"/>
      <w:lvlText w:val="●"/>
      <w:lvlJc w:val="left"/>
      <w:pPr>
        <w:ind w:left="1680" w:firstLine="1260"/>
      </w:pPr>
      <w:rPr>
        <w:rFonts w:ascii="Arial" w:eastAsia="Arial" w:hAnsi="Arial" w:cs="Arial"/>
      </w:rPr>
    </w:lvl>
    <w:lvl w:ilvl="4">
      <w:start w:val="1"/>
      <w:numFmt w:val="bullet"/>
      <w:lvlText w:val="■"/>
      <w:lvlJc w:val="left"/>
      <w:pPr>
        <w:ind w:left="2100" w:firstLine="1680"/>
      </w:pPr>
      <w:rPr>
        <w:rFonts w:ascii="Arial" w:eastAsia="Arial" w:hAnsi="Arial" w:cs="Arial"/>
      </w:rPr>
    </w:lvl>
    <w:lvl w:ilvl="5">
      <w:start w:val="1"/>
      <w:numFmt w:val="bullet"/>
      <w:lvlText w:val="◆"/>
      <w:lvlJc w:val="left"/>
      <w:pPr>
        <w:ind w:left="2520" w:firstLine="2100"/>
      </w:pPr>
      <w:rPr>
        <w:rFonts w:ascii="Arial" w:eastAsia="Arial" w:hAnsi="Arial" w:cs="Arial"/>
      </w:rPr>
    </w:lvl>
    <w:lvl w:ilvl="6">
      <w:start w:val="1"/>
      <w:numFmt w:val="bullet"/>
      <w:lvlText w:val="●"/>
      <w:lvlJc w:val="left"/>
      <w:pPr>
        <w:ind w:left="2940" w:firstLine="2520"/>
      </w:pPr>
      <w:rPr>
        <w:rFonts w:ascii="Arial" w:eastAsia="Arial" w:hAnsi="Arial" w:cs="Arial"/>
      </w:rPr>
    </w:lvl>
    <w:lvl w:ilvl="7">
      <w:start w:val="1"/>
      <w:numFmt w:val="bullet"/>
      <w:lvlText w:val="■"/>
      <w:lvlJc w:val="left"/>
      <w:pPr>
        <w:ind w:left="3360" w:firstLine="2940"/>
      </w:pPr>
      <w:rPr>
        <w:rFonts w:ascii="Arial" w:eastAsia="Arial" w:hAnsi="Arial" w:cs="Arial"/>
      </w:rPr>
    </w:lvl>
    <w:lvl w:ilvl="8">
      <w:start w:val="1"/>
      <w:numFmt w:val="bullet"/>
      <w:lvlText w:val="◆"/>
      <w:lvlJc w:val="left"/>
      <w:pPr>
        <w:ind w:left="3780" w:firstLine="3360"/>
      </w:pPr>
      <w:rPr>
        <w:rFonts w:ascii="Arial" w:eastAsia="Arial" w:hAnsi="Arial" w:cs="Arial"/>
      </w:rPr>
    </w:lvl>
  </w:abstractNum>
  <w:abstractNum w:abstractNumId="14" w15:restartNumberingAfterBreak="0">
    <w:nsid w:val="7BD902D2"/>
    <w:multiLevelType w:val="multilevel"/>
    <w:tmpl w:val="ACA6D58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1"/>
  </w:num>
  <w:num w:numId="2">
    <w:abstractNumId w:val="0"/>
  </w:num>
  <w:num w:numId="3">
    <w:abstractNumId w:val="6"/>
  </w:num>
  <w:num w:numId="4">
    <w:abstractNumId w:val="12"/>
  </w:num>
  <w:num w:numId="5">
    <w:abstractNumId w:val="8"/>
  </w:num>
  <w:num w:numId="6">
    <w:abstractNumId w:val="7"/>
  </w:num>
  <w:num w:numId="7">
    <w:abstractNumId w:val="1"/>
  </w:num>
  <w:num w:numId="8">
    <w:abstractNumId w:val="4"/>
  </w:num>
  <w:num w:numId="9">
    <w:abstractNumId w:val="13"/>
  </w:num>
  <w:num w:numId="10">
    <w:abstractNumId w:val="11"/>
  </w:num>
  <w:num w:numId="11">
    <w:abstractNumId w:val="5"/>
  </w:num>
  <w:num w:numId="12">
    <w:abstractNumId w:val="9"/>
  </w:num>
  <w:num w:numId="13">
    <w:abstractNumId w:val="2"/>
  </w:num>
  <w:num w:numId="14">
    <w:abstractNumId w:val="10"/>
  </w:num>
  <w:num w:numId="15">
    <w:abstractNumId w:val="3"/>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bordersDoNotSurroundHeader/>
  <w:bordersDoNotSurroundFooter/>
  <w:proofState w:spelling="clean" w:grammar="clean"/>
  <w:attachedTemplate r:id="rId1"/>
  <w:defaultTabStop w:val="720"/>
  <w:noPunctuationKerning/>
  <w:characterSpacingControl w:val="doNotCompress"/>
  <w:hdrShapeDefaults>
    <o:shapedefaults v:ext="edit" spidmax="3076" fillcolor="white">
      <v:fill color="white"/>
    </o:shapedefaults>
    <o:shapelayout v:ext="edit">
      <o:idmap v:ext="edit" data="2,3"/>
    </o:shapelayout>
  </w:hdrShapeDefaults>
  <w:footnotePr>
    <w:footnote w:id="-1"/>
    <w:footnote w:id="0"/>
  </w:footnotePr>
  <w:endnotePr>
    <w:endnote w:id="-1"/>
    <w:endnote w:id="0"/>
  </w:endnotePr>
  <w:compat>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24D4"/>
    <w:rsid w:val="000000C8"/>
    <w:rsid w:val="00000C4C"/>
    <w:rsid w:val="00001273"/>
    <w:rsid w:val="00001868"/>
    <w:rsid w:val="00001A10"/>
    <w:rsid w:val="00002321"/>
    <w:rsid w:val="0000270B"/>
    <w:rsid w:val="000027ED"/>
    <w:rsid w:val="0000362E"/>
    <w:rsid w:val="00003B2E"/>
    <w:rsid w:val="0000433A"/>
    <w:rsid w:val="000048C1"/>
    <w:rsid w:val="00005126"/>
    <w:rsid w:val="00005527"/>
    <w:rsid w:val="00005640"/>
    <w:rsid w:val="00005C36"/>
    <w:rsid w:val="00005DB9"/>
    <w:rsid w:val="0000658F"/>
    <w:rsid w:val="00006EBE"/>
    <w:rsid w:val="0000713D"/>
    <w:rsid w:val="00007B8A"/>
    <w:rsid w:val="00007BA0"/>
    <w:rsid w:val="00010129"/>
    <w:rsid w:val="000103B6"/>
    <w:rsid w:val="00010AF8"/>
    <w:rsid w:val="00010C6E"/>
    <w:rsid w:val="00011414"/>
    <w:rsid w:val="00011A1F"/>
    <w:rsid w:val="00011A65"/>
    <w:rsid w:val="00011DD4"/>
    <w:rsid w:val="000127EA"/>
    <w:rsid w:val="00012DD3"/>
    <w:rsid w:val="0001320E"/>
    <w:rsid w:val="0001398C"/>
    <w:rsid w:val="00013F9B"/>
    <w:rsid w:val="000145CA"/>
    <w:rsid w:val="000147E1"/>
    <w:rsid w:val="000149EE"/>
    <w:rsid w:val="0001583D"/>
    <w:rsid w:val="00015EA2"/>
    <w:rsid w:val="0001632E"/>
    <w:rsid w:val="000163A7"/>
    <w:rsid w:val="00016A65"/>
    <w:rsid w:val="00016B18"/>
    <w:rsid w:val="00016F09"/>
    <w:rsid w:val="000176BC"/>
    <w:rsid w:val="00020B01"/>
    <w:rsid w:val="00020FD9"/>
    <w:rsid w:val="0002285F"/>
    <w:rsid w:val="00023411"/>
    <w:rsid w:val="0002374D"/>
    <w:rsid w:val="00023D01"/>
    <w:rsid w:val="00024080"/>
    <w:rsid w:val="000240F5"/>
    <w:rsid w:val="00025DFA"/>
    <w:rsid w:val="00025E4D"/>
    <w:rsid w:val="00026565"/>
    <w:rsid w:val="000267AE"/>
    <w:rsid w:val="000269BA"/>
    <w:rsid w:val="00026D7D"/>
    <w:rsid w:val="000271D4"/>
    <w:rsid w:val="00027514"/>
    <w:rsid w:val="00027AF2"/>
    <w:rsid w:val="00027C93"/>
    <w:rsid w:val="00030121"/>
    <w:rsid w:val="000308A1"/>
    <w:rsid w:val="00031312"/>
    <w:rsid w:val="000341BE"/>
    <w:rsid w:val="00034D5D"/>
    <w:rsid w:val="00034E84"/>
    <w:rsid w:val="000350D9"/>
    <w:rsid w:val="0003563B"/>
    <w:rsid w:val="0003617A"/>
    <w:rsid w:val="00036AD5"/>
    <w:rsid w:val="00037091"/>
    <w:rsid w:val="00041A07"/>
    <w:rsid w:val="00042631"/>
    <w:rsid w:val="00042702"/>
    <w:rsid w:val="00042854"/>
    <w:rsid w:val="00042C55"/>
    <w:rsid w:val="00042F5D"/>
    <w:rsid w:val="000434BA"/>
    <w:rsid w:val="00043B80"/>
    <w:rsid w:val="0004637B"/>
    <w:rsid w:val="000467EE"/>
    <w:rsid w:val="00046CDB"/>
    <w:rsid w:val="00047086"/>
    <w:rsid w:val="00047B23"/>
    <w:rsid w:val="000500A9"/>
    <w:rsid w:val="00050D11"/>
    <w:rsid w:val="00051F7E"/>
    <w:rsid w:val="0005246F"/>
    <w:rsid w:val="00052A99"/>
    <w:rsid w:val="00053004"/>
    <w:rsid w:val="00053564"/>
    <w:rsid w:val="00053704"/>
    <w:rsid w:val="0005372F"/>
    <w:rsid w:val="00054123"/>
    <w:rsid w:val="00054165"/>
    <w:rsid w:val="000547F8"/>
    <w:rsid w:val="00054A56"/>
    <w:rsid w:val="00054E52"/>
    <w:rsid w:val="00055145"/>
    <w:rsid w:val="00055693"/>
    <w:rsid w:val="0005629D"/>
    <w:rsid w:val="000562BC"/>
    <w:rsid w:val="000564ED"/>
    <w:rsid w:val="000565C3"/>
    <w:rsid w:val="00056828"/>
    <w:rsid w:val="00056AE5"/>
    <w:rsid w:val="00056B0F"/>
    <w:rsid w:val="00056FB3"/>
    <w:rsid w:val="00057122"/>
    <w:rsid w:val="00057792"/>
    <w:rsid w:val="00057810"/>
    <w:rsid w:val="000602C8"/>
    <w:rsid w:val="00060CDB"/>
    <w:rsid w:val="00060D1C"/>
    <w:rsid w:val="00060F6C"/>
    <w:rsid w:val="0006130C"/>
    <w:rsid w:val="000613F5"/>
    <w:rsid w:val="00061461"/>
    <w:rsid w:val="0006146D"/>
    <w:rsid w:val="00061FE8"/>
    <w:rsid w:val="00062B42"/>
    <w:rsid w:val="000630E6"/>
    <w:rsid w:val="00063266"/>
    <w:rsid w:val="000638A5"/>
    <w:rsid w:val="000638CB"/>
    <w:rsid w:val="00063C24"/>
    <w:rsid w:val="0006414C"/>
    <w:rsid w:val="0006448E"/>
    <w:rsid w:val="00064F2F"/>
    <w:rsid w:val="00065024"/>
    <w:rsid w:val="00065194"/>
    <w:rsid w:val="000652C0"/>
    <w:rsid w:val="0006534B"/>
    <w:rsid w:val="000657F8"/>
    <w:rsid w:val="00065B9B"/>
    <w:rsid w:val="00065CCD"/>
    <w:rsid w:val="00065FB2"/>
    <w:rsid w:val="000660D6"/>
    <w:rsid w:val="000662CA"/>
    <w:rsid w:val="000663B7"/>
    <w:rsid w:val="000663F8"/>
    <w:rsid w:val="00066728"/>
    <w:rsid w:val="00066E40"/>
    <w:rsid w:val="000674B2"/>
    <w:rsid w:val="00067B6B"/>
    <w:rsid w:val="00067BA0"/>
    <w:rsid w:val="000705E8"/>
    <w:rsid w:val="00070E70"/>
    <w:rsid w:val="00070EC0"/>
    <w:rsid w:val="000712BD"/>
    <w:rsid w:val="000714E3"/>
    <w:rsid w:val="000716EE"/>
    <w:rsid w:val="00072407"/>
    <w:rsid w:val="00073049"/>
    <w:rsid w:val="000731CF"/>
    <w:rsid w:val="000731D1"/>
    <w:rsid w:val="0007386D"/>
    <w:rsid w:val="000742E2"/>
    <w:rsid w:val="00075B53"/>
    <w:rsid w:val="00075F46"/>
    <w:rsid w:val="00076F80"/>
    <w:rsid w:val="0007725C"/>
    <w:rsid w:val="00077A20"/>
    <w:rsid w:val="00080A70"/>
    <w:rsid w:val="00080BDD"/>
    <w:rsid w:val="00080CDC"/>
    <w:rsid w:val="000811BA"/>
    <w:rsid w:val="00081498"/>
    <w:rsid w:val="000814CC"/>
    <w:rsid w:val="0008218F"/>
    <w:rsid w:val="00082194"/>
    <w:rsid w:val="00082368"/>
    <w:rsid w:val="0008258B"/>
    <w:rsid w:val="000826F2"/>
    <w:rsid w:val="0008297A"/>
    <w:rsid w:val="00082AE0"/>
    <w:rsid w:val="00083256"/>
    <w:rsid w:val="000836B7"/>
    <w:rsid w:val="000837C3"/>
    <w:rsid w:val="00083821"/>
    <w:rsid w:val="00083AD9"/>
    <w:rsid w:val="00083BAE"/>
    <w:rsid w:val="00083DEF"/>
    <w:rsid w:val="00084144"/>
    <w:rsid w:val="000847EF"/>
    <w:rsid w:val="0008527A"/>
    <w:rsid w:val="00085EBF"/>
    <w:rsid w:val="0008630E"/>
    <w:rsid w:val="00086A87"/>
    <w:rsid w:val="00086C27"/>
    <w:rsid w:val="00086D9B"/>
    <w:rsid w:val="00086DA7"/>
    <w:rsid w:val="00086EAE"/>
    <w:rsid w:val="0008749C"/>
    <w:rsid w:val="00087A86"/>
    <w:rsid w:val="00087C4D"/>
    <w:rsid w:val="000900DD"/>
    <w:rsid w:val="00091A37"/>
    <w:rsid w:val="00091BB8"/>
    <w:rsid w:val="00092088"/>
    <w:rsid w:val="000921E0"/>
    <w:rsid w:val="00092447"/>
    <w:rsid w:val="00092640"/>
    <w:rsid w:val="00092A80"/>
    <w:rsid w:val="000933F3"/>
    <w:rsid w:val="0009345E"/>
    <w:rsid w:val="000935B0"/>
    <w:rsid w:val="00093A1A"/>
    <w:rsid w:val="00093B08"/>
    <w:rsid w:val="00093FF5"/>
    <w:rsid w:val="0009408C"/>
    <w:rsid w:val="0009474E"/>
    <w:rsid w:val="000949B4"/>
    <w:rsid w:val="00094BF2"/>
    <w:rsid w:val="00094EF5"/>
    <w:rsid w:val="00095934"/>
    <w:rsid w:val="00095B90"/>
    <w:rsid w:val="00095FF0"/>
    <w:rsid w:val="00096258"/>
    <w:rsid w:val="000966AC"/>
    <w:rsid w:val="00097F86"/>
    <w:rsid w:val="000A0666"/>
    <w:rsid w:val="000A15B8"/>
    <w:rsid w:val="000A3F62"/>
    <w:rsid w:val="000A4461"/>
    <w:rsid w:val="000A4CFE"/>
    <w:rsid w:val="000A562C"/>
    <w:rsid w:val="000A594A"/>
    <w:rsid w:val="000A5960"/>
    <w:rsid w:val="000A5A86"/>
    <w:rsid w:val="000A6B06"/>
    <w:rsid w:val="000A74B4"/>
    <w:rsid w:val="000A7A11"/>
    <w:rsid w:val="000A7B72"/>
    <w:rsid w:val="000A7CCE"/>
    <w:rsid w:val="000B0331"/>
    <w:rsid w:val="000B08AE"/>
    <w:rsid w:val="000B0BAE"/>
    <w:rsid w:val="000B0C48"/>
    <w:rsid w:val="000B0CF5"/>
    <w:rsid w:val="000B1F36"/>
    <w:rsid w:val="000B1F8A"/>
    <w:rsid w:val="000B2695"/>
    <w:rsid w:val="000B2930"/>
    <w:rsid w:val="000B395E"/>
    <w:rsid w:val="000B3A00"/>
    <w:rsid w:val="000B3C88"/>
    <w:rsid w:val="000B3EFF"/>
    <w:rsid w:val="000B4140"/>
    <w:rsid w:val="000B47B2"/>
    <w:rsid w:val="000B4882"/>
    <w:rsid w:val="000B52AF"/>
    <w:rsid w:val="000B612D"/>
    <w:rsid w:val="000B68A2"/>
    <w:rsid w:val="000B770E"/>
    <w:rsid w:val="000B791B"/>
    <w:rsid w:val="000B7D42"/>
    <w:rsid w:val="000C001A"/>
    <w:rsid w:val="000C01F0"/>
    <w:rsid w:val="000C0D96"/>
    <w:rsid w:val="000C182A"/>
    <w:rsid w:val="000C1CFA"/>
    <w:rsid w:val="000C1FD2"/>
    <w:rsid w:val="000C2511"/>
    <w:rsid w:val="000C265E"/>
    <w:rsid w:val="000C2BA4"/>
    <w:rsid w:val="000C2C62"/>
    <w:rsid w:val="000C3703"/>
    <w:rsid w:val="000C3F6D"/>
    <w:rsid w:val="000C459F"/>
    <w:rsid w:val="000C4ACD"/>
    <w:rsid w:val="000C4DDB"/>
    <w:rsid w:val="000C4EB5"/>
    <w:rsid w:val="000C4FAB"/>
    <w:rsid w:val="000C51F9"/>
    <w:rsid w:val="000C5799"/>
    <w:rsid w:val="000C59C5"/>
    <w:rsid w:val="000C5B59"/>
    <w:rsid w:val="000C5D29"/>
    <w:rsid w:val="000C68CC"/>
    <w:rsid w:val="000C6E2A"/>
    <w:rsid w:val="000C6EB0"/>
    <w:rsid w:val="000C7684"/>
    <w:rsid w:val="000C76F9"/>
    <w:rsid w:val="000C7B97"/>
    <w:rsid w:val="000C7E0C"/>
    <w:rsid w:val="000D0317"/>
    <w:rsid w:val="000D03E5"/>
    <w:rsid w:val="000D05CF"/>
    <w:rsid w:val="000D0A63"/>
    <w:rsid w:val="000D0BB3"/>
    <w:rsid w:val="000D10DA"/>
    <w:rsid w:val="000D1100"/>
    <w:rsid w:val="000D1238"/>
    <w:rsid w:val="000D1536"/>
    <w:rsid w:val="000D228C"/>
    <w:rsid w:val="000D2DBC"/>
    <w:rsid w:val="000D3464"/>
    <w:rsid w:val="000D3570"/>
    <w:rsid w:val="000D3658"/>
    <w:rsid w:val="000D3B1F"/>
    <w:rsid w:val="000D40E4"/>
    <w:rsid w:val="000D4855"/>
    <w:rsid w:val="000D4AF5"/>
    <w:rsid w:val="000D5022"/>
    <w:rsid w:val="000D51E1"/>
    <w:rsid w:val="000D5381"/>
    <w:rsid w:val="000D5631"/>
    <w:rsid w:val="000D57A4"/>
    <w:rsid w:val="000D5ABB"/>
    <w:rsid w:val="000D6363"/>
    <w:rsid w:val="000D6501"/>
    <w:rsid w:val="000D69D2"/>
    <w:rsid w:val="000D6CBF"/>
    <w:rsid w:val="000D6E23"/>
    <w:rsid w:val="000D77F9"/>
    <w:rsid w:val="000D7936"/>
    <w:rsid w:val="000D7D22"/>
    <w:rsid w:val="000D7DD5"/>
    <w:rsid w:val="000E016D"/>
    <w:rsid w:val="000E0264"/>
    <w:rsid w:val="000E06D4"/>
    <w:rsid w:val="000E0B7F"/>
    <w:rsid w:val="000E0DE4"/>
    <w:rsid w:val="000E145B"/>
    <w:rsid w:val="000E2338"/>
    <w:rsid w:val="000E2EAA"/>
    <w:rsid w:val="000E336C"/>
    <w:rsid w:val="000E35AB"/>
    <w:rsid w:val="000E3858"/>
    <w:rsid w:val="000E3AD2"/>
    <w:rsid w:val="000E3D8E"/>
    <w:rsid w:val="000E3F99"/>
    <w:rsid w:val="000E3FDA"/>
    <w:rsid w:val="000E3FEA"/>
    <w:rsid w:val="000E41B0"/>
    <w:rsid w:val="000E4631"/>
    <w:rsid w:val="000E493C"/>
    <w:rsid w:val="000E505A"/>
    <w:rsid w:val="000E5EC5"/>
    <w:rsid w:val="000E61B1"/>
    <w:rsid w:val="000E6D4D"/>
    <w:rsid w:val="000E7831"/>
    <w:rsid w:val="000E7C9C"/>
    <w:rsid w:val="000E7FF6"/>
    <w:rsid w:val="000F007B"/>
    <w:rsid w:val="000F091E"/>
    <w:rsid w:val="000F0C4C"/>
    <w:rsid w:val="000F111D"/>
    <w:rsid w:val="000F1327"/>
    <w:rsid w:val="000F1484"/>
    <w:rsid w:val="000F160A"/>
    <w:rsid w:val="000F161F"/>
    <w:rsid w:val="000F17C1"/>
    <w:rsid w:val="000F1980"/>
    <w:rsid w:val="000F19CD"/>
    <w:rsid w:val="000F222F"/>
    <w:rsid w:val="000F2324"/>
    <w:rsid w:val="000F28BC"/>
    <w:rsid w:val="000F4684"/>
    <w:rsid w:val="000F4799"/>
    <w:rsid w:val="000F4AAD"/>
    <w:rsid w:val="000F4C04"/>
    <w:rsid w:val="000F4D19"/>
    <w:rsid w:val="000F4E11"/>
    <w:rsid w:val="000F5334"/>
    <w:rsid w:val="000F564F"/>
    <w:rsid w:val="000F5D27"/>
    <w:rsid w:val="000F6200"/>
    <w:rsid w:val="000F6A77"/>
    <w:rsid w:val="000F6AB3"/>
    <w:rsid w:val="000F6DD5"/>
    <w:rsid w:val="000F725A"/>
    <w:rsid w:val="000F7B1B"/>
    <w:rsid w:val="000F7CDD"/>
    <w:rsid w:val="000F7D57"/>
    <w:rsid w:val="0010039B"/>
    <w:rsid w:val="00100607"/>
    <w:rsid w:val="00100D50"/>
    <w:rsid w:val="00100E08"/>
    <w:rsid w:val="00101088"/>
    <w:rsid w:val="00101997"/>
    <w:rsid w:val="00102076"/>
    <w:rsid w:val="00102271"/>
    <w:rsid w:val="00103B1E"/>
    <w:rsid w:val="00103FE6"/>
    <w:rsid w:val="001042D6"/>
    <w:rsid w:val="00104552"/>
    <w:rsid w:val="001048C7"/>
    <w:rsid w:val="00104B89"/>
    <w:rsid w:val="001056A1"/>
    <w:rsid w:val="00105F86"/>
    <w:rsid w:val="001068C3"/>
    <w:rsid w:val="001068E8"/>
    <w:rsid w:val="001069E9"/>
    <w:rsid w:val="00106A03"/>
    <w:rsid w:val="00106B61"/>
    <w:rsid w:val="00106ED2"/>
    <w:rsid w:val="001075C6"/>
    <w:rsid w:val="00107EEC"/>
    <w:rsid w:val="001107D1"/>
    <w:rsid w:val="001108A6"/>
    <w:rsid w:val="00110BAA"/>
    <w:rsid w:val="001113BC"/>
    <w:rsid w:val="001117A5"/>
    <w:rsid w:val="00114009"/>
    <w:rsid w:val="00114123"/>
    <w:rsid w:val="001147CE"/>
    <w:rsid w:val="00114F2C"/>
    <w:rsid w:val="001155EE"/>
    <w:rsid w:val="00115880"/>
    <w:rsid w:val="00116039"/>
    <w:rsid w:val="001172E2"/>
    <w:rsid w:val="00117320"/>
    <w:rsid w:val="001176EE"/>
    <w:rsid w:val="00117B39"/>
    <w:rsid w:val="0012014B"/>
    <w:rsid w:val="00120547"/>
    <w:rsid w:val="001207B7"/>
    <w:rsid w:val="00120C20"/>
    <w:rsid w:val="00120ED4"/>
    <w:rsid w:val="00120FFD"/>
    <w:rsid w:val="001219DF"/>
    <w:rsid w:val="00121EBA"/>
    <w:rsid w:val="001227B1"/>
    <w:rsid w:val="00122AC6"/>
    <w:rsid w:val="00122FDA"/>
    <w:rsid w:val="001232DE"/>
    <w:rsid w:val="00124509"/>
    <w:rsid w:val="00124733"/>
    <w:rsid w:val="001249D9"/>
    <w:rsid w:val="00124ACA"/>
    <w:rsid w:val="00124D72"/>
    <w:rsid w:val="00124E21"/>
    <w:rsid w:val="00125AA6"/>
    <w:rsid w:val="00125B7F"/>
    <w:rsid w:val="00125C1A"/>
    <w:rsid w:val="001263F7"/>
    <w:rsid w:val="00127143"/>
    <w:rsid w:val="001276CC"/>
    <w:rsid w:val="00127B65"/>
    <w:rsid w:val="00127B77"/>
    <w:rsid w:val="00130A60"/>
    <w:rsid w:val="00130B60"/>
    <w:rsid w:val="00130D9C"/>
    <w:rsid w:val="00130F53"/>
    <w:rsid w:val="00130FE9"/>
    <w:rsid w:val="001312C9"/>
    <w:rsid w:val="0013221C"/>
    <w:rsid w:val="0013252E"/>
    <w:rsid w:val="001326CD"/>
    <w:rsid w:val="00132984"/>
    <w:rsid w:val="001331F7"/>
    <w:rsid w:val="001331F8"/>
    <w:rsid w:val="00133E6F"/>
    <w:rsid w:val="001341F4"/>
    <w:rsid w:val="00134711"/>
    <w:rsid w:val="00134949"/>
    <w:rsid w:val="00134B46"/>
    <w:rsid w:val="00134EA2"/>
    <w:rsid w:val="001350F2"/>
    <w:rsid w:val="00135926"/>
    <w:rsid w:val="00136047"/>
    <w:rsid w:val="0013605E"/>
    <w:rsid w:val="00136256"/>
    <w:rsid w:val="00136865"/>
    <w:rsid w:val="001372B2"/>
    <w:rsid w:val="001373CE"/>
    <w:rsid w:val="00137ADA"/>
    <w:rsid w:val="00137C19"/>
    <w:rsid w:val="00140205"/>
    <w:rsid w:val="00140C29"/>
    <w:rsid w:val="00140C8F"/>
    <w:rsid w:val="00142232"/>
    <w:rsid w:val="00142735"/>
    <w:rsid w:val="00142975"/>
    <w:rsid w:val="00143AC5"/>
    <w:rsid w:val="00143B01"/>
    <w:rsid w:val="00144C12"/>
    <w:rsid w:val="00144D72"/>
    <w:rsid w:val="00145579"/>
    <w:rsid w:val="00145A1E"/>
    <w:rsid w:val="00145B30"/>
    <w:rsid w:val="00145B42"/>
    <w:rsid w:val="00145E95"/>
    <w:rsid w:val="00146F9E"/>
    <w:rsid w:val="00147980"/>
    <w:rsid w:val="00147D8A"/>
    <w:rsid w:val="0015108A"/>
    <w:rsid w:val="00151B70"/>
    <w:rsid w:val="00152C9C"/>
    <w:rsid w:val="0015403B"/>
    <w:rsid w:val="001543D6"/>
    <w:rsid w:val="0015468D"/>
    <w:rsid w:val="00154791"/>
    <w:rsid w:val="00154A49"/>
    <w:rsid w:val="00155871"/>
    <w:rsid w:val="001558D1"/>
    <w:rsid w:val="00155935"/>
    <w:rsid w:val="00155C9A"/>
    <w:rsid w:val="00155FD2"/>
    <w:rsid w:val="001561E0"/>
    <w:rsid w:val="0015652C"/>
    <w:rsid w:val="00156A76"/>
    <w:rsid w:val="00156B17"/>
    <w:rsid w:val="00156C25"/>
    <w:rsid w:val="00157F10"/>
    <w:rsid w:val="00157F56"/>
    <w:rsid w:val="00160017"/>
    <w:rsid w:val="00160B91"/>
    <w:rsid w:val="00161612"/>
    <w:rsid w:val="00161A89"/>
    <w:rsid w:val="00161D91"/>
    <w:rsid w:val="00162AF3"/>
    <w:rsid w:val="00163D7D"/>
    <w:rsid w:val="0016431A"/>
    <w:rsid w:val="001645E0"/>
    <w:rsid w:val="001646AA"/>
    <w:rsid w:val="00164E51"/>
    <w:rsid w:val="0016539E"/>
    <w:rsid w:val="0016558C"/>
    <w:rsid w:val="0016569A"/>
    <w:rsid w:val="00165898"/>
    <w:rsid w:val="00165912"/>
    <w:rsid w:val="00165F53"/>
    <w:rsid w:val="001660D1"/>
    <w:rsid w:val="001664E8"/>
    <w:rsid w:val="00166948"/>
    <w:rsid w:val="00167236"/>
    <w:rsid w:val="00167EED"/>
    <w:rsid w:val="00170050"/>
    <w:rsid w:val="00170200"/>
    <w:rsid w:val="00170404"/>
    <w:rsid w:val="00170423"/>
    <w:rsid w:val="001706AC"/>
    <w:rsid w:val="00170B2A"/>
    <w:rsid w:val="00170D6F"/>
    <w:rsid w:val="0017142B"/>
    <w:rsid w:val="001714AB"/>
    <w:rsid w:val="00171E31"/>
    <w:rsid w:val="001726BA"/>
    <w:rsid w:val="001744D5"/>
    <w:rsid w:val="00174D3A"/>
    <w:rsid w:val="00174DBC"/>
    <w:rsid w:val="00175758"/>
    <w:rsid w:val="00175B14"/>
    <w:rsid w:val="00175B2D"/>
    <w:rsid w:val="00175BAD"/>
    <w:rsid w:val="00175E91"/>
    <w:rsid w:val="00177075"/>
    <w:rsid w:val="001777F6"/>
    <w:rsid w:val="0017780B"/>
    <w:rsid w:val="00180BB7"/>
    <w:rsid w:val="00181443"/>
    <w:rsid w:val="001815D6"/>
    <w:rsid w:val="00181BE7"/>
    <w:rsid w:val="00181D3C"/>
    <w:rsid w:val="001823E7"/>
    <w:rsid w:val="00182EC5"/>
    <w:rsid w:val="00183333"/>
    <w:rsid w:val="00183FB0"/>
    <w:rsid w:val="001845C6"/>
    <w:rsid w:val="00184D6A"/>
    <w:rsid w:val="00184E18"/>
    <w:rsid w:val="001850E4"/>
    <w:rsid w:val="001854CD"/>
    <w:rsid w:val="00185BD8"/>
    <w:rsid w:val="00186258"/>
    <w:rsid w:val="00186499"/>
    <w:rsid w:val="00186E5F"/>
    <w:rsid w:val="00186ECD"/>
    <w:rsid w:val="00187052"/>
    <w:rsid w:val="0018714A"/>
    <w:rsid w:val="001879BC"/>
    <w:rsid w:val="001903B3"/>
    <w:rsid w:val="00190724"/>
    <w:rsid w:val="001909F1"/>
    <w:rsid w:val="00190BB7"/>
    <w:rsid w:val="00190E13"/>
    <w:rsid w:val="00191269"/>
    <w:rsid w:val="0019129D"/>
    <w:rsid w:val="00191756"/>
    <w:rsid w:val="00191E42"/>
    <w:rsid w:val="001930FD"/>
    <w:rsid w:val="001936C0"/>
    <w:rsid w:val="00194247"/>
    <w:rsid w:val="00194830"/>
    <w:rsid w:val="001948C7"/>
    <w:rsid w:val="00194C22"/>
    <w:rsid w:val="00194E92"/>
    <w:rsid w:val="00195986"/>
    <w:rsid w:val="00195A7D"/>
    <w:rsid w:val="00195A7F"/>
    <w:rsid w:val="00195CB6"/>
    <w:rsid w:val="001969FB"/>
    <w:rsid w:val="0019704C"/>
    <w:rsid w:val="00197E5D"/>
    <w:rsid w:val="001A0262"/>
    <w:rsid w:val="001A07C7"/>
    <w:rsid w:val="001A08A3"/>
    <w:rsid w:val="001A11D6"/>
    <w:rsid w:val="001A18C7"/>
    <w:rsid w:val="001A1AD0"/>
    <w:rsid w:val="001A2511"/>
    <w:rsid w:val="001A28D9"/>
    <w:rsid w:val="001A2AEA"/>
    <w:rsid w:val="001A2DBD"/>
    <w:rsid w:val="001A2DFB"/>
    <w:rsid w:val="001A3058"/>
    <w:rsid w:val="001A3431"/>
    <w:rsid w:val="001A35BB"/>
    <w:rsid w:val="001A4056"/>
    <w:rsid w:val="001A43DA"/>
    <w:rsid w:val="001A4A6E"/>
    <w:rsid w:val="001A54E5"/>
    <w:rsid w:val="001A5DF8"/>
    <w:rsid w:val="001A641E"/>
    <w:rsid w:val="001A6F0E"/>
    <w:rsid w:val="001A7171"/>
    <w:rsid w:val="001A736B"/>
    <w:rsid w:val="001A7399"/>
    <w:rsid w:val="001A7532"/>
    <w:rsid w:val="001A7AF0"/>
    <w:rsid w:val="001A7F8A"/>
    <w:rsid w:val="001B02B4"/>
    <w:rsid w:val="001B0408"/>
    <w:rsid w:val="001B0987"/>
    <w:rsid w:val="001B0A00"/>
    <w:rsid w:val="001B1D84"/>
    <w:rsid w:val="001B2248"/>
    <w:rsid w:val="001B2286"/>
    <w:rsid w:val="001B2787"/>
    <w:rsid w:val="001B302F"/>
    <w:rsid w:val="001B3208"/>
    <w:rsid w:val="001B3A06"/>
    <w:rsid w:val="001B3B1A"/>
    <w:rsid w:val="001B3E69"/>
    <w:rsid w:val="001B4029"/>
    <w:rsid w:val="001B4B71"/>
    <w:rsid w:val="001B52E8"/>
    <w:rsid w:val="001B5BB9"/>
    <w:rsid w:val="001B5C24"/>
    <w:rsid w:val="001B5FC2"/>
    <w:rsid w:val="001B6509"/>
    <w:rsid w:val="001B6C40"/>
    <w:rsid w:val="001B6D01"/>
    <w:rsid w:val="001B6F55"/>
    <w:rsid w:val="001B789A"/>
    <w:rsid w:val="001B7E4A"/>
    <w:rsid w:val="001B7E75"/>
    <w:rsid w:val="001C0161"/>
    <w:rsid w:val="001C01C8"/>
    <w:rsid w:val="001C06FB"/>
    <w:rsid w:val="001C0A6F"/>
    <w:rsid w:val="001C0D4D"/>
    <w:rsid w:val="001C0DED"/>
    <w:rsid w:val="001C153B"/>
    <w:rsid w:val="001C167E"/>
    <w:rsid w:val="001C29B6"/>
    <w:rsid w:val="001C2D7F"/>
    <w:rsid w:val="001C32AA"/>
    <w:rsid w:val="001C4527"/>
    <w:rsid w:val="001C46E9"/>
    <w:rsid w:val="001C53E5"/>
    <w:rsid w:val="001C5469"/>
    <w:rsid w:val="001C5619"/>
    <w:rsid w:val="001C585B"/>
    <w:rsid w:val="001C6BF8"/>
    <w:rsid w:val="001C6FAA"/>
    <w:rsid w:val="001C721E"/>
    <w:rsid w:val="001C7288"/>
    <w:rsid w:val="001C7694"/>
    <w:rsid w:val="001C7ABB"/>
    <w:rsid w:val="001C7B43"/>
    <w:rsid w:val="001D07F8"/>
    <w:rsid w:val="001D0D3F"/>
    <w:rsid w:val="001D10A0"/>
    <w:rsid w:val="001D171F"/>
    <w:rsid w:val="001D19EA"/>
    <w:rsid w:val="001D23A6"/>
    <w:rsid w:val="001D2AA4"/>
    <w:rsid w:val="001D3034"/>
    <w:rsid w:val="001D348E"/>
    <w:rsid w:val="001D41A2"/>
    <w:rsid w:val="001D45FE"/>
    <w:rsid w:val="001D4B02"/>
    <w:rsid w:val="001D4C96"/>
    <w:rsid w:val="001D6552"/>
    <w:rsid w:val="001D67B4"/>
    <w:rsid w:val="001D697F"/>
    <w:rsid w:val="001D6FC9"/>
    <w:rsid w:val="001D7CB1"/>
    <w:rsid w:val="001E00A0"/>
    <w:rsid w:val="001E03FE"/>
    <w:rsid w:val="001E1446"/>
    <w:rsid w:val="001E157B"/>
    <w:rsid w:val="001E1740"/>
    <w:rsid w:val="001E1BAD"/>
    <w:rsid w:val="001E1BD9"/>
    <w:rsid w:val="001E2046"/>
    <w:rsid w:val="001E2226"/>
    <w:rsid w:val="001E292D"/>
    <w:rsid w:val="001E295A"/>
    <w:rsid w:val="001E2C9A"/>
    <w:rsid w:val="001E2F19"/>
    <w:rsid w:val="001E2FF7"/>
    <w:rsid w:val="001E3537"/>
    <w:rsid w:val="001E35EF"/>
    <w:rsid w:val="001E3D12"/>
    <w:rsid w:val="001E42EB"/>
    <w:rsid w:val="001E436F"/>
    <w:rsid w:val="001E4CD5"/>
    <w:rsid w:val="001E51F6"/>
    <w:rsid w:val="001E6468"/>
    <w:rsid w:val="001E6671"/>
    <w:rsid w:val="001E68D1"/>
    <w:rsid w:val="001E707D"/>
    <w:rsid w:val="001E7799"/>
    <w:rsid w:val="001E7CFC"/>
    <w:rsid w:val="001E7F78"/>
    <w:rsid w:val="001F00B3"/>
    <w:rsid w:val="001F0104"/>
    <w:rsid w:val="001F02C9"/>
    <w:rsid w:val="001F0446"/>
    <w:rsid w:val="001F0606"/>
    <w:rsid w:val="001F09BC"/>
    <w:rsid w:val="001F0C02"/>
    <w:rsid w:val="001F19E9"/>
    <w:rsid w:val="001F1A6F"/>
    <w:rsid w:val="001F1FC6"/>
    <w:rsid w:val="001F22F2"/>
    <w:rsid w:val="001F2751"/>
    <w:rsid w:val="001F2EE4"/>
    <w:rsid w:val="001F3278"/>
    <w:rsid w:val="001F3561"/>
    <w:rsid w:val="001F3644"/>
    <w:rsid w:val="001F3B2E"/>
    <w:rsid w:val="001F3C6A"/>
    <w:rsid w:val="001F3FF7"/>
    <w:rsid w:val="001F4C5A"/>
    <w:rsid w:val="001F4D4D"/>
    <w:rsid w:val="001F51E6"/>
    <w:rsid w:val="001F52C0"/>
    <w:rsid w:val="001F52D8"/>
    <w:rsid w:val="001F56B5"/>
    <w:rsid w:val="001F56EF"/>
    <w:rsid w:val="001F5F5A"/>
    <w:rsid w:val="001F6582"/>
    <w:rsid w:val="001F6759"/>
    <w:rsid w:val="001F6AF6"/>
    <w:rsid w:val="001F6D3E"/>
    <w:rsid w:val="001F6F2E"/>
    <w:rsid w:val="001F7276"/>
    <w:rsid w:val="001F73C1"/>
    <w:rsid w:val="001F7A2D"/>
    <w:rsid w:val="002007EC"/>
    <w:rsid w:val="00200FE9"/>
    <w:rsid w:val="00201046"/>
    <w:rsid w:val="00201B8D"/>
    <w:rsid w:val="0020220B"/>
    <w:rsid w:val="0020261F"/>
    <w:rsid w:val="00202E46"/>
    <w:rsid w:val="0020419D"/>
    <w:rsid w:val="00204CE7"/>
    <w:rsid w:val="00206A69"/>
    <w:rsid w:val="00207239"/>
    <w:rsid w:val="00207E6C"/>
    <w:rsid w:val="00210243"/>
    <w:rsid w:val="00210A33"/>
    <w:rsid w:val="00210A58"/>
    <w:rsid w:val="00210AD6"/>
    <w:rsid w:val="00211168"/>
    <w:rsid w:val="002115DC"/>
    <w:rsid w:val="002117C1"/>
    <w:rsid w:val="0021189E"/>
    <w:rsid w:val="00211B6E"/>
    <w:rsid w:val="00211C7F"/>
    <w:rsid w:val="00212632"/>
    <w:rsid w:val="00212633"/>
    <w:rsid w:val="00212AE2"/>
    <w:rsid w:val="00212BFC"/>
    <w:rsid w:val="00212DF3"/>
    <w:rsid w:val="0021339E"/>
    <w:rsid w:val="00213756"/>
    <w:rsid w:val="0021390C"/>
    <w:rsid w:val="00213D0A"/>
    <w:rsid w:val="00214154"/>
    <w:rsid w:val="0021486A"/>
    <w:rsid w:val="00214B5D"/>
    <w:rsid w:val="00214B63"/>
    <w:rsid w:val="00215304"/>
    <w:rsid w:val="0021562F"/>
    <w:rsid w:val="00216AFA"/>
    <w:rsid w:val="002179E2"/>
    <w:rsid w:val="00217D3E"/>
    <w:rsid w:val="002204EA"/>
    <w:rsid w:val="00220B28"/>
    <w:rsid w:val="00220C3C"/>
    <w:rsid w:val="00220D3C"/>
    <w:rsid w:val="00220E73"/>
    <w:rsid w:val="002212AF"/>
    <w:rsid w:val="00221589"/>
    <w:rsid w:val="00221A9F"/>
    <w:rsid w:val="00221D50"/>
    <w:rsid w:val="00222402"/>
    <w:rsid w:val="00224D69"/>
    <w:rsid w:val="00224E77"/>
    <w:rsid w:val="00225178"/>
    <w:rsid w:val="002258D9"/>
    <w:rsid w:val="0022778A"/>
    <w:rsid w:val="002277FD"/>
    <w:rsid w:val="00227F12"/>
    <w:rsid w:val="00230586"/>
    <w:rsid w:val="00230EF5"/>
    <w:rsid w:val="00231194"/>
    <w:rsid w:val="00231600"/>
    <w:rsid w:val="00231E6E"/>
    <w:rsid w:val="00231FB7"/>
    <w:rsid w:val="002321F2"/>
    <w:rsid w:val="002334D2"/>
    <w:rsid w:val="00233DF0"/>
    <w:rsid w:val="0023410E"/>
    <w:rsid w:val="00235698"/>
    <w:rsid w:val="002358FD"/>
    <w:rsid w:val="0023659B"/>
    <w:rsid w:val="00236AB6"/>
    <w:rsid w:val="0023740A"/>
    <w:rsid w:val="002375A1"/>
    <w:rsid w:val="00237B75"/>
    <w:rsid w:val="00237C34"/>
    <w:rsid w:val="00237D8D"/>
    <w:rsid w:val="00240535"/>
    <w:rsid w:val="0024088B"/>
    <w:rsid w:val="00241416"/>
    <w:rsid w:val="00241FA7"/>
    <w:rsid w:val="00242249"/>
    <w:rsid w:val="00242645"/>
    <w:rsid w:val="0024297E"/>
    <w:rsid w:val="002437BB"/>
    <w:rsid w:val="0024395D"/>
    <w:rsid w:val="00243AB1"/>
    <w:rsid w:val="00243BDB"/>
    <w:rsid w:val="00243FBF"/>
    <w:rsid w:val="00244796"/>
    <w:rsid w:val="00244D2C"/>
    <w:rsid w:val="00244FF0"/>
    <w:rsid w:val="002450E5"/>
    <w:rsid w:val="0024649E"/>
    <w:rsid w:val="00247464"/>
    <w:rsid w:val="002501CF"/>
    <w:rsid w:val="002503DB"/>
    <w:rsid w:val="00251227"/>
    <w:rsid w:val="002512B6"/>
    <w:rsid w:val="00252EC4"/>
    <w:rsid w:val="002530B1"/>
    <w:rsid w:val="00253131"/>
    <w:rsid w:val="002536A2"/>
    <w:rsid w:val="002536AE"/>
    <w:rsid w:val="00255A49"/>
    <w:rsid w:val="00255B85"/>
    <w:rsid w:val="00255F0B"/>
    <w:rsid w:val="00256094"/>
    <w:rsid w:val="00256AEA"/>
    <w:rsid w:val="00256BCD"/>
    <w:rsid w:val="00256C4F"/>
    <w:rsid w:val="00256D96"/>
    <w:rsid w:val="002571DF"/>
    <w:rsid w:val="002574FA"/>
    <w:rsid w:val="00257643"/>
    <w:rsid w:val="002600F9"/>
    <w:rsid w:val="002602CC"/>
    <w:rsid w:val="0026043B"/>
    <w:rsid w:val="002605C7"/>
    <w:rsid w:val="00260A39"/>
    <w:rsid w:val="0026139D"/>
    <w:rsid w:val="00261D23"/>
    <w:rsid w:val="00261FF6"/>
    <w:rsid w:val="00262363"/>
    <w:rsid w:val="002626E0"/>
    <w:rsid w:val="002627A1"/>
    <w:rsid w:val="00262EED"/>
    <w:rsid w:val="0026365A"/>
    <w:rsid w:val="00263D5A"/>
    <w:rsid w:val="00263F50"/>
    <w:rsid w:val="00264D48"/>
    <w:rsid w:val="002650DA"/>
    <w:rsid w:val="00265A2E"/>
    <w:rsid w:val="00265EB5"/>
    <w:rsid w:val="00266104"/>
    <w:rsid w:val="00266A66"/>
    <w:rsid w:val="00266C75"/>
    <w:rsid w:val="002702C3"/>
    <w:rsid w:val="002706C1"/>
    <w:rsid w:val="00270806"/>
    <w:rsid w:val="00270912"/>
    <w:rsid w:val="00270CED"/>
    <w:rsid w:val="0027173D"/>
    <w:rsid w:val="00271782"/>
    <w:rsid w:val="00271836"/>
    <w:rsid w:val="00272165"/>
    <w:rsid w:val="002721E5"/>
    <w:rsid w:val="00273004"/>
    <w:rsid w:val="002731C4"/>
    <w:rsid w:val="00273C07"/>
    <w:rsid w:val="00273EA3"/>
    <w:rsid w:val="0027479E"/>
    <w:rsid w:val="00274B25"/>
    <w:rsid w:val="00274C74"/>
    <w:rsid w:val="00274EA0"/>
    <w:rsid w:val="00274EE3"/>
    <w:rsid w:val="00274FF8"/>
    <w:rsid w:val="00275405"/>
    <w:rsid w:val="002756DE"/>
    <w:rsid w:val="00275F43"/>
    <w:rsid w:val="0027661B"/>
    <w:rsid w:val="002771C8"/>
    <w:rsid w:val="002772EE"/>
    <w:rsid w:val="00277326"/>
    <w:rsid w:val="00277412"/>
    <w:rsid w:val="00277DDF"/>
    <w:rsid w:val="00280737"/>
    <w:rsid w:val="00280D64"/>
    <w:rsid w:val="00281A37"/>
    <w:rsid w:val="00281A91"/>
    <w:rsid w:val="00281AF6"/>
    <w:rsid w:val="00281EE5"/>
    <w:rsid w:val="00282895"/>
    <w:rsid w:val="00283045"/>
    <w:rsid w:val="0028313E"/>
    <w:rsid w:val="00283164"/>
    <w:rsid w:val="002839F7"/>
    <w:rsid w:val="00283A57"/>
    <w:rsid w:val="00283FA3"/>
    <w:rsid w:val="00284357"/>
    <w:rsid w:val="0028489D"/>
    <w:rsid w:val="0028494B"/>
    <w:rsid w:val="00284C5A"/>
    <w:rsid w:val="00284F17"/>
    <w:rsid w:val="002850C1"/>
    <w:rsid w:val="002851CD"/>
    <w:rsid w:val="0028524A"/>
    <w:rsid w:val="002852F1"/>
    <w:rsid w:val="00285517"/>
    <w:rsid w:val="0028557D"/>
    <w:rsid w:val="00285584"/>
    <w:rsid w:val="00286527"/>
    <w:rsid w:val="002867ED"/>
    <w:rsid w:val="00286985"/>
    <w:rsid w:val="002877F3"/>
    <w:rsid w:val="00290456"/>
    <w:rsid w:val="00290A61"/>
    <w:rsid w:val="00290D73"/>
    <w:rsid w:val="002912E1"/>
    <w:rsid w:val="00291EF9"/>
    <w:rsid w:val="00292106"/>
    <w:rsid w:val="002923EC"/>
    <w:rsid w:val="00292B81"/>
    <w:rsid w:val="002931D9"/>
    <w:rsid w:val="0029327A"/>
    <w:rsid w:val="00293427"/>
    <w:rsid w:val="00294146"/>
    <w:rsid w:val="002951F3"/>
    <w:rsid w:val="00295CF8"/>
    <w:rsid w:val="002A07BF"/>
    <w:rsid w:val="002A177A"/>
    <w:rsid w:val="002A210B"/>
    <w:rsid w:val="002A3989"/>
    <w:rsid w:val="002A3BE8"/>
    <w:rsid w:val="002A481D"/>
    <w:rsid w:val="002A497F"/>
    <w:rsid w:val="002A4BBA"/>
    <w:rsid w:val="002A4BC4"/>
    <w:rsid w:val="002A51DE"/>
    <w:rsid w:val="002A5284"/>
    <w:rsid w:val="002A5507"/>
    <w:rsid w:val="002A595A"/>
    <w:rsid w:val="002A5A99"/>
    <w:rsid w:val="002A63F3"/>
    <w:rsid w:val="002A63F4"/>
    <w:rsid w:val="002A7099"/>
    <w:rsid w:val="002A7481"/>
    <w:rsid w:val="002A7965"/>
    <w:rsid w:val="002A7D98"/>
    <w:rsid w:val="002B0303"/>
    <w:rsid w:val="002B09C8"/>
    <w:rsid w:val="002B0BB2"/>
    <w:rsid w:val="002B0CB7"/>
    <w:rsid w:val="002B0EFF"/>
    <w:rsid w:val="002B117C"/>
    <w:rsid w:val="002B1336"/>
    <w:rsid w:val="002B264D"/>
    <w:rsid w:val="002B2761"/>
    <w:rsid w:val="002B2D22"/>
    <w:rsid w:val="002B2E4E"/>
    <w:rsid w:val="002B2F3B"/>
    <w:rsid w:val="002B3427"/>
    <w:rsid w:val="002B39B6"/>
    <w:rsid w:val="002B426B"/>
    <w:rsid w:val="002B46DF"/>
    <w:rsid w:val="002B59C9"/>
    <w:rsid w:val="002B676D"/>
    <w:rsid w:val="002B6A86"/>
    <w:rsid w:val="002B6C82"/>
    <w:rsid w:val="002B6CAE"/>
    <w:rsid w:val="002B7007"/>
    <w:rsid w:val="002B710C"/>
    <w:rsid w:val="002B773D"/>
    <w:rsid w:val="002B7B51"/>
    <w:rsid w:val="002B7C25"/>
    <w:rsid w:val="002C090F"/>
    <w:rsid w:val="002C0EC6"/>
    <w:rsid w:val="002C0F6C"/>
    <w:rsid w:val="002C3570"/>
    <w:rsid w:val="002C3A82"/>
    <w:rsid w:val="002C3E24"/>
    <w:rsid w:val="002C4022"/>
    <w:rsid w:val="002C42F2"/>
    <w:rsid w:val="002C5460"/>
    <w:rsid w:val="002C5A41"/>
    <w:rsid w:val="002C5BAC"/>
    <w:rsid w:val="002C5C46"/>
    <w:rsid w:val="002C719E"/>
    <w:rsid w:val="002C7479"/>
    <w:rsid w:val="002D0D14"/>
    <w:rsid w:val="002D10A0"/>
    <w:rsid w:val="002D1C23"/>
    <w:rsid w:val="002D1FF0"/>
    <w:rsid w:val="002D2553"/>
    <w:rsid w:val="002D3157"/>
    <w:rsid w:val="002D3456"/>
    <w:rsid w:val="002D34FB"/>
    <w:rsid w:val="002D3ABD"/>
    <w:rsid w:val="002D4385"/>
    <w:rsid w:val="002D469C"/>
    <w:rsid w:val="002D496B"/>
    <w:rsid w:val="002D4B99"/>
    <w:rsid w:val="002D5387"/>
    <w:rsid w:val="002D580E"/>
    <w:rsid w:val="002D5A19"/>
    <w:rsid w:val="002D5C7B"/>
    <w:rsid w:val="002D5D8A"/>
    <w:rsid w:val="002D66CB"/>
    <w:rsid w:val="002D6757"/>
    <w:rsid w:val="002D6BE7"/>
    <w:rsid w:val="002D781A"/>
    <w:rsid w:val="002D79CA"/>
    <w:rsid w:val="002D7F5F"/>
    <w:rsid w:val="002E0407"/>
    <w:rsid w:val="002E077B"/>
    <w:rsid w:val="002E0B94"/>
    <w:rsid w:val="002E1559"/>
    <w:rsid w:val="002E1931"/>
    <w:rsid w:val="002E1D2F"/>
    <w:rsid w:val="002E2134"/>
    <w:rsid w:val="002E25E2"/>
    <w:rsid w:val="002E2D00"/>
    <w:rsid w:val="002E34B6"/>
    <w:rsid w:val="002E39EA"/>
    <w:rsid w:val="002E3CEC"/>
    <w:rsid w:val="002E3D55"/>
    <w:rsid w:val="002E3F45"/>
    <w:rsid w:val="002E4CCF"/>
    <w:rsid w:val="002E5013"/>
    <w:rsid w:val="002E54CC"/>
    <w:rsid w:val="002E5756"/>
    <w:rsid w:val="002E5E30"/>
    <w:rsid w:val="002E6015"/>
    <w:rsid w:val="002E6190"/>
    <w:rsid w:val="002E6FA5"/>
    <w:rsid w:val="002E721E"/>
    <w:rsid w:val="002E798D"/>
    <w:rsid w:val="002F0779"/>
    <w:rsid w:val="002F0E6E"/>
    <w:rsid w:val="002F155F"/>
    <w:rsid w:val="002F1F5F"/>
    <w:rsid w:val="002F2755"/>
    <w:rsid w:val="002F2D80"/>
    <w:rsid w:val="002F2F70"/>
    <w:rsid w:val="002F33DB"/>
    <w:rsid w:val="002F33EE"/>
    <w:rsid w:val="002F37FE"/>
    <w:rsid w:val="002F385F"/>
    <w:rsid w:val="002F423E"/>
    <w:rsid w:val="002F680A"/>
    <w:rsid w:val="002F6FC1"/>
    <w:rsid w:val="002F6FE2"/>
    <w:rsid w:val="002F7E06"/>
    <w:rsid w:val="003001B7"/>
    <w:rsid w:val="00300B51"/>
    <w:rsid w:val="00300C9A"/>
    <w:rsid w:val="0030118E"/>
    <w:rsid w:val="003015CA"/>
    <w:rsid w:val="00301DF6"/>
    <w:rsid w:val="0030216B"/>
    <w:rsid w:val="00302E7B"/>
    <w:rsid w:val="00303024"/>
    <w:rsid w:val="00303062"/>
    <w:rsid w:val="00303105"/>
    <w:rsid w:val="00303BDF"/>
    <w:rsid w:val="00303DE0"/>
    <w:rsid w:val="003043D8"/>
    <w:rsid w:val="00304D96"/>
    <w:rsid w:val="003050F9"/>
    <w:rsid w:val="003051D8"/>
    <w:rsid w:val="0030627F"/>
    <w:rsid w:val="003064DA"/>
    <w:rsid w:val="00306674"/>
    <w:rsid w:val="00306985"/>
    <w:rsid w:val="00307172"/>
    <w:rsid w:val="0030738C"/>
    <w:rsid w:val="0030743D"/>
    <w:rsid w:val="00310411"/>
    <w:rsid w:val="003105DC"/>
    <w:rsid w:val="00310664"/>
    <w:rsid w:val="00310B3C"/>
    <w:rsid w:val="0031195E"/>
    <w:rsid w:val="003122E7"/>
    <w:rsid w:val="00313759"/>
    <w:rsid w:val="00313A99"/>
    <w:rsid w:val="00313B1A"/>
    <w:rsid w:val="00313DB4"/>
    <w:rsid w:val="0031422B"/>
    <w:rsid w:val="0031488F"/>
    <w:rsid w:val="00314BA5"/>
    <w:rsid w:val="0031557F"/>
    <w:rsid w:val="00315C09"/>
    <w:rsid w:val="0031628F"/>
    <w:rsid w:val="003163AD"/>
    <w:rsid w:val="00316564"/>
    <w:rsid w:val="00316BF2"/>
    <w:rsid w:val="00317164"/>
    <w:rsid w:val="00317472"/>
    <w:rsid w:val="00317632"/>
    <w:rsid w:val="00317871"/>
    <w:rsid w:val="0032033D"/>
    <w:rsid w:val="0032059B"/>
    <w:rsid w:val="003208E5"/>
    <w:rsid w:val="00320A1E"/>
    <w:rsid w:val="00321B02"/>
    <w:rsid w:val="00321C30"/>
    <w:rsid w:val="0032216D"/>
    <w:rsid w:val="00322549"/>
    <w:rsid w:val="00322AAC"/>
    <w:rsid w:val="00322D9A"/>
    <w:rsid w:val="00323546"/>
    <w:rsid w:val="0032376D"/>
    <w:rsid w:val="00323C9C"/>
    <w:rsid w:val="00325257"/>
    <w:rsid w:val="003255E8"/>
    <w:rsid w:val="003260DE"/>
    <w:rsid w:val="003262C0"/>
    <w:rsid w:val="003262DF"/>
    <w:rsid w:val="00326F9D"/>
    <w:rsid w:val="00327ED2"/>
    <w:rsid w:val="003300AD"/>
    <w:rsid w:val="00330762"/>
    <w:rsid w:val="003307A2"/>
    <w:rsid w:val="0033151E"/>
    <w:rsid w:val="0033259E"/>
    <w:rsid w:val="00332CCA"/>
    <w:rsid w:val="003330A1"/>
    <w:rsid w:val="0033347D"/>
    <w:rsid w:val="00333491"/>
    <w:rsid w:val="00333684"/>
    <w:rsid w:val="00334942"/>
    <w:rsid w:val="00334BF9"/>
    <w:rsid w:val="00334C3D"/>
    <w:rsid w:val="00334F78"/>
    <w:rsid w:val="00335A4E"/>
    <w:rsid w:val="00335EBE"/>
    <w:rsid w:val="0033609A"/>
    <w:rsid w:val="003366E2"/>
    <w:rsid w:val="00337045"/>
    <w:rsid w:val="00337B82"/>
    <w:rsid w:val="00337DA7"/>
    <w:rsid w:val="003408F7"/>
    <w:rsid w:val="00340D6C"/>
    <w:rsid w:val="00340FB8"/>
    <w:rsid w:val="00341353"/>
    <w:rsid w:val="003418EB"/>
    <w:rsid w:val="00341941"/>
    <w:rsid w:val="00342CFC"/>
    <w:rsid w:val="00342DD5"/>
    <w:rsid w:val="003435D1"/>
    <w:rsid w:val="00343C92"/>
    <w:rsid w:val="00344024"/>
    <w:rsid w:val="00344C2E"/>
    <w:rsid w:val="0034532F"/>
    <w:rsid w:val="003456B6"/>
    <w:rsid w:val="003459E9"/>
    <w:rsid w:val="00345A23"/>
    <w:rsid w:val="003463A9"/>
    <w:rsid w:val="00346886"/>
    <w:rsid w:val="00347730"/>
    <w:rsid w:val="003477AA"/>
    <w:rsid w:val="00350AA3"/>
    <w:rsid w:val="00350B39"/>
    <w:rsid w:val="00350EBB"/>
    <w:rsid w:val="00350FED"/>
    <w:rsid w:val="003515F7"/>
    <w:rsid w:val="00351E94"/>
    <w:rsid w:val="00351FD9"/>
    <w:rsid w:val="00352063"/>
    <w:rsid w:val="00352098"/>
    <w:rsid w:val="003523CE"/>
    <w:rsid w:val="003527C5"/>
    <w:rsid w:val="00353665"/>
    <w:rsid w:val="00353919"/>
    <w:rsid w:val="00353ABC"/>
    <w:rsid w:val="00354014"/>
    <w:rsid w:val="00354BF4"/>
    <w:rsid w:val="00354DD5"/>
    <w:rsid w:val="00354E3B"/>
    <w:rsid w:val="0035502C"/>
    <w:rsid w:val="00355105"/>
    <w:rsid w:val="00355E75"/>
    <w:rsid w:val="00356B14"/>
    <w:rsid w:val="00357C6B"/>
    <w:rsid w:val="00357E90"/>
    <w:rsid w:val="0036210F"/>
    <w:rsid w:val="0036241E"/>
    <w:rsid w:val="00362EC8"/>
    <w:rsid w:val="00363A4A"/>
    <w:rsid w:val="00363CE4"/>
    <w:rsid w:val="00364388"/>
    <w:rsid w:val="0036493E"/>
    <w:rsid w:val="00364AE2"/>
    <w:rsid w:val="00364E38"/>
    <w:rsid w:val="00365783"/>
    <w:rsid w:val="00365B31"/>
    <w:rsid w:val="0036630F"/>
    <w:rsid w:val="0036638B"/>
    <w:rsid w:val="00366777"/>
    <w:rsid w:val="00367411"/>
    <w:rsid w:val="00370564"/>
    <w:rsid w:val="00370B41"/>
    <w:rsid w:val="00370B9B"/>
    <w:rsid w:val="00370CEA"/>
    <w:rsid w:val="003710C6"/>
    <w:rsid w:val="00371468"/>
    <w:rsid w:val="0037294A"/>
    <w:rsid w:val="0037295F"/>
    <w:rsid w:val="00372B37"/>
    <w:rsid w:val="00372D48"/>
    <w:rsid w:val="00373053"/>
    <w:rsid w:val="003738F3"/>
    <w:rsid w:val="003743D4"/>
    <w:rsid w:val="003748FF"/>
    <w:rsid w:val="00374D93"/>
    <w:rsid w:val="0037514A"/>
    <w:rsid w:val="00375892"/>
    <w:rsid w:val="00375C0B"/>
    <w:rsid w:val="00375DF9"/>
    <w:rsid w:val="0037676E"/>
    <w:rsid w:val="00376D97"/>
    <w:rsid w:val="00376DB1"/>
    <w:rsid w:val="00377098"/>
    <w:rsid w:val="00377916"/>
    <w:rsid w:val="00377941"/>
    <w:rsid w:val="00377944"/>
    <w:rsid w:val="0038080B"/>
    <w:rsid w:val="00380957"/>
    <w:rsid w:val="00381531"/>
    <w:rsid w:val="00381D42"/>
    <w:rsid w:val="00381ED4"/>
    <w:rsid w:val="003821D2"/>
    <w:rsid w:val="003822C3"/>
    <w:rsid w:val="0038237A"/>
    <w:rsid w:val="003824E3"/>
    <w:rsid w:val="00383218"/>
    <w:rsid w:val="003832B0"/>
    <w:rsid w:val="00383435"/>
    <w:rsid w:val="00383955"/>
    <w:rsid w:val="00383CE7"/>
    <w:rsid w:val="003841D6"/>
    <w:rsid w:val="0038515A"/>
    <w:rsid w:val="00385833"/>
    <w:rsid w:val="00385D92"/>
    <w:rsid w:val="00385DE9"/>
    <w:rsid w:val="00386161"/>
    <w:rsid w:val="0038645B"/>
    <w:rsid w:val="003870EB"/>
    <w:rsid w:val="00387265"/>
    <w:rsid w:val="00390BEB"/>
    <w:rsid w:val="0039152C"/>
    <w:rsid w:val="0039191F"/>
    <w:rsid w:val="00391EB6"/>
    <w:rsid w:val="00392ADE"/>
    <w:rsid w:val="0039325E"/>
    <w:rsid w:val="003934C9"/>
    <w:rsid w:val="003939F9"/>
    <w:rsid w:val="00393B4E"/>
    <w:rsid w:val="00393C92"/>
    <w:rsid w:val="003941D5"/>
    <w:rsid w:val="003942AD"/>
    <w:rsid w:val="00394440"/>
    <w:rsid w:val="00394E1B"/>
    <w:rsid w:val="003956F7"/>
    <w:rsid w:val="0039580E"/>
    <w:rsid w:val="00396C4C"/>
    <w:rsid w:val="00396E9C"/>
    <w:rsid w:val="003972AB"/>
    <w:rsid w:val="0039730E"/>
    <w:rsid w:val="003A0A60"/>
    <w:rsid w:val="003A0AFD"/>
    <w:rsid w:val="003A0FF3"/>
    <w:rsid w:val="003A10C4"/>
    <w:rsid w:val="003A180C"/>
    <w:rsid w:val="003A1A44"/>
    <w:rsid w:val="003A2549"/>
    <w:rsid w:val="003A26CE"/>
    <w:rsid w:val="003A2AA0"/>
    <w:rsid w:val="003A3BCD"/>
    <w:rsid w:val="003A4F24"/>
    <w:rsid w:val="003A51B8"/>
    <w:rsid w:val="003A5C6A"/>
    <w:rsid w:val="003A5CF7"/>
    <w:rsid w:val="003A6032"/>
    <w:rsid w:val="003A61E4"/>
    <w:rsid w:val="003A69E1"/>
    <w:rsid w:val="003A6A46"/>
    <w:rsid w:val="003B08DE"/>
    <w:rsid w:val="003B0F06"/>
    <w:rsid w:val="003B0FEA"/>
    <w:rsid w:val="003B178E"/>
    <w:rsid w:val="003B1A05"/>
    <w:rsid w:val="003B252C"/>
    <w:rsid w:val="003B2B96"/>
    <w:rsid w:val="003B37D9"/>
    <w:rsid w:val="003B3E5A"/>
    <w:rsid w:val="003B44F0"/>
    <w:rsid w:val="003B4960"/>
    <w:rsid w:val="003B4BB5"/>
    <w:rsid w:val="003B4DEB"/>
    <w:rsid w:val="003B4F1D"/>
    <w:rsid w:val="003B5058"/>
    <w:rsid w:val="003B59C6"/>
    <w:rsid w:val="003B6882"/>
    <w:rsid w:val="003B6A98"/>
    <w:rsid w:val="003B731A"/>
    <w:rsid w:val="003B7351"/>
    <w:rsid w:val="003B7475"/>
    <w:rsid w:val="003B76EF"/>
    <w:rsid w:val="003B7DBB"/>
    <w:rsid w:val="003C002D"/>
    <w:rsid w:val="003C0204"/>
    <w:rsid w:val="003C06FB"/>
    <w:rsid w:val="003C0B3D"/>
    <w:rsid w:val="003C0CA9"/>
    <w:rsid w:val="003C0FC0"/>
    <w:rsid w:val="003C1AD3"/>
    <w:rsid w:val="003C1ED7"/>
    <w:rsid w:val="003C1F31"/>
    <w:rsid w:val="003C28DE"/>
    <w:rsid w:val="003C2DE7"/>
    <w:rsid w:val="003C36F4"/>
    <w:rsid w:val="003C3E05"/>
    <w:rsid w:val="003C406E"/>
    <w:rsid w:val="003C4B11"/>
    <w:rsid w:val="003C5532"/>
    <w:rsid w:val="003C588E"/>
    <w:rsid w:val="003C5DBB"/>
    <w:rsid w:val="003C6581"/>
    <w:rsid w:val="003C664A"/>
    <w:rsid w:val="003C683E"/>
    <w:rsid w:val="003C6980"/>
    <w:rsid w:val="003C7005"/>
    <w:rsid w:val="003C7270"/>
    <w:rsid w:val="003D004D"/>
    <w:rsid w:val="003D01B1"/>
    <w:rsid w:val="003D08EF"/>
    <w:rsid w:val="003D0B89"/>
    <w:rsid w:val="003D1037"/>
    <w:rsid w:val="003D1388"/>
    <w:rsid w:val="003D1E0E"/>
    <w:rsid w:val="003D28DF"/>
    <w:rsid w:val="003D29B4"/>
    <w:rsid w:val="003D2B68"/>
    <w:rsid w:val="003D3339"/>
    <w:rsid w:val="003D3766"/>
    <w:rsid w:val="003D547D"/>
    <w:rsid w:val="003D5668"/>
    <w:rsid w:val="003D5918"/>
    <w:rsid w:val="003D5935"/>
    <w:rsid w:val="003D72B2"/>
    <w:rsid w:val="003D77FA"/>
    <w:rsid w:val="003D78FF"/>
    <w:rsid w:val="003D7BBA"/>
    <w:rsid w:val="003E00E6"/>
    <w:rsid w:val="003E091D"/>
    <w:rsid w:val="003E1F08"/>
    <w:rsid w:val="003E365B"/>
    <w:rsid w:val="003E3B97"/>
    <w:rsid w:val="003E3D6D"/>
    <w:rsid w:val="003E3E2E"/>
    <w:rsid w:val="003E4788"/>
    <w:rsid w:val="003E4845"/>
    <w:rsid w:val="003E4930"/>
    <w:rsid w:val="003E4E75"/>
    <w:rsid w:val="003E508D"/>
    <w:rsid w:val="003E5D29"/>
    <w:rsid w:val="003E64F1"/>
    <w:rsid w:val="003E6B11"/>
    <w:rsid w:val="003E7091"/>
    <w:rsid w:val="003E739B"/>
    <w:rsid w:val="003F01EA"/>
    <w:rsid w:val="003F0203"/>
    <w:rsid w:val="003F073C"/>
    <w:rsid w:val="003F16AB"/>
    <w:rsid w:val="003F1C95"/>
    <w:rsid w:val="003F1D5D"/>
    <w:rsid w:val="003F2195"/>
    <w:rsid w:val="003F3165"/>
    <w:rsid w:val="003F354A"/>
    <w:rsid w:val="003F39FD"/>
    <w:rsid w:val="003F3B31"/>
    <w:rsid w:val="003F3DB8"/>
    <w:rsid w:val="003F421D"/>
    <w:rsid w:val="003F43F7"/>
    <w:rsid w:val="003F4640"/>
    <w:rsid w:val="003F5277"/>
    <w:rsid w:val="003F5A2E"/>
    <w:rsid w:val="003F793C"/>
    <w:rsid w:val="00400622"/>
    <w:rsid w:val="0040143F"/>
    <w:rsid w:val="004015B9"/>
    <w:rsid w:val="00401D32"/>
    <w:rsid w:val="0040331D"/>
    <w:rsid w:val="0040341A"/>
    <w:rsid w:val="0040388A"/>
    <w:rsid w:val="00403CA2"/>
    <w:rsid w:val="00404285"/>
    <w:rsid w:val="00404C67"/>
    <w:rsid w:val="00405292"/>
    <w:rsid w:val="0040543F"/>
    <w:rsid w:val="00405CF3"/>
    <w:rsid w:val="0040681D"/>
    <w:rsid w:val="00407561"/>
    <w:rsid w:val="00407C1D"/>
    <w:rsid w:val="00410D7A"/>
    <w:rsid w:val="00412B33"/>
    <w:rsid w:val="00412B86"/>
    <w:rsid w:val="00412C5A"/>
    <w:rsid w:val="004134E8"/>
    <w:rsid w:val="004135F3"/>
    <w:rsid w:val="004143F2"/>
    <w:rsid w:val="0041493F"/>
    <w:rsid w:val="00414C6D"/>
    <w:rsid w:val="004153E7"/>
    <w:rsid w:val="00415500"/>
    <w:rsid w:val="004157AF"/>
    <w:rsid w:val="004158D8"/>
    <w:rsid w:val="00416A19"/>
    <w:rsid w:val="004177F7"/>
    <w:rsid w:val="00417A93"/>
    <w:rsid w:val="00417C67"/>
    <w:rsid w:val="004208CD"/>
    <w:rsid w:val="00420B88"/>
    <w:rsid w:val="00420FD5"/>
    <w:rsid w:val="0042119D"/>
    <w:rsid w:val="00421BE2"/>
    <w:rsid w:val="0042267A"/>
    <w:rsid w:val="00422752"/>
    <w:rsid w:val="00422764"/>
    <w:rsid w:val="00422AE0"/>
    <w:rsid w:val="00422F8C"/>
    <w:rsid w:val="00423323"/>
    <w:rsid w:val="00423A66"/>
    <w:rsid w:val="00423E2B"/>
    <w:rsid w:val="004242A6"/>
    <w:rsid w:val="00425DA9"/>
    <w:rsid w:val="004267CE"/>
    <w:rsid w:val="0043209C"/>
    <w:rsid w:val="00432151"/>
    <w:rsid w:val="004321EC"/>
    <w:rsid w:val="004324DF"/>
    <w:rsid w:val="00432821"/>
    <w:rsid w:val="0043290E"/>
    <w:rsid w:val="004333C1"/>
    <w:rsid w:val="004333C5"/>
    <w:rsid w:val="00433576"/>
    <w:rsid w:val="00433C74"/>
    <w:rsid w:val="00434223"/>
    <w:rsid w:val="004347F4"/>
    <w:rsid w:val="0043485A"/>
    <w:rsid w:val="00434D87"/>
    <w:rsid w:val="0043510A"/>
    <w:rsid w:val="004356A6"/>
    <w:rsid w:val="00435B39"/>
    <w:rsid w:val="00435F0A"/>
    <w:rsid w:val="00435F49"/>
    <w:rsid w:val="004363BC"/>
    <w:rsid w:val="0043648C"/>
    <w:rsid w:val="004364B0"/>
    <w:rsid w:val="004375E2"/>
    <w:rsid w:val="0043792E"/>
    <w:rsid w:val="004379E2"/>
    <w:rsid w:val="00437A84"/>
    <w:rsid w:val="00437E3D"/>
    <w:rsid w:val="0044019B"/>
    <w:rsid w:val="00440865"/>
    <w:rsid w:val="00440A23"/>
    <w:rsid w:val="004411B5"/>
    <w:rsid w:val="004415FC"/>
    <w:rsid w:val="00442800"/>
    <w:rsid w:val="004428F0"/>
    <w:rsid w:val="00442CE0"/>
    <w:rsid w:val="00444521"/>
    <w:rsid w:val="0044456C"/>
    <w:rsid w:val="00444A75"/>
    <w:rsid w:val="00444B5E"/>
    <w:rsid w:val="00444D6F"/>
    <w:rsid w:val="00444E9A"/>
    <w:rsid w:val="00445102"/>
    <w:rsid w:val="00445711"/>
    <w:rsid w:val="00445812"/>
    <w:rsid w:val="0044639C"/>
    <w:rsid w:val="004465F6"/>
    <w:rsid w:val="0044675B"/>
    <w:rsid w:val="00446B93"/>
    <w:rsid w:val="00446E47"/>
    <w:rsid w:val="00450591"/>
    <w:rsid w:val="00450922"/>
    <w:rsid w:val="004514BE"/>
    <w:rsid w:val="004517F9"/>
    <w:rsid w:val="004519B5"/>
    <w:rsid w:val="00451DD7"/>
    <w:rsid w:val="0045203A"/>
    <w:rsid w:val="004522CB"/>
    <w:rsid w:val="00452324"/>
    <w:rsid w:val="0045255F"/>
    <w:rsid w:val="00452781"/>
    <w:rsid w:val="00453231"/>
    <w:rsid w:val="00453454"/>
    <w:rsid w:val="0045366B"/>
    <w:rsid w:val="00453BD6"/>
    <w:rsid w:val="004542EA"/>
    <w:rsid w:val="004545A1"/>
    <w:rsid w:val="004548F6"/>
    <w:rsid w:val="00454D51"/>
    <w:rsid w:val="0045559A"/>
    <w:rsid w:val="00455BEF"/>
    <w:rsid w:val="00455F95"/>
    <w:rsid w:val="00456A73"/>
    <w:rsid w:val="0045750E"/>
    <w:rsid w:val="00460CF1"/>
    <w:rsid w:val="00460EC4"/>
    <w:rsid w:val="00461457"/>
    <w:rsid w:val="004621F8"/>
    <w:rsid w:val="004625DB"/>
    <w:rsid w:val="0046308B"/>
    <w:rsid w:val="00463496"/>
    <w:rsid w:val="00463821"/>
    <w:rsid w:val="00463ADA"/>
    <w:rsid w:val="00464236"/>
    <w:rsid w:val="00464464"/>
    <w:rsid w:val="00464DCF"/>
    <w:rsid w:val="004657A7"/>
    <w:rsid w:val="00465B2F"/>
    <w:rsid w:val="00465CDB"/>
    <w:rsid w:val="0046656E"/>
    <w:rsid w:val="00466687"/>
    <w:rsid w:val="00466FD0"/>
    <w:rsid w:val="00467AAF"/>
    <w:rsid w:val="0047038C"/>
    <w:rsid w:val="00470878"/>
    <w:rsid w:val="004709B3"/>
    <w:rsid w:val="00470D7A"/>
    <w:rsid w:val="00470FAC"/>
    <w:rsid w:val="00471006"/>
    <w:rsid w:val="00471371"/>
    <w:rsid w:val="00471AD9"/>
    <w:rsid w:val="00471DF6"/>
    <w:rsid w:val="00471EAB"/>
    <w:rsid w:val="0047219D"/>
    <w:rsid w:val="0047224E"/>
    <w:rsid w:val="00472AE7"/>
    <w:rsid w:val="004734F0"/>
    <w:rsid w:val="0047355A"/>
    <w:rsid w:val="004735A3"/>
    <w:rsid w:val="00474926"/>
    <w:rsid w:val="00474E69"/>
    <w:rsid w:val="00475A7B"/>
    <w:rsid w:val="00475C67"/>
    <w:rsid w:val="00475F2A"/>
    <w:rsid w:val="00476AD1"/>
    <w:rsid w:val="00476D3D"/>
    <w:rsid w:val="0047726C"/>
    <w:rsid w:val="00477F27"/>
    <w:rsid w:val="004801AE"/>
    <w:rsid w:val="00480317"/>
    <w:rsid w:val="00480ACD"/>
    <w:rsid w:val="0048163D"/>
    <w:rsid w:val="004817DB"/>
    <w:rsid w:val="00481D51"/>
    <w:rsid w:val="004828C6"/>
    <w:rsid w:val="00482A23"/>
    <w:rsid w:val="00482FAC"/>
    <w:rsid w:val="0048304F"/>
    <w:rsid w:val="0048318F"/>
    <w:rsid w:val="00483266"/>
    <w:rsid w:val="00483339"/>
    <w:rsid w:val="00484103"/>
    <w:rsid w:val="004841BB"/>
    <w:rsid w:val="0048452A"/>
    <w:rsid w:val="00484F19"/>
    <w:rsid w:val="00485016"/>
    <w:rsid w:val="00485107"/>
    <w:rsid w:val="0048625F"/>
    <w:rsid w:val="00487368"/>
    <w:rsid w:val="00487625"/>
    <w:rsid w:val="00487A5D"/>
    <w:rsid w:val="00490AE1"/>
    <w:rsid w:val="00490C7B"/>
    <w:rsid w:val="00490E1C"/>
    <w:rsid w:val="00491089"/>
    <w:rsid w:val="0049188F"/>
    <w:rsid w:val="00492291"/>
    <w:rsid w:val="00492628"/>
    <w:rsid w:val="00492E7B"/>
    <w:rsid w:val="00492EC7"/>
    <w:rsid w:val="004931E4"/>
    <w:rsid w:val="004949E7"/>
    <w:rsid w:val="00494EB0"/>
    <w:rsid w:val="00495CF2"/>
    <w:rsid w:val="004967F0"/>
    <w:rsid w:val="004970F2"/>
    <w:rsid w:val="00497199"/>
    <w:rsid w:val="0049722E"/>
    <w:rsid w:val="00497946"/>
    <w:rsid w:val="00497994"/>
    <w:rsid w:val="00497AEB"/>
    <w:rsid w:val="00497D2D"/>
    <w:rsid w:val="004A02BA"/>
    <w:rsid w:val="004A0665"/>
    <w:rsid w:val="004A0B2C"/>
    <w:rsid w:val="004A1244"/>
    <w:rsid w:val="004A1DDF"/>
    <w:rsid w:val="004A1E9A"/>
    <w:rsid w:val="004A2180"/>
    <w:rsid w:val="004A2D53"/>
    <w:rsid w:val="004A2FEB"/>
    <w:rsid w:val="004A37E5"/>
    <w:rsid w:val="004A413C"/>
    <w:rsid w:val="004A4164"/>
    <w:rsid w:val="004A454B"/>
    <w:rsid w:val="004A5615"/>
    <w:rsid w:val="004A5B49"/>
    <w:rsid w:val="004A6745"/>
    <w:rsid w:val="004A6E79"/>
    <w:rsid w:val="004A700B"/>
    <w:rsid w:val="004A7272"/>
    <w:rsid w:val="004A770D"/>
    <w:rsid w:val="004B0540"/>
    <w:rsid w:val="004B0826"/>
    <w:rsid w:val="004B0E8A"/>
    <w:rsid w:val="004B0EC5"/>
    <w:rsid w:val="004B13AD"/>
    <w:rsid w:val="004B14A3"/>
    <w:rsid w:val="004B1935"/>
    <w:rsid w:val="004B2C65"/>
    <w:rsid w:val="004B352A"/>
    <w:rsid w:val="004B40C7"/>
    <w:rsid w:val="004B49BB"/>
    <w:rsid w:val="004B515E"/>
    <w:rsid w:val="004B5BCE"/>
    <w:rsid w:val="004B5C05"/>
    <w:rsid w:val="004B6656"/>
    <w:rsid w:val="004B6699"/>
    <w:rsid w:val="004B6765"/>
    <w:rsid w:val="004B69F1"/>
    <w:rsid w:val="004B70FF"/>
    <w:rsid w:val="004B748E"/>
    <w:rsid w:val="004B75C7"/>
    <w:rsid w:val="004B7DD1"/>
    <w:rsid w:val="004C0106"/>
    <w:rsid w:val="004C03F8"/>
    <w:rsid w:val="004C0550"/>
    <w:rsid w:val="004C09CB"/>
    <w:rsid w:val="004C1A9C"/>
    <w:rsid w:val="004C1BDB"/>
    <w:rsid w:val="004C1D1B"/>
    <w:rsid w:val="004C2754"/>
    <w:rsid w:val="004C28E5"/>
    <w:rsid w:val="004C2BCA"/>
    <w:rsid w:val="004C36B5"/>
    <w:rsid w:val="004C3E4A"/>
    <w:rsid w:val="004C4651"/>
    <w:rsid w:val="004C4700"/>
    <w:rsid w:val="004C4F42"/>
    <w:rsid w:val="004C62AA"/>
    <w:rsid w:val="004C6442"/>
    <w:rsid w:val="004C6C50"/>
    <w:rsid w:val="004C7402"/>
    <w:rsid w:val="004C7CAB"/>
    <w:rsid w:val="004D00F4"/>
    <w:rsid w:val="004D0753"/>
    <w:rsid w:val="004D1051"/>
    <w:rsid w:val="004D1196"/>
    <w:rsid w:val="004D144C"/>
    <w:rsid w:val="004D145F"/>
    <w:rsid w:val="004D14CD"/>
    <w:rsid w:val="004D1D26"/>
    <w:rsid w:val="004D203E"/>
    <w:rsid w:val="004D2B82"/>
    <w:rsid w:val="004D2D71"/>
    <w:rsid w:val="004D30AB"/>
    <w:rsid w:val="004D3332"/>
    <w:rsid w:val="004D37F6"/>
    <w:rsid w:val="004D386A"/>
    <w:rsid w:val="004D3F72"/>
    <w:rsid w:val="004D3FB9"/>
    <w:rsid w:val="004D402F"/>
    <w:rsid w:val="004D4349"/>
    <w:rsid w:val="004D4C5F"/>
    <w:rsid w:val="004D5407"/>
    <w:rsid w:val="004D5501"/>
    <w:rsid w:val="004D5907"/>
    <w:rsid w:val="004D5EF7"/>
    <w:rsid w:val="004D6443"/>
    <w:rsid w:val="004D6AC5"/>
    <w:rsid w:val="004D6C04"/>
    <w:rsid w:val="004D6CAC"/>
    <w:rsid w:val="004D6D01"/>
    <w:rsid w:val="004D71A5"/>
    <w:rsid w:val="004D7AE0"/>
    <w:rsid w:val="004E0337"/>
    <w:rsid w:val="004E0A1D"/>
    <w:rsid w:val="004E1957"/>
    <w:rsid w:val="004E1E48"/>
    <w:rsid w:val="004E25DF"/>
    <w:rsid w:val="004E26F0"/>
    <w:rsid w:val="004E2DBC"/>
    <w:rsid w:val="004E30A7"/>
    <w:rsid w:val="004E3136"/>
    <w:rsid w:val="004E3174"/>
    <w:rsid w:val="004E3975"/>
    <w:rsid w:val="004E4DEA"/>
    <w:rsid w:val="004E5305"/>
    <w:rsid w:val="004E57A7"/>
    <w:rsid w:val="004E60A4"/>
    <w:rsid w:val="004E6249"/>
    <w:rsid w:val="004E718C"/>
    <w:rsid w:val="004E7261"/>
    <w:rsid w:val="004E72D0"/>
    <w:rsid w:val="004E73A9"/>
    <w:rsid w:val="004E7612"/>
    <w:rsid w:val="004E7ED2"/>
    <w:rsid w:val="004F01A4"/>
    <w:rsid w:val="004F0401"/>
    <w:rsid w:val="004F06D8"/>
    <w:rsid w:val="004F0B51"/>
    <w:rsid w:val="004F188C"/>
    <w:rsid w:val="004F1D53"/>
    <w:rsid w:val="004F28F5"/>
    <w:rsid w:val="004F2943"/>
    <w:rsid w:val="004F2B7B"/>
    <w:rsid w:val="004F5103"/>
    <w:rsid w:val="004F510E"/>
    <w:rsid w:val="004F51E7"/>
    <w:rsid w:val="004F5814"/>
    <w:rsid w:val="004F5C5C"/>
    <w:rsid w:val="004F5FB0"/>
    <w:rsid w:val="004F6DE2"/>
    <w:rsid w:val="004F75DD"/>
    <w:rsid w:val="004F7671"/>
    <w:rsid w:val="004F7689"/>
    <w:rsid w:val="004F7E52"/>
    <w:rsid w:val="00500197"/>
    <w:rsid w:val="005005E1"/>
    <w:rsid w:val="00500D07"/>
    <w:rsid w:val="00500F65"/>
    <w:rsid w:val="00501024"/>
    <w:rsid w:val="00501057"/>
    <w:rsid w:val="0050174A"/>
    <w:rsid w:val="00502236"/>
    <w:rsid w:val="00502323"/>
    <w:rsid w:val="005023D2"/>
    <w:rsid w:val="00502845"/>
    <w:rsid w:val="00502FBC"/>
    <w:rsid w:val="005031E9"/>
    <w:rsid w:val="0050345E"/>
    <w:rsid w:val="00503EC0"/>
    <w:rsid w:val="005055C9"/>
    <w:rsid w:val="00506106"/>
    <w:rsid w:val="00506531"/>
    <w:rsid w:val="005066B2"/>
    <w:rsid w:val="00506702"/>
    <w:rsid w:val="0050674A"/>
    <w:rsid w:val="00506AB7"/>
    <w:rsid w:val="0050742E"/>
    <w:rsid w:val="0050774E"/>
    <w:rsid w:val="005077F5"/>
    <w:rsid w:val="005078F8"/>
    <w:rsid w:val="00510C1B"/>
    <w:rsid w:val="00510F35"/>
    <w:rsid w:val="00511B0A"/>
    <w:rsid w:val="00511C94"/>
    <w:rsid w:val="00511D71"/>
    <w:rsid w:val="00511EEF"/>
    <w:rsid w:val="00512425"/>
    <w:rsid w:val="005127F7"/>
    <w:rsid w:val="00512CFF"/>
    <w:rsid w:val="005131B5"/>
    <w:rsid w:val="00513401"/>
    <w:rsid w:val="00513559"/>
    <w:rsid w:val="00513785"/>
    <w:rsid w:val="00513AD7"/>
    <w:rsid w:val="00513C76"/>
    <w:rsid w:val="00513F27"/>
    <w:rsid w:val="005140D2"/>
    <w:rsid w:val="00514718"/>
    <w:rsid w:val="005155DF"/>
    <w:rsid w:val="00515935"/>
    <w:rsid w:val="00515B06"/>
    <w:rsid w:val="00515B66"/>
    <w:rsid w:val="00515CF9"/>
    <w:rsid w:val="0051616F"/>
    <w:rsid w:val="0051619A"/>
    <w:rsid w:val="005203BE"/>
    <w:rsid w:val="00521077"/>
    <w:rsid w:val="00521936"/>
    <w:rsid w:val="00521BEF"/>
    <w:rsid w:val="00522370"/>
    <w:rsid w:val="0052240B"/>
    <w:rsid w:val="00522788"/>
    <w:rsid w:val="005227EC"/>
    <w:rsid w:val="00522D4F"/>
    <w:rsid w:val="00523446"/>
    <w:rsid w:val="00523B54"/>
    <w:rsid w:val="00523C2C"/>
    <w:rsid w:val="0052415D"/>
    <w:rsid w:val="00524DBD"/>
    <w:rsid w:val="00524F6F"/>
    <w:rsid w:val="005250E1"/>
    <w:rsid w:val="0052563D"/>
    <w:rsid w:val="0052566D"/>
    <w:rsid w:val="00525E0B"/>
    <w:rsid w:val="00525F52"/>
    <w:rsid w:val="005260FF"/>
    <w:rsid w:val="0052658E"/>
    <w:rsid w:val="00526D48"/>
    <w:rsid w:val="00527024"/>
    <w:rsid w:val="00527420"/>
    <w:rsid w:val="0053216E"/>
    <w:rsid w:val="00532257"/>
    <w:rsid w:val="00532A80"/>
    <w:rsid w:val="00532ACD"/>
    <w:rsid w:val="00532E93"/>
    <w:rsid w:val="005331C4"/>
    <w:rsid w:val="005332C5"/>
    <w:rsid w:val="00533359"/>
    <w:rsid w:val="005337E2"/>
    <w:rsid w:val="00533E65"/>
    <w:rsid w:val="00534136"/>
    <w:rsid w:val="00534185"/>
    <w:rsid w:val="005345AB"/>
    <w:rsid w:val="005359B5"/>
    <w:rsid w:val="00535C0B"/>
    <w:rsid w:val="00535F3F"/>
    <w:rsid w:val="00535F85"/>
    <w:rsid w:val="00536591"/>
    <w:rsid w:val="00536F1C"/>
    <w:rsid w:val="00537650"/>
    <w:rsid w:val="005377EE"/>
    <w:rsid w:val="00537D8D"/>
    <w:rsid w:val="00540AB7"/>
    <w:rsid w:val="00541103"/>
    <w:rsid w:val="00541224"/>
    <w:rsid w:val="00541639"/>
    <w:rsid w:val="0054186D"/>
    <w:rsid w:val="00541DC9"/>
    <w:rsid w:val="00543394"/>
    <w:rsid w:val="005433EF"/>
    <w:rsid w:val="00543AD0"/>
    <w:rsid w:val="005445DD"/>
    <w:rsid w:val="0054478C"/>
    <w:rsid w:val="005452B1"/>
    <w:rsid w:val="00545399"/>
    <w:rsid w:val="005454E1"/>
    <w:rsid w:val="00545990"/>
    <w:rsid w:val="00545A92"/>
    <w:rsid w:val="00546886"/>
    <w:rsid w:val="00547BE9"/>
    <w:rsid w:val="005507D4"/>
    <w:rsid w:val="005508EE"/>
    <w:rsid w:val="005513DF"/>
    <w:rsid w:val="005514C1"/>
    <w:rsid w:val="00552593"/>
    <w:rsid w:val="0055274E"/>
    <w:rsid w:val="005527A6"/>
    <w:rsid w:val="00553667"/>
    <w:rsid w:val="00553C14"/>
    <w:rsid w:val="00553E70"/>
    <w:rsid w:val="00554077"/>
    <w:rsid w:val="005553BA"/>
    <w:rsid w:val="00555783"/>
    <w:rsid w:val="00555991"/>
    <w:rsid w:val="00555AC8"/>
    <w:rsid w:val="00556716"/>
    <w:rsid w:val="00556875"/>
    <w:rsid w:val="00556A18"/>
    <w:rsid w:val="00556AF3"/>
    <w:rsid w:val="00556E54"/>
    <w:rsid w:val="005571B7"/>
    <w:rsid w:val="005572A8"/>
    <w:rsid w:val="005575FB"/>
    <w:rsid w:val="00557D2D"/>
    <w:rsid w:val="00557D30"/>
    <w:rsid w:val="00560300"/>
    <w:rsid w:val="00560CFF"/>
    <w:rsid w:val="005610B5"/>
    <w:rsid w:val="005613E1"/>
    <w:rsid w:val="0056257C"/>
    <w:rsid w:val="00562752"/>
    <w:rsid w:val="00563040"/>
    <w:rsid w:val="005640D1"/>
    <w:rsid w:val="005642B0"/>
    <w:rsid w:val="0056568A"/>
    <w:rsid w:val="00565699"/>
    <w:rsid w:val="00565AEC"/>
    <w:rsid w:val="0056637D"/>
    <w:rsid w:val="005664F5"/>
    <w:rsid w:val="00566A7B"/>
    <w:rsid w:val="00567A3D"/>
    <w:rsid w:val="005700C7"/>
    <w:rsid w:val="005701B2"/>
    <w:rsid w:val="00571190"/>
    <w:rsid w:val="00571913"/>
    <w:rsid w:val="0057278B"/>
    <w:rsid w:val="00572FB9"/>
    <w:rsid w:val="00573852"/>
    <w:rsid w:val="005739F5"/>
    <w:rsid w:val="0057420C"/>
    <w:rsid w:val="00574236"/>
    <w:rsid w:val="00574A5B"/>
    <w:rsid w:val="00574DBF"/>
    <w:rsid w:val="0057536D"/>
    <w:rsid w:val="005759BC"/>
    <w:rsid w:val="00575D15"/>
    <w:rsid w:val="00575E6B"/>
    <w:rsid w:val="00576826"/>
    <w:rsid w:val="00576D00"/>
    <w:rsid w:val="005770F2"/>
    <w:rsid w:val="005773B0"/>
    <w:rsid w:val="005775D4"/>
    <w:rsid w:val="0057787E"/>
    <w:rsid w:val="005779B5"/>
    <w:rsid w:val="00577FD0"/>
    <w:rsid w:val="00580BC2"/>
    <w:rsid w:val="00580C02"/>
    <w:rsid w:val="00580DB2"/>
    <w:rsid w:val="005811DF"/>
    <w:rsid w:val="005817BF"/>
    <w:rsid w:val="005818E0"/>
    <w:rsid w:val="00581D9F"/>
    <w:rsid w:val="00581DCB"/>
    <w:rsid w:val="00581E0B"/>
    <w:rsid w:val="00581E3C"/>
    <w:rsid w:val="00581EEA"/>
    <w:rsid w:val="00582191"/>
    <w:rsid w:val="00583331"/>
    <w:rsid w:val="005835B8"/>
    <w:rsid w:val="00583790"/>
    <w:rsid w:val="00583CCB"/>
    <w:rsid w:val="00584125"/>
    <w:rsid w:val="00584828"/>
    <w:rsid w:val="00584BED"/>
    <w:rsid w:val="0058553E"/>
    <w:rsid w:val="005867A5"/>
    <w:rsid w:val="005870D0"/>
    <w:rsid w:val="0058730F"/>
    <w:rsid w:val="005873B8"/>
    <w:rsid w:val="005873E7"/>
    <w:rsid w:val="00587491"/>
    <w:rsid w:val="005876B0"/>
    <w:rsid w:val="00587C1C"/>
    <w:rsid w:val="00590391"/>
    <w:rsid w:val="00590433"/>
    <w:rsid w:val="005908B6"/>
    <w:rsid w:val="00590CA1"/>
    <w:rsid w:val="00591ABC"/>
    <w:rsid w:val="00591C89"/>
    <w:rsid w:val="005924B7"/>
    <w:rsid w:val="00592627"/>
    <w:rsid w:val="00592C26"/>
    <w:rsid w:val="00593038"/>
    <w:rsid w:val="00593101"/>
    <w:rsid w:val="00593716"/>
    <w:rsid w:val="00593726"/>
    <w:rsid w:val="005949A4"/>
    <w:rsid w:val="00594B3F"/>
    <w:rsid w:val="00595301"/>
    <w:rsid w:val="00595CC6"/>
    <w:rsid w:val="00596501"/>
    <w:rsid w:val="005967F8"/>
    <w:rsid w:val="00596F1D"/>
    <w:rsid w:val="00597CCC"/>
    <w:rsid w:val="005A0373"/>
    <w:rsid w:val="005A03C8"/>
    <w:rsid w:val="005A07CF"/>
    <w:rsid w:val="005A1293"/>
    <w:rsid w:val="005A1FB4"/>
    <w:rsid w:val="005A23F1"/>
    <w:rsid w:val="005A244C"/>
    <w:rsid w:val="005A27A0"/>
    <w:rsid w:val="005A3192"/>
    <w:rsid w:val="005A39E8"/>
    <w:rsid w:val="005A3A88"/>
    <w:rsid w:val="005A5B4B"/>
    <w:rsid w:val="005A5BFD"/>
    <w:rsid w:val="005A62FA"/>
    <w:rsid w:val="005A63F2"/>
    <w:rsid w:val="005A6A88"/>
    <w:rsid w:val="005A6B2C"/>
    <w:rsid w:val="005A6B5E"/>
    <w:rsid w:val="005A7544"/>
    <w:rsid w:val="005B029A"/>
    <w:rsid w:val="005B036B"/>
    <w:rsid w:val="005B0580"/>
    <w:rsid w:val="005B0BA4"/>
    <w:rsid w:val="005B0F01"/>
    <w:rsid w:val="005B1777"/>
    <w:rsid w:val="005B1927"/>
    <w:rsid w:val="005B1EB7"/>
    <w:rsid w:val="005B2EB2"/>
    <w:rsid w:val="005B46DA"/>
    <w:rsid w:val="005B6062"/>
    <w:rsid w:val="005B6503"/>
    <w:rsid w:val="005B7229"/>
    <w:rsid w:val="005B759E"/>
    <w:rsid w:val="005B788E"/>
    <w:rsid w:val="005B7A19"/>
    <w:rsid w:val="005B7B79"/>
    <w:rsid w:val="005C02A1"/>
    <w:rsid w:val="005C02CE"/>
    <w:rsid w:val="005C0B72"/>
    <w:rsid w:val="005C184B"/>
    <w:rsid w:val="005C1D1B"/>
    <w:rsid w:val="005C28E9"/>
    <w:rsid w:val="005C2988"/>
    <w:rsid w:val="005C2B28"/>
    <w:rsid w:val="005C33CF"/>
    <w:rsid w:val="005C3613"/>
    <w:rsid w:val="005C3C86"/>
    <w:rsid w:val="005C3FE5"/>
    <w:rsid w:val="005C42BC"/>
    <w:rsid w:val="005C4447"/>
    <w:rsid w:val="005C49AC"/>
    <w:rsid w:val="005C534E"/>
    <w:rsid w:val="005C5639"/>
    <w:rsid w:val="005C5BAC"/>
    <w:rsid w:val="005C5F86"/>
    <w:rsid w:val="005C730B"/>
    <w:rsid w:val="005C7E45"/>
    <w:rsid w:val="005D02A6"/>
    <w:rsid w:val="005D0452"/>
    <w:rsid w:val="005D05F8"/>
    <w:rsid w:val="005D0671"/>
    <w:rsid w:val="005D085D"/>
    <w:rsid w:val="005D09F8"/>
    <w:rsid w:val="005D0C10"/>
    <w:rsid w:val="005D11B2"/>
    <w:rsid w:val="005D122A"/>
    <w:rsid w:val="005D166F"/>
    <w:rsid w:val="005D16C3"/>
    <w:rsid w:val="005D1E81"/>
    <w:rsid w:val="005D2CDC"/>
    <w:rsid w:val="005D31CC"/>
    <w:rsid w:val="005D36BB"/>
    <w:rsid w:val="005D38AC"/>
    <w:rsid w:val="005D4058"/>
    <w:rsid w:val="005D4ED1"/>
    <w:rsid w:val="005D5381"/>
    <w:rsid w:val="005D5549"/>
    <w:rsid w:val="005D5BC3"/>
    <w:rsid w:val="005D5DB0"/>
    <w:rsid w:val="005D5FA3"/>
    <w:rsid w:val="005D624E"/>
    <w:rsid w:val="005D6615"/>
    <w:rsid w:val="005D6B07"/>
    <w:rsid w:val="005D6D06"/>
    <w:rsid w:val="005D7AFA"/>
    <w:rsid w:val="005E0049"/>
    <w:rsid w:val="005E068F"/>
    <w:rsid w:val="005E08B7"/>
    <w:rsid w:val="005E1046"/>
    <w:rsid w:val="005E122E"/>
    <w:rsid w:val="005E12CA"/>
    <w:rsid w:val="005E170D"/>
    <w:rsid w:val="005E19B4"/>
    <w:rsid w:val="005E1C9E"/>
    <w:rsid w:val="005E235F"/>
    <w:rsid w:val="005E297F"/>
    <w:rsid w:val="005E2AAE"/>
    <w:rsid w:val="005E2AEA"/>
    <w:rsid w:val="005E2F95"/>
    <w:rsid w:val="005E391B"/>
    <w:rsid w:val="005E40B8"/>
    <w:rsid w:val="005E4AFD"/>
    <w:rsid w:val="005E52AC"/>
    <w:rsid w:val="005E5B51"/>
    <w:rsid w:val="005E5CDE"/>
    <w:rsid w:val="005E64A7"/>
    <w:rsid w:val="005E6A50"/>
    <w:rsid w:val="005E6B3F"/>
    <w:rsid w:val="005E6C6E"/>
    <w:rsid w:val="005E6CDF"/>
    <w:rsid w:val="005E7974"/>
    <w:rsid w:val="005E7B95"/>
    <w:rsid w:val="005F0739"/>
    <w:rsid w:val="005F0AAC"/>
    <w:rsid w:val="005F1FF1"/>
    <w:rsid w:val="005F2A23"/>
    <w:rsid w:val="005F2F54"/>
    <w:rsid w:val="005F331D"/>
    <w:rsid w:val="005F3C7A"/>
    <w:rsid w:val="005F3DCD"/>
    <w:rsid w:val="005F4806"/>
    <w:rsid w:val="005F48BB"/>
    <w:rsid w:val="005F5194"/>
    <w:rsid w:val="005F56C2"/>
    <w:rsid w:val="005F5E0D"/>
    <w:rsid w:val="005F5F98"/>
    <w:rsid w:val="005F60D8"/>
    <w:rsid w:val="005F68FA"/>
    <w:rsid w:val="005F7F5D"/>
    <w:rsid w:val="006000D2"/>
    <w:rsid w:val="006004D1"/>
    <w:rsid w:val="00600DC3"/>
    <w:rsid w:val="006011E5"/>
    <w:rsid w:val="00601BAD"/>
    <w:rsid w:val="00601D16"/>
    <w:rsid w:val="00602286"/>
    <w:rsid w:val="00602379"/>
    <w:rsid w:val="00603A41"/>
    <w:rsid w:val="006042C6"/>
    <w:rsid w:val="00604C37"/>
    <w:rsid w:val="0060547B"/>
    <w:rsid w:val="006056B3"/>
    <w:rsid w:val="00605B8C"/>
    <w:rsid w:val="00605E44"/>
    <w:rsid w:val="00606090"/>
    <w:rsid w:val="00606EA9"/>
    <w:rsid w:val="006072AB"/>
    <w:rsid w:val="00607416"/>
    <w:rsid w:val="00607831"/>
    <w:rsid w:val="00610549"/>
    <w:rsid w:val="006107A8"/>
    <w:rsid w:val="00610B30"/>
    <w:rsid w:val="00611C5F"/>
    <w:rsid w:val="00611FF7"/>
    <w:rsid w:val="006123BA"/>
    <w:rsid w:val="00612CBE"/>
    <w:rsid w:val="0061326F"/>
    <w:rsid w:val="00613997"/>
    <w:rsid w:val="00614E20"/>
    <w:rsid w:val="00614E4A"/>
    <w:rsid w:val="00614EEF"/>
    <w:rsid w:val="00615024"/>
    <w:rsid w:val="00616049"/>
    <w:rsid w:val="006160AC"/>
    <w:rsid w:val="00616F6E"/>
    <w:rsid w:val="00616F94"/>
    <w:rsid w:val="0061726E"/>
    <w:rsid w:val="00617579"/>
    <w:rsid w:val="0061799A"/>
    <w:rsid w:val="0062046A"/>
    <w:rsid w:val="00620573"/>
    <w:rsid w:val="00620886"/>
    <w:rsid w:val="00620C97"/>
    <w:rsid w:val="0062159F"/>
    <w:rsid w:val="00621CAA"/>
    <w:rsid w:val="00621F88"/>
    <w:rsid w:val="00622098"/>
    <w:rsid w:val="006220E8"/>
    <w:rsid w:val="006220EB"/>
    <w:rsid w:val="006222A6"/>
    <w:rsid w:val="00622A8B"/>
    <w:rsid w:val="00622EDD"/>
    <w:rsid w:val="00622F83"/>
    <w:rsid w:val="0062318F"/>
    <w:rsid w:val="006234F3"/>
    <w:rsid w:val="0062352F"/>
    <w:rsid w:val="00623E88"/>
    <w:rsid w:val="0062438C"/>
    <w:rsid w:val="00624721"/>
    <w:rsid w:val="00624851"/>
    <w:rsid w:val="0062487D"/>
    <w:rsid w:val="00624B84"/>
    <w:rsid w:val="00624CC2"/>
    <w:rsid w:val="00625BD4"/>
    <w:rsid w:val="00625D20"/>
    <w:rsid w:val="006261E4"/>
    <w:rsid w:val="00626429"/>
    <w:rsid w:val="00626BFB"/>
    <w:rsid w:val="00626C81"/>
    <w:rsid w:val="0062745C"/>
    <w:rsid w:val="00627AEF"/>
    <w:rsid w:val="0063010E"/>
    <w:rsid w:val="0063018C"/>
    <w:rsid w:val="00630508"/>
    <w:rsid w:val="006306AE"/>
    <w:rsid w:val="00630C36"/>
    <w:rsid w:val="00631707"/>
    <w:rsid w:val="00631B39"/>
    <w:rsid w:val="00631CC3"/>
    <w:rsid w:val="00631CD5"/>
    <w:rsid w:val="006322C0"/>
    <w:rsid w:val="0063374C"/>
    <w:rsid w:val="00634BA6"/>
    <w:rsid w:val="0063571A"/>
    <w:rsid w:val="0063596D"/>
    <w:rsid w:val="0063652D"/>
    <w:rsid w:val="00636BB9"/>
    <w:rsid w:val="00636DFD"/>
    <w:rsid w:val="00636EED"/>
    <w:rsid w:val="00637269"/>
    <w:rsid w:val="0063752B"/>
    <w:rsid w:val="006376EC"/>
    <w:rsid w:val="00640559"/>
    <w:rsid w:val="0064071F"/>
    <w:rsid w:val="00641285"/>
    <w:rsid w:val="0064180A"/>
    <w:rsid w:val="00641876"/>
    <w:rsid w:val="00641A0C"/>
    <w:rsid w:val="00641DB9"/>
    <w:rsid w:val="006426D0"/>
    <w:rsid w:val="00642C5A"/>
    <w:rsid w:val="00643FFF"/>
    <w:rsid w:val="006443FC"/>
    <w:rsid w:val="006446FA"/>
    <w:rsid w:val="00644818"/>
    <w:rsid w:val="006451D8"/>
    <w:rsid w:val="00645623"/>
    <w:rsid w:val="00645F04"/>
    <w:rsid w:val="0064636D"/>
    <w:rsid w:val="00646500"/>
    <w:rsid w:val="0064687A"/>
    <w:rsid w:val="00646A68"/>
    <w:rsid w:val="00646AC0"/>
    <w:rsid w:val="0064700E"/>
    <w:rsid w:val="006470BC"/>
    <w:rsid w:val="00647801"/>
    <w:rsid w:val="00647DC0"/>
    <w:rsid w:val="00647DDC"/>
    <w:rsid w:val="00650FB2"/>
    <w:rsid w:val="006510A3"/>
    <w:rsid w:val="00651A3D"/>
    <w:rsid w:val="00651CA0"/>
    <w:rsid w:val="00651E77"/>
    <w:rsid w:val="006524F2"/>
    <w:rsid w:val="00652819"/>
    <w:rsid w:val="00653870"/>
    <w:rsid w:val="00654CB0"/>
    <w:rsid w:val="00654D9F"/>
    <w:rsid w:val="00654F46"/>
    <w:rsid w:val="006550E8"/>
    <w:rsid w:val="00655252"/>
    <w:rsid w:val="006553BC"/>
    <w:rsid w:val="006555A1"/>
    <w:rsid w:val="006555AA"/>
    <w:rsid w:val="006555D0"/>
    <w:rsid w:val="006559BD"/>
    <w:rsid w:val="006564E8"/>
    <w:rsid w:val="00656FBE"/>
    <w:rsid w:val="00657834"/>
    <w:rsid w:val="00657896"/>
    <w:rsid w:val="006609AA"/>
    <w:rsid w:val="00660B82"/>
    <w:rsid w:val="00660C27"/>
    <w:rsid w:val="006614CA"/>
    <w:rsid w:val="00661695"/>
    <w:rsid w:val="00661727"/>
    <w:rsid w:val="00661B88"/>
    <w:rsid w:val="00661F70"/>
    <w:rsid w:val="00662000"/>
    <w:rsid w:val="00663735"/>
    <w:rsid w:val="00663A49"/>
    <w:rsid w:val="00663C48"/>
    <w:rsid w:val="006655DE"/>
    <w:rsid w:val="00666315"/>
    <w:rsid w:val="0066650C"/>
    <w:rsid w:val="006676FF"/>
    <w:rsid w:val="006678FA"/>
    <w:rsid w:val="00670311"/>
    <w:rsid w:val="0067065B"/>
    <w:rsid w:val="00670727"/>
    <w:rsid w:val="006711AE"/>
    <w:rsid w:val="00671203"/>
    <w:rsid w:val="006716CC"/>
    <w:rsid w:val="00672126"/>
    <w:rsid w:val="00672A1C"/>
    <w:rsid w:val="00672EA8"/>
    <w:rsid w:val="006733DA"/>
    <w:rsid w:val="006735FE"/>
    <w:rsid w:val="00673B89"/>
    <w:rsid w:val="00673D8A"/>
    <w:rsid w:val="00673F82"/>
    <w:rsid w:val="00674C24"/>
    <w:rsid w:val="006752D8"/>
    <w:rsid w:val="00675C21"/>
    <w:rsid w:val="00675CA3"/>
    <w:rsid w:val="00675CBD"/>
    <w:rsid w:val="00675FC7"/>
    <w:rsid w:val="006774D3"/>
    <w:rsid w:val="00677A96"/>
    <w:rsid w:val="0068008D"/>
    <w:rsid w:val="006802C5"/>
    <w:rsid w:val="00681718"/>
    <w:rsid w:val="00681791"/>
    <w:rsid w:val="00681A4B"/>
    <w:rsid w:val="00682E2F"/>
    <w:rsid w:val="006835AD"/>
    <w:rsid w:val="006836C9"/>
    <w:rsid w:val="00684234"/>
    <w:rsid w:val="006842FE"/>
    <w:rsid w:val="00685666"/>
    <w:rsid w:val="0068568A"/>
    <w:rsid w:val="00685775"/>
    <w:rsid w:val="006864DF"/>
    <w:rsid w:val="0068698C"/>
    <w:rsid w:val="00686A2E"/>
    <w:rsid w:val="006870D1"/>
    <w:rsid w:val="0068713F"/>
    <w:rsid w:val="006873BB"/>
    <w:rsid w:val="00687627"/>
    <w:rsid w:val="00687A19"/>
    <w:rsid w:val="00687EF6"/>
    <w:rsid w:val="00690ED0"/>
    <w:rsid w:val="00691034"/>
    <w:rsid w:val="0069159F"/>
    <w:rsid w:val="00691886"/>
    <w:rsid w:val="0069197E"/>
    <w:rsid w:val="006919D3"/>
    <w:rsid w:val="00691F8B"/>
    <w:rsid w:val="00692088"/>
    <w:rsid w:val="00692369"/>
    <w:rsid w:val="0069252D"/>
    <w:rsid w:val="00692961"/>
    <w:rsid w:val="006929C7"/>
    <w:rsid w:val="00693462"/>
    <w:rsid w:val="0069365B"/>
    <w:rsid w:val="0069393C"/>
    <w:rsid w:val="00693C18"/>
    <w:rsid w:val="00693CC7"/>
    <w:rsid w:val="00693F5D"/>
    <w:rsid w:val="00693FBE"/>
    <w:rsid w:val="00694351"/>
    <w:rsid w:val="00694DD1"/>
    <w:rsid w:val="00694E26"/>
    <w:rsid w:val="0069588E"/>
    <w:rsid w:val="00695CA4"/>
    <w:rsid w:val="00695FD1"/>
    <w:rsid w:val="00696039"/>
    <w:rsid w:val="006963F9"/>
    <w:rsid w:val="00696935"/>
    <w:rsid w:val="00696A99"/>
    <w:rsid w:val="00697518"/>
    <w:rsid w:val="006975B0"/>
    <w:rsid w:val="00697EB7"/>
    <w:rsid w:val="006A02CF"/>
    <w:rsid w:val="006A0B19"/>
    <w:rsid w:val="006A0BC4"/>
    <w:rsid w:val="006A0F1A"/>
    <w:rsid w:val="006A1548"/>
    <w:rsid w:val="006A2340"/>
    <w:rsid w:val="006A239D"/>
    <w:rsid w:val="006A23A9"/>
    <w:rsid w:val="006A2A2F"/>
    <w:rsid w:val="006A3062"/>
    <w:rsid w:val="006A387D"/>
    <w:rsid w:val="006A39E4"/>
    <w:rsid w:val="006A3D8B"/>
    <w:rsid w:val="006A4798"/>
    <w:rsid w:val="006A4B76"/>
    <w:rsid w:val="006A4BEF"/>
    <w:rsid w:val="006A5400"/>
    <w:rsid w:val="006A56FA"/>
    <w:rsid w:val="006A5BB3"/>
    <w:rsid w:val="006A65F7"/>
    <w:rsid w:val="006A6F48"/>
    <w:rsid w:val="006A6FEB"/>
    <w:rsid w:val="006B0E6B"/>
    <w:rsid w:val="006B0E8B"/>
    <w:rsid w:val="006B1094"/>
    <w:rsid w:val="006B16CD"/>
    <w:rsid w:val="006B1AB4"/>
    <w:rsid w:val="006B1AC8"/>
    <w:rsid w:val="006B2A38"/>
    <w:rsid w:val="006B3277"/>
    <w:rsid w:val="006B394C"/>
    <w:rsid w:val="006B3E0F"/>
    <w:rsid w:val="006B3E42"/>
    <w:rsid w:val="006B44D7"/>
    <w:rsid w:val="006B4B50"/>
    <w:rsid w:val="006B4DA4"/>
    <w:rsid w:val="006B5552"/>
    <w:rsid w:val="006B5FC7"/>
    <w:rsid w:val="006B6464"/>
    <w:rsid w:val="006B6637"/>
    <w:rsid w:val="006B6987"/>
    <w:rsid w:val="006B6DEA"/>
    <w:rsid w:val="006B7350"/>
    <w:rsid w:val="006B73ED"/>
    <w:rsid w:val="006C1054"/>
    <w:rsid w:val="006C2010"/>
    <w:rsid w:val="006C2D51"/>
    <w:rsid w:val="006C324C"/>
    <w:rsid w:val="006C347C"/>
    <w:rsid w:val="006C3589"/>
    <w:rsid w:val="006C3DE2"/>
    <w:rsid w:val="006C48ED"/>
    <w:rsid w:val="006C4AD5"/>
    <w:rsid w:val="006C4B33"/>
    <w:rsid w:val="006C5368"/>
    <w:rsid w:val="006C5B2C"/>
    <w:rsid w:val="006C5C0D"/>
    <w:rsid w:val="006C6129"/>
    <w:rsid w:val="006C6286"/>
    <w:rsid w:val="006C7114"/>
    <w:rsid w:val="006C7509"/>
    <w:rsid w:val="006C7992"/>
    <w:rsid w:val="006C7DDE"/>
    <w:rsid w:val="006D0C1D"/>
    <w:rsid w:val="006D0C85"/>
    <w:rsid w:val="006D1A8E"/>
    <w:rsid w:val="006D238C"/>
    <w:rsid w:val="006D31C4"/>
    <w:rsid w:val="006D34DE"/>
    <w:rsid w:val="006D3580"/>
    <w:rsid w:val="006D4EC5"/>
    <w:rsid w:val="006D55A5"/>
    <w:rsid w:val="006D5943"/>
    <w:rsid w:val="006D5DFE"/>
    <w:rsid w:val="006D639C"/>
    <w:rsid w:val="006D6687"/>
    <w:rsid w:val="006D6867"/>
    <w:rsid w:val="006D692A"/>
    <w:rsid w:val="006D6D64"/>
    <w:rsid w:val="006D7D6C"/>
    <w:rsid w:val="006D7FD8"/>
    <w:rsid w:val="006E0084"/>
    <w:rsid w:val="006E00B1"/>
    <w:rsid w:val="006E0A34"/>
    <w:rsid w:val="006E0CF4"/>
    <w:rsid w:val="006E12CC"/>
    <w:rsid w:val="006E165A"/>
    <w:rsid w:val="006E175E"/>
    <w:rsid w:val="006E17F1"/>
    <w:rsid w:val="006E1A9E"/>
    <w:rsid w:val="006E1BB9"/>
    <w:rsid w:val="006E210C"/>
    <w:rsid w:val="006E22E1"/>
    <w:rsid w:val="006E2346"/>
    <w:rsid w:val="006E25B9"/>
    <w:rsid w:val="006E2A97"/>
    <w:rsid w:val="006E2DA4"/>
    <w:rsid w:val="006E373C"/>
    <w:rsid w:val="006E39A4"/>
    <w:rsid w:val="006E4139"/>
    <w:rsid w:val="006E42B0"/>
    <w:rsid w:val="006E43EF"/>
    <w:rsid w:val="006E44BF"/>
    <w:rsid w:val="006E5374"/>
    <w:rsid w:val="006E5E31"/>
    <w:rsid w:val="006E6AA6"/>
    <w:rsid w:val="006E7905"/>
    <w:rsid w:val="006E7C2E"/>
    <w:rsid w:val="006E7C43"/>
    <w:rsid w:val="006F046F"/>
    <w:rsid w:val="006F049D"/>
    <w:rsid w:val="006F04FB"/>
    <w:rsid w:val="006F089F"/>
    <w:rsid w:val="006F173C"/>
    <w:rsid w:val="006F2469"/>
    <w:rsid w:val="006F26BB"/>
    <w:rsid w:val="006F2F3C"/>
    <w:rsid w:val="006F30B8"/>
    <w:rsid w:val="006F3660"/>
    <w:rsid w:val="006F370F"/>
    <w:rsid w:val="006F4287"/>
    <w:rsid w:val="006F4E09"/>
    <w:rsid w:val="006F576C"/>
    <w:rsid w:val="006F5B0E"/>
    <w:rsid w:val="006F6834"/>
    <w:rsid w:val="006F6FAD"/>
    <w:rsid w:val="006F705B"/>
    <w:rsid w:val="006F706B"/>
    <w:rsid w:val="006F72E8"/>
    <w:rsid w:val="006F73BA"/>
    <w:rsid w:val="006F7814"/>
    <w:rsid w:val="006F7A4F"/>
    <w:rsid w:val="006F7BEE"/>
    <w:rsid w:val="007010D9"/>
    <w:rsid w:val="00701325"/>
    <w:rsid w:val="007015AB"/>
    <w:rsid w:val="0070184A"/>
    <w:rsid w:val="00701F8A"/>
    <w:rsid w:val="0070237D"/>
    <w:rsid w:val="007023CD"/>
    <w:rsid w:val="00702A2A"/>
    <w:rsid w:val="00702CA3"/>
    <w:rsid w:val="00705111"/>
    <w:rsid w:val="007054FD"/>
    <w:rsid w:val="00705AC6"/>
    <w:rsid w:val="007060ED"/>
    <w:rsid w:val="007063C9"/>
    <w:rsid w:val="007064CD"/>
    <w:rsid w:val="007067F3"/>
    <w:rsid w:val="007067F8"/>
    <w:rsid w:val="00706A4D"/>
    <w:rsid w:val="00706AC2"/>
    <w:rsid w:val="00707EAE"/>
    <w:rsid w:val="00707EFA"/>
    <w:rsid w:val="00710130"/>
    <w:rsid w:val="007101D8"/>
    <w:rsid w:val="00710744"/>
    <w:rsid w:val="00710768"/>
    <w:rsid w:val="00710AAF"/>
    <w:rsid w:val="0071142A"/>
    <w:rsid w:val="007121AE"/>
    <w:rsid w:val="00712AC7"/>
    <w:rsid w:val="007133B0"/>
    <w:rsid w:val="00713509"/>
    <w:rsid w:val="00713F91"/>
    <w:rsid w:val="00714C77"/>
    <w:rsid w:val="00715385"/>
    <w:rsid w:val="00715540"/>
    <w:rsid w:val="0071677B"/>
    <w:rsid w:val="0071698E"/>
    <w:rsid w:val="00717145"/>
    <w:rsid w:val="00717818"/>
    <w:rsid w:val="00717905"/>
    <w:rsid w:val="00717DE9"/>
    <w:rsid w:val="00720194"/>
    <w:rsid w:val="007201D1"/>
    <w:rsid w:val="0072028D"/>
    <w:rsid w:val="0072069D"/>
    <w:rsid w:val="0072073B"/>
    <w:rsid w:val="00720B0C"/>
    <w:rsid w:val="00720EEB"/>
    <w:rsid w:val="007211D3"/>
    <w:rsid w:val="00721284"/>
    <w:rsid w:val="0072142F"/>
    <w:rsid w:val="00721A0A"/>
    <w:rsid w:val="0072219C"/>
    <w:rsid w:val="00722A4B"/>
    <w:rsid w:val="00722A8A"/>
    <w:rsid w:val="0072310D"/>
    <w:rsid w:val="00723679"/>
    <w:rsid w:val="00723D1C"/>
    <w:rsid w:val="007240F5"/>
    <w:rsid w:val="00724115"/>
    <w:rsid w:val="00724F5C"/>
    <w:rsid w:val="007259AF"/>
    <w:rsid w:val="00725A47"/>
    <w:rsid w:val="0072604C"/>
    <w:rsid w:val="007262E1"/>
    <w:rsid w:val="007269AE"/>
    <w:rsid w:val="007274C9"/>
    <w:rsid w:val="0072785E"/>
    <w:rsid w:val="00727969"/>
    <w:rsid w:val="00727BCD"/>
    <w:rsid w:val="00730D79"/>
    <w:rsid w:val="00730F59"/>
    <w:rsid w:val="0073150F"/>
    <w:rsid w:val="007315CB"/>
    <w:rsid w:val="007315CC"/>
    <w:rsid w:val="00731858"/>
    <w:rsid w:val="0073235F"/>
    <w:rsid w:val="007332C4"/>
    <w:rsid w:val="0073409E"/>
    <w:rsid w:val="00734330"/>
    <w:rsid w:val="00734B02"/>
    <w:rsid w:val="007356BE"/>
    <w:rsid w:val="00735A1A"/>
    <w:rsid w:val="00735A74"/>
    <w:rsid w:val="00735D5A"/>
    <w:rsid w:val="00735F81"/>
    <w:rsid w:val="00736345"/>
    <w:rsid w:val="007366EE"/>
    <w:rsid w:val="0073674B"/>
    <w:rsid w:val="00740523"/>
    <w:rsid w:val="00740EA9"/>
    <w:rsid w:val="007411A9"/>
    <w:rsid w:val="00741364"/>
    <w:rsid w:val="00741667"/>
    <w:rsid w:val="0074274E"/>
    <w:rsid w:val="00742DF1"/>
    <w:rsid w:val="0074321C"/>
    <w:rsid w:val="007439BF"/>
    <w:rsid w:val="00743E0C"/>
    <w:rsid w:val="00744268"/>
    <w:rsid w:val="00744530"/>
    <w:rsid w:val="007448A8"/>
    <w:rsid w:val="00745078"/>
    <w:rsid w:val="00745275"/>
    <w:rsid w:val="00745FDB"/>
    <w:rsid w:val="00745FF1"/>
    <w:rsid w:val="007462BC"/>
    <w:rsid w:val="007463D0"/>
    <w:rsid w:val="00746B55"/>
    <w:rsid w:val="007470EE"/>
    <w:rsid w:val="00747557"/>
    <w:rsid w:val="00747938"/>
    <w:rsid w:val="00750645"/>
    <w:rsid w:val="00750710"/>
    <w:rsid w:val="007507C4"/>
    <w:rsid w:val="0075106C"/>
    <w:rsid w:val="007511E0"/>
    <w:rsid w:val="007516BD"/>
    <w:rsid w:val="007518D9"/>
    <w:rsid w:val="00751F39"/>
    <w:rsid w:val="00752064"/>
    <w:rsid w:val="00752A88"/>
    <w:rsid w:val="00753043"/>
    <w:rsid w:val="007532B9"/>
    <w:rsid w:val="007532D9"/>
    <w:rsid w:val="00753B7B"/>
    <w:rsid w:val="007547E0"/>
    <w:rsid w:val="00755233"/>
    <w:rsid w:val="00755494"/>
    <w:rsid w:val="00755F8A"/>
    <w:rsid w:val="00756226"/>
    <w:rsid w:val="00756491"/>
    <w:rsid w:val="00756629"/>
    <w:rsid w:val="00756B15"/>
    <w:rsid w:val="007579FB"/>
    <w:rsid w:val="00757FD0"/>
    <w:rsid w:val="00760482"/>
    <w:rsid w:val="0076060E"/>
    <w:rsid w:val="00760736"/>
    <w:rsid w:val="00760D3E"/>
    <w:rsid w:val="00762215"/>
    <w:rsid w:val="0076241A"/>
    <w:rsid w:val="007624C0"/>
    <w:rsid w:val="00763245"/>
    <w:rsid w:val="007633E3"/>
    <w:rsid w:val="00763D0F"/>
    <w:rsid w:val="00764C0B"/>
    <w:rsid w:val="00764C82"/>
    <w:rsid w:val="00764F77"/>
    <w:rsid w:val="007653C1"/>
    <w:rsid w:val="0076583A"/>
    <w:rsid w:val="00765CBD"/>
    <w:rsid w:val="00765ED3"/>
    <w:rsid w:val="0076612D"/>
    <w:rsid w:val="0076637B"/>
    <w:rsid w:val="007663B1"/>
    <w:rsid w:val="007670BE"/>
    <w:rsid w:val="0076732A"/>
    <w:rsid w:val="00767905"/>
    <w:rsid w:val="00767B39"/>
    <w:rsid w:val="00767CAD"/>
    <w:rsid w:val="00770301"/>
    <w:rsid w:val="007703F1"/>
    <w:rsid w:val="00770A81"/>
    <w:rsid w:val="007715FD"/>
    <w:rsid w:val="00772079"/>
    <w:rsid w:val="007726AC"/>
    <w:rsid w:val="00772855"/>
    <w:rsid w:val="00772913"/>
    <w:rsid w:val="00772A20"/>
    <w:rsid w:val="00772B3D"/>
    <w:rsid w:val="00772D56"/>
    <w:rsid w:val="00772D6A"/>
    <w:rsid w:val="007750AF"/>
    <w:rsid w:val="00775CA0"/>
    <w:rsid w:val="00775E9F"/>
    <w:rsid w:val="0077701E"/>
    <w:rsid w:val="0077724C"/>
    <w:rsid w:val="0077748A"/>
    <w:rsid w:val="00780167"/>
    <w:rsid w:val="007801D2"/>
    <w:rsid w:val="00780298"/>
    <w:rsid w:val="00780707"/>
    <w:rsid w:val="00780769"/>
    <w:rsid w:val="00780998"/>
    <w:rsid w:val="0078200C"/>
    <w:rsid w:val="00783617"/>
    <w:rsid w:val="007836CA"/>
    <w:rsid w:val="00783CA9"/>
    <w:rsid w:val="00784087"/>
    <w:rsid w:val="007841F9"/>
    <w:rsid w:val="0078450E"/>
    <w:rsid w:val="00785A9F"/>
    <w:rsid w:val="00785AC9"/>
    <w:rsid w:val="00786C44"/>
    <w:rsid w:val="00786F04"/>
    <w:rsid w:val="00787091"/>
    <w:rsid w:val="00787868"/>
    <w:rsid w:val="00790132"/>
    <w:rsid w:val="00790F6E"/>
    <w:rsid w:val="00791166"/>
    <w:rsid w:val="00791973"/>
    <w:rsid w:val="0079271A"/>
    <w:rsid w:val="0079277F"/>
    <w:rsid w:val="00792ECB"/>
    <w:rsid w:val="00793145"/>
    <w:rsid w:val="007937CD"/>
    <w:rsid w:val="00793D33"/>
    <w:rsid w:val="00794804"/>
    <w:rsid w:val="00794BB7"/>
    <w:rsid w:val="00796350"/>
    <w:rsid w:val="00796547"/>
    <w:rsid w:val="007965A8"/>
    <w:rsid w:val="0079695D"/>
    <w:rsid w:val="00797883"/>
    <w:rsid w:val="00797D72"/>
    <w:rsid w:val="00797E1E"/>
    <w:rsid w:val="007A02AC"/>
    <w:rsid w:val="007A12BE"/>
    <w:rsid w:val="007A14CB"/>
    <w:rsid w:val="007A16CC"/>
    <w:rsid w:val="007A16D8"/>
    <w:rsid w:val="007A2254"/>
    <w:rsid w:val="007A2F43"/>
    <w:rsid w:val="007A31F9"/>
    <w:rsid w:val="007A3592"/>
    <w:rsid w:val="007A3DFF"/>
    <w:rsid w:val="007A3EE6"/>
    <w:rsid w:val="007A4802"/>
    <w:rsid w:val="007A4FCE"/>
    <w:rsid w:val="007A51C8"/>
    <w:rsid w:val="007A63DF"/>
    <w:rsid w:val="007A692B"/>
    <w:rsid w:val="007A69F0"/>
    <w:rsid w:val="007A6ECF"/>
    <w:rsid w:val="007A6FC0"/>
    <w:rsid w:val="007A75A4"/>
    <w:rsid w:val="007A7614"/>
    <w:rsid w:val="007A7651"/>
    <w:rsid w:val="007A7A34"/>
    <w:rsid w:val="007A7C8E"/>
    <w:rsid w:val="007B0E17"/>
    <w:rsid w:val="007B1B4A"/>
    <w:rsid w:val="007B25A2"/>
    <w:rsid w:val="007B26BE"/>
    <w:rsid w:val="007B2AC3"/>
    <w:rsid w:val="007B2ADB"/>
    <w:rsid w:val="007B2EA0"/>
    <w:rsid w:val="007B378A"/>
    <w:rsid w:val="007B378C"/>
    <w:rsid w:val="007B3CD9"/>
    <w:rsid w:val="007B44E9"/>
    <w:rsid w:val="007B4705"/>
    <w:rsid w:val="007B5694"/>
    <w:rsid w:val="007B5DCA"/>
    <w:rsid w:val="007B6CC2"/>
    <w:rsid w:val="007B6F24"/>
    <w:rsid w:val="007B6F63"/>
    <w:rsid w:val="007B7290"/>
    <w:rsid w:val="007B74E2"/>
    <w:rsid w:val="007B7FF6"/>
    <w:rsid w:val="007C0963"/>
    <w:rsid w:val="007C0A59"/>
    <w:rsid w:val="007C0AE5"/>
    <w:rsid w:val="007C0C02"/>
    <w:rsid w:val="007C10D6"/>
    <w:rsid w:val="007C1743"/>
    <w:rsid w:val="007C18FB"/>
    <w:rsid w:val="007C2019"/>
    <w:rsid w:val="007C25BD"/>
    <w:rsid w:val="007C265D"/>
    <w:rsid w:val="007C26B1"/>
    <w:rsid w:val="007C2D6E"/>
    <w:rsid w:val="007C2D89"/>
    <w:rsid w:val="007C35C4"/>
    <w:rsid w:val="007C35FA"/>
    <w:rsid w:val="007C3662"/>
    <w:rsid w:val="007C394C"/>
    <w:rsid w:val="007C404C"/>
    <w:rsid w:val="007C53A2"/>
    <w:rsid w:val="007C595A"/>
    <w:rsid w:val="007C5E01"/>
    <w:rsid w:val="007C6159"/>
    <w:rsid w:val="007C7104"/>
    <w:rsid w:val="007C7BFE"/>
    <w:rsid w:val="007D0947"/>
    <w:rsid w:val="007D0E25"/>
    <w:rsid w:val="007D10BF"/>
    <w:rsid w:val="007D12CE"/>
    <w:rsid w:val="007D130D"/>
    <w:rsid w:val="007D139A"/>
    <w:rsid w:val="007D254C"/>
    <w:rsid w:val="007D3064"/>
    <w:rsid w:val="007D34C1"/>
    <w:rsid w:val="007D3636"/>
    <w:rsid w:val="007D37B9"/>
    <w:rsid w:val="007D3AAB"/>
    <w:rsid w:val="007D3DC8"/>
    <w:rsid w:val="007D5AC2"/>
    <w:rsid w:val="007D61F9"/>
    <w:rsid w:val="007D64E9"/>
    <w:rsid w:val="007D6B88"/>
    <w:rsid w:val="007D6D66"/>
    <w:rsid w:val="007D741E"/>
    <w:rsid w:val="007D7C77"/>
    <w:rsid w:val="007D7FC2"/>
    <w:rsid w:val="007E0438"/>
    <w:rsid w:val="007E0A52"/>
    <w:rsid w:val="007E0BA4"/>
    <w:rsid w:val="007E11B6"/>
    <w:rsid w:val="007E1476"/>
    <w:rsid w:val="007E1C97"/>
    <w:rsid w:val="007E280D"/>
    <w:rsid w:val="007E296C"/>
    <w:rsid w:val="007E3B79"/>
    <w:rsid w:val="007E4196"/>
    <w:rsid w:val="007E471E"/>
    <w:rsid w:val="007E4A68"/>
    <w:rsid w:val="007E4E59"/>
    <w:rsid w:val="007E50BB"/>
    <w:rsid w:val="007E5185"/>
    <w:rsid w:val="007E51D9"/>
    <w:rsid w:val="007E5419"/>
    <w:rsid w:val="007E5465"/>
    <w:rsid w:val="007E66DF"/>
    <w:rsid w:val="007E76E0"/>
    <w:rsid w:val="007E7D19"/>
    <w:rsid w:val="007F0743"/>
    <w:rsid w:val="007F17A1"/>
    <w:rsid w:val="007F1B96"/>
    <w:rsid w:val="007F2229"/>
    <w:rsid w:val="007F262C"/>
    <w:rsid w:val="007F2710"/>
    <w:rsid w:val="007F276E"/>
    <w:rsid w:val="007F3073"/>
    <w:rsid w:val="007F350E"/>
    <w:rsid w:val="007F3D9F"/>
    <w:rsid w:val="007F49DF"/>
    <w:rsid w:val="007F4AC6"/>
    <w:rsid w:val="007F4D66"/>
    <w:rsid w:val="007F5A10"/>
    <w:rsid w:val="007F5C69"/>
    <w:rsid w:val="007F5DEA"/>
    <w:rsid w:val="007F6527"/>
    <w:rsid w:val="007F6626"/>
    <w:rsid w:val="007F67EE"/>
    <w:rsid w:val="007F7460"/>
    <w:rsid w:val="007F7A19"/>
    <w:rsid w:val="007F7FF7"/>
    <w:rsid w:val="008001C4"/>
    <w:rsid w:val="00800220"/>
    <w:rsid w:val="008003B6"/>
    <w:rsid w:val="00800EC4"/>
    <w:rsid w:val="0080132A"/>
    <w:rsid w:val="00801D4C"/>
    <w:rsid w:val="00801FFA"/>
    <w:rsid w:val="008022C1"/>
    <w:rsid w:val="008029A1"/>
    <w:rsid w:val="00803C22"/>
    <w:rsid w:val="00803EDC"/>
    <w:rsid w:val="008050C6"/>
    <w:rsid w:val="008055A4"/>
    <w:rsid w:val="0080630F"/>
    <w:rsid w:val="00806600"/>
    <w:rsid w:val="008073AB"/>
    <w:rsid w:val="0080762C"/>
    <w:rsid w:val="00810536"/>
    <w:rsid w:val="008105A3"/>
    <w:rsid w:val="0081084C"/>
    <w:rsid w:val="00810A2D"/>
    <w:rsid w:val="00810C81"/>
    <w:rsid w:val="008111C9"/>
    <w:rsid w:val="00811410"/>
    <w:rsid w:val="00811589"/>
    <w:rsid w:val="00811B9A"/>
    <w:rsid w:val="00812DB8"/>
    <w:rsid w:val="00813E4A"/>
    <w:rsid w:val="00814447"/>
    <w:rsid w:val="00814480"/>
    <w:rsid w:val="00815139"/>
    <w:rsid w:val="008151D8"/>
    <w:rsid w:val="008165A7"/>
    <w:rsid w:val="00816746"/>
    <w:rsid w:val="008169F5"/>
    <w:rsid w:val="00816A82"/>
    <w:rsid w:val="0081722D"/>
    <w:rsid w:val="008179D8"/>
    <w:rsid w:val="00817DFA"/>
    <w:rsid w:val="008201F7"/>
    <w:rsid w:val="00820308"/>
    <w:rsid w:val="0082148F"/>
    <w:rsid w:val="00821B6E"/>
    <w:rsid w:val="00821CE5"/>
    <w:rsid w:val="00822580"/>
    <w:rsid w:val="00822713"/>
    <w:rsid w:val="00822A59"/>
    <w:rsid w:val="00822E88"/>
    <w:rsid w:val="0082355F"/>
    <w:rsid w:val="0082361D"/>
    <w:rsid w:val="00823991"/>
    <w:rsid w:val="00824045"/>
    <w:rsid w:val="00824533"/>
    <w:rsid w:val="00824DAD"/>
    <w:rsid w:val="00825AD4"/>
    <w:rsid w:val="00825FF5"/>
    <w:rsid w:val="00826078"/>
    <w:rsid w:val="00826B42"/>
    <w:rsid w:val="008302A9"/>
    <w:rsid w:val="008313D5"/>
    <w:rsid w:val="00831950"/>
    <w:rsid w:val="00831A47"/>
    <w:rsid w:val="00832257"/>
    <w:rsid w:val="00832292"/>
    <w:rsid w:val="008324B8"/>
    <w:rsid w:val="008326CF"/>
    <w:rsid w:val="008329AC"/>
    <w:rsid w:val="008329EC"/>
    <w:rsid w:val="00832AAC"/>
    <w:rsid w:val="00832B8C"/>
    <w:rsid w:val="0083360B"/>
    <w:rsid w:val="0083376C"/>
    <w:rsid w:val="00834AE4"/>
    <w:rsid w:val="00834CA8"/>
    <w:rsid w:val="00834EEF"/>
    <w:rsid w:val="008354EE"/>
    <w:rsid w:val="00835A1D"/>
    <w:rsid w:val="00835B34"/>
    <w:rsid w:val="00835F58"/>
    <w:rsid w:val="008368E3"/>
    <w:rsid w:val="00836F5A"/>
    <w:rsid w:val="008372A5"/>
    <w:rsid w:val="00837B18"/>
    <w:rsid w:val="0084066D"/>
    <w:rsid w:val="00841C56"/>
    <w:rsid w:val="0084206B"/>
    <w:rsid w:val="008423A6"/>
    <w:rsid w:val="0084258F"/>
    <w:rsid w:val="00842C4A"/>
    <w:rsid w:val="00842EE3"/>
    <w:rsid w:val="0084311A"/>
    <w:rsid w:val="008431ED"/>
    <w:rsid w:val="00843624"/>
    <w:rsid w:val="00843795"/>
    <w:rsid w:val="00843CAF"/>
    <w:rsid w:val="00843D35"/>
    <w:rsid w:val="00844046"/>
    <w:rsid w:val="0084480E"/>
    <w:rsid w:val="00845102"/>
    <w:rsid w:val="0084577A"/>
    <w:rsid w:val="0084585C"/>
    <w:rsid w:val="00845BC3"/>
    <w:rsid w:val="00845FBE"/>
    <w:rsid w:val="00845FCB"/>
    <w:rsid w:val="00846F63"/>
    <w:rsid w:val="00847B2E"/>
    <w:rsid w:val="00847F6F"/>
    <w:rsid w:val="00850521"/>
    <w:rsid w:val="00850E8A"/>
    <w:rsid w:val="00850F37"/>
    <w:rsid w:val="00851168"/>
    <w:rsid w:val="0085134F"/>
    <w:rsid w:val="00853142"/>
    <w:rsid w:val="00853452"/>
    <w:rsid w:val="00853EF5"/>
    <w:rsid w:val="0085400A"/>
    <w:rsid w:val="008551AE"/>
    <w:rsid w:val="008559B7"/>
    <w:rsid w:val="00855A20"/>
    <w:rsid w:val="00855AE8"/>
    <w:rsid w:val="00856B56"/>
    <w:rsid w:val="00856FBD"/>
    <w:rsid w:val="00857B74"/>
    <w:rsid w:val="0086032D"/>
    <w:rsid w:val="008604E7"/>
    <w:rsid w:val="008606B5"/>
    <w:rsid w:val="00860811"/>
    <w:rsid w:val="00860A06"/>
    <w:rsid w:val="00860E3E"/>
    <w:rsid w:val="0086170B"/>
    <w:rsid w:val="0086183B"/>
    <w:rsid w:val="00862266"/>
    <w:rsid w:val="00862286"/>
    <w:rsid w:val="00862448"/>
    <w:rsid w:val="00862644"/>
    <w:rsid w:val="00862B8F"/>
    <w:rsid w:val="00862BF2"/>
    <w:rsid w:val="00862C59"/>
    <w:rsid w:val="00863067"/>
    <w:rsid w:val="008630F0"/>
    <w:rsid w:val="008633CC"/>
    <w:rsid w:val="0086343E"/>
    <w:rsid w:val="00863802"/>
    <w:rsid w:val="00863898"/>
    <w:rsid w:val="008638A2"/>
    <w:rsid w:val="00863BAB"/>
    <w:rsid w:val="0086443E"/>
    <w:rsid w:val="008644F6"/>
    <w:rsid w:val="00864652"/>
    <w:rsid w:val="00865BA4"/>
    <w:rsid w:val="00865E3D"/>
    <w:rsid w:val="00865EEE"/>
    <w:rsid w:val="00866B1E"/>
    <w:rsid w:val="00866E2E"/>
    <w:rsid w:val="008673CE"/>
    <w:rsid w:val="00867978"/>
    <w:rsid w:val="00867979"/>
    <w:rsid w:val="008679A1"/>
    <w:rsid w:val="008679EF"/>
    <w:rsid w:val="00867A12"/>
    <w:rsid w:val="00867F18"/>
    <w:rsid w:val="0087043D"/>
    <w:rsid w:val="008705DA"/>
    <w:rsid w:val="008709C5"/>
    <w:rsid w:val="00870A84"/>
    <w:rsid w:val="0087145B"/>
    <w:rsid w:val="00871597"/>
    <w:rsid w:val="008715CD"/>
    <w:rsid w:val="00871DC0"/>
    <w:rsid w:val="00872FF9"/>
    <w:rsid w:val="00873B00"/>
    <w:rsid w:val="00873B5F"/>
    <w:rsid w:val="00874CA7"/>
    <w:rsid w:val="00874E6F"/>
    <w:rsid w:val="0087604A"/>
    <w:rsid w:val="008761E9"/>
    <w:rsid w:val="008762DC"/>
    <w:rsid w:val="00876362"/>
    <w:rsid w:val="00876FC0"/>
    <w:rsid w:val="00877078"/>
    <w:rsid w:val="0087750C"/>
    <w:rsid w:val="00877616"/>
    <w:rsid w:val="00877EE0"/>
    <w:rsid w:val="00880047"/>
    <w:rsid w:val="00880178"/>
    <w:rsid w:val="008803D1"/>
    <w:rsid w:val="00880E84"/>
    <w:rsid w:val="00881BAB"/>
    <w:rsid w:val="00882225"/>
    <w:rsid w:val="008829AC"/>
    <w:rsid w:val="00882EDA"/>
    <w:rsid w:val="00883065"/>
    <w:rsid w:val="0088334F"/>
    <w:rsid w:val="008837EB"/>
    <w:rsid w:val="00883A6F"/>
    <w:rsid w:val="00883DA2"/>
    <w:rsid w:val="00884063"/>
    <w:rsid w:val="00884145"/>
    <w:rsid w:val="00884A3C"/>
    <w:rsid w:val="00884CB3"/>
    <w:rsid w:val="00884FB4"/>
    <w:rsid w:val="00885A8E"/>
    <w:rsid w:val="008861EB"/>
    <w:rsid w:val="00886291"/>
    <w:rsid w:val="0088634C"/>
    <w:rsid w:val="0088646B"/>
    <w:rsid w:val="00886545"/>
    <w:rsid w:val="00886932"/>
    <w:rsid w:val="00886FFD"/>
    <w:rsid w:val="0088713D"/>
    <w:rsid w:val="008871B8"/>
    <w:rsid w:val="0088764A"/>
    <w:rsid w:val="00887774"/>
    <w:rsid w:val="00887E1D"/>
    <w:rsid w:val="008906D9"/>
    <w:rsid w:val="008908AA"/>
    <w:rsid w:val="00890D65"/>
    <w:rsid w:val="00891513"/>
    <w:rsid w:val="00891AA0"/>
    <w:rsid w:val="00891BF8"/>
    <w:rsid w:val="00892B4C"/>
    <w:rsid w:val="00892ECD"/>
    <w:rsid w:val="00893330"/>
    <w:rsid w:val="0089374D"/>
    <w:rsid w:val="0089507D"/>
    <w:rsid w:val="0089543A"/>
    <w:rsid w:val="0089565E"/>
    <w:rsid w:val="00895949"/>
    <w:rsid w:val="00895A60"/>
    <w:rsid w:val="00896C26"/>
    <w:rsid w:val="00897030"/>
    <w:rsid w:val="00897190"/>
    <w:rsid w:val="00897747"/>
    <w:rsid w:val="0089783A"/>
    <w:rsid w:val="008A05F5"/>
    <w:rsid w:val="008A0E69"/>
    <w:rsid w:val="008A0E7E"/>
    <w:rsid w:val="008A1503"/>
    <w:rsid w:val="008A2179"/>
    <w:rsid w:val="008A2B17"/>
    <w:rsid w:val="008A2D2B"/>
    <w:rsid w:val="008A349D"/>
    <w:rsid w:val="008A3605"/>
    <w:rsid w:val="008A3AB6"/>
    <w:rsid w:val="008A42BA"/>
    <w:rsid w:val="008A48F9"/>
    <w:rsid w:val="008A4A2B"/>
    <w:rsid w:val="008A58DF"/>
    <w:rsid w:val="008A5CED"/>
    <w:rsid w:val="008A5F82"/>
    <w:rsid w:val="008A627D"/>
    <w:rsid w:val="008A6AEC"/>
    <w:rsid w:val="008A7231"/>
    <w:rsid w:val="008A7728"/>
    <w:rsid w:val="008A7A69"/>
    <w:rsid w:val="008B018A"/>
    <w:rsid w:val="008B02A5"/>
    <w:rsid w:val="008B0ABA"/>
    <w:rsid w:val="008B153C"/>
    <w:rsid w:val="008B21F0"/>
    <w:rsid w:val="008B307A"/>
    <w:rsid w:val="008B3152"/>
    <w:rsid w:val="008B35B7"/>
    <w:rsid w:val="008B3904"/>
    <w:rsid w:val="008B3E19"/>
    <w:rsid w:val="008B40B2"/>
    <w:rsid w:val="008B4E4A"/>
    <w:rsid w:val="008B512C"/>
    <w:rsid w:val="008B525B"/>
    <w:rsid w:val="008B53D4"/>
    <w:rsid w:val="008B5DF0"/>
    <w:rsid w:val="008C074A"/>
    <w:rsid w:val="008C0C39"/>
    <w:rsid w:val="008C0F68"/>
    <w:rsid w:val="008C0FF4"/>
    <w:rsid w:val="008C21A5"/>
    <w:rsid w:val="008C2387"/>
    <w:rsid w:val="008C2703"/>
    <w:rsid w:val="008C33EE"/>
    <w:rsid w:val="008C3C24"/>
    <w:rsid w:val="008C4435"/>
    <w:rsid w:val="008C4689"/>
    <w:rsid w:val="008C47A2"/>
    <w:rsid w:val="008C5024"/>
    <w:rsid w:val="008C504C"/>
    <w:rsid w:val="008C50F6"/>
    <w:rsid w:val="008C53D4"/>
    <w:rsid w:val="008C56F2"/>
    <w:rsid w:val="008C5B3B"/>
    <w:rsid w:val="008C5B4D"/>
    <w:rsid w:val="008C64BB"/>
    <w:rsid w:val="008C666B"/>
    <w:rsid w:val="008C69E4"/>
    <w:rsid w:val="008C6DE8"/>
    <w:rsid w:val="008C6F3A"/>
    <w:rsid w:val="008C71ED"/>
    <w:rsid w:val="008C7559"/>
    <w:rsid w:val="008C77BB"/>
    <w:rsid w:val="008D0C53"/>
    <w:rsid w:val="008D0E5A"/>
    <w:rsid w:val="008D120B"/>
    <w:rsid w:val="008D2353"/>
    <w:rsid w:val="008D26EF"/>
    <w:rsid w:val="008D29BD"/>
    <w:rsid w:val="008D3674"/>
    <w:rsid w:val="008D3FE5"/>
    <w:rsid w:val="008D42E3"/>
    <w:rsid w:val="008D48E9"/>
    <w:rsid w:val="008D49E5"/>
    <w:rsid w:val="008D542F"/>
    <w:rsid w:val="008D60CD"/>
    <w:rsid w:val="008D62FD"/>
    <w:rsid w:val="008D68B3"/>
    <w:rsid w:val="008D74BC"/>
    <w:rsid w:val="008D7765"/>
    <w:rsid w:val="008D7769"/>
    <w:rsid w:val="008E01E6"/>
    <w:rsid w:val="008E0AD2"/>
    <w:rsid w:val="008E1669"/>
    <w:rsid w:val="008E206C"/>
    <w:rsid w:val="008E22BA"/>
    <w:rsid w:val="008E240F"/>
    <w:rsid w:val="008E2802"/>
    <w:rsid w:val="008E2DCF"/>
    <w:rsid w:val="008E323B"/>
    <w:rsid w:val="008E3840"/>
    <w:rsid w:val="008E46B9"/>
    <w:rsid w:val="008E50D2"/>
    <w:rsid w:val="008E51FF"/>
    <w:rsid w:val="008E5223"/>
    <w:rsid w:val="008E5555"/>
    <w:rsid w:val="008E58C3"/>
    <w:rsid w:val="008E69A4"/>
    <w:rsid w:val="008E6AB1"/>
    <w:rsid w:val="008E7255"/>
    <w:rsid w:val="008E77CC"/>
    <w:rsid w:val="008F04A3"/>
    <w:rsid w:val="008F07F6"/>
    <w:rsid w:val="008F190F"/>
    <w:rsid w:val="008F192E"/>
    <w:rsid w:val="008F2115"/>
    <w:rsid w:val="008F272F"/>
    <w:rsid w:val="008F2A5C"/>
    <w:rsid w:val="008F2BC4"/>
    <w:rsid w:val="008F332E"/>
    <w:rsid w:val="008F34AC"/>
    <w:rsid w:val="008F377B"/>
    <w:rsid w:val="008F3B47"/>
    <w:rsid w:val="008F3CBF"/>
    <w:rsid w:val="008F4B2B"/>
    <w:rsid w:val="008F4C61"/>
    <w:rsid w:val="008F55BD"/>
    <w:rsid w:val="008F603A"/>
    <w:rsid w:val="008F60AB"/>
    <w:rsid w:val="008F7676"/>
    <w:rsid w:val="0090008B"/>
    <w:rsid w:val="009006B6"/>
    <w:rsid w:val="00900B09"/>
    <w:rsid w:val="00900BB8"/>
    <w:rsid w:val="00900EB5"/>
    <w:rsid w:val="00900FB7"/>
    <w:rsid w:val="00901129"/>
    <w:rsid w:val="009013D0"/>
    <w:rsid w:val="00901451"/>
    <w:rsid w:val="00901729"/>
    <w:rsid w:val="00901A53"/>
    <w:rsid w:val="009023EC"/>
    <w:rsid w:val="00902515"/>
    <w:rsid w:val="00902AD1"/>
    <w:rsid w:val="00902BF9"/>
    <w:rsid w:val="00902FD7"/>
    <w:rsid w:val="009038AF"/>
    <w:rsid w:val="00903FD5"/>
    <w:rsid w:val="009043F0"/>
    <w:rsid w:val="009047A9"/>
    <w:rsid w:val="0090547A"/>
    <w:rsid w:val="00906B52"/>
    <w:rsid w:val="00907502"/>
    <w:rsid w:val="00907811"/>
    <w:rsid w:val="00907A4E"/>
    <w:rsid w:val="009102BF"/>
    <w:rsid w:val="00910358"/>
    <w:rsid w:val="00910495"/>
    <w:rsid w:val="00911C18"/>
    <w:rsid w:val="00911CD2"/>
    <w:rsid w:val="00911FEA"/>
    <w:rsid w:val="00912120"/>
    <w:rsid w:val="0091247D"/>
    <w:rsid w:val="009125B3"/>
    <w:rsid w:val="009128A0"/>
    <w:rsid w:val="00912CC8"/>
    <w:rsid w:val="00912D03"/>
    <w:rsid w:val="0091353F"/>
    <w:rsid w:val="00913929"/>
    <w:rsid w:val="00913EC3"/>
    <w:rsid w:val="00913F00"/>
    <w:rsid w:val="00913F3C"/>
    <w:rsid w:val="009140AE"/>
    <w:rsid w:val="00914385"/>
    <w:rsid w:val="00914662"/>
    <w:rsid w:val="009148D5"/>
    <w:rsid w:val="00914CF5"/>
    <w:rsid w:val="00914FB0"/>
    <w:rsid w:val="00914FC5"/>
    <w:rsid w:val="009156FA"/>
    <w:rsid w:val="00916023"/>
    <w:rsid w:val="00916214"/>
    <w:rsid w:val="00916DF6"/>
    <w:rsid w:val="00916E8F"/>
    <w:rsid w:val="009171BE"/>
    <w:rsid w:val="00917248"/>
    <w:rsid w:val="0091756E"/>
    <w:rsid w:val="00917771"/>
    <w:rsid w:val="00917A44"/>
    <w:rsid w:val="00920497"/>
    <w:rsid w:val="009205B6"/>
    <w:rsid w:val="009208DC"/>
    <w:rsid w:val="00920D35"/>
    <w:rsid w:val="009210B0"/>
    <w:rsid w:val="00921961"/>
    <w:rsid w:val="00921BBF"/>
    <w:rsid w:val="00922128"/>
    <w:rsid w:val="00922932"/>
    <w:rsid w:val="00923239"/>
    <w:rsid w:val="00923664"/>
    <w:rsid w:val="00924946"/>
    <w:rsid w:val="009251C6"/>
    <w:rsid w:val="00925288"/>
    <w:rsid w:val="009253F9"/>
    <w:rsid w:val="00925DAF"/>
    <w:rsid w:val="00926749"/>
    <w:rsid w:val="00926FE8"/>
    <w:rsid w:val="0092710B"/>
    <w:rsid w:val="00927117"/>
    <w:rsid w:val="00927557"/>
    <w:rsid w:val="00930437"/>
    <w:rsid w:val="00931006"/>
    <w:rsid w:val="009313FA"/>
    <w:rsid w:val="00931CA6"/>
    <w:rsid w:val="009326B5"/>
    <w:rsid w:val="009327D2"/>
    <w:rsid w:val="009329B4"/>
    <w:rsid w:val="00932BF5"/>
    <w:rsid w:val="00933021"/>
    <w:rsid w:val="0093351C"/>
    <w:rsid w:val="00933605"/>
    <w:rsid w:val="00933938"/>
    <w:rsid w:val="00933BB5"/>
    <w:rsid w:val="00934E29"/>
    <w:rsid w:val="00934E31"/>
    <w:rsid w:val="00935387"/>
    <w:rsid w:val="00935594"/>
    <w:rsid w:val="009355AF"/>
    <w:rsid w:val="00935630"/>
    <w:rsid w:val="00935EF5"/>
    <w:rsid w:val="00935F41"/>
    <w:rsid w:val="009372E9"/>
    <w:rsid w:val="00937862"/>
    <w:rsid w:val="00940772"/>
    <w:rsid w:val="009408B5"/>
    <w:rsid w:val="0094108A"/>
    <w:rsid w:val="00941691"/>
    <w:rsid w:val="009416C9"/>
    <w:rsid w:val="00941BB9"/>
    <w:rsid w:val="00941F5B"/>
    <w:rsid w:val="00942472"/>
    <w:rsid w:val="00942551"/>
    <w:rsid w:val="00942A99"/>
    <w:rsid w:val="00943751"/>
    <w:rsid w:val="009437B9"/>
    <w:rsid w:val="0094451B"/>
    <w:rsid w:val="009453E3"/>
    <w:rsid w:val="00945529"/>
    <w:rsid w:val="00945648"/>
    <w:rsid w:val="00945D70"/>
    <w:rsid w:val="00945DFA"/>
    <w:rsid w:val="0094607C"/>
    <w:rsid w:val="009462CC"/>
    <w:rsid w:val="00946AAA"/>
    <w:rsid w:val="00947C35"/>
    <w:rsid w:val="00950BD3"/>
    <w:rsid w:val="00950CCA"/>
    <w:rsid w:val="00950DDE"/>
    <w:rsid w:val="00951794"/>
    <w:rsid w:val="0095216A"/>
    <w:rsid w:val="009525E0"/>
    <w:rsid w:val="0095284E"/>
    <w:rsid w:val="00952B81"/>
    <w:rsid w:val="00953029"/>
    <w:rsid w:val="00953199"/>
    <w:rsid w:val="009537CD"/>
    <w:rsid w:val="00953878"/>
    <w:rsid w:val="009540DD"/>
    <w:rsid w:val="009543DB"/>
    <w:rsid w:val="00954964"/>
    <w:rsid w:val="00954A17"/>
    <w:rsid w:val="00954B45"/>
    <w:rsid w:val="00954F0A"/>
    <w:rsid w:val="009551D5"/>
    <w:rsid w:val="00955CC0"/>
    <w:rsid w:val="00956D81"/>
    <w:rsid w:val="0095715D"/>
    <w:rsid w:val="0096032D"/>
    <w:rsid w:val="009606C1"/>
    <w:rsid w:val="00960C89"/>
    <w:rsid w:val="00961E29"/>
    <w:rsid w:val="00962267"/>
    <w:rsid w:val="00963595"/>
    <w:rsid w:val="00963D8B"/>
    <w:rsid w:val="00964055"/>
    <w:rsid w:val="00964298"/>
    <w:rsid w:val="009642C4"/>
    <w:rsid w:val="00964621"/>
    <w:rsid w:val="00964736"/>
    <w:rsid w:val="0096507A"/>
    <w:rsid w:val="00965359"/>
    <w:rsid w:val="0096551E"/>
    <w:rsid w:val="009659C9"/>
    <w:rsid w:val="00965A1E"/>
    <w:rsid w:val="00965E69"/>
    <w:rsid w:val="00966347"/>
    <w:rsid w:val="0096683F"/>
    <w:rsid w:val="00966FAB"/>
    <w:rsid w:val="00970615"/>
    <w:rsid w:val="00970B37"/>
    <w:rsid w:val="009710D1"/>
    <w:rsid w:val="009710F7"/>
    <w:rsid w:val="0097124C"/>
    <w:rsid w:val="009716C5"/>
    <w:rsid w:val="009719B0"/>
    <w:rsid w:val="00971AD4"/>
    <w:rsid w:val="00971CBC"/>
    <w:rsid w:val="00971CE8"/>
    <w:rsid w:val="00972586"/>
    <w:rsid w:val="009725FD"/>
    <w:rsid w:val="0097260B"/>
    <w:rsid w:val="00972E80"/>
    <w:rsid w:val="00972F9B"/>
    <w:rsid w:val="0097304D"/>
    <w:rsid w:val="00973577"/>
    <w:rsid w:val="00973CF6"/>
    <w:rsid w:val="00974236"/>
    <w:rsid w:val="0097467A"/>
    <w:rsid w:val="009751E1"/>
    <w:rsid w:val="009754E9"/>
    <w:rsid w:val="00975F48"/>
    <w:rsid w:val="00976040"/>
    <w:rsid w:val="0097695A"/>
    <w:rsid w:val="00976ECF"/>
    <w:rsid w:val="009778DD"/>
    <w:rsid w:val="009779F4"/>
    <w:rsid w:val="00977BFF"/>
    <w:rsid w:val="0098105D"/>
    <w:rsid w:val="0098228E"/>
    <w:rsid w:val="00982848"/>
    <w:rsid w:val="00982BDF"/>
    <w:rsid w:val="00982CE7"/>
    <w:rsid w:val="009830C9"/>
    <w:rsid w:val="00983AAA"/>
    <w:rsid w:val="00983B22"/>
    <w:rsid w:val="00983B68"/>
    <w:rsid w:val="00984021"/>
    <w:rsid w:val="009840ED"/>
    <w:rsid w:val="00984279"/>
    <w:rsid w:val="00984F66"/>
    <w:rsid w:val="00984FD0"/>
    <w:rsid w:val="00985832"/>
    <w:rsid w:val="0098589A"/>
    <w:rsid w:val="00985EF9"/>
    <w:rsid w:val="00985F34"/>
    <w:rsid w:val="009866DE"/>
    <w:rsid w:val="0098690F"/>
    <w:rsid w:val="00986DA9"/>
    <w:rsid w:val="0098727B"/>
    <w:rsid w:val="009877E7"/>
    <w:rsid w:val="00990307"/>
    <w:rsid w:val="0099039C"/>
    <w:rsid w:val="00990642"/>
    <w:rsid w:val="0099081C"/>
    <w:rsid w:val="009908DB"/>
    <w:rsid w:val="00990CA4"/>
    <w:rsid w:val="009919E0"/>
    <w:rsid w:val="00991D62"/>
    <w:rsid w:val="00992EC5"/>
    <w:rsid w:val="009933DB"/>
    <w:rsid w:val="009937EF"/>
    <w:rsid w:val="00994064"/>
    <w:rsid w:val="009954D4"/>
    <w:rsid w:val="00995EB8"/>
    <w:rsid w:val="00996351"/>
    <w:rsid w:val="00996E8B"/>
    <w:rsid w:val="0099786D"/>
    <w:rsid w:val="00997BE4"/>
    <w:rsid w:val="009A0418"/>
    <w:rsid w:val="009A04EA"/>
    <w:rsid w:val="009A0AE8"/>
    <w:rsid w:val="009A1689"/>
    <w:rsid w:val="009A1C2E"/>
    <w:rsid w:val="009A1D0B"/>
    <w:rsid w:val="009A22CA"/>
    <w:rsid w:val="009A2CC1"/>
    <w:rsid w:val="009A2DF5"/>
    <w:rsid w:val="009A30F1"/>
    <w:rsid w:val="009A3D64"/>
    <w:rsid w:val="009A3F94"/>
    <w:rsid w:val="009A5191"/>
    <w:rsid w:val="009A57E9"/>
    <w:rsid w:val="009A5990"/>
    <w:rsid w:val="009A6237"/>
    <w:rsid w:val="009A63E7"/>
    <w:rsid w:val="009A646D"/>
    <w:rsid w:val="009A6AF3"/>
    <w:rsid w:val="009A6B13"/>
    <w:rsid w:val="009A6E8E"/>
    <w:rsid w:val="009A6E9D"/>
    <w:rsid w:val="009A6F5B"/>
    <w:rsid w:val="009A72D3"/>
    <w:rsid w:val="009A738D"/>
    <w:rsid w:val="009A769B"/>
    <w:rsid w:val="009A76A2"/>
    <w:rsid w:val="009A7734"/>
    <w:rsid w:val="009A78DE"/>
    <w:rsid w:val="009A7912"/>
    <w:rsid w:val="009A792E"/>
    <w:rsid w:val="009A7EE5"/>
    <w:rsid w:val="009A7F80"/>
    <w:rsid w:val="009B0098"/>
    <w:rsid w:val="009B0379"/>
    <w:rsid w:val="009B201A"/>
    <w:rsid w:val="009B236E"/>
    <w:rsid w:val="009B2DF8"/>
    <w:rsid w:val="009B30B3"/>
    <w:rsid w:val="009B3C5F"/>
    <w:rsid w:val="009B418C"/>
    <w:rsid w:val="009B4BA9"/>
    <w:rsid w:val="009B4BB3"/>
    <w:rsid w:val="009B4E03"/>
    <w:rsid w:val="009B4E17"/>
    <w:rsid w:val="009B5DBB"/>
    <w:rsid w:val="009B5FE4"/>
    <w:rsid w:val="009B679F"/>
    <w:rsid w:val="009B6A48"/>
    <w:rsid w:val="009B6DA1"/>
    <w:rsid w:val="009C04C0"/>
    <w:rsid w:val="009C0E64"/>
    <w:rsid w:val="009C1253"/>
    <w:rsid w:val="009C156E"/>
    <w:rsid w:val="009C1853"/>
    <w:rsid w:val="009C206E"/>
    <w:rsid w:val="009C2ADF"/>
    <w:rsid w:val="009C3BF2"/>
    <w:rsid w:val="009C4135"/>
    <w:rsid w:val="009C435F"/>
    <w:rsid w:val="009C43F0"/>
    <w:rsid w:val="009C4454"/>
    <w:rsid w:val="009C4815"/>
    <w:rsid w:val="009C4B62"/>
    <w:rsid w:val="009C51B7"/>
    <w:rsid w:val="009C5317"/>
    <w:rsid w:val="009C55BD"/>
    <w:rsid w:val="009C585E"/>
    <w:rsid w:val="009C6203"/>
    <w:rsid w:val="009C645E"/>
    <w:rsid w:val="009C6CC6"/>
    <w:rsid w:val="009C731B"/>
    <w:rsid w:val="009C7543"/>
    <w:rsid w:val="009D099D"/>
    <w:rsid w:val="009D1349"/>
    <w:rsid w:val="009D2613"/>
    <w:rsid w:val="009D2820"/>
    <w:rsid w:val="009D2E20"/>
    <w:rsid w:val="009D2E4A"/>
    <w:rsid w:val="009D3318"/>
    <w:rsid w:val="009D42C6"/>
    <w:rsid w:val="009D46D0"/>
    <w:rsid w:val="009D47B7"/>
    <w:rsid w:val="009D6B86"/>
    <w:rsid w:val="009D706E"/>
    <w:rsid w:val="009D709F"/>
    <w:rsid w:val="009D731D"/>
    <w:rsid w:val="009D78E7"/>
    <w:rsid w:val="009D7917"/>
    <w:rsid w:val="009E0185"/>
    <w:rsid w:val="009E0409"/>
    <w:rsid w:val="009E0BEB"/>
    <w:rsid w:val="009E113A"/>
    <w:rsid w:val="009E1800"/>
    <w:rsid w:val="009E1AB7"/>
    <w:rsid w:val="009E1C71"/>
    <w:rsid w:val="009E20BF"/>
    <w:rsid w:val="009E2B76"/>
    <w:rsid w:val="009E2C79"/>
    <w:rsid w:val="009E2DB6"/>
    <w:rsid w:val="009E2E5C"/>
    <w:rsid w:val="009E3515"/>
    <w:rsid w:val="009E3542"/>
    <w:rsid w:val="009E3F46"/>
    <w:rsid w:val="009E4BC1"/>
    <w:rsid w:val="009E4EE8"/>
    <w:rsid w:val="009E528D"/>
    <w:rsid w:val="009E6191"/>
    <w:rsid w:val="009E6252"/>
    <w:rsid w:val="009E6375"/>
    <w:rsid w:val="009E6598"/>
    <w:rsid w:val="009E6E0A"/>
    <w:rsid w:val="009E7206"/>
    <w:rsid w:val="009E766A"/>
    <w:rsid w:val="009F00A7"/>
    <w:rsid w:val="009F0295"/>
    <w:rsid w:val="009F0510"/>
    <w:rsid w:val="009F0692"/>
    <w:rsid w:val="009F06CF"/>
    <w:rsid w:val="009F0E5B"/>
    <w:rsid w:val="009F12A3"/>
    <w:rsid w:val="009F1D20"/>
    <w:rsid w:val="009F27E5"/>
    <w:rsid w:val="009F2C97"/>
    <w:rsid w:val="009F30F7"/>
    <w:rsid w:val="009F33F1"/>
    <w:rsid w:val="009F36B6"/>
    <w:rsid w:val="009F3701"/>
    <w:rsid w:val="009F4719"/>
    <w:rsid w:val="009F4D14"/>
    <w:rsid w:val="009F507C"/>
    <w:rsid w:val="009F58A0"/>
    <w:rsid w:val="009F5E13"/>
    <w:rsid w:val="009F6015"/>
    <w:rsid w:val="009F6535"/>
    <w:rsid w:val="009F660A"/>
    <w:rsid w:val="009F6A97"/>
    <w:rsid w:val="009F7E44"/>
    <w:rsid w:val="009F7FBD"/>
    <w:rsid w:val="00A00327"/>
    <w:rsid w:val="00A004D2"/>
    <w:rsid w:val="00A012E1"/>
    <w:rsid w:val="00A01339"/>
    <w:rsid w:val="00A01697"/>
    <w:rsid w:val="00A01B2F"/>
    <w:rsid w:val="00A01D21"/>
    <w:rsid w:val="00A02B78"/>
    <w:rsid w:val="00A02DAE"/>
    <w:rsid w:val="00A02F12"/>
    <w:rsid w:val="00A034A4"/>
    <w:rsid w:val="00A03A11"/>
    <w:rsid w:val="00A048A3"/>
    <w:rsid w:val="00A05277"/>
    <w:rsid w:val="00A055E7"/>
    <w:rsid w:val="00A05ACC"/>
    <w:rsid w:val="00A05B02"/>
    <w:rsid w:val="00A06257"/>
    <w:rsid w:val="00A065FC"/>
    <w:rsid w:val="00A069BC"/>
    <w:rsid w:val="00A075D7"/>
    <w:rsid w:val="00A0788D"/>
    <w:rsid w:val="00A07964"/>
    <w:rsid w:val="00A07BE5"/>
    <w:rsid w:val="00A07D2B"/>
    <w:rsid w:val="00A100D0"/>
    <w:rsid w:val="00A113F4"/>
    <w:rsid w:val="00A118F2"/>
    <w:rsid w:val="00A11C1D"/>
    <w:rsid w:val="00A11F99"/>
    <w:rsid w:val="00A13732"/>
    <w:rsid w:val="00A13749"/>
    <w:rsid w:val="00A1376D"/>
    <w:rsid w:val="00A13C3F"/>
    <w:rsid w:val="00A13CF8"/>
    <w:rsid w:val="00A149A6"/>
    <w:rsid w:val="00A14CDF"/>
    <w:rsid w:val="00A14ECE"/>
    <w:rsid w:val="00A1543C"/>
    <w:rsid w:val="00A15654"/>
    <w:rsid w:val="00A15EB9"/>
    <w:rsid w:val="00A161DF"/>
    <w:rsid w:val="00A16EE3"/>
    <w:rsid w:val="00A174AF"/>
    <w:rsid w:val="00A20599"/>
    <w:rsid w:val="00A207ED"/>
    <w:rsid w:val="00A20A67"/>
    <w:rsid w:val="00A20D09"/>
    <w:rsid w:val="00A20E30"/>
    <w:rsid w:val="00A21B99"/>
    <w:rsid w:val="00A21C1C"/>
    <w:rsid w:val="00A21EDC"/>
    <w:rsid w:val="00A22123"/>
    <w:rsid w:val="00A22702"/>
    <w:rsid w:val="00A228AA"/>
    <w:rsid w:val="00A22C1D"/>
    <w:rsid w:val="00A22C2C"/>
    <w:rsid w:val="00A22F69"/>
    <w:rsid w:val="00A2344F"/>
    <w:rsid w:val="00A237DD"/>
    <w:rsid w:val="00A239F7"/>
    <w:rsid w:val="00A2402E"/>
    <w:rsid w:val="00A24513"/>
    <w:rsid w:val="00A24F69"/>
    <w:rsid w:val="00A25DD6"/>
    <w:rsid w:val="00A260AF"/>
    <w:rsid w:val="00A264EB"/>
    <w:rsid w:val="00A265F3"/>
    <w:rsid w:val="00A267EB"/>
    <w:rsid w:val="00A269B5"/>
    <w:rsid w:val="00A26E06"/>
    <w:rsid w:val="00A273D6"/>
    <w:rsid w:val="00A27489"/>
    <w:rsid w:val="00A275CC"/>
    <w:rsid w:val="00A27836"/>
    <w:rsid w:val="00A27AB8"/>
    <w:rsid w:val="00A3058A"/>
    <w:rsid w:val="00A32AE6"/>
    <w:rsid w:val="00A32C14"/>
    <w:rsid w:val="00A335E4"/>
    <w:rsid w:val="00A33F30"/>
    <w:rsid w:val="00A33FFB"/>
    <w:rsid w:val="00A34046"/>
    <w:rsid w:val="00A346F0"/>
    <w:rsid w:val="00A349C3"/>
    <w:rsid w:val="00A34DC3"/>
    <w:rsid w:val="00A363A8"/>
    <w:rsid w:val="00A36AA7"/>
    <w:rsid w:val="00A36CC9"/>
    <w:rsid w:val="00A37A56"/>
    <w:rsid w:val="00A37E62"/>
    <w:rsid w:val="00A407D2"/>
    <w:rsid w:val="00A40CE4"/>
    <w:rsid w:val="00A41201"/>
    <w:rsid w:val="00A419D2"/>
    <w:rsid w:val="00A41B51"/>
    <w:rsid w:val="00A41E62"/>
    <w:rsid w:val="00A427DE"/>
    <w:rsid w:val="00A4298A"/>
    <w:rsid w:val="00A430D7"/>
    <w:rsid w:val="00A4350D"/>
    <w:rsid w:val="00A437A8"/>
    <w:rsid w:val="00A43A5D"/>
    <w:rsid w:val="00A4403C"/>
    <w:rsid w:val="00A44333"/>
    <w:rsid w:val="00A44D67"/>
    <w:rsid w:val="00A44E00"/>
    <w:rsid w:val="00A45177"/>
    <w:rsid w:val="00A45281"/>
    <w:rsid w:val="00A454D4"/>
    <w:rsid w:val="00A45555"/>
    <w:rsid w:val="00A45948"/>
    <w:rsid w:val="00A45E29"/>
    <w:rsid w:val="00A45F99"/>
    <w:rsid w:val="00A4621F"/>
    <w:rsid w:val="00A46262"/>
    <w:rsid w:val="00A46972"/>
    <w:rsid w:val="00A46DB7"/>
    <w:rsid w:val="00A46E45"/>
    <w:rsid w:val="00A47541"/>
    <w:rsid w:val="00A50293"/>
    <w:rsid w:val="00A505F8"/>
    <w:rsid w:val="00A5088B"/>
    <w:rsid w:val="00A50EBF"/>
    <w:rsid w:val="00A5122F"/>
    <w:rsid w:val="00A51294"/>
    <w:rsid w:val="00A5179D"/>
    <w:rsid w:val="00A5260D"/>
    <w:rsid w:val="00A527C8"/>
    <w:rsid w:val="00A52AD3"/>
    <w:rsid w:val="00A5333B"/>
    <w:rsid w:val="00A53C91"/>
    <w:rsid w:val="00A53F0A"/>
    <w:rsid w:val="00A551B1"/>
    <w:rsid w:val="00A55B85"/>
    <w:rsid w:val="00A56135"/>
    <w:rsid w:val="00A57105"/>
    <w:rsid w:val="00A57E0E"/>
    <w:rsid w:val="00A606C1"/>
    <w:rsid w:val="00A60D15"/>
    <w:rsid w:val="00A61645"/>
    <w:rsid w:val="00A618DF"/>
    <w:rsid w:val="00A61CC5"/>
    <w:rsid w:val="00A62650"/>
    <w:rsid w:val="00A62A4F"/>
    <w:rsid w:val="00A62D7A"/>
    <w:rsid w:val="00A63E91"/>
    <w:rsid w:val="00A64035"/>
    <w:rsid w:val="00A644D2"/>
    <w:rsid w:val="00A64DAC"/>
    <w:rsid w:val="00A6505E"/>
    <w:rsid w:val="00A65B04"/>
    <w:rsid w:val="00A65BCA"/>
    <w:rsid w:val="00A65BE0"/>
    <w:rsid w:val="00A65C77"/>
    <w:rsid w:val="00A65E23"/>
    <w:rsid w:val="00A663C4"/>
    <w:rsid w:val="00A663FF"/>
    <w:rsid w:val="00A66D17"/>
    <w:rsid w:val="00A6791A"/>
    <w:rsid w:val="00A67C57"/>
    <w:rsid w:val="00A67D62"/>
    <w:rsid w:val="00A707BE"/>
    <w:rsid w:val="00A70A39"/>
    <w:rsid w:val="00A70E04"/>
    <w:rsid w:val="00A7107E"/>
    <w:rsid w:val="00A71106"/>
    <w:rsid w:val="00A714FC"/>
    <w:rsid w:val="00A715ED"/>
    <w:rsid w:val="00A72C24"/>
    <w:rsid w:val="00A72CE4"/>
    <w:rsid w:val="00A7312F"/>
    <w:rsid w:val="00A733AC"/>
    <w:rsid w:val="00A736F7"/>
    <w:rsid w:val="00A7396B"/>
    <w:rsid w:val="00A73DCC"/>
    <w:rsid w:val="00A7437B"/>
    <w:rsid w:val="00A754BF"/>
    <w:rsid w:val="00A7577A"/>
    <w:rsid w:val="00A76621"/>
    <w:rsid w:val="00A76683"/>
    <w:rsid w:val="00A7675D"/>
    <w:rsid w:val="00A76772"/>
    <w:rsid w:val="00A769D7"/>
    <w:rsid w:val="00A77284"/>
    <w:rsid w:val="00A775FB"/>
    <w:rsid w:val="00A779A6"/>
    <w:rsid w:val="00A77CE0"/>
    <w:rsid w:val="00A77F87"/>
    <w:rsid w:val="00A81235"/>
    <w:rsid w:val="00A815F5"/>
    <w:rsid w:val="00A819E4"/>
    <w:rsid w:val="00A81AD2"/>
    <w:rsid w:val="00A81B20"/>
    <w:rsid w:val="00A81D51"/>
    <w:rsid w:val="00A81E36"/>
    <w:rsid w:val="00A820E1"/>
    <w:rsid w:val="00A82D8A"/>
    <w:rsid w:val="00A82F88"/>
    <w:rsid w:val="00A8309A"/>
    <w:rsid w:val="00A83189"/>
    <w:rsid w:val="00A83C38"/>
    <w:rsid w:val="00A84FDD"/>
    <w:rsid w:val="00A85440"/>
    <w:rsid w:val="00A85667"/>
    <w:rsid w:val="00A856C8"/>
    <w:rsid w:val="00A8598C"/>
    <w:rsid w:val="00A85F87"/>
    <w:rsid w:val="00A86078"/>
    <w:rsid w:val="00A860C4"/>
    <w:rsid w:val="00A86159"/>
    <w:rsid w:val="00A86633"/>
    <w:rsid w:val="00A86714"/>
    <w:rsid w:val="00A86A7E"/>
    <w:rsid w:val="00A873EB"/>
    <w:rsid w:val="00A87422"/>
    <w:rsid w:val="00A87700"/>
    <w:rsid w:val="00A904D6"/>
    <w:rsid w:val="00A90676"/>
    <w:rsid w:val="00A90712"/>
    <w:rsid w:val="00A90F0B"/>
    <w:rsid w:val="00A916C6"/>
    <w:rsid w:val="00A91924"/>
    <w:rsid w:val="00A9240B"/>
    <w:rsid w:val="00A92462"/>
    <w:rsid w:val="00A926B3"/>
    <w:rsid w:val="00A92B0A"/>
    <w:rsid w:val="00A937C7"/>
    <w:rsid w:val="00A93AB3"/>
    <w:rsid w:val="00A93C63"/>
    <w:rsid w:val="00A947D8"/>
    <w:rsid w:val="00A94A9D"/>
    <w:rsid w:val="00A94C07"/>
    <w:rsid w:val="00A950A6"/>
    <w:rsid w:val="00A955A6"/>
    <w:rsid w:val="00A95B1F"/>
    <w:rsid w:val="00A95C97"/>
    <w:rsid w:val="00A95CDF"/>
    <w:rsid w:val="00A961CF"/>
    <w:rsid w:val="00A967AD"/>
    <w:rsid w:val="00A96A95"/>
    <w:rsid w:val="00A97F2D"/>
    <w:rsid w:val="00AA01C9"/>
    <w:rsid w:val="00AA054F"/>
    <w:rsid w:val="00AA0775"/>
    <w:rsid w:val="00AA1021"/>
    <w:rsid w:val="00AA1052"/>
    <w:rsid w:val="00AA1774"/>
    <w:rsid w:val="00AA2922"/>
    <w:rsid w:val="00AA3438"/>
    <w:rsid w:val="00AA439D"/>
    <w:rsid w:val="00AA50F7"/>
    <w:rsid w:val="00AA5148"/>
    <w:rsid w:val="00AA5520"/>
    <w:rsid w:val="00AA5A07"/>
    <w:rsid w:val="00AA5B43"/>
    <w:rsid w:val="00AA64DE"/>
    <w:rsid w:val="00AA6C0C"/>
    <w:rsid w:val="00AA6DF4"/>
    <w:rsid w:val="00AA6F22"/>
    <w:rsid w:val="00AA6F6A"/>
    <w:rsid w:val="00AA735D"/>
    <w:rsid w:val="00AA73C1"/>
    <w:rsid w:val="00AA75F0"/>
    <w:rsid w:val="00AA7F1A"/>
    <w:rsid w:val="00AB0195"/>
    <w:rsid w:val="00AB0E0F"/>
    <w:rsid w:val="00AB0FCE"/>
    <w:rsid w:val="00AB12D0"/>
    <w:rsid w:val="00AB1735"/>
    <w:rsid w:val="00AB1CEB"/>
    <w:rsid w:val="00AB21AF"/>
    <w:rsid w:val="00AB2AC8"/>
    <w:rsid w:val="00AB383E"/>
    <w:rsid w:val="00AB3C4C"/>
    <w:rsid w:val="00AB41B0"/>
    <w:rsid w:val="00AB4426"/>
    <w:rsid w:val="00AB44FA"/>
    <w:rsid w:val="00AB5C44"/>
    <w:rsid w:val="00AB5D60"/>
    <w:rsid w:val="00AB5E2A"/>
    <w:rsid w:val="00AB62CE"/>
    <w:rsid w:val="00AB62E3"/>
    <w:rsid w:val="00AB6361"/>
    <w:rsid w:val="00AB66EB"/>
    <w:rsid w:val="00AB71F1"/>
    <w:rsid w:val="00AC0160"/>
    <w:rsid w:val="00AC0187"/>
    <w:rsid w:val="00AC0E8B"/>
    <w:rsid w:val="00AC1E9C"/>
    <w:rsid w:val="00AC24D4"/>
    <w:rsid w:val="00AC2645"/>
    <w:rsid w:val="00AC2B87"/>
    <w:rsid w:val="00AC3326"/>
    <w:rsid w:val="00AC3929"/>
    <w:rsid w:val="00AC3FA1"/>
    <w:rsid w:val="00AC451B"/>
    <w:rsid w:val="00AC4524"/>
    <w:rsid w:val="00AC4790"/>
    <w:rsid w:val="00AC5119"/>
    <w:rsid w:val="00AC5477"/>
    <w:rsid w:val="00AC59CB"/>
    <w:rsid w:val="00AC6463"/>
    <w:rsid w:val="00AC6EB5"/>
    <w:rsid w:val="00AC7C1D"/>
    <w:rsid w:val="00AC7F6A"/>
    <w:rsid w:val="00AD04A2"/>
    <w:rsid w:val="00AD0703"/>
    <w:rsid w:val="00AD1365"/>
    <w:rsid w:val="00AD1D0F"/>
    <w:rsid w:val="00AD1E86"/>
    <w:rsid w:val="00AD27B8"/>
    <w:rsid w:val="00AD2B88"/>
    <w:rsid w:val="00AD2D3D"/>
    <w:rsid w:val="00AD2D4D"/>
    <w:rsid w:val="00AD38C1"/>
    <w:rsid w:val="00AD3C1B"/>
    <w:rsid w:val="00AD4FBC"/>
    <w:rsid w:val="00AD5874"/>
    <w:rsid w:val="00AD62C0"/>
    <w:rsid w:val="00AD64E8"/>
    <w:rsid w:val="00AD6BE8"/>
    <w:rsid w:val="00AD6D93"/>
    <w:rsid w:val="00AD6E22"/>
    <w:rsid w:val="00AD744B"/>
    <w:rsid w:val="00AD7F52"/>
    <w:rsid w:val="00AE0176"/>
    <w:rsid w:val="00AE057E"/>
    <w:rsid w:val="00AE0591"/>
    <w:rsid w:val="00AE0681"/>
    <w:rsid w:val="00AE06E0"/>
    <w:rsid w:val="00AE09B0"/>
    <w:rsid w:val="00AE0BCB"/>
    <w:rsid w:val="00AE12EB"/>
    <w:rsid w:val="00AE13E3"/>
    <w:rsid w:val="00AE15CA"/>
    <w:rsid w:val="00AE1E4C"/>
    <w:rsid w:val="00AE217E"/>
    <w:rsid w:val="00AE2937"/>
    <w:rsid w:val="00AE2D62"/>
    <w:rsid w:val="00AE2EB0"/>
    <w:rsid w:val="00AE37A4"/>
    <w:rsid w:val="00AE3847"/>
    <w:rsid w:val="00AE3927"/>
    <w:rsid w:val="00AE3E70"/>
    <w:rsid w:val="00AE407C"/>
    <w:rsid w:val="00AE4731"/>
    <w:rsid w:val="00AE4A35"/>
    <w:rsid w:val="00AE4A92"/>
    <w:rsid w:val="00AE4AA2"/>
    <w:rsid w:val="00AE5FA5"/>
    <w:rsid w:val="00AE6A4E"/>
    <w:rsid w:val="00AE7047"/>
    <w:rsid w:val="00AE70E4"/>
    <w:rsid w:val="00AE743B"/>
    <w:rsid w:val="00AE7877"/>
    <w:rsid w:val="00AF09A7"/>
    <w:rsid w:val="00AF1748"/>
    <w:rsid w:val="00AF1C51"/>
    <w:rsid w:val="00AF2156"/>
    <w:rsid w:val="00AF2729"/>
    <w:rsid w:val="00AF3864"/>
    <w:rsid w:val="00AF418E"/>
    <w:rsid w:val="00AF46DB"/>
    <w:rsid w:val="00AF4CD5"/>
    <w:rsid w:val="00AF4DCE"/>
    <w:rsid w:val="00AF55F4"/>
    <w:rsid w:val="00AF5667"/>
    <w:rsid w:val="00AF5960"/>
    <w:rsid w:val="00AF5AFE"/>
    <w:rsid w:val="00AF678E"/>
    <w:rsid w:val="00AF6849"/>
    <w:rsid w:val="00AF72CE"/>
    <w:rsid w:val="00AF7D2E"/>
    <w:rsid w:val="00B00577"/>
    <w:rsid w:val="00B0096A"/>
    <w:rsid w:val="00B014F5"/>
    <w:rsid w:val="00B01DD7"/>
    <w:rsid w:val="00B01EE8"/>
    <w:rsid w:val="00B02081"/>
    <w:rsid w:val="00B020CB"/>
    <w:rsid w:val="00B026C1"/>
    <w:rsid w:val="00B02C0E"/>
    <w:rsid w:val="00B02C6D"/>
    <w:rsid w:val="00B03487"/>
    <w:rsid w:val="00B03F04"/>
    <w:rsid w:val="00B048C5"/>
    <w:rsid w:val="00B049B4"/>
    <w:rsid w:val="00B04B3D"/>
    <w:rsid w:val="00B04CCE"/>
    <w:rsid w:val="00B05164"/>
    <w:rsid w:val="00B0543E"/>
    <w:rsid w:val="00B05A9E"/>
    <w:rsid w:val="00B0621E"/>
    <w:rsid w:val="00B07591"/>
    <w:rsid w:val="00B07792"/>
    <w:rsid w:val="00B07823"/>
    <w:rsid w:val="00B07C90"/>
    <w:rsid w:val="00B07CE5"/>
    <w:rsid w:val="00B10112"/>
    <w:rsid w:val="00B10DD8"/>
    <w:rsid w:val="00B117C6"/>
    <w:rsid w:val="00B11A02"/>
    <w:rsid w:val="00B128D1"/>
    <w:rsid w:val="00B13609"/>
    <w:rsid w:val="00B138BD"/>
    <w:rsid w:val="00B1396E"/>
    <w:rsid w:val="00B13C52"/>
    <w:rsid w:val="00B1440B"/>
    <w:rsid w:val="00B145FC"/>
    <w:rsid w:val="00B149EF"/>
    <w:rsid w:val="00B14D01"/>
    <w:rsid w:val="00B15128"/>
    <w:rsid w:val="00B15682"/>
    <w:rsid w:val="00B158EE"/>
    <w:rsid w:val="00B16E4B"/>
    <w:rsid w:val="00B17125"/>
    <w:rsid w:val="00B17251"/>
    <w:rsid w:val="00B17A61"/>
    <w:rsid w:val="00B17A6F"/>
    <w:rsid w:val="00B17B74"/>
    <w:rsid w:val="00B17BB4"/>
    <w:rsid w:val="00B17DF9"/>
    <w:rsid w:val="00B205D7"/>
    <w:rsid w:val="00B22391"/>
    <w:rsid w:val="00B22AA1"/>
    <w:rsid w:val="00B23E29"/>
    <w:rsid w:val="00B23FC4"/>
    <w:rsid w:val="00B241D0"/>
    <w:rsid w:val="00B24DFA"/>
    <w:rsid w:val="00B25688"/>
    <w:rsid w:val="00B25C08"/>
    <w:rsid w:val="00B26252"/>
    <w:rsid w:val="00B2695F"/>
    <w:rsid w:val="00B270D3"/>
    <w:rsid w:val="00B27805"/>
    <w:rsid w:val="00B27EC6"/>
    <w:rsid w:val="00B30198"/>
    <w:rsid w:val="00B3052D"/>
    <w:rsid w:val="00B30608"/>
    <w:rsid w:val="00B30780"/>
    <w:rsid w:val="00B30ED9"/>
    <w:rsid w:val="00B3118F"/>
    <w:rsid w:val="00B31199"/>
    <w:rsid w:val="00B318AD"/>
    <w:rsid w:val="00B3216F"/>
    <w:rsid w:val="00B32B4D"/>
    <w:rsid w:val="00B33234"/>
    <w:rsid w:val="00B332BA"/>
    <w:rsid w:val="00B33350"/>
    <w:rsid w:val="00B33D17"/>
    <w:rsid w:val="00B34B60"/>
    <w:rsid w:val="00B351CD"/>
    <w:rsid w:val="00B354E7"/>
    <w:rsid w:val="00B360BC"/>
    <w:rsid w:val="00B3668B"/>
    <w:rsid w:val="00B373B8"/>
    <w:rsid w:val="00B37587"/>
    <w:rsid w:val="00B3761E"/>
    <w:rsid w:val="00B37915"/>
    <w:rsid w:val="00B37DDF"/>
    <w:rsid w:val="00B40370"/>
    <w:rsid w:val="00B4068D"/>
    <w:rsid w:val="00B408D8"/>
    <w:rsid w:val="00B40BEA"/>
    <w:rsid w:val="00B40D61"/>
    <w:rsid w:val="00B41842"/>
    <w:rsid w:val="00B42A12"/>
    <w:rsid w:val="00B430D1"/>
    <w:rsid w:val="00B4335C"/>
    <w:rsid w:val="00B435D9"/>
    <w:rsid w:val="00B43F3D"/>
    <w:rsid w:val="00B44A50"/>
    <w:rsid w:val="00B4546E"/>
    <w:rsid w:val="00B463FA"/>
    <w:rsid w:val="00B46631"/>
    <w:rsid w:val="00B46BE7"/>
    <w:rsid w:val="00B47780"/>
    <w:rsid w:val="00B47B6D"/>
    <w:rsid w:val="00B50DA2"/>
    <w:rsid w:val="00B511AD"/>
    <w:rsid w:val="00B517CA"/>
    <w:rsid w:val="00B5212E"/>
    <w:rsid w:val="00B5223E"/>
    <w:rsid w:val="00B522C0"/>
    <w:rsid w:val="00B5257F"/>
    <w:rsid w:val="00B52AF0"/>
    <w:rsid w:val="00B536DF"/>
    <w:rsid w:val="00B53E78"/>
    <w:rsid w:val="00B542CB"/>
    <w:rsid w:val="00B545AF"/>
    <w:rsid w:val="00B54708"/>
    <w:rsid w:val="00B54BDE"/>
    <w:rsid w:val="00B55481"/>
    <w:rsid w:val="00B558E8"/>
    <w:rsid w:val="00B55C61"/>
    <w:rsid w:val="00B56059"/>
    <w:rsid w:val="00B56303"/>
    <w:rsid w:val="00B5688C"/>
    <w:rsid w:val="00B57383"/>
    <w:rsid w:val="00B6007D"/>
    <w:rsid w:val="00B604B7"/>
    <w:rsid w:val="00B6052B"/>
    <w:rsid w:val="00B6057C"/>
    <w:rsid w:val="00B6086B"/>
    <w:rsid w:val="00B60AA4"/>
    <w:rsid w:val="00B60E27"/>
    <w:rsid w:val="00B63AB0"/>
    <w:rsid w:val="00B64006"/>
    <w:rsid w:val="00B64245"/>
    <w:rsid w:val="00B6494B"/>
    <w:rsid w:val="00B64BD0"/>
    <w:rsid w:val="00B654B3"/>
    <w:rsid w:val="00B654DD"/>
    <w:rsid w:val="00B65B18"/>
    <w:rsid w:val="00B65B6A"/>
    <w:rsid w:val="00B66259"/>
    <w:rsid w:val="00B6627B"/>
    <w:rsid w:val="00B66654"/>
    <w:rsid w:val="00B6723A"/>
    <w:rsid w:val="00B6737D"/>
    <w:rsid w:val="00B6772D"/>
    <w:rsid w:val="00B67970"/>
    <w:rsid w:val="00B70359"/>
    <w:rsid w:val="00B705CD"/>
    <w:rsid w:val="00B708A8"/>
    <w:rsid w:val="00B70CCD"/>
    <w:rsid w:val="00B71223"/>
    <w:rsid w:val="00B71260"/>
    <w:rsid w:val="00B71317"/>
    <w:rsid w:val="00B714BA"/>
    <w:rsid w:val="00B71672"/>
    <w:rsid w:val="00B716D6"/>
    <w:rsid w:val="00B719DF"/>
    <w:rsid w:val="00B719EB"/>
    <w:rsid w:val="00B71A01"/>
    <w:rsid w:val="00B72692"/>
    <w:rsid w:val="00B72E62"/>
    <w:rsid w:val="00B7379F"/>
    <w:rsid w:val="00B744C4"/>
    <w:rsid w:val="00B74B12"/>
    <w:rsid w:val="00B74E03"/>
    <w:rsid w:val="00B754BF"/>
    <w:rsid w:val="00B75978"/>
    <w:rsid w:val="00B75BCC"/>
    <w:rsid w:val="00B76C3E"/>
    <w:rsid w:val="00B76EAB"/>
    <w:rsid w:val="00B76FFB"/>
    <w:rsid w:val="00B77570"/>
    <w:rsid w:val="00B77796"/>
    <w:rsid w:val="00B77F57"/>
    <w:rsid w:val="00B812B3"/>
    <w:rsid w:val="00B81349"/>
    <w:rsid w:val="00B813C1"/>
    <w:rsid w:val="00B81469"/>
    <w:rsid w:val="00B8178B"/>
    <w:rsid w:val="00B8178F"/>
    <w:rsid w:val="00B81B71"/>
    <w:rsid w:val="00B83A9A"/>
    <w:rsid w:val="00B83E31"/>
    <w:rsid w:val="00B84CDA"/>
    <w:rsid w:val="00B850AF"/>
    <w:rsid w:val="00B8647F"/>
    <w:rsid w:val="00B86B04"/>
    <w:rsid w:val="00B86EF1"/>
    <w:rsid w:val="00B879B3"/>
    <w:rsid w:val="00B87DDB"/>
    <w:rsid w:val="00B900C3"/>
    <w:rsid w:val="00B90759"/>
    <w:rsid w:val="00B90C4B"/>
    <w:rsid w:val="00B9112F"/>
    <w:rsid w:val="00B920B4"/>
    <w:rsid w:val="00B9212B"/>
    <w:rsid w:val="00B92150"/>
    <w:rsid w:val="00B924BA"/>
    <w:rsid w:val="00B92670"/>
    <w:rsid w:val="00B93037"/>
    <w:rsid w:val="00B93CA2"/>
    <w:rsid w:val="00B93EDE"/>
    <w:rsid w:val="00B93F8E"/>
    <w:rsid w:val="00B9428C"/>
    <w:rsid w:val="00B94AA4"/>
    <w:rsid w:val="00B94F27"/>
    <w:rsid w:val="00B94F43"/>
    <w:rsid w:val="00B9501C"/>
    <w:rsid w:val="00B9532F"/>
    <w:rsid w:val="00B95C8D"/>
    <w:rsid w:val="00B95E16"/>
    <w:rsid w:val="00B95F5E"/>
    <w:rsid w:val="00B95F7A"/>
    <w:rsid w:val="00B96356"/>
    <w:rsid w:val="00B9657C"/>
    <w:rsid w:val="00B96BE6"/>
    <w:rsid w:val="00B97258"/>
    <w:rsid w:val="00B978A3"/>
    <w:rsid w:val="00B97B0B"/>
    <w:rsid w:val="00B97E99"/>
    <w:rsid w:val="00BA00CD"/>
    <w:rsid w:val="00BA01F9"/>
    <w:rsid w:val="00BA0225"/>
    <w:rsid w:val="00BA0355"/>
    <w:rsid w:val="00BA0E5D"/>
    <w:rsid w:val="00BA201A"/>
    <w:rsid w:val="00BA319F"/>
    <w:rsid w:val="00BA3214"/>
    <w:rsid w:val="00BA326E"/>
    <w:rsid w:val="00BA32F9"/>
    <w:rsid w:val="00BA3363"/>
    <w:rsid w:val="00BA3712"/>
    <w:rsid w:val="00BA412C"/>
    <w:rsid w:val="00BA490D"/>
    <w:rsid w:val="00BA4D50"/>
    <w:rsid w:val="00BA5EC2"/>
    <w:rsid w:val="00BA5F07"/>
    <w:rsid w:val="00BA643E"/>
    <w:rsid w:val="00BA6843"/>
    <w:rsid w:val="00BA6F9F"/>
    <w:rsid w:val="00BA724C"/>
    <w:rsid w:val="00BA72B7"/>
    <w:rsid w:val="00BB022D"/>
    <w:rsid w:val="00BB0303"/>
    <w:rsid w:val="00BB0B53"/>
    <w:rsid w:val="00BB1180"/>
    <w:rsid w:val="00BB1A9E"/>
    <w:rsid w:val="00BB1AFA"/>
    <w:rsid w:val="00BB1C06"/>
    <w:rsid w:val="00BB2296"/>
    <w:rsid w:val="00BB273B"/>
    <w:rsid w:val="00BB2C20"/>
    <w:rsid w:val="00BB2C3B"/>
    <w:rsid w:val="00BB30FC"/>
    <w:rsid w:val="00BB3200"/>
    <w:rsid w:val="00BB3D88"/>
    <w:rsid w:val="00BB42E4"/>
    <w:rsid w:val="00BB4568"/>
    <w:rsid w:val="00BB5051"/>
    <w:rsid w:val="00BB5432"/>
    <w:rsid w:val="00BB5C88"/>
    <w:rsid w:val="00BB5F86"/>
    <w:rsid w:val="00BB5F87"/>
    <w:rsid w:val="00BB68D4"/>
    <w:rsid w:val="00BB795D"/>
    <w:rsid w:val="00BB7E92"/>
    <w:rsid w:val="00BC01B7"/>
    <w:rsid w:val="00BC035C"/>
    <w:rsid w:val="00BC14C4"/>
    <w:rsid w:val="00BC17A2"/>
    <w:rsid w:val="00BC1874"/>
    <w:rsid w:val="00BC2770"/>
    <w:rsid w:val="00BC3646"/>
    <w:rsid w:val="00BC3CBA"/>
    <w:rsid w:val="00BC3DC0"/>
    <w:rsid w:val="00BC42B4"/>
    <w:rsid w:val="00BC4EBB"/>
    <w:rsid w:val="00BC62DB"/>
    <w:rsid w:val="00BC63E6"/>
    <w:rsid w:val="00BC6683"/>
    <w:rsid w:val="00BC6B19"/>
    <w:rsid w:val="00BC6B8D"/>
    <w:rsid w:val="00BC71DA"/>
    <w:rsid w:val="00BC762B"/>
    <w:rsid w:val="00BC7C6B"/>
    <w:rsid w:val="00BC7CC0"/>
    <w:rsid w:val="00BD2978"/>
    <w:rsid w:val="00BD3AE4"/>
    <w:rsid w:val="00BD3C9A"/>
    <w:rsid w:val="00BD49EB"/>
    <w:rsid w:val="00BD6306"/>
    <w:rsid w:val="00BD6C75"/>
    <w:rsid w:val="00BD6D3F"/>
    <w:rsid w:val="00BD6EE0"/>
    <w:rsid w:val="00BD738D"/>
    <w:rsid w:val="00BE01A8"/>
    <w:rsid w:val="00BE03D9"/>
    <w:rsid w:val="00BE08D4"/>
    <w:rsid w:val="00BE0E41"/>
    <w:rsid w:val="00BE0F3C"/>
    <w:rsid w:val="00BE1116"/>
    <w:rsid w:val="00BE166C"/>
    <w:rsid w:val="00BE17A0"/>
    <w:rsid w:val="00BE318F"/>
    <w:rsid w:val="00BE415A"/>
    <w:rsid w:val="00BE431F"/>
    <w:rsid w:val="00BE4442"/>
    <w:rsid w:val="00BE460B"/>
    <w:rsid w:val="00BE4F45"/>
    <w:rsid w:val="00BE6459"/>
    <w:rsid w:val="00BE67D8"/>
    <w:rsid w:val="00BE689E"/>
    <w:rsid w:val="00BE6C4B"/>
    <w:rsid w:val="00BE6DF5"/>
    <w:rsid w:val="00BE7774"/>
    <w:rsid w:val="00BE79D8"/>
    <w:rsid w:val="00BE7E16"/>
    <w:rsid w:val="00BF077E"/>
    <w:rsid w:val="00BF0D4F"/>
    <w:rsid w:val="00BF0F07"/>
    <w:rsid w:val="00BF11E1"/>
    <w:rsid w:val="00BF14D3"/>
    <w:rsid w:val="00BF17AF"/>
    <w:rsid w:val="00BF1C77"/>
    <w:rsid w:val="00BF213C"/>
    <w:rsid w:val="00BF214A"/>
    <w:rsid w:val="00BF24A9"/>
    <w:rsid w:val="00BF2595"/>
    <w:rsid w:val="00BF27CC"/>
    <w:rsid w:val="00BF27F9"/>
    <w:rsid w:val="00BF2B6B"/>
    <w:rsid w:val="00BF2F9D"/>
    <w:rsid w:val="00BF3035"/>
    <w:rsid w:val="00BF33B8"/>
    <w:rsid w:val="00BF33C8"/>
    <w:rsid w:val="00BF3F61"/>
    <w:rsid w:val="00BF43BE"/>
    <w:rsid w:val="00BF4E87"/>
    <w:rsid w:val="00BF50CF"/>
    <w:rsid w:val="00BF5422"/>
    <w:rsid w:val="00BF568A"/>
    <w:rsid w:val="00BF64A3"/>
    <w:rsid w:val="00BF65E8"/>
    <w:rsid w:val="00BF74A7"/>
    <w:rsid w:val="00BF7CDC"/>
    <w:rsid w:val="00C000AE"/>
    <w:rsid w:val="00C005C5"/>
    <w:rsid w:val="00C015C6"/>
    <w:rsid w:val="00C01BC6"/>
    <w:rsid w:val="00C02365"/>
    <w:rsid w:val="00C023FE"/>
    <w:rsid w:val="00C031FD"/>
    <w:rsid w:val="00C03553"/>
    <w:rsid w:val="00C04311"/>
    <w:rsid w:val="00C046B3"/>
    <w:rsid w:val="00C04861"/>
    <w:rsid w:val="00C04E1E"/>
    <w:rsid w:val="00C060C2"/>
    <w:rsid w:val="00C074AE"/>
    <w:rsid w:val="00C078DE"/>
    <w:rsid w:val="00C07B59"/>
    <w:rsid w:val="00C10636"/>
    <w:rsid w:val="00C10E54"/>
    <w:rsid w:val="00C11F88"/>
    <w:rsid w:val="00C13382"/>
    <w:rsid w:val="00C13ADF"/>
    <w:rsid w:val="00C149FD"/>
    <w:rsid w:val="00C151C7"/>
    <w:rsid w:val="00C15232"/>
    <w:rsid w:val="00C153A0"/>
    <w:rsid w:val="00C159B9"/>
    <w:rsid w:val="00C15FC6"/>
    <w:rsid w:val="00C16694"/>
    <w:rsid w:val="00C16A80"/>
    <w:rsid w:val="00C17490"/>
    <w:rsid w:val="00C2048D"/>
    <w:rsid w:val="00C2060E"/>
    <w:rsid w:val="00C20C0D"/>
    <w:rsid w:val="00C21137"/>
    <w:rsid w:val="00C21AA2"/>
    <w:rsid w:val="00C21D77"/>
    <w:rsid w:val="00C220E3"/>
    <w:rsid w:val="00C22D9B"/>
    <w:rsid w:val="00C22F32"/>
    <w:rsid w:val="00C24594"/>
    <w:rsid w:val="00C25602"/>
    <w:rsid w:val="00C2611F"/>
    <w:rsid w:val="00C2627D"/>
    <w:rsid w:val="00C26662"/>
    <w:rsid w:val="00C26CE8"/>
    <w:rsid w:val="00C26E63"/>
    <w:rsid w:val="00C27077"/>
    <w:rsid w:val="00C27464"/>
    <w:rsid w:val="00C274E5"/>
    <w:rsid w:val="00C275B3"/>
    <w:rsid w:val="00C2786A"/>
    <w:rsid w:val="00C27F1D"/>
    <w:rsid w:val="00C302C9"/>
    <w:rsid w:val="00C306BE"/>
    <w:rsid w:val="00C30C96"/>
    <w:rsid w:val="00C31148"/>
    <w:rsid w:val="00C3380C"/>
    <w:rsid w:val="00C342BB"/>
    <w:rsid w:val="00C343BD"/>
    <w:rsid w:val="00C34F19"/>
    <w:rsid w:val="00C363BF"/>
    <w:rsid w:val="00C3690A"/>
    <w:rsid w:val="00C36B75"/>
    <w:rsid w:val="00C374D7"/>
    <w:rsid w:val="00C4025E"/>
    <w:rsid w:val="00C402EA"/>
    <w:rsid w:val="00C4043C"/>
    <w:rsid w:val="00C407BF"/>
    <w:rsid w:val="00C409F3"/>
    <w:rsid w:val="00C41312"/>
    <w:rsid w:val="00C4197B"/>
    <w:rsid w:val="00C41C62"/>
    <w:rsid w:val="00C41CE4"/>
    <w:rsid w:val="00C41ED0"/>
    <w:rsid w:val="00C426F8"/>
    <w:rsid w:val="00C429CA"/>
    <w:rsid w:val="00C42BF4"/>
    <w:rsid w:val="00C42F90"/>
    <w:rsid w:val="00C4359A"/>
    <w:rsid w:val="00C438A8"/>
    <w:rsid w:val="00C43B00"/>
    <w:rsid w:val="00C43EBB"/>
    <w:rsid w:val="00C447B8"/>
    <w:rsid w:val="00C44BB3"/>
    <w:rsid w:val="00C44BCD"/>
    <w:rsid w:val="00C44DB5"/>
    <w:rsid w:val="00C45370"/>
    <w:rsid w:val="00C4542C"/>
    <w:rsid w:val="00C45C3E"/>
    <w:rsid w:val="00C46275"/>
    <w:rsid w:val="00C47472"/>
    <w:rsid w:val="00C47961"/>
    <w:rsid w:val="00C50B16"/>
    <w:rsid w:val="00C50B83"/>
    <w:rsid w:val="00C50C97"/>
    <w:rsid w:val="00C50EBF"/>
    <w:rsid w:val="00C51264"/>
    <w:rsid w:val="00C51973"/>
    <w:rsid w:val="00C51D55"/>
    <w:rsid w:val="00C51DA9"/>
    <w:rsid w:val="00C527BE"/>
    <w:rsid w:val="00C5312B"/>
    <w:rsid w:val="00C53275"/>
    <w:rsid w:val="00C53934"/>
    <w:rsid w:val="00C545C1"/>
    <w:rsid w:val="00C54D8D"/>
    <w:rsid w:val="00C5535D"/>
    <w:rsid w:val="00C555F6"/>
    <w:rsid w:val="00C55704"/>
    <w:rsid w:val="00C55A0A"/>
    <w:rsid w:val="00C55DD1"/>
    <w:rsid w:val="00C5641C"/>
    <w:rsid w:val="00C56B5D"/>
    <w:rsid w:val="00C56FF8"/>
    <w:rsid w:val="00C57621"/>
    <w:rsid w:val="00C57723"/>
    <w:rsid w:val="00C57865"/>
    <w:rsid w:val="00C57D30"/>
    <w:rsid w:val="00C600B9"/>
    <w:rsid w:val="00C601FE"/>
    <w:rsid w:val="00C60EEF"/>
    <w:rsid w:val="00C612BA"/>
    <w:rsid w:val="00C614F3"/>
    <w:rsid w:val="00C61B9E"/>
    <w:rsid w:val="00C61BD2"/>
    <w:rsid w:val="00C626C2"/>
    <w:rsid w:val="00C630E4"/>
    <w:rsid w:val="00C63393"/>
    <w:rsid w:val="00C6418E"/>
    <w:rsid w:val="00C641D5"/>
    <w:rsid w:val="00C6431C"/>
    <w:rsid w:val="00C647B3"/>
    <w:rsid w:val="00C64AF5"/>
    <w:rsid w:val="00C64F6F"/>
    <w:rsid w:val="00C65132"/>
    <w:rsid w:val="00C65166"/>
    <w:rsid w:val="00C652C3"/>
    <w:rsid w:val="00C6569B"/>
    <w:rsid w:val="00C656DF"/>
    <w:rsid w:val="00C657B5"/>
    <w:rsid w:val="00C658B4"/>
    <w:rsid w:val="00C65F73"/>
    <w:rsid w:val="00C65F9F"/>
    <w:rsid w:val="00C666BA"/>
    <w:rsid w:val="00C66A31"/>
    <w:rsid w:val="00C67035"/>
    <w:rsid w:val="00C67037"/>
    <w:rsid w:val="00C67A08"/>
    <w:rsid w:val="00C70552"/>
    <w:rsid w:val="00C70654"/>
    <w:rsid w:val="00C70A2B"/>
    <w:rsid w:val="00C715BA"/>
    <w:rsid w:val="00C716C5"/>
    <w:rsid w:val="00C7205A"/>
    <w:rsid w:val="00C72100"/>
    <w:rsid w:val="00C72606"/>
    <w:rsid w:val="00C73E78"/>
    <w:rsid w:val="00C742EB"/>
    <w:rsid w:val="00C74756"/>
    <w:rsid w:val="00C751C5"/>
    <w:rsid w:val="00C75A99"/>
    <w:rsid w:val="00C75C9A"/>
    <w:rsid w:val="00C75D58"/>
    <w:rsid w:val="00C760B1"/>
    <w:rsid w:val="00C7653E"/>
    <w:rsid w:val="00C76829"/>
    <w:rsid w:val="00C76851"/>
    <w:rsid w:val="00C76BF5"/>
    <w:rsid w:val="00C76D70"/>
    <w:rsid w:val="00C770A3"/>
    <w:rsid w:val="00C772D6"/>
    <w:rsid w:val="00C7737C"/>
    <w:rsid w:val="00C775DE"/>
    <w:rsid w:val="00C779B7"/>
    <w:rsid w:val="00C77DFA"/>
    <w:rsid w:val="00C8138C"/>
    <w:rsid w:val="00C81BDE"/>
    <w:rsid w:val="00C82188"/>
    <w:rsid w:val="00C82AA3"/>
    <w:rsid w:val="00C8334B"/>
    <w:rsid w:val="00C8339B"/>
    <w:rsid w:val="00C83738"/>
    <w:rsid w:val="00C83A22"/>
    <w:rsid w:val="00C83C15"/>
    <w:rsid w:val="00C84810"/>
    <w:rsid w:val="00C84B78"/>
    <w:rsid w:val="00C859CB"/>
    <w:rsid w:val="00C86392"/>
    <w:rsid w:val="00C8647C"/>
    <w:rsid w:val="00C86861"/>
    <w:rsid w:val="00C868FC"/>
    <w:rsid w:val="00C87345"/>
    <w:rsid w:val="00C87C96"/>
    <w:rsid w:val="00C9042D"/>
    <w:rsid w:val="00C90573"/>
    <w:rsid w:val="00C9059E"/>
    <w:rsid w:val="00C90AB9"/>
    <w:rsid w:val="00C91804"/>
    <w:rsid w:val="00C92277"/>
    <w:rsid w:val="00C926F2"/>
    <w:rsid w:val="00C92832"/>
    <w:rsid w:val="00C92DF3"/>
    <w:rsid w:val="00C94F2D"/>
    <w:rsid w:val="00C9603A"/>
    <w:rsid w:val="00C9671E"/>
    <w:rsid w:val="00C96BC6"/>
    <w:rsid w:val="00C97110"/>
    <w:rsid w:val="00C9727F"/>
    <w:rsid w:val="00C97C44"/>
    <w:rsid w:val="00CA12F6"/>
    <w:rsid w:val="00CA13C9"/>
    <w:rsid w:val="00CA1A1C"/>
    <w:rsid w:val="00CA1AF9"/>
    <w:rsid w:val="00CA20E2"/>
    <w:rsid w:val="00CA217C"/>
    <w:rsid w:val="00CA2716"/>
    <w:rsid w:val="00CA29C4"/>
    <w:rsid w:val="00CA2C16"/>
    <w:rsid w:val="00CA2D21"/>
    <w:rsid w:val="00CA2D52"/>
    <w:rsid w:val="00CA2FC7"/>
    <w:rsid w:val="00CA33CB"/>
    <w:rsid w:val="00CA3640"/>
    <w:rsid w:val="00CA3A8F"/>
    <w:rsid w:val="00CA3BC0"/>
    <w:rsid w:val="00CA40D2"/>
    <w:rsid w:val="00CA4C68"/>
    <w:rsid w:val="00CA4E37"/>
    <w:rsid w:val="00CA5148"/>
    <w:rsid w:val="00CA539A"/>
    <w:rsid w:val="00CA5A1E"/>
    <w:rsid w:val="00CA5E2C"/>
    <w:rsid w:val="00CA6033"/>
    <w:rsid w:val="00CA6439"/>
    <w:rsid w:val="00CA6491"/>
    <w:rsid w:val="00CA74CE"/>
    <w:rsid w:val="00CA75B9"/>
    <w:rsid w:val="00CA773D"/>
    <w:rsid w:val="00CA7962"/>
    <w:rsid w:val="00CA7A0E"/>
    <w:rsid w:val="00CA7F0E"/>
    <w:rsid w:val="00CB03ED"/>
    <w:rsid w:val="00CB075C"/>
    <w:rsid w:val="00CB0CE0"/>
    <w:rsid w:val="00CB1005"/>
    <w:rsid w:val="00CB2DC9"/>
    <w:rsid w:val="00CB2EC7"/>
    <w:rsid w:val="00CB4409"/>
    <w:rsid w:val="00CB44E8"/>
    <w:rsid w:val="00CB55BF"/>
    <w:rsid w:val="00CB639C"/>
    <w:rsid w:val="00CB6421"/>
    <w:rsid w:val="00CB6C1A"/>
    <w:rsid w:val="00CB7BFD"/>
    <w:rsid w:val="00CB7D67"/>
    <w:rsid w:val="00CB7DA4"/>
    <w:rsid w:val="00CC023C"/>
    <w:rsid w:val="00CC0348"/>
    <w:rsid w:val="00CC15CD"/>
    <w:rsid w:val="00CC15DC"/>
    <w:rsid w:val="00CC1D70"/>
    <w:rsid w:val="00CC2937"/>
    <w:rsid w:val="00CC2C71"/>
    <w:rsid w:val="00CC3786"/>
    <w:rsid w:val="00CC3856"/>
    <w:rsid w:val="00CC3A1C"/>
    <w:rsid w:val="00CC4224"/>
    <w:rsid w:val="00CC4351"/>
    <w:rsid w:val="00CC448E"/>
    <w:rsid w:val="00CC4DA1"/>
    <w:rsid w:val="00CC4E69"/>
    <w:rsid w:val="00CC4EE0"/>
    <w:rsid w:val="00CC5133"/>
    <w:rsid w:val="00CC52DA"/>
    <w:rsid w:val="00CC565D"/>
    <w:rsid w:val="00CC57D6"/>
    <w:rsid w:val="00CC5E86"/>
    <w:rsid w:val="00CC6030"/>
    <w:rsid w:val="00CC67B4"/>
    <w:rsid w:val="00CC6867"/>
    <w:rsid w:val="00CC68DD"/>
    <w:rsid w:val="00CC6D45"/>
    <w:rsid w:val="00CC737F"/>
    <w:rsid w:val="00CC7B3A"/>
    <w:rsid w:val="00CD1862"/>
    <w:rsid w:val="00CD2462"/>
    <w:rsid w:val="00CD38DE"/>
    <w:rsid w:val="00CD46ED"/>
    <w:rsid w:val="00CD4D63"/>
    <w:rsid w:val="00CD4F68"/>
    <w:rsid w:val="00CD5014"/>
    <w:rsid w:val="00CD526A"/>
    <w:rsid w:val="00CD5579"/>
    <w:rsid w:val="00CD56B0"/>
    <w:rsid w:val="00CD5DB5"/>
    <w:rsid w:val="00CD5DEA"/>
    <w:rsid w:val="00CD6130"/>
    <w:rsid w:val="00CD61F5"/>
    <w:rsid w:val="00CD65BB"/>
    <w:rsid w:val="00CD6DB4"/>
    <w:rsid w:val="00CD7CDF"/>
    <w:rsid w:val="00CE0325"/>
    <w:rsid w:val="00CE03AA"/>
    <w:rsid w:val="00CE045A"/>
    <w:rsid w:val="00CE0750"/>
    <w:rsid w:val="00CE135E"/>
    <w:rsid w:val="00CE1875"/>
    <w:rsid w:val="00CE38D8"/>
    <w:rsid w:val="00CE3A6D"/>
    <w:rsid w:val="00CE3ADB"/>
    <w:rsid w:val="00CE42F3"/>
    <w:rsid w:val="00CE4458"/>
    <w:rsid w:val="00CE471B"/>
    <w:rsid w:val="00CE47E1"/>
    <w:rsid w:val="00CE4E63"/>
    <w:rsid w:val="00CE4EF4"/>
    <w:rsid w:val="00CE54AE"/>
    <w:rsid w:val="00CE54B7"/>
    <w:rsid w:val="00CE5EA0"/>
    <w:rsid w:val="00CE5FCF"/>
    <w:rsid w:val="00CE64C3"/>
    <w:rsid w:val="00CE69F8"/>
    <w:rsid w:val="00CE6E61"/>
    <w:rsid w:val="00CE6F1D"/>
    <w:rsid w:val="00CE6F89"/>
    <w:rsid w:val="00CF049A"/>
    <w:rsid w:val="00CF0C49"/>
    <w:rsid w:val="00CF0C5E"/>
    <w:rsid w:val="00CF17AB"/>
    <w:rsid w:val="00CF1B26"/>
    <w:rsid w:val="00CF21DB"/>
    <w:rsid w:val="00CF2372"/>
    <w:rsid w:val="00CF2512"/>
    <w:rsid w:val="00CF27CD"/>
    <w:rsid w:val="00CF2CC7"/>
    <w:rsid w:val="00CF2F75"/>
    <w:rsid w:val="00CF3046"/>
    <w:rsid w:val="00CF3DE2"/>
    <w:rsid w:val="00CF4311"/>
    <w:rsid w:val="00CF4CD6"/>
    <w:rsid w:val="00CF5DEC"/>
    <w:rsid w:val="00CF6386"/>
    <w:rsid w:val="00CF6AD2"/>
    <w:rsid w:val="00CF6B29"/>
    <w:rsid w:val="00CF767E"/>
    <w:rsid w:val="00D004EE"/>
    <w:rsid w:val="00D014FB"/>
    <w:rsid w:val="00D01543"/>
    <w:rsid w:val="00D015EF"/>
    <w:rsid w:val="00D016C6"/>
    <w:rsid w:val="00D01C58"/>
    <w:rsid w:val="00D01F4A"/>
    <w:rsid w:val="00D02291"/>
    <w:rsid w:val="00D0238F"/>
    <w:rsid w:val="00D02489"/>
    <w:rsid w:val="00D0273E"/>
    <w:rsid w:val="00D02845"/>
    <w:rsid w:val="00D0295F"/>
    <w:rsid w:val="00D03604"/>
    <w:rsid w:val="00D042A6"/>
    <w:rsid w:val="00D044AD"/>
    <w:rsid w:val="00D0462A"/>
    <w:rsid w:val="00D04793"/>
    <w:rsid w:val="00D04C56"/>
    <w:rsid w:val="00D05811"/>
    <w:rsid w:val="00D05C27"/>
    <w:rsid w:val="00D05FDF"/>
    <w:rsid w:val="00D06013"/>
    <w:rsid w:val="00D06A31"/>
    <w:rsid w:val="00D06B5C"/>
    <w:rsid w:val="00D0704F"/>
    <w:rsid w:val="00D07994"/>
    <w:rsid w:val="00D07D7D"/>
    <w:rsid w:val="00D07E54"/>
    <w:rsid w:val="00D107B1"/>
    <w:rsid w:val="00D109EF"/>
    <w:rsid w:val="00D11269"/>
    <w:rsid w:val="00D112E2"/>
    <w:rsid w:val="00D1152F"/>
    <w:rsid w:val="00D116D7"/>
    <w:rsid w:val="00D11A93"/>
    <w:rsid w:val="00D1238D"/>
    <w:rsid w:val="00D133F7"/>
    <w:rsid w:val="00D13954"/>
    <w:rsid w:val="00D13DA6"/>
    <w:rsid w:val="00D14133"/>
    <w:rsid w:val="00D1443A"/>
    <w:rsid w:val="00D15958"/>
    <w:rsid w:val="00D15B33"/>
    <w:rsid w:val="00D15C19"/>
    <w:rsid w:val="00D16363"/>
    <w:rsid w:val="00D166A6"/>
    <w:rsid w:val="00D16819"/>
    <w:rsid w:val="00D16C5E"/>
    <w:rsid w:val="00D1711A"/>
    <w:rsid w:val="00D174C5"/>
    <w:rsid w:val="00D175D5"/>
    <w:rsid w:val="00D17F22"/>
    <w:rsid w:val="00D205B0"/>
    <w:rsid w:val="00D210EC"/>
    <w:rsid w:val="00D211A5"/>
    <w:rsid w:val="00D212DA"/>
    <w:rsid w:val="00D21724"/>
    <w:rsid w:val="00D2175E"/>
    <w:rsid w:val="00D22725"/>
    <w:rsid w:val="00D22840"/>
    <w:rsid w:val="00D22AA8"/>
    <w:rsid w:val="00D22BC4"/>
    <w:rsid w:val="00D22D1E"/>
    <w:rsid w:val="00D22DCB"/>
    <w:rsid w:val="00D22FA5"/>
    <w:rsid w:val="00D231A5"/>
    <w:rsid w:val="00D23206"/>
    <w:rsid w:val="00D233D9"/>
    <w:rsid w:val="00D23BA1"/>
    <w:rsid w:val="00D243E4"/>
    <w:rsid w:val="00D2476C"/>
    <w:rsid w:val="00D24856"/>
    <w:rsid w:val="00D24CC3"/>
    <w:rsid w:val="00D2575A"/>
    <w:rsid w:val="00D258AF"/>
    <w:rsid w:val="00D25D8E"/>
    <w:rsid w:val="00D25E56"/>
    <w:rsid w:val="00D26DCC"/>
    <w:rsid w:val="00D276B5"/>
    <w:rsid w:val="00D305B3"/>
    <w:rsid w:val="00D316A4"/>
    <w:rsid w:val="00D318EB"/>
    <w:rsid w:val="00D31D27"/>
    <w:rsid w:val="00D3233F"/>
    <w:rsid w:val="00D324B4"/>
    <w:rsid w:val="00D32B0A"/>
    <w:rsid w:val="00D32BB4"/>
    <w:rsid w:val="00D32DA7"/>
    <w:rsid w:val="00D33263"/>
    <w:rsid w:val="00D334FC"/>
    <w:rsid w:val="00D33CDC"/>
    <w:rsid w:val="00D341DE"/>
    <w:rsid w:val="00D34848"/>
    <w:rsid w:val="00D34C58"/>
    <w:rsid w:val="00D35064"/>
    <w:rsid w:val="00D35226"/>
    <w:rsid w:val="00D35285"/>
    <w:rsid w:val="00D3596A"/>
    <w:rsid w:val="00D359D6"/>
    <w:rsid w:val="00D3611B"/>
    <w:rsid w:val="00D369C3"/>
    <w:rsid w:val="00D36C69"/>
    <w:rsid w:val="00D41618"/>
    <w:rsid w:val="00D416A4"/>
    <w:rsid w:val="00D42552"/>
    <w:rsid w:val="00D425D2"/>
    <w:rsid w:val="00D43431"/>
    <w:rsid w:val="00D43DD4"/>
    <w:rsid w:val="00D44082"/>
    <w:rsid w:val="00D45759"/>
    <w:rsid w:val="00D46AC1"/>
    <w:rsid w:val="00D47103"/>
    <w:rsid w:val="00D47129"/>
    <w:rsid w:val="00D505FC"/>
    <w:rsid w:val="00D50609"/>
    <w:rsid w:val="00D50783"/>
    <w:rsid w:val="00D50813"/>
    <w:rsid w:val="00D50845"/>
    <w:rsid w:val="00D5090B"/>
    <w:rsid w:val="00D5118B"/>
    <w:rsid w:val="00D51705"/>
    <w:rsid w:val="00D517F1"/>
    <w:rsid w:val="00D51CA9"/>
    <w:rsid w:val="00D5246E"/>
    <w:rsid w:val="00D52744"/>
    <w:rsid w:val="00D529F0"/>
    <w:rsid w:val="00D530E2"/>
    <w:rsid w:val="00D53711"/>
    <w:rsid w:val="00D53B24"/>
    <w:rsid w:val="00D54728"/>
    <w:rsid w:val="00D55A0F"/>
    <w:rsid w:val="00D55D4D"/>
    <w:rsid w:val="00D5640C"/>
    <w:rsid w:val="00D56C9F"/>
    <w:rsid w:val="00D579C0"/>
    <w:rsid w:val="00D60057"/>
    <w:rsid w:val="00D600EB"/>
    <w:rsid w:val="00D602F7"/>
    <w:rsid w:val="00D6195F"/>
    <w:rsid w:val="00D63340"/>
    <w:rsid w:val="00D6341F"/>
    <w:rsid w:val="00D6354E"/>
    <w:rsid w:val="00D64285"/>
    <w:rsid w:val="00D64481"/>
    <w:rsid w:val="00D64CB0"/>
    <w:rsid w:val="00D65188"/>
    <w:rsid w:val="00D65596"/>
    <w:rsid w:val="00D655DC"/>
    <w:rsid w:val="00D65DC3"/>
    <w:rsid w:val="00D65DE2"/>
    <w:rsid w:val="00D65E57"/>
    <w:rsid w:val="00D66015"/>
    <w:rsid w:val="00D664B8"/>
    <w:rsid w:val="00D6675E"/>
    <w:rsid w:val="00D66F39"/>
    <w:rsid w:val="00D67313"/>
    <w:rsid w:val="00D67AB8"/>
    <w:rsid w:val="00D67B32"/>
    <w:rsid w:val="00D67D9E"/>
    <w:rsid w:val="00D67EFC"/>
    <w:rsid w:val="00D71596"/>
    <w:rsid w:val="00D71E1F"/>
    <w:rsid w:val="00D722D5"/>
    <w:rsid w:val="00D733FD"/>
    <w:rsid w:val="00D737C6"/>
    <w:rsid w:val="00D744B2"/>
    <w:rsid w:val="00D744EA"/>
    <w:rsid w:val="00D74BB2"/>
    <w:rsid w:val="00D74C08"/>
    <w:rsid w:val="00D74DFB"/>
    <w:rsid w:val="00D753DD"/>
    <w:rsid w:val="00D75411"/>
    <w:rsid w:val="00D75E20"/>
    <w:rsid w:val="00D76C5A"/>
    <w:rsid w:val="00D772A4"/>
    <w:rsid w:val="00D77756"/>
    <w:rsid w:val="00D77A0B"/>
    <w:rsid w:val="00D77F05"/>
    <w:rsid w:val="00D8021E"/>
    <w:rsid w:val="00D80485"/>
    <w:rsid w:val="00D80A52"/>
    <w:rsid w:val="00D81375"/>
    <w:rsid w:val="00D81FBC"/>
    <w:rsid w:val="00D82141"/>
    <w:rsid w:val="00D821EA"/>
    <w:rsid w:val="00D82271"/>
    <w:rsid w:val="00D828F4"/>
    <w:rsid w:val="00D829A6"/>
    <w:rsid w:val="00D82AC4"/>
    <w:rsid w:val="00D82B47"/>
    <w:rsid w:val="00D83A85"/>
    <w:rsid w:val="00D842DE"/>
    <w:rsid w:val="00D8497C"/>
    <w:rsid w:val="00D84B89"/>
    <w:rsid w:val="00D84BE0"/>
    <w:rsid w:val="00D84F64"/>
    <w:rsid w:val="00D855B5"/>
    <w:rsid w:val="00D86278"/>
    <w:rsid w:val="00D863A3"/>
    <w:rsid w:val="00D86701"/>
    <w:rsid w:val="00D869AB"/>
    <w:rsid w:val="00D86FE5"/>
    <w:rsid w:val="00D8738D"/>
    <w:rsid w:val="00D87B72"/>
    <w:rsid w:val="00D87F6C"/>
    <w:rsid w:val="00D90185"/>
    <w:rsid w:val="00D90DC5"/>
    <w:rsid w:val="00D9144E"/>
    <w:rsid w:val="00D915AE"/>
    <w:rsid w:val="00D91D8C"/>
    <w:rsid w:val="00D921D5"/>
    <w:rsid w:val="00D92A07"/>
    <w:rsid w:val="00D93556"/>
    <w:rsid w:val="00D93AB2"/>
    <w:rsid w:val="00D9446C"/>
    <w:rsid w:val="00D94C30"/>
    <w:rsid w:val="00D95BA2"/>
    <w:rsid w:val="00D96DC9"/>
    <w:rsid w:val="00D97385"/>
    <w:rsid w:val="00D9791B"/>
    <w:rsid w:val="00D97B7B"/>
    <w:rsid w:val="00D97CF9"/>
    <w:rsid w:val="00DA00BD"/>
    <w:rsid w:val="00DA05A7"/>
    <w:rsid w:val="00DA134C"/>
    <w:rsid w:val="00DA15EA"/>
    <w:rsid w:val="00DA17AB"/>
    <w:rsid w:val="00DA2A52"/>
    <w:rsid w:val="00DA2C2E"/>
    <w:rsid w:val="00DA2DE7"/>
    <w:rsid w:val="00DA325A"/>
    <w:rsid w:val="00DA3952"/>
    <w:rsid w:val="00DA3F11"/>
    <w:rsid w:val="00DA5325"/>
    <w:rsid w:val="00DA563D"/>
    <w:rsid w:val="00DA5C3B"/>
    <w:rsid w:val="00DA6660"/>
    <w:rsid w:val="00DA698E"/>
    <w:rsid w:val="00DA6F2F"/>
    <w:rsid w:val="00DA7180"/>
    <w:rsid w:val="00DA7B30"/>
    <w:rsid w:val="00DA7B3E"/>
    <w:rsid w:val="00DA7DBE"/>
    <w:rsid w:val="00DA7DE4"/>
    <w:rsid w:val="00DB08B8"/>
    <w:rsid w:val="00DB0949"/>
    <w:rsid w:val="00DB17E1"/>
    <w:rsid w:val="00DB19E0"/>
    <w:rsid w:val="00DB1C9A"/>
    <w:rsid w:val="00DB1D0C"/>
    <w:rsid w:val="00DB2F54"/>
    <w:rsid w:val="00DB3DE1"/>
    <w:rsid w:val="00DB3F13"/>
    <w:rsid w:val="00DB41A4"/>
    <w:rsid w:val="00DB5075"/>
    <w:rsid w:val="00DB551C"/>
    <w:rsid w:val="00DB625C"/>
    <w:rsid w:val="00DB644C"/>
    <w:rsid w:val="00DB6945"/>
    <w:rsid w:val="00DB6A00"/>
    <w:rsid w:val="00DC048D"/>
    <w:rsid w:val="00DC07A4"/>
    <w:rsid w:val="00DC08A0"/>
    <w:rsid w:val="00DC09B8"/>
    <w:rsid w:val="00DC109F"/>
    <w:rsid w:val="00DC11BD"/>
    <w:rsid w:val="00DC2AF3"/>
    <w:rsid w:val="00DC2DDE"/>
    <w:rsid w:val="00DC2F29"/>
    <w:rsid w:val="00DC338D"/>
    <w:rsid w:val="00DC3666"/>
    <w:rsid w:val="00DC37D4"/>
    <w:rsid w:val="00DC3EF8"/>
    <w:rsid w:val="00DC3F31"/>
    <w:rsid w:val="00DC4271"/>
    <w:rsid w:val="00DC5F66"/>
    <w:rsid w:val="00DC6205"/>
    <w:rsid w:val="00DC6292"/>
    <w:rsid w:val="00DC6295"/>
    <w:rsid w:val="00DC62AC"/>
    <w:rsid w:val="00DC6CF8"/>
    <w:rsid w:val="00DC700E"/>
    <w:rsid w:val="00DC70E9"/>
    <w:rsid w:val="00DC72D2"/>
    <w:rsid w:val="00DC7A34"/>
    <w:rsid w:val="00DD0F8A"/>
    <w:rsid w:val="00DD13DA"/>
    <w:rsid w:val="00DD1C44"/>
    <w:rsid w:val="00DD1C79"/>
    <w:rsid w:val="00DD2BAB"/>
    <w:rsid w:val="00DD2EE7"/>
    <w:rsid w:val="00DD37BB"/>
    <w:rsid w:val="00DD3BCC"/>
    <w:rsid w:val="00DD3CDA"/>
    <w:rsid w:val="00DD4223"/>
    <w:rsid w:val="00DD463D"/>
    <w:rsid w:val="00DD48B2"/>
    <w:rsid w:val="00DD4A18"/>
    <w:rsid w:val="00DD4B02"/>
    <w:rsid w:val="00DD557D"/>
    <w:rsid w:val="00DD5DAB"/>
    <w:rsid w:val="00DD6356"/>
    <w:rsid w:val="00DD6C57"/>
    <w:rsid w:val="00DD78E0"/>
    <w:rsid w:val="00DD7A7A"/>
    <w:rsid w:val="00DE05A1"/>
    <w:rsid w:val="00DE1730"/>
    <w:rsid w:val="00DE1BAE"/>
    <w:rsid w:val="00DE2692"/>
    <w:rsid w:val="00DE269A"/>
    <w:rsid w:val="00DE2C39"/>
    <w:rsid w:val="00DE2C9C"/>
    <w:rsid w:val="00DE3CE5"/>
    <w:rsid w:val="00DE4209"/>
    <w:rsid w:val="00DE48B9"/>
    <w:rsid w:val="00DE48FE"/>
    <w:rsid w:val="00DE4D02"/>
    <w:rsid w:val="00DE5100"/>
    <w:rsid w:val="00DE5BBE"/>
    <w:rsid w:val="00DE666B"/>
    <w:rsid w:val="00DE795D"/>
    <w:rsid w:val="00DE7965"/>
    <w:rsid w:val="00DE7BB0"/>
    <w:rsid w:val="00DF070E"/>
    <w:rsid w:val="00DF12C5"/>
    <w:rsid w:val="00DF1ED6"/>
    <w:rsid w:val="00DF1FA8"/>
    <w:rsid w:val="00DF2640"/>
    <w:rsid w:val="00DF3055"/>
    <w:rsid w:val="00DF30FA"/>
    <w:rsid w:val="00DF322F"/>
    <w:rsid w:val="00DF40F0"/>
    <w:rsid w:val="00DF4B81"/>
    <w:rsid w:val="00DF4F94"/>
    <w:rsid w:val="00DF50CE"/>
    <w:rsid w:val="00DF5B73"/>
    <w:rsid w:val="00DF6249"/>
    <w:rsid w:val="00DF6542"/>
    <w:rsid w:val="00DF66B8"/>
    <w:rsid w:val="00DF68F6"/>
    <w:rsid w:val="00DF692D"/>
    <w:rsid w:val="00DF6A77"/>
    <w:rsid w:val="00E0006A"/>
    <w:rsid w:val="00E002C8"/>
    <w:rsid w:val="00E008FA"/>
    <w:rsid w:val="00E012E0"/>
    <w:rsid w:val="00E018FB"/>
    <w:rsid w:val="00E01FEF"/>
    <w:rsid w:val="00E0207B"/>
    <w:rsid w:val="00E024F0"/>
    <w:rsid w:val="00E02512"/>
    <w:rsid w:val="00E02F6A"/>
    <w:rsid w:val="00E030D2"/>
    <w:rsid w:val="00E03341"/>
    <w:rsid w:val="00E037F9"/>
    <w:rsid w:val="00E0380B"/>
    <w:rsid w:val="00E03CA8"/>
    <w:rsid w:val="00E045B4"/>
    <w:rsid w:val="00E04E67"/>
    <w:rsid w:val="00E0500D"/>
    <w:rsid w:val="00E05064"/>
    <w:rsid w:val="00E05A68"/>
    <w:rsid w:val="00E05AB4"/>
    <w:rsid w:val="00E05C06"/>
    <w:rsid w:val="00E06747"/>
    <w:rsid w:val="00E0677F"/>
    <w:rsid w:val="00E06DC3"/>
    <w:rsid w:val="00E071D0"/>
    <w:rsid w:val="00E1001E"/>
    <w:rsid w:val="00E1004D"/>
    <w:rsid w:val="00E1009B"/>
    <w:rsid w:val="00E105C4"/>
    <w:rsid w:val="00E10A82"/>
    <w:rsid w:val="00E10BC9"/>
    <w:rsid w:val="00E11A10"/>
    <w:rsid w:val="00E11A5F"/>
    <w:rsid w:val="00E1252A"/>
    <w:rsid w:val="00E12775"/>
    <w:rsid w:val="00E12ACF"/>
    <w:rsid w:val="00E12DBA"/>
    <w:rsid w:val="00E13201"/>
    <w:rsid w:val="00E136A5"/>
    <w:rsid w:val="00E14BBD"/>
    <w:rsid w:val="00E14D65"/>
    <w:rsid w:val="00E14E23"/>
    <w:rsid w:val="00E14FEF"/>
    <w:rsid w:val="00E151C4"/>
    <w:rsid w:val="00E158BB"/>
    <w:rsid w:val="00E15DA0"/>
    <w:rsid w:val="00E165FF"/>
    <w:rsid w:val="00E167CA"/>
    <w:rsid w:val="00E16BA0"/>
    <w:rsid w:val="00E16EC2"/>
    <w:rsid w:val="00E172B8"/>
    <w:rsid w:val="00E20072"/>
    <w:rsid w:val="00E2041B"/>
    <w:rsid w:val="00E20991"/>
    <w:rsid w:val="00E20F83"/>
    <w:rsid w:val="00E21B21"/>
    <w:rsid w:val="00E21BB4"/>
    <w:rsid w:val="00E23052"/>
    <w:rsid w:val="00E23BEB"/>
    <w:rsid w:val="00E240D4"/>
    <w:rsid w:val="00E24B03"/>
    <w:rsid w:val="00E24EB4"/>
    <w:rsid w:val="00E2534B"/>
    <w:rsid w:val="00E25B68"/>
    <w:rsid w:val="00E25E3C"/>
    <w:rsid w:val="00E261A1"/>
    <w:rsid w:val="00E264EA"/>
    <w:rsid w:val="00E264F3"/>
    <w:rsid w:val="00E2656D"/>
    <w:rsid w:val="00E26EB7"/>
    <w:rsid w:val="00E2740F"/>
    <w:rsid w:val="00E27567"/>
    <w:rsid w:val="00E27F09"/>
    <w:rsid w:val="00E27F92"/>
    <w:rsid w:val="00E30183"/>
    <w:rsid w:val="00E30358"/>
    <w:rsid w:val="00E305FE"/>
    <w:rsid w:val="00E30969"/>
    <w:rsid w:val="00E30B0B"/>
    <w:rsid w:val="00E313C8"/>
    <w:rsid w:val="00E3146D"/>
    <w:rsid w:val="00E315B4"/>
    <w:rsid w:val="00E31831"/>
    <w:rsid w:val="00E31959"/>
    <w:rsid w:val="00E319B7"/>
    <w:rsid w:val="00E3224D"/>
    <w:rsid w:val="00E322E1"/>
    <w:rsid w:val="00E325D3"/>
    <w:rsid w:val="00E32C9B"/>
    <w:rsid w:val="00E32D97"/>
    <w:rsid w:val="00E3309A"/>
    <w:rsid w:val="00E33723"/>
    <w:rsid w:val="00E33FB2"/>
    <w:rsid w:val="00E3594A"/>
    <w:rsid w:val="00E35E56"/>
    <w:rsid w:val="00E367F1"/>
    <w:rsid w:val="00E3727B"/>
    <w:rsid w:val="00E37851"/>
    <w:rsid w:val="00E4005F"/>
    <w:rsid w:val="00E41945"/>
    <w:rsid w:val="00E423D1"/>
    <w:rsid w:val="00E42EB4"/>
    <w:rsid w:val="00E43735"/>
    <w:rsid w:val="00E44C68"/>
    <w:rsid w:val="00E44E17"/>
    <w:rsid w:val="00E44F4C"/>
    <w:rsid w:val="00E4561C"/>
    <w:rsid w:val="00E45779"/>
    <w:rsid w:val="00E45C91"/>
    <w:rsid w:val="00E45ECE"/>
    <w:rsid w:val="00E4667E"/>
    <w:rsid w:val="00E46990"/>
    <w:rsid w:val="00E46BE1"/>
    <w:rsid w:val="00E471B5"/>
    <w:rsid w:val="00E476D1"/>
    <w:rsid w:val="00E47F2B"/>
    <w:rsid w:val="00E47F7D"/>
    <w:rsid w:val="00E50528"/>
    <w:rsid w:val="00E519C3"/>
    <w:rsid w:val="00E51AFF"/>
    <w:rsid w:val="00E52063"/>
    <w:rsid w:val="00E52149"/>
    <w:rsid w:val="00E5248E"/>
    <w:rsid w:val="00E527F1"/>
    <w:rsid w:val="00E53064"/>
    <w:rsid w:val="00E53F2C"/>
    <w:rsid w:val="00E54367"/>
    <w:rsid w:val="00E55559"/>
    <w:rsid w:val="00E55CED"/>
    <w:rsid w:val="00E56454"/>
    <w:rsid w:val="00E564A5"/>
    <w:rsid w:val="00E56658"/>
    <w:rsid w:val="00E5687A"/>
    <w:rsid w:val="00E56D9B"/>
    <w:rsid w:val="00E56E58"/>
    <w:rsid w:val="00E571F4"/>
    <w:rsid w:val="00E57CDA"/>
    <w:rsid w:val="00E60755"/>
    <w:rsid w:val="00E6083B"/>
    <w:rsid w:val="00E609AF"/>
    <w:rsid w:val="00E6151C"/>
    <w:rsid w:val="00E61691"/>
    <w:rsid w:val="00E616A8"/>
    <w:rsid w:val="00E61AFC"/>
    <w:rsid w:val="00E61B26"/>
    <w:rsid w:val="00E61C94"/>
    <w:rsid w:val="00E620E9"/>
    <w:rsid w:val="00E6317C"/>
    <w:rsid w:val="00E633F5"/>
    <w:rsid w:val="00E634A4"/>
    <w:rsid w:val="00E63FF9"/>
    <w:rsid w:val="00E64C73"/>
    <w:rsid w:val="00E64D9A"/>
    <w:rsid w:val="00E65C71"/>
    <w:rsid w:val="00E665E4"/>
    <w:rsid w:val="00E667B5"/>
    <w:rsid w:val="00E6783D"/>
    <w:rsid w:val="00E679D5"/>
    <w:rsid w:val="00E67EF1"/>
    <w:rsid w:val="00E70193"/>
    <w:rsid w:val="00E706D0"/>
    <w:rsid w:val="00E70772"/>
    <w:rsid w:val="00E709D1"/>
    <w:rsid w:val="00E7130F"/>
    <w:rsid w:val="00E715E9"/>
    <w:rsid w:val="00E719B2"/>
    <w:rsid w:val="00E71B0A"/>
    <w:rsid w:val="00E724CC"/>
    <w:rsid w:val="00E72981"/>
    <w:rsid w:val="00E72AF1"/>
    <w:rsid w:val="00E72C96"/>
    <w:rsid w:val="00E72E00"/>
    <w:rsid w:val="00E74ACF"/>
    <w:rsid w:val="00E74B65"/>
    <w:rsid w:val="00E755D9"/>
    <w:rsid w:val="00E75779"/>
    <w:rsid w:val="00E75B0A"/>
    <w:rsid w:val="00E764AF"/>
    <w:rsid w:val="00E76AFE"/>
    <w:rsid w:val="00E77381"/>
    <w:rsid w:val="00E7769F"/>
    <w:rsid w:val="00E77A20"/>
    <w:rsid w:val="00E77EBF"/>
    <w:rsid w:val="00E80266"/>
    <w:rsid w:val="00E8047E"/>
    <w:rsid w:val="00E808EE"/>
    <w:rsid w:val="00E80AB1"/>
    <w:rsid w:val="00E81963"/>
    <w:rsid w:val="00E81D1E"/>
    <w:rsid w:val="00E8253C"/>
    <w:rsid w:val="00E8291A"/>
    <w:rsid w:val="00E82A67"/>
    <w:rsid w:val="00E83937"/>
    <w:rsid w:val="00E83EE4"/>
    <w:rsid w:val="00E840DD"/>
    <w:rsid w:val="00E84BB4"/>
    <w:rsid w:val="00E85B62"/>
    <w:rsid w:val="00E85B89"/>
    <w:rsid w:val="00E86984"/>
    <w:rsid w:val="00E86AF2"/>
    <w:rsid w:val="00E86D95"/>
    <w:rsid w:val="00E870F5"/>
    <w:rsid w:val="00E87BC9"/>
    <w:rsid w:val="00E9063F"/>
    <w:rsid w:val="00E90736"/>
    <w:rsid w:val="00E91CE8"/>
    <w:rsid w:val="00E9207F"/>
    <w:rsid w:val="00E92B24"/>
    <w:rsid w:val="00E92DB0"/>
    <w:rsid w:val="00E93E17"/>
    <w:rsid w:val="00E94530"/>
    <w:rsid w:val="00E94657"/>
    <w:rsid w:val="00E948E8"/>
    <w:rsid w:val="00E95292"/>
    <w:rsid w:val="00E961B1"/>
    <w:rsid w:val="00E9680B"/>
    <w:rsid w:val="00E96CC5"/>
    <w:rsid w:val="00E96EF8"/>
    <w:rsid w:val="00E96FDC"/>
    <w:rsid w:val="00E9715B"/>
    <w:rsid w:val="00E973EA"/>
    <w:rsid w:val="00E9751D"/>
    <w:rsid w:val="00E97DE7"/>
    <w:rsid w:val="00E97E1A"/>
    <w:rsid w:val="00EA02D0"/>
    <w:rsid w:val="00EA0831"/>
    <w:rsid w:val="00EA0D7D"/>
    <w:rsid w:val="00EA15AD"/>
    <w:rsid w:val="00EA1999"/>
    <w:rsid w:val="00EA19B1"/>
    <w:rsid w:val="00EA2541"/>
    <w:rsid w:val="00EA25CF"/>
    <w:rsid w:val="00EA275A"/>
    <w:rsid w:val="00EA330A"/>
    <w:rsid w:val="00EA3B41"/>
    <w:rsid w:val="00EA3BDF"/>
    <w:rsid w:val="00EA3DBA"/>
    <w:rsid w:val="00EA4383"/>
    <w:rsid w:val="00EA4561"/>
    <w:rsid w:val="00EA4D3C"/>
    <w:rsid w:val="00EA4F62"/>
    <w:rsid w:val="00EA5AE3"/>
    <w:rsid w:val="00EA5BDC"/>
    <w:rsid w:val="00EA5D11"/>
    <w:rsid w:val="00EA5E2E"/>
    <w:rsid w:val="00EA6C6F"/>
    <w:rsid w:val="00EA6D87"/>
    <w:rsid w:val="00EA6FBA"/>
    <w:rsid w:val="00EA7223"/>
    <w:rsid w:val="00EA7325"/>
    <w:rsid w:val="00EA7636"/>
    <w:rsid w:val="00EA7EF2"/>
    <w:rsid w:val="00EB0507"/>
    <w:rsid w:val="00EB05A1"/>
    <w:rsid w:val="00EB0E41"/>
    <w:rsid w:val="00EB11F4"/>
    <w:rsid w:val="00EB1564"/>
    <w:rsid w:val="00EB175A"/>
    <w:rsid w:val="00EB224E"/>
    <w:rsid w:val="00EB2365"/>
    <w:rsid w:val="00EB25A1"/>
    <w:rsid w:val="00EB2661"/>
    <w:rsid w:val="00EB2C86"/>
    <w:rsid w:val="00EB3440"/>
    <w:rsid w:val="00EB3A98"/>
    <w:rsid w:val="00EB404C"/>
    <w:rsid w:val="00EB4105"/>
    <w:rsid w:val="00EB452B"/>
    <w:rsid w:val="00EB500E"/>
    <w:rsid w:val="00EB541F"/>
    <w:rsid w:val="00EB56FE"/>
    <w:rsid w:val="00EB59B9"/>
    <w:rsid w:val="00EB5C48"/>
    <w:rsid w:val="00EB5C7C"/>
    <w:rsid w:val="00EB5E3D"/>
    <w:rsid w:val="00EB5F9E"/>
    <w:rsid w:val="00EB6B13"/>
    <w:rsid w:val="00EB6B71"/>
    <w:rsid w:val="00EB6C90"/>
    <w:rsid w:val="00EB7123"/>
    <w:rsid w:val="00EB726B"/>
    <w:rsid w:val="00EB7875"/>
    <w:rsid w:val="00EC0583"/>
    <w:rsid w:val="00EC1276"/>
    <w:rsid w:val="00EC21F4"/>
    <w:rsid w:val="00EC26BF"/>
    <w:rsid w:val="00EC2992"/>
    <w:rsid w:val="00EC2F60"/>
    <w:rsid w:val="00EC358C"/>
    <w:rsid w:val="00EC359D"/>
    <w:rsid w:val="00EC4310"/>
    <w:rsid w:val="00EC4351"/>
    <w:rsid w:val="00EC4E14"/>
    <w:rsid w:val="00EC4EEC"/>
    <w:rsid w:val="00EC5826"/>
    <w:rsid w:val="00EC5A0B"/>
    <w:rsid w:val="00EC5CFB"/>
    <w:rsid w:val="00EC61A0"/>
    <w:rsid w:val="00EC6B58"/>
    <w:rsid w:val="00EC6D51"/>
    <w:rsid w:val="00EC6D7A"/>
    <w:rsid w:val="00EC6E7B"/>
    <w:rsid w:val="00EC715B"/>
    <w:rsid w:val="00EC72D2"/>
    <w:rsid w:val="00EC7BD7"/>
    <w:rsid w:val="00EC7E6D"/>
    <w:rsid w:val="00ED057E"/>
    <w:rsid w:val="00ED0DC0"/>
    <w:rsid w:val="00ED13C7"/>
    <w:rsid w:val="00ED142A"/>
    <w:rsid w:val="00ED171A"/>
    <w:rsid w:val="00ED29A4"/>
    <w:rsid w:val="00ED31FA"/>
    <w:rsid w:val="00ED3CA7"/>
    <w:rsid w:val="00ED418A"/>
    <w:rsid w:val="00ED4A52"/>
    <w:rsid w:val="00ED57D7"/>
    <w:rsid w:val="00ED5B32"/>
    <w:rsid w:val="00ED62F3"/>
    <w:rsid w:val="00ED7250"/>
    <w:rsid w:val="00ED76D2"/>
    <w:rsid w:val="00EE0390"/>
    <w:rsid w:val="00EE042C"/>
    <w:rsid w:val="00EE04E5"/>
    <w:rsid w:val="00EE0672"/>
    <w:rsid w:val="00EE1A78"/>
    <w:rsid w:val="00EE20C0"/>
    <w:rsid w:val="00EE226D"/>
    <w:rsid w:val="00EE28E0"/>
    <w:rsid w:val="00EE2A64"/>
    <w:rsid w:val="00EE3363"/>
    <w:rsid w:val="00EE3649"/>
    <w:rsid w:val="00EE37C7"/>
    <w:rsid w:val="00EE4B53"/>
    <w:rsid w:val="00EE51DE"/>
    <w:rsid w:val="00EE58DD"/>
    <w:rsid w:val="00EE61B6"/>
    <w:rsid w:val="00EE64F1"/>
    <w:rsid w:val="00EE6932"/>
    <w:rsid w:val="00EE6FAF"/>
    <w:rsid w:val="00EE7351"/>
    <w:rsid w:val="00EE773F"/>
    <w:rsid w:val="00EE7765"/>
    <w:rsid w:val="00EE7A9C"/>
    <w:rsid w:val="00EF03D5"/>
    <w:rsid w:val="00EF0594"/>
    <w:rsid w:val="00EF05E9"/>
    <w:rsid w:val="00EF05FB"/>
    <w:rsid w:val="00EF06A3"/>
    <w:rsid w:val="00EF0DBC"/>
    <w:rsid w:val="00EF17B6"/>
    <w:rsid w:val="00EF2072"/>
    <w:rsid w:val="00EF2084"/>
    <w:rsid w:val="00EF24BF"/>
    <w:rsid w:val="00EF250C"/>
    <w:rsid w:val="00EF288F"/>
    <w:rsid w:val="00EF314E"/>
    <w:rsid w:val="00EF3E01"/>
    <w:rsid w:val="00EF4933"/>
    <w:rsid w:val="00EF4F19"/>
    <w:rsid w:val="00EF5525"/>
    <w:rsid w:val="00EF5A85"/>
    <w:rsid w:val="00EF64D1"/>
    <w:rsid w:val="00EF6962"/>
    <w:rsid w:val="00EF6B8C"/>
    <w:rsid w:val="00EF6DCC"/>
    <w:rsid w:val="00EF7A39"/>
    <w:rsid w:val="00EF7CFE"/>
    <w:rsid w:val="00EF7D20"/>
    <w:rsid w:val="00F00BD3"/>
    <w:rsid w:val="00F017B9"/>
    <w:rsid w:val="00F01F6E"/>
    <w:rsid w:val="00F0218A"/>
    <w:rsid w:val="00F0232D"/>
    <w:rsid w:val="00F02381"/>
    <w:rsid w:val="00F026F3"/>
    <w:rsid w:val="00F04007"/>
    <w:rsid w:val="00F043B0"/>
    <w:rsid w:val="00F0441B"/>
    <w:rsid w:val="00F0467F"/>
    <w:rsid w:val="00F05115"/>
    <w:rsid w:val="00F05472"/>
    <w:rsid w:val="00F0595F"/>
    <w:rsid w:val="00F05C91"/>
    <w:rsid w:val="00F06C2E"/>
    <w:rsid w:val="00F06FD5"/>
    <w:rsid w:val="00F07584"/>
    <w:rsid w:val="00F075FE"/>
    <w:rsid w:val="00F07694"/>
    <w:rsid w:val="00F076B7"/>
    <w:rsid w:val="00F07782"/>
    <w:rsid w:val="00F07C1D"/>
    <w:rsid w:val="00F07CAF"/>
    <w:rsid w:val="00F07EDA"/>
    <w:rsid w:val="00F07FD0"/>
    <w:rsid w:val="00F10138"/>
    <w:rsid w:val="00F10D72"/>
    <w:rsid w:val="00F10F84"/>
    <w:rsid w:val="00F115E0"/>
    <w:rsid w:val="00F11BC1"/>
    <w:rsid w:val="00F11CCB"/>
    <w:rsid w:val="00F11CEE"/>
    <w:rsid w:val="00F12543"/>
    <w:rsid w:val="00F12885"/>
    <w:rsid w:val="00F12CB2"/>
    <w:rsid w:val="00F12D93"/>
    <w:rsid w:val="00F1396B"/>
    <w:rsid w:val="00F1397E"/>
    <w:rsid w:val="00F13F5A"/>
    <w:rsid w:val="00F14343"/>
    <w:rsid w:val="00F15859"/>
    <w:rsid w:val="00F159B7"/>
    <w:rsid w:val="00F15C78"/>
    <w:rsid w:val="00F15D8B"/>
    <w:rsid w:val="00F15D8E"/>
    <w:rsid w:val="00F16065"/>
    <w:rsid w:val="00F16109"/>
    <w:rsid w:val="00F1659C"/>
    <w:rsid w:val="00F17295"/>
    <w:rsid w:val="00F17457"/>
    <w:rsid w:val="00F176F6"/>
    <w:rsid w:val="00F17E68"/>
    <w:rsid w:val="00F219B7"/>
    <w:rsid w:val="00F21A82"/>
    <w:rsid w:val="00F21EEC"/>
    <w:rsid w:val="00F221AF"/>
    <w:rsid w:val="00F22211"/>
    <w:rsid w:val="00F22292"/>
    <w:rsid w:val="00F22CD5"/>
    <w:rsid w:val="00F22E4E"/>
    <w:rsid w:val="00F23092"/>
    <w:rsid w:val="00F230FF"/>
    <w:rsid w:val="00F2347F"/>
    <w:rsid w:val="00F236C4"/>
    <w:rsid w:val="00F23C40"/>
    <w:rsid w:val="00F24100"/>
    <w:rsid w:val="00F241AD"/>
    <w:rsid w:val="00F24531"/>
    <w:rsid w:val="00F2469F"/>
    <w:rsid w:val="00F246F0"/>
    <w:rsid w:val="00F24A54"/>
    <w:rsid w:val="00F24A7C"/>
    <w:rsid w:val="00F24BB6"/>
    <w:rsid w:val="00F24DFF"/>
    <w:rsid w:val="00F2528A"/>
    <w:rsid w:val="00F25537"/>
    <w:rsid w:val="00F25A45"/>
    <w:rsid w:val="00F26073"/>
    <w:rsid w:val="00F26439"/>
    <w:rsid w:val="00F276EC"/>
    <w:rsid w:val="00F276F8"/>
    <w:rsid w:val="00F277D9"/>
    <w:rsid w:val="00F3036D"/>
    <w:rsid w:val="00F30A9B"/>
    <w:rsid w:val="00F30D48"/>
    <w:rsid w:val="00F312CE"/>
    <w:rsid w:val="00F31313"/>
    <w:rsid w:val="00F31413"/>
    <w:rsid w:val="00F31A1D"/>
    <w:rsid w:val="00F31FA4"/>
    <w:rsid w:val="00F328CB"/>
    <w:rsid w:val="00F32A9D"/>
    <w:rsid w:val="00F32C54"/>
    <w:rsid w:val="00F32F3D"/>
    <w:rsid w:val="00F346A4"/>
    <w:rsid w:val="00F34745"/>
    <w:rsid w:val="00F34A66"/>
    <w:rsid w:val="00F350DE"/>
    <w:rsid w:val="00F352E6"/>
    <w:rsid w:val="00F35494"/>
    <w:rsid w:val="00F35EAA"/>
    <w:rsid w:val="00F36614"/>
    <w:rsid w:val="00F368B0"/>
    <w:rsid w:val="00F37E59"/>
    <w:rsid w:val="00F40A2F"/>
    <w:rsid w:val="00F41795"/>
    <w:rsid w:val="00F41818"/>
    <w:rsid w:val="00F42088"/>
    <w:rsid w:val="00F429AE"/>
    <w:rsid w:val="00F436A4"/>
    <w:rsid w:val="00F43E9D"/>
    <w:rsid w:val="00F4420B"/>
    <w:rsid w:val="00F4457E"/>
    <w:rsid w:val="00F4488C"/>
    <w:rsid w:val="00F44E20"/>
    <w:rsid w:val="00F452CA"/>
    <w:rsid w:val="00F45470"/>
    <w:rsid w:val="00F4554E"/>
    <w:rsid w:val="00F45A8F"/>
    <w:rsid w:val="00F45EFA"/>
    <w:rsid w:val="00F46522"/>
    <w:rsid w:val="00F46784"/>
    <w:rsid w:val="00F467C9"/>
    <w:rsid w:val="00F46972"/>
    <w:rsid w:val="00F479A1"/>
    <w:rsid w:val="00F47A68"/>
    <w:rsid w:val="00F47DAD"/>
    <w:rsid w:val="00F50BB5"/>
    <w:rsid w:val="00F5111A"/>
    <w:rsid w:val="00F51599"/>
    <w:rsid w:val="00F51675"/>
    <w:rsid w:val="00F51875"/>
    <w:rsid w:val="00F51A79"/>
    <w:rsid w:val="00F51B32"/>
    <w:rsid w:val="00F51F75"/>
    <w:rsid w:val="00F526E0"/>
    <w:rsid w:val="00F5274E"/>
    <w:rsid w:val="00F52910"/>
    <w:rsid w:val="00F52D9F"/>
    <w:rsid w:val="00F531EC"/>
    <w:rsid w:val="00F534A4"/>
    <w:rsid w:val="00F53592"/>
    <w:rsid w:val="00F53D05"/>
    <w:rsid w:val="00F53FB7"/>
    <w:rsid w:val="00F5501D"/>
    <w:rsid w:val="00F55EDC"/>
    <w:rsid w:val="00F5603C"/>
    <w:rsid w:val="00F5617C"/>
    <w:rsid w:val="00F56EDF"/>
    <w:rsid w:val="00F57199"/>
    <w:rsid w:val="00F600B6"/>
    <w:rsid w:val="00F60356"/>
    <w:rsid w:val="00F60854"/>
    <w:rsid w:val="00F60BE5"/>
    <w:rsid w:val="00F61394"/>
    <w:rsid w:val="00F618B5"/>
    <w:rsid w:val="00F61C78"/>
    <w:rsid w:val="00F61F41"/>
    <w:rsid w:val="00F61F55"/>
    <w:rsid w:val="00F623F5"/>
    <w:rsid w:val="00F627AC"/>
    <w:rsid w:val="00F62AF1"/>
    <w:rsid w:val="00F62E1C"/>
    <w:rsid w:val="00F62ED0"/>
    <w:rsid w:val="00F63071"/>
    <w:rsid w:val="00F6357C"/>
    <w:rsid w:val="00F637D0"/>
    <w:rsid w:val="00F63CD6"/>
    <w:rsid w:val="00F6424A"/>
    <w:rsid w:val="00F642D5"/>
    <w:rsid w:val="00F64344"/>
    <w:rsid w:val="00F64705"/>
    <w:rsid w:val="00F64C64"/>
    <w:rsid w:val="00F65FDA"/>
    <w:rsid w:val="00F66EB5"/>
    <w:rsid w:val="00F67217"/>
    <w:rsid w:val="00F677FA"/>
    <w:rsid w:val="00F67811"/>
    <w:rsid w:val="00F701D9"/>
    <w:rsid w:val="00F70A0A"/>
    <w:rsid w:val="00F70E2D"/>
    <w:rsid w:val="00F70EC4"/>
    <w:rsid w:val="00F71900"/>
    <w:rsid w:val="00F71AE0"/>
    <w:rsid w:val="00F72005"/>
    <w:rsid w:val="00F7273B"/>
    <w:rsid w:val="00F728F7"/>
    <w:rsid w:val="00F73579"/>
    <w:rsid w:val="00F73860"/>
    <w:rsid w:val="00F73E4A"/>
    <w:rsid w:val="00F743F3"/>
    <w:rsid w:val="00F74AB2"/>
    <w:rsid w:val="00F74E27"/>
    <w:rsid w:val="00F75694"/>
    <w:rsid w:val="00F758B4"/>
    <w:rsid w:val="00F762D4"/>
    <w:rsid w:val="00F763FE"/>
    <w:rsid w:val="00F76906"/>
    <w:rsid w:val="00F7732D"/>
    <w:rsid w:val="00F77732"/>
    <w:rsid w:val="00F80510"/>
    <w:rsid w:val="00F80CA1"/>
    <w:rsid w:val="00F830E6"/>
    <w:rsid w:val="00F8329C"/>
    <w:rsid w:val="00F83808"/>
    <w:rsid w:val="00F839FA"/>
    <w:rsid w:val="00F840E9"/>
    <w:rsid w:val="00F84281"/>
    <w:rsid w:val="00F84926"/>
    <w:rsid w:val="00F84957"/>
    <w:rsid w:val="00F84A8A"/>
    <w:rsid w:val="00F84AB4"/>
    <w:rsid w:val="00F850FC"/>
    <w:rsid w:val="00F857C2"/>
    <w:rsid w:val="00F86056"/>
    <w:rsid w:val="00F863A6"/>
    <w:rsid w:val="00F86412"/>
    <w:rsid w:val="00F874B3"/>
    <w:rsid w:val="00F8766A"/>
    <w:rsid w:val="00F877AE"/>
    <w:rsid w:val="00F87824"/>
    <w:rsid w:val="00F90D03"/>
    <w:rsid w:val="00F911C9"/>
    <w:rsid w:val="00F911CF"/>
    <w:rsid w:val="00F91632"/>
    <w:rsid w:val="00F916E9"/>
    <w:rsid w:val="00F9185A"/>
    <w:rsid w:val="00F91E17"/>
    <w:rsid w:val="00F92F88"/>
    <w:rsid w:val="00F93104"/>
    <w:rsid w:val="00F93106"/>
    <w:rsid w:val="00F93F57"/>
    <w:rsid w:val="00F947F4"/>
    <w:rsid w:val="00F94F61"/>
    <w:rsid w:val="00F959B7"/>
    <w:rsid w:val="00F9619A"/>
    <w:rsid w:val="00F96610"/>
    <w:rsid w:val="00F9664F"/>
    <w:rsid w:val="00F96A7B"/>
    <w:rsid w:val="00F96C90"/>
    <w:rsid w:val="00F96F4A"/>
    <w:rsid w:val="00F9771F"/>
    <w:rsid w:val="00F9788E"/>
    <w:rsid w:val="00FA0615"/>
    <w:rsid w:val="00FA15AD"/>
    <w:rsid w:val="00FA18BF"/>
    <w:rsid w:val="00FA1BED"/>
    <w:rsid w:val="00FA1FC5"/>
    <w:rsid w:val="00FA2AC0"/>
    <w:rsid w:val="00FA2F24"/>
    <w:rsid w:val="00FA3C40"/>
    <w:rsid w:val="00FA3E3C"/>
    <w:rsid w:val="00FA4777"/>
    <w:rsid w:val="00FA5301"/>
    <w:rsid w:val="00FA53C1"/>
    <w:rsid w:val="00FA5C69"/>
    <w:rsid w:val="00FA685D"/>
    <w:rsid w:val="00FA6878"/>
    <w:rsid w:val="00FA6975"/>
    <w:rsid w:val="00FA6A09"/>
    <w:rsid w:val="00FA6B4D"/>
    <w:rsid w:val="00FA7420"/>
    <w:rsid w:val="00FA7535"/>
    <w:rsid w:val="00FA7A0C"/>
    <w:rsid w:val="00FA7DCB"/>
    <w:rsid w:val="00FA7EBC"/>
    <w:rsid w:val="00FA7FDF"/>
    <w:rsid w:val="00FB078E"/>
    <w:rsid w:val="00FB0B6E"/>
    <w:rsid w:val="00FB12DD"/>
    <w:rsid w:val="00FB14E1"/>
    <w:rsid w:val="00FB1D98"/>
    <w:rsid w:val="00FB21CD"/>
    <w:rsid w:val="00FB22DD"/>
    <w:rsid w:val="00FB2B1F"/>
    <w:rsid w:val="00FB2F61"/>
    <w:rsid w:val="00FB39D2"/>
    <w:rsid w:val="00FB3A78"/>
    <w:rsid w:val="00FB4745"/>
    <w:rsid w:val="00FB4D55"/>
    <w:rsid w:val="00FB4E6A"/>
    <w:rsid w:val="00FB4FE5"/>
    <w:rsid w:val="00FB5806"/>
    <w:rsid w:val="00FB592F"/>
    <w:rsid w:val="00FB5DED"/>
    <w:rsid w:val="00FB7646"/>
    <w:rsid w:val="00FB77DD"/>
    <w:rsid w:val="00FC0272"/>
    <w:rsid w:val="00FC03FF"/>
    <w:rsid w:val="00FC07AE"/>
    <w:rsid w:val="00FC0C49"/>
    <w:rsid w:val="00FC0CB2"/>
    <w:rsid w:val="00FC171A"/>
    <w:rsid w:val="00FC2D31"/>
    <w:rsid w:val="00FC2E1C"/>
    <w:rsid w:val="00FC30AD"/>
    <w:rsid w:val="00FC369C"/>
    <w:rsid w:val="00FC39DF"/>
    <w:rsid w:val="00FC3C28"/>
    <w:rsid w:val="00FC4043"/>
    <w:rsid w:val="00FC48FF"/>
    <w:rsid w:val="00FC5E12"/>
    <w:rsid w:val="00FC5ED5"/>
    <w:rsid w:val="00FC5FEA"/>
    <w:rsid w:val="00FC6EE8"/>
    <w:rsid w:val="00FC713D"/>
    <w:rsid w:val="00FC7BC6"/>
    <w:rsid w:val="00FD0206"/>
    <w:rsid w:val="00FD07C8"/>
    <w:rsid w:val="00FD0BBF"/>
    <w:rsid w:val="00FD0F2E"/>
    <w:rsid w:val="00FD146E"/>
    <w:rsid w:val="00FD218F"/>
    <w:rsid w:val="00FD243B"/>
    <w:rsid w:val="00FD2A2D"/>
    <w:rsid w:val="00FD2BAC"/>
    <w:rsid w:val="00FD2E03"/>
    <w:rsid w:val="00FD3364"/>
    <w:rsid w:val="00FD4C07"/>
    <w:rsid w:val="00FD549C"/>
    <w:rsid w:val="00FD5CC7"/>
    <w:rsid w:val="00FD6023"/>
    <w:rsid w:val="00FD61AE"/>
    <w:rsid w:val="00FD6381"/>
    <w:rsid w:val="00FD6AC1"/>
    <w:rsid w:val="00FD6EED"/>
    <w:rsid w:val="00FD7567"/>
    <w:rsid w:val="00FD7A6C"/>
    <w:rsid w:val="00FD7ABE"/>
    <w:rsid w:val="00FE045F"/>
    <w:rsid w:val="00FE05E7"/>
    <w:rsid w:val="00FE0815"/>
    <w:rsid w:val="00FE0B21"/>
    <w:rsid w:val="00FE0CBF"/>
    <w:rsid w:val="00FE391A"/>
    <w:rsid w:val="00FE3B2A"/>
    <w:rsid w:val="00FE3D5B"/>
    <w:rsid w:val="00FE43F4"/>
    <w:rsid w:val="00FE47E5"/>
    <w:rsid w:val="00FE5970"/>
    <w:rsid w:val="00FE651C"/>
    <w:rsid w:val="00FE6E0D"/>
    <w:rsid w:val="00FE7746"/>
    <w:rsid w:val="00FF01AD"/>
    <w:rsid w:val="00FF2DF1"/>
    <w:rsid w:val="00FF2EB2"/>
    <w:rsid w:val="00FF3333"/>
    <w:rsid w:val="00FF34C0"/>
    <w:rsid w:val="00FF3A2E"/>
    <w:rsid w:val="00FF3E66"/>
    <w:rsid w:val="00FF3ECF"/>
    <w:rsid w:val="00FF3FD0"/>
    <w:rsid w:val="00FF4A07"/>
    <w:rsid w:val="00FF4F31"/>
    <w:rsid w:val="00FF5129"/>
    <w:rsid w:val="00FF587E"/>
    <w:rsid w:val="00FF5E82"/>
    <w:rsid w:val="00FF6379"/>
    <w:rsid w:val="00FF6750"/>
    <w:rsid w:val="00FF6F1A"/>
    <w:rsid w:val="00FF7015"/>
    <w:rsid w:val="00FF773E"/>
    <w:rsid w:val="01A258D4"/>
    <w:rsid w:val="02683BC9"/>
    <w:rsid w:val="02E23545"/>
    <w:rsid w:val="049A3C8E"/>
    <w:rsid w:val="07D11E7F"/>
    <w:rsid w:val="07D55980"/>
    <w:rsid w:val="09701DA9"/>
    <w:rsid w:val="098323ED"/>
    <w:rsid w:val="09A4754A"/>
    <w:rsid w:val="0B0248AD"/>
    <w:rsid w:val="0B0C0C83"/>
    <w:rsid w:val="0B5B1CAA"/>
    <w:rsid w:val="0EA440EF"/>
    <w:rsid w:val="10520AF3"/>
    <w:rsid w:val="10EE0025"/>
    <w:rsid w:val="116366C6"/>
    <w:rsid w:val="12DF6412"/>
    <w:rsid w:val="139F6D81"/>
    <w:rsid w:val="14404853"/>
    <w:rsid w:val="1491018A"/>
    <w:rsid w:val="14BB45C9"/>
    <w:rsid w:val="164633DA"/>
    <w:rsid w:val="16DD3830"/>
    <w:rsid w:val="17250E7A"/>
    <w:rsid w:val="18101B8C"/>
    <w:rsid w:val="187F0D01"/>
    <w:rsid w:val="196C3F15"/>
    <w:rsid w:val="1A8D3E88"/>
    <w:rsid w:val="1A976900"/>
    <w:rsid w:val="1C567DBB"/>
    <w:rsid w:val="1D307612"/>
    <w:rsid w:val="1ECF3907"/>
    <w:rsid w:val="208F5421"/>
    <w:rsid w:val="20CF1845"/>
    <w:rsid w:val="21EF7A5B"/>
    <w:rsid w:val="22693F52"/>
    <w:rsid w:val="23CE0DE8"/>
    <w:rsid w:val="24B70A8F"/>
    <w:rsid w:val="24B7116B"/>
    <w:rsid w:val="25056F7F"/>
    <w:rsid w:val="26923903"/>
    <w:rsid w:val="274E3CEA"/>
    <w:rsid w:val="27730DC0"/>
    <w:rsid w:val="293A2778"/>
    <w:rsid w:val="29D46D44"/>
    <w:rsid w:val="29D6105C"/>
    <w:rsid w:val="29FA5D46"/>
    <w:rsid w:val="2B9E47F2"/>
    <w:rsid w:val="2EDC3125"/>
    <w:rsid w:val="2F434EB6"/>
    <w:rsid w:val="307636AE"/>
    <w:rsid w:val="312F563C"/>
    <w:rsid w:val="32675F4C"/>
    <w:rsid w:val="35A37150"/>
    <w:rsid w:val="36A55F01"/>
    <w:rsid w:val="381B7FFB"/>
    <w:rsid w:val="384E2456"/>
    <w:rsid w:val="38F068B3"/>
    <w:rsid w:val="39505556"/>
    <w:rsid w:val="39C05F5D"/>
    <w:rsid w:val="39E71579"/>
    <w:rsid w:val="3A6C4F28"/>
    <w:rsid w:val="3A9D4A44"/>
    <w:rsid w:val="3ADA3085"/>
    <w:rsid w:val="3B3C0B3E"/>
    <w:rsid w:val="3BF83655"/>
    <w:rsid w:val="3C203926"/>
    <w:rsid w:val="3C282F82"/>
    <w:rsid w:val="3DB63B31"/>
    <w:rsid w:val="3DD9772C"/>
    <w:rsid w:val="3ECC5809"/>
    <w:rsid w:val="3FEF5F27"/>
    <w:rsid w:val="40091762"/>
    <w:rsid w:val="40337FE2"/>
    <w:rsid w:val="420B016E"/>
    <w:rsid w:val="4339535D"/>
    <w:rsid w:val="44807730"/>
    <w:rsid w:val="450135AE"/>
    <w:rsid w:val="45775C5C"/>
    <w:rsid w:val="461A06FC"/>
    <w:rsid w:val="468A4DD4"/>
    <w:rsid w:val="468B0379"/>
    <w:rsid w:val="47937033"/>
    <w:rsid w:val="4A087E22"/>
    <w:rsid w:val="4A990B7D"/>
    <w:rsid w:val="4C292484"/>
    <w:rsid w:val="4DF6389E"/>
    <w:rsid w:val="4EB61DF5"/>
    <w:rsid w:val="4F47071E"/>
    <w:rsid w:val="50175CB4"/>
    <w:rsid w:val="53D53A99"/>
    <w:rsid w:val="54033ECB"/>
    <w:rsid w:val="54704508"/>
    <w:rsid w:val="54BF725F"/>
    <w:rsid w:val="562D4483"/>
    <w:rsid w:val="56DF6A77"/>
    <w:rsid w:val="57C136EC"/>
    <w:rsid w:val="584132AB"/>
    <w:rsid w:val="5AB96C0C"/>
    <w:rsid w:val="5AF1083B"/>
    <w:rsid w:val="5B1D6583"/>
    <w:rsid w:val="5CCF482F"/>
    <w:rsid w:val="5E48122B"/>
    <w:rsid w:val="5FA21B99"/>
    <w:rsid w:val="602110F7"/>
    <w:rsid w:val="60A01DCC"/>
    <w:rsid w:val="60AA31D7"/>
    <w:rsid w:val="60D36A38"/>
    <w:rsid w:val="61520352"/>
    <w:rsid w:val="61A11CB9"/>
    <w:rsid w:val="629F58F1"/>
    <w:rsid w:val="638C7C64"/>
    <w:rsid w:val="652F25F9"/>
    <w:rsid w:val="65CD6414"/>
    <w:rsid w:val="660D79D7"/>
    <w:rsid w:val="67C05A1F"/>
    <w:rsid w:val="689651C7"/>
    <w:rsid w:val="697A2F43"/>
    <w:rsid w:val="69CC479D"/>
    <w:rsid w:val="6A0A7A93"/>
    <w:rsid w:val="6BF752D0"/>
    <w:rsid w:val="6C1C6448"/>
    <w:rsid w:val="706A2CA0"/>
    <w:rsid w:val="70A61081"/>
    <w:rsid w:val="70C15D8C"/>
    <w:rsid w:val="70D00116"/>
    <w:rsid w:val="70FB337D"/>
    <w:rsid w:val="71353E0F"/>
    <w:rsid w:val="73B66E78"/>
    <w:rsid w:val="745B4E47"/>
    <w:rsid w:val="75116DFB"/>
    <w:rsid w:val="76395BB8"/>
    <w:rsid w:val="78344445"/>
    <w:rsid w:val="7994718D"/>
    <w:rsid w:val="7B686C8C"/>
    <w:rsid w:val="7BCE6EEB"/>
    <w:rsid w:val="7E2124F1"/>
    <w:rsid w:val="7E240F05"/>
    <w:rsid w:val="7E51232E"/>
    <w:rsid w:val="7E7C412B"/>
    <w:rsid w:val="7F6E49A5"/>
    <w:rsid w:val="7F7A77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6" fillcolor="white">
      <v:fill color="white"/>
    </o:shapedefaults>
    <o:shapelayout v:ext="edit">
      <o:idmap v:ext="edit" data="1"/>
    </o:shapelayout>
  </w:shapeDefaults>
  <w:decimalSymbol w:val="."/>
  <w:listSeparator w:val=","/>
  <w14:docId w14:val="26B27D3D"/>
  <w15:docId w15:val="{B4434AA9-8658-4930-91AD-536E45BC83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unhideWhenUsed="1" w:qFormat="1"/>
    <w:lsdException w:name="heading 8" w:uiPriority="0" w:unhideWhenUsed="1" w:qFormat="1"/>
    <w:lsdException w:name="heading 9"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0" w:unhideWhenUsed="1" w:qFormat="1"/>
    <w:lsdException w:name="toc 4" w:semiHidden="1" w:uiPriority="0" w:unhideWhenUsed="1" w:qFormat="1"/>
    <w:lsdException w:name="toc 5" w:semiHidden="1" w:uiPriority="0" w:unhideWhenUsed="1" w:qFormat="1"/>
    <w:lsdException w:name="toc 6" w:semiHidden="1" w:uiPriority="0" w:unhideWhenUsed="1" w:qFormat="1"/>
    <w:lsdException w:name="toc 7" w:semiHidden="1" w:uiPriority="0" w:unhideWhenUsed="1" w:qFormat="1"/>
    <w:lsdException w:name="toc 8" w:semiHidden="1" w:uiPriority="0" w:unhideWhenUsed="1" w:qFormat="1"/>
    <w:lsdException w:name="toc 9" w:semiHidden="1" w:uiPriority="0" w:unhideWhenUsed="1" w:qFormat="1"/>
    <w:lsdException w:name="Normal Indent" w:semiHidden="1" w:unhideWhenUsed="1"/>
    <w:lsdException w:name="footnote text" w:semiHidden="1" w:uiPriority="0" w:unhideWhenUsed="1" w:qFormat="1"/>
    <w:lsdException w:name="annotation text" w:semiHidden="1" w:uiPriority="0"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semiHidden="1" w:uiPriority="0" w:unhideWhenUsed="1" w:qFormat="1"/>
    <w:lsdException w:name="line number" w:semiHidden="1" w:unhideWhenUsed="1"/>
    <w:lsdException w:name="page number"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iPriority="0" w:unhideWhenUsed="1" w:qFormat="1"/>
    <w:lsdException w:name="Body Text Indent 2" w:semiHidden="1" w:uiPriority="0" w:unhideWhenUsed="1" w:qFormat="1"/>
    <w:lsdException w:name="Body Text Indent 3" w:semiHidden="1" w:uiPriority="0" w:unhideWhenUsed="1" w:qFormat="1"/>
    <w:lsdException w:name="Block Text" w:semiHidden="1" w:unhideWhenUsed="1"/>
    <w:lsdException w:name="Hyperlink" w:semiHidden="1" w:unhideWhenUsed="1" w:qFormat="1"/>
    <w:lsdException w:name="FollowedHyperlink" w:semiHidden="1" w:uiPriority="0" w:unhideWhenUsed="1" w:qFormat="1"/>
    <w:lsdException w:name="Strong" w:uiPriority="22" w:qFormat="1"/>
    <w:lsdException w:name="Emphasis" w:uiPriority="20" w:qFormat="1"/>
    <w:lsdException w:name="Document Map" w:semiHidden="1" w:uiPriority="0"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0" w:qFormat="1"/>
    <w:lsdException w:name="Colorful Grid" w:uiPriority="29" w:qFormat="1"/>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unhideWhenUsed="1" w:qFormat="1"/>
    <w:lsdException w:name="Quote" w:unhideWhenUsed="1"/>
    <w:lsdException w:name="Intense Quote" w:unhideWhenUsed="1"/>
    <w:lsdException w:name="Medium List 2 Accent 1" w:uiPriority="66"/>
    <w:lsdException w:name="Medium Grid 1 Accent 1" w:uiPriority="67" w:qFormat="1"/>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7" w:qFormat="1"/>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0" w:qFormat="1"/>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qFormat="1"/>
    <w:lsdException w:name="Medium Shading 1 Accent 3" w:uiPriority="63"/>
    <w:lsdException w:name="Medium Shading 2 Accent 3" w:uiPriority="69" w:qFormat="1"/>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62" w:qFormat="1"/>
    <w:lsdException w:name="Colorful List Accent 3" w:uiPriority="72"/>
    <w:lsdException w:name="Colorful Grid Accent 3" w:uiPriority="73"/>
    <w:lsdException w:name="Light Shading Accent 4" w:uiPriority="60" w:qFormat="1"/>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qFormat="1"/>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qFormat="1"/>
    <w:lsdException w:name="Medium Grid 2 Accent 5" w:uiPriority="68"/>
    <w:lsdException w:name="Medium Grid 3 Accent 5" w:uiPriority="69"/>
    <w:lsdException w:name="Dark List Accent 5" w:uiPriority="70"/>
    <w:lsdException w:name="Colorful Shading Accent 5" w:uiPriority="62" w:qFormat="1"/>
    <w:lsdException w:name="Colorful List Accent 5" w:uiPriority="72"/>
    <w:lsdException w:name="Colorful Grid Accent 5" w:uiPriority="73"/>
    <w:lsdException w:name="Light Shading Accent 6" w:uiPriority="60" w:qFormat="1"/>
    <w:lsdException w:name="Light List Accent 6" w:uiPriority="61"/>
    <w:lsdException w:name="Light Grid Accent 6" w:uiPriority="62"/>
    <w:lsdException w:name="Medium Shading 1 Accent 6" w:uiPriority="63"/>
    <w:lsdException w:name="Medium Shading 2 Accent 6" w:uiPriority="64"/>
    <w:lsdException w:name="Medium List 1 Accent 6" w:uiPriority="19" w:qFormat="1"/>
    <w:lsdException w:name="Medium List 2 Accent 6" w:uiPriority="21" w:qFormat="1"/>
    <w:lsdException w:name="Medium Grid 1 Accent 6" w:uiPriority="67" w:qFormat="1"/>
    <w:lsdException w:name="Medium Grid 2 Accent 6" w:uiPriority="32" w:qFormat="1"/>
    <w:lsdException w:name="Medium Grid 3 Accent 6" w:uiPriority="60" w:qFormat="1"/>
    <w:lsdException w:name="Dark List Accent 6" w:uiPriority="61" w:qFormat="1"/>
    <w:lsdException w:name="Colorful Shading Accent 6" w:uiPriority="62" w:qFormat="1"/>
    <w:lsdException w:name="Colorful List Accent 6" w:uiPriority="63" w:qFormat="1"/>
    <w:lsdException w:name="Colorful Grid Accent 6" w:uiPriority="42" w:qFormat="1"/>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Pr>
      <w:rFonts w:ascii="Verdana" w:hAnsi="Verdana"/>
      <w:sz w:val="16"/>
      <w:szCs w:val="24"/>
      <w:lang w:val="en-AU" w:eastAsia="en-US"/>
    </w:rPr>
  </w:style>
  <w:style w:type="paragraph" w:styleId="1">
    <w:name w:val="heading 1"/>
    <w:basedOn w:val="a0"/>
    <w:next w:val="a0"/>
    <w:qFormat/>
    <w:pPr>
      <w:keepNext/>
      <w:numPr>
        <w:numId w:val="1"/>
      </w:numPr>
      <w:pBdr>
        <w:bottom w:val="single" w:sz="18" w:space="1" w:color="auto"/>
      </w:pBdr>
      <w:shd w:val="pct75" w:color="auto" w:fill="auto"/>
      <w:tabs>
        <w:tab w:val="left" w:pos="0"/>
      </w:tabs>
      <w:spacing w:before="240" w:after="60"/>
      <w:jc w:val="center"/>
      <w:outlineLvl w:val="0"/>
    </w:pPr>
    <w:rPr>
      <w:rFonts w:cs="Arial"/>
      <w:b/>
      <w:bCs/>
      <w:smallCaps/>
      <w:color w:val="FFFFFF"/>
      <w:spacing w:val="20"/>
      <w:kern w:val="32"/>
      <w:sz w:val="48"/>
      <w:szCs w:val="32"/>
    </w:rPr>
  </w:style>
  <w:style w:type="paragraph" w:styleId="2">
    <w:name w:val="heading 2"/>
    <w:basedOn w:val="a0"/>
    <w:next w:val="a0"/>
    <w:qFormat/>
    <w:pPr>
      <w:keepNext/>
      <w:numPr>
        <w:ilvl w:val="1"/>
        <w:numId w:val="1"/>
      </w:numPr>
      <w:pBdr>
        <w:bottom w:val="single" w:sz="18" w:space="1" w:color="auto"/>
      </w:pBdr>
      <w:shd w:val="pct10" w:color="auto" w:fill="auto"/>
      <w:tabs>
        <w:tab w:val="left" w:pos="720"/>
      </w:tabs>
      <w:spacing w:before="240" w:after="60"/>
      <w:outlineLvl w:val="1"/>
    </w:pPr>
    <w:rPr>
      <w:rFonts w:cs="Arial"/>
      <w:b/>
      <w:bCs/>
      <w:iCs/>
      <w:smallCaps/>
      <w:sz w:val="36"/>
      <w:szCs w:val="28"/>
    </w:rPr>
  </w:style>
  <w:style w:type="paragraph" w:styleId="3">
    <w:name w:val="heading 3"/>
    <w:basedOn w:val="a0"/>
    <w:next w:val="a0"/>
    <w:link w:val="3Char"/>
    <w:qFormat/>
    <w:pPr>
      <w:keepNext/>
      <w:numPr>
        <w:ilvl w:val="2"/>
        <w:numId w:val="1"/>
      </w:numPr>
      <w:pBdr>
        <w:bottom w:val="single" w:sz="8" w:space="1" w:color="auto"/>
      </w:pBdr>
      <w:tabs>
        <w:tab w:val="left" w:pos="1440"/>
      </w:tabs>
      <w:spacing w:before="240" w:after="60"/>
      <w:outlineLvl w:val="2"/>
    </w:pPr>
    <w:rPr>
      <w:rFonts w:cs="Arial"/>
      <w:b/>
      <w:bCs/>
      <w:iCs/>
      <w:sz w:val="24"/>
      <w:szCs w:val="26"/>
      <w:lang w:val="en-US"/>
    </w:rPr>
  </w:style>
  <w:style w:type="paragraph" w:styleId="4">
    <w:name w:val="heading 4"/>
    <w:basedOn w:val="a0"/>
    <w:next w:val="a0"/>
    <w:link w:val="4Char"/>
    <w:qFormat/>
    <w:pPr>
      <w:keepNext/>
      <w:numPr>
        <w:ilvl w:val="3"/>
        <w:numId w:val="1"/>
      </w:numPr>
      <w:spacing w:before="240" w:after="60"/>
      <w:outlineLvl w:val="3"/>
    </w:pPr>
    <w:rPr>
      <w:b/>
      <w:i/>
      <w:iCs/>
      <w:szCs w:val="28"/>
    </w:rPr>
  </w:style>
  <w:style w:type="paragraph" w:styleId="5">
    <w:name w:val="heading 5"/>
    <w:basedOn w:val="a0"/>
    <w:next w:val="a0"/>
    <w:qFormat/>
    <w:pPr>
      <w:numPr>
        <w:ilvl w:val="4"/>
        <w:numId w:val="1"/>
      </w:numPr>
      <w:spacing w:before="240" w:after="60"/>
      <w:outlineLvl w:val="4"/>
    </w:pPr>
    <w:rPr>
      <w:szCs w:val="26"/>
      <w:u w:val="single"/>
    </w:rPr>
  </w:style>
  <w:style w:type="paragraph" w:styleId="6">
    <w:name w:val="heading 6"/>
    <w:basedOn w:val="a0"/>
    <w:next w:val="a0"/>
    <w:qFormat/>
    <w:pPr>
      <w:keepNext/>
      <w:numPr>
        <w:ilvl w:val="5"/>
        <w:numId w:val="1"/>
      </w:numPr>
      <w:outlineLvl w:val="5"/>
    </w:pPr>
    <w:rPr>
      <w:b/>
      <w:bCs/>
    </w:rPr>
  </w:style>
  <w:style w:type="paragraph" w:styleId="7">
    <w:name w:val="heading 7"/>
    <w:basedOn w:val="a0"/>
    <w:next w:val="a0"/>
    <w:qFormat/>
    <w:pPr>
      <w:numPr>
        <w:ilvl w:val="6"/>
        <w:numId w:val="1"/>
      </w:numPr>
      <w:spacing w:before="240" w:after="60"/>
      <w:outlineLvl w:val="6"/>
    </w:pPr>
  </w:style>
  <w:style w:type="paragraph" w:styleId="8">
    <w:name w:val="heading 8"/>
    <w:basedOn w:val="a0"/>
    <w:next w:val="a0"/>
    <w:qFormat/>
    <w:pPr>
      <w:numPr>
        <w:ilvl w:val="7"/>
        <w:numId w:val="1"/>
      </w:numPr>
      <w:spacing w:before="240" w:after="60"/>
      <w:outlineLvl w:val="7"/>
    </w:pPr>
    <w:rPr>
      <w:i/>
      <w:iCs/>
    </w:rPr>
  </w:style>
  <w:style w:type="paragraph" w:styleId="9">
    <w:name w:val="heading 9"/>
    <w:basedOn w:val="a0"/>
    <w:next w:val="a0"/>
    <w:qFormat/>
    <w:pPr>
      <w:numPr>
        <w:ilvl w:val="8"/>
        <w:numId w:val="1"/>
      </w:numPr>
      <w:spacing w:before="240" w:after="60"/>
      <w:outlineLvl w:val="8"/>
    </w:pPr>
    <w:rPr>
      <w:rFonts w:ascii="Arial" w:hAnsi="Arial" w:cs="Arial"/>
      <w:sz w:val="22"/>
      <w:szCs w:val="2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Char"/>
    <w:uiPriority w:val="99"/>
    <w:unhideWhenUsed/>
    <w:rPr>
      <w:b/>
      <w:bCs/>
      <w:sz w:val="16"/>
      <w:szCs w:val="24"/>
    </w:rPr>
  </w:style>
  <w:style w:type="paragraph" w:styleId="a5">
    <w:name w:val="annotation text"/>
    <w:basedOn w:val="a0"/>
    <w:link w:val="Char0"/>
    <w:semiHidden/>
    <w:qFormat/>
    <w:rPr>
      <w:sz w:val="20"/>
      <w:szCs w:val="20"/>
    </w:rPr>
  </w:style>
  <w:style w:type="paragraph" w:styleId="70">
    <w:name w:val="toc 7"/>
    <w:basedOn w:val="a0"/>
    <w:next w:val="a0"/>
    <w:semiHidden/>
    <w:qFormat/>
    <w:pPr>
      <w:ind w:leftChars="1200" w:left="2520"/>
    </w:pPr>
  </w:style>
  <w:style w:type="paragraph" w:styleId="a">
    <w:name w:val="List Bullet"/>
    <w:basedOn w:val="a0"/>
    <w:uiPriority w:val="99"/>
    <w:unhideWhenUsed/>
    <w:qFormat/>
    <w:pPr>
      <w:numPr>
        <w:numId w:val="2"/>
      </w:numPr>
      <w:contextualSpacing/>
    </w:pPr>
  </w:style>
  <w:style w:type="paragraph" w:styleId="a6">
    <w:name w:val="Document Map"/>
    <w:basedOn w:val="a0"/>
    <w:semiHidden/>
    <w:qFormat/>
    <w:pPr>
      <w:shd w:val="clear" w:color="auto" w:fill="000080"/>
    </w:pPr>
    <w:rPr>
      <w:rFonts w:ascii="Tahoma" w:hAnsi="Tahoma" w:cs="Tahoma"/>
    </w:rPr>
  </w:style>
  <w:style w:type="paragraph" w:styleId="30">
    <w:name w:val="Body Text 3"/>
    <w:basedOn w:val="a0"/>
    <w:link w:val="3Char0"/>
    <w:semiHidden/>
    <w:qFormat/>
    <w:rPr>
      <w:color w:val="FF0000"/>
    </w:rPr>
  </w:style>
  <w:style w:type="paragraph" w:styleId="a7">
    <w:name w:val="Body Text"/>
    <w:basedOn w:val="a0"/>
    <w:semiHidden/>
    <w:qFormat/>
    <w:pPr>
      <w:jc w:val="both"/>
    </w:pPr>
  </w:style>
  <w:style w:type="paragraph" w:styleId="a8">
    <w:name w:val="Body Text Indent"/>
    <w:basedOn w:val="a0"/>
    <w:semiHidden/>
    <w:qFormat/>
    <w:pPr>
      <w:ind w:firstLine="720"/>
    </w:pPr>
    <w:rPr>
      <w:rFonts w:ascii="Times New Roman" w:hAnsi="Times New Roman"/>
      <w:sz w:val="24"/>
      <w:lang w:val="en-US"/>
    </w:rPr>
  </w:style>
  <w:style w:type="paragraph" w:styleId="50">
    <w:name w:val="toc 5"/>
    <w:basedOn w:val="a0"/>
    <w:next w:val="a0"/>
    <w:semiHidden/>
    <w:qFormat/>
    <w:pPr>
      <w:ind w:leftChars="800" w:left="1680"/>
    </w:pPr>
  </w:style>
  <w:style w:type="paragraph" w:styleId="31">
    <w:name w:val="toc 3"/>
    <w:basedOn w:val="a0"/>
    <w:next w:val="a0"/>
    <w:semiHidden/>
    <w:qFormat/>
    <w:pPr>
      <w:ind w:leftChars="400" w:left="840"/>
    </w:pPr>
  </w:style>
  <w:style w:type="paragraph" w:styleId="80">
    <w:name w:val="toc 8"/>
    <w:basedOn w:val="a0"/>
    <w:next w:val="a0"/>
    <w:semiHidden/>
    <w:qFormat/>
    <w:pPr>
      <w:ind w:leftChars="1400" w:left="2940"/>
    </w:pPr>
  </w:style>
  <w:style w:type="paragraph" w:styleId="20">
    <w:name w:val="Body Text Indent 2"/>
    <w:basedOn w:val="a0"/>
    <w:semiHidden/>
    <w:qFormat/>
    <w:pPr>
      <w:ind w:left="720"/>
    </w:pPr>
    <w:rPr>
      <w:rFonts w:ascii="Times New Roman" w:hAnsi="Times New Roman"/>
      <w:color w:val="000000"/>
      <w:sz w:val="24"/>
      <w:lang w:val="en-US"/>
    </w:rPr>
  </w:style>
  <w:style w:type="paragraph" w:styleId="a9">
    <w:name w:val="Balloon Text"/>
    <w:basedOn w:val="a0"/>
    <w:semiHidden/>
    <w:qFormat/>
    <w:rPr>
      <w:rFonts w:ascii="Tahoma" w:hAnsi="Tahoma" w:cs="Tahoma"/>
      <w:szCs w:val="16"/>
    </w:rPr>
  </w:style>
  <w:style w:type="paragraph" w:styleId="aa">
    <w:name w:val="footer"/>
    <w:basedOn w:val="a0"/>
    <w:link w:val="Char1"/>
    <w:uiPriority w:val="99"/>
    <w:unhideWhenUsed/>
    <w:qFormat/>
    <w:pPr>
      <w:tabs>
        <w:tab w:val="center" w:pos="4320"/>
        <w:tab w:val="right" w:pos="8640"/>
      </w:tabs>
    </w:pPr>
  </w:style>
  <w:style w:type="paragraph" w:styleId="ab">
    <w:name w:val="header"/>
    <w:basedOn w:val="a0"/>
    <w:link w:val="Char2"/>
    <w:uiPriority w:val="99"/>
    <w:unhideWhenUsed/>
    <w:qFormat/>
    <w:pPr>
      <w:tabs>
        <w:tab w:val="center" w:pos="4320"/>
        <w:tab w:val="right" w:pos="8640"/>
      </w:tabs>
    </w:pPr>
  </w:style>
  <w:style w:type="paragraph" w:styleId="10">
    <w:name w:val="toc 1"/>
    <w:basedOn w:val="a0"/>
    <w:next w:val="a0"/>
    <w:uiPriority w:val="39"/>
    <w:qFormat/>
  </w:style>
  <w:style w:type="paragraph" w:styleId="40">
    <w:name w:val="toc 4"/>
    <w:basedOn w:val="a0"/>
    <w:next w:val="a0"/>
    <w:semiHidden/>
    <w:qFormat/>
    <w:pPr>
      <w:ind w:leftChars="600" w:left="1260"/>
    </w:pPr>
  </w:style>
  <w:style w:type="paragraph" w:styleId="ac">
    <w:name w:val="Subtitle"/>
    <w:basedOn w:val="a0"/>
    <w:qFormat/>
    <w:pPr>
      <w:jc w:val="center"/>
    </w:pPr>
    <w:rPr>
      <w:sz w:val="28"/>
    </w:rPr>
  </w:style>
  <w:style w:type="paragraph" w:styleId="ad">
    <w:name w:val="footnote text"/>
    <w:basedOn w:val="a0"/>
    <w:link w:val="Char3"/>
    <w:semiHidden/>
    <w:qFormat/>
    <w:rPr>
      <w:rFonts w:ascii="Times New Roman" w:hAnsi="Times New Roman"/>
      <w:sz w:val="20"/>
      <w:lang w:val="en-US"/>
    </w:rPr>
  </w:style>
  <w:style w:type="paragraph" w:styleId="60">
    <w:name w:val="toc 6"/>
    <w:basedOn w:val="a0"/>
    <w:next w:val="a0"/>
    <w:semiHidden/>
    <w:qFormat/>
    <w:pPr>
      <w:ind w:leftChars="1000" w:left="2100"/>
    </w:pPr>
  </w:style>
  <w:style w:type="paragraph" w:styleId="32">
    <w:name w:val="Body Text Indent 3"/>
    <w:basedOn w:val="a0"/>
    <w:semiHidden/>
    <w:qFormat/>
    <w:pPr>
      <w:ind w:left="540"/>
    </w:pPr>
    <w:rPr>
      <w:rFonts w:ascii="Times New Roman" w:hAnsi="Times New Roman"/>
      <w:color w:val="000000"/>
      <w:sz w:val="24"/>
      <w:lang w:val="en-US"/>
    </w:rPr>
  </w:style>
  <w:style w:type="paragraph" w:styleId="21">
    <w:name w:val="toc 2"/>
    <w:basedOn w:val="a0"/>
    <w:next w:val="a0"/>
    <w:uiPriority w:val="39"/>
    <w:qFormat/>
    <w:pPr>
      <w:ind w:leftChars="200" w:left="420"/>
    </w:pPr>
  </w:style>
  <w:style w:type="paragraph" w:styleId="90">
    <w:name w:val="toc 9"/>
    <w:basedOn w:val="a0"/>
    <w:next w:val="a0"/>
    <w:semiHidden/>
    <w:qFormat/>
    <w:pPr>
      <w:ind w:leftChars="1600" w:left="3360"/>
    </w:pPr>
  </w:style>
  <w:style w:type="paragraph" w:styleId="22">
    <w:name w:val="Body Text 2"/>
    <w:basedOn w:val="a0"/>
    <w:semiHidden/>
    <w:qFormat/>
    <w:pPr>
      <w:jc w:val="center"/>
    </w:pPr>
    <w:rPr>
      <w:sz w:val="24"/>
    </w:rPr>
  </w:style>
  <w:style w:type="paragraph" w:styleId="HTML">
    <w:name w:val="HTML Preformatted"/>
    <w:basedOn w:val="a0"/>
    <w:link w:val="HTML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sz w:val="24"/>
      <w:lang w:val="en-US" w:eastAsia="zh-CN"/>
    </w:rPr>
  </w:style>
  <w:style w:type="paragraph" w:styleId="ae">
    <w:name w:val="Normal (Web)"/>
    <w:basedOn w:val="a0"/>
    <w:uiPriority w:val="99"/>
    <w:unhideWhenUsed/>
    <w:qFormat/>
    <w:pPr>
      <w:spacing w:before="100" w:beforeAutospacing="1" w:after="100" w:afterAutospacing="1"/>
    </w:pPr>
    <w:rPr>
      <w:rFonts w:ascii="Times New Roman" w:eastAsia="Times New Roman" w:hAnsi="Times New Roman"/>
      <w:sz w:val="24"/>
      <w:lang w:val="en-US" w:eastAsia="zh-CN"/>
    </w:rPr>
  </w:style>
  <w:style w:type="paragraph" w:styleId="af">
    <w:name w:val="Title"/>
    <w:basedOn w:val="a0"/>
    <w:qFormat/>
    <w:pPr>
      <w:spacing w:before="240" w:after="60"/>
      <w:jc w:val="center"/>
      <w:outlineLvl w:val="0"/>
    </w:pPr>
    <w:rPr>
      <w:rFonts w:cs="Arial"/>
      <w:b/>
      <w:bCs/>
      <w:smallCaps/>
      <w:spacing w:val="20"/>
      <w:kern w:val="28"/>
      <w:sz w:val="44"/>
      <w:szCs w:val="32"/>
    </w:rPr>
  </w:style>
  <w:style w:type="character" w:styleId="af0">
    <w:name w:val="Strong"/>
    <w:uiPriority w:val="22"/>
    <w:qFormat/>
    <w:rPr>
      <w:b/>
      <w:bCs/>
    </w:rPr>
  </w:style>
  <w:style w:type="character" w:styleId="af1">
    <w:name w:val="page number"/>
    <w:uiPriority w:val="99"/>
    <w:unhideWhenUsed/>
    <w:qFormat/>
  </w:style>
  <w:style w:type="character" w:styleId="af2">
    <w:name w:val="FollowedHyperlink"/>
    <w:semiHidden/>
    <w:qFormat/>
    <w:rPr>
      <w:color w:val="800080"/>
      <w:u w:val="single"/>
    </w:rPr>
  </w:style>
  <w:style w:type="character" w:styleId="af3">
    <w:name w:val="Emphasis"/>
    <w:uiPriority w:val="20"/>
    <w:qFormat/>
    <w:rPr>
      <w:i/>
      <w:iCs/>
    </w:rPr>
  </w:style>
  <w:style w:type="character" w:styleId="af4">
    <w:name w:val="Hyperlink"/>
    <w:uiPriority w:val="99"/>
    <w:qFormat/>
    <w:rPr>
      <w:color w:val="0000FF"/>
      <w:u w:val="single"/>
    </w:rPr>
  </w:style>
  <w:style w:type="character" w:styleId="HTML0">
    <w:name w:val="HTML Code"/>
    <w:uiPriority w:val="99"/>
    <w:unhideWhenUsed/>
    <w:qFormat/>
    <w:rPr>
      <w:rFonts w:ascii="Courier New" w:eastAsia="Times New Roman" w:hAnsi="Courier New" w:cs="Courier New"/>
      <w:sz w:val="20"/>
      <w:szCs w:val="20"/>
    </w:rPr>
  </w:style>
  <w:style w:type="character" w:styleId="af5">
    <w:name w:val="annotation reference"/>
    <w:semiHidden/>
    <w:qFormat/>
    <w:rPr>
      <w:sz w:val="16"/>
      <w:szCs w:val="16"/>
    </w:rPr>
  </w:style>
  <w:style w:type="character" w:styleId="af6">
    <w:name w:val="footnote reference"/>
    <w:uiPriority w:val="99"/>
    <w:unhideWhenUsed/>
    <w:qFormat/>
    <w:rPr>
      <w:vertAlign w:val="superscript"/>
    </w:rPr>
  </w:style>
  <w:style w:type="table" w:styleId="af7">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
    <w:name w:val="Light Shading Accent 1"/>
    <w:basedOn w:val="a2"/>
    <w:uiPriority w:val="60"/>
    <w:qFormat/>
    <w:rPr>
      <w:color w:val="000000"/>
    </w:rPr>
    <w:tblPr>
      <w:tblBorders>
        <w:top w:val="single" w:sz="8" w:space="0" w:color="000000"/>
        <w:bottom w:val="single" w:sz="8" w:space="0" w:color="000000"/>
      </w:tblBorders>
    </w:tblPr>
    <w:tblStylePr w:type="firstRow">
      <w:pPr>
        <w:spacing w:before="0" w:after="0" w:line="240" w:lineRule="auto"/>
      </w:pPr>
      <w:rPr>
        <w:rFonts w:ascii="System" w:eastAsia="Arial" w:hAnsi="System" w:cs="Times New Roman"/>
      </w:rPr>
      <w:tblPr/>
      <w:tcPr>
        <w:tcBorders>
          <w:top w:val="nil"/>
          <w:left w:val="nil"/>
          <w:bottom w:val="single" w:sz="8" w:space="0" w:color="000000"/>
          <w:right w:val="nil"/>
          <w:insideH w:val="nil"/>
          <w:insideV w:val="nil"/>
          <w:tl2br w:val="nil"/>
          <w:tr2bl w:val="nil"/>
        </w:tcBorders>
      </w:tcPr>
    </w:tblStylePr>
    <w:tblStylePr w:type="lastRow">
      <w:pPr>
        <w:spacing w:before="0" w:after="0" w:line="240" w:lineRule="auto"/>
      </w:pPr>
      <w:rPr>
        <w:b/>
        <w:bCs/>
        <w:color w:val="1F497D"/>
      </w:rPr>
      <w:tblPr/>
      <w:tcPr>
        <w:tcBorders>
          <w:top w:val="single" w:sz="8" w:space="0" w:color="000000"/>
          <w:left w:val="nil"/>
          <w:bottom w:val="single" w:sz="8" w:space="0" w:color="000000"/>
          <w:right w:val="nil"/>
          <w:insideH w:val="nil"/>
          <w:insideV w:val="nil"/>
          <w:tl2br w:val="nil"/>
          <w:tr2bl w:val="nil"/>
        </w:tcBorders>
      </w:tcPr>
    </w:tblStylePr>
    <w:tblStylePr w:type="firstCol">
      <w:rPr>
        <w:b/>
        <w:bCs/>
      </w:rPr>
    </w:tblStylePr>
    <w:tblStylePr w:type="lastCol">
      <w:rPr>
        <w:b/>
        <w:bCs/>
      </w:rPr>
      <w:tblPr/>
      <w:tcPr>
        <w:tcBorders>
          <w:top w:val="single" w:sz="8" w:space="0" w:color="000000"/>
          <w:left w:val="nil"/>
          <w:bottom w:val="single" w:sz="8" w:space="0" w:color="000000"/>
          <w:right w:val="nil"/>
          <w:insideH w:val="nil"/>
          <w:insideV w:val="nil"/>
          <w:tl2br w:val="nil"/>
          <w:tr2bl w:val="nil"/>
        </w:tcBorders>
      </w:tcPr>
    </w:tblStylePr>
    <w:tblStylePr w:type="band1Vert">
      <w:tblPr/>
      <w:tcPr>
        <w:shd w:val="clear" w:color="auto" w:fill="C0C0C0"/>
      </w:tcPr>
    </w:tblStylePr>
    <w:tblStylePr w:type="band1Horz">
      <w:tblPr/>
      <w:tcPr>
        <w:shd w:val="clear" w:color="auto" w:fill="C0C0C0"/>
      </w:tcPr>
    </w:tblStylePr>
  </w:style>
  <w:style w:type="table" w:styleId="-3">
    <w:name w:val="Light Shading Accent 3"/>
    <w:basedOn w:val="a2"/>
    <w:uiPriority w:val="60"/>
    <w:qFormat/>
    <w:rPr>
      <w:color w:val="000000"/>
    </w:rPr>
    <w:tblPr>
      <w:tblBorders>
        <w:top w:val="single" w:sz="8" w:space="0" w:color="C0504D"/>
        <w:bottom w:val="single" w:sz="8" w:space="0" w:color="C0504D"/>
      </w:tblBorders>
    </w:tblPr>
    <w:tblStylePr w:type="firstRow">
      <w:pPr>
        <w:spacing w:before="0" w:after="0" w:line="240" w:lineRule="auto"/>
      </w:pPr>
      <w:rPr>
        <w:rFonts w:ascii="System" w:eastAsia="Arial" w:hAnsi="System" w:cs="Times New Roman"/>
      </w:rPr>
      <w:tblPr/>
      <w:tcPr>
        <w:tcBorders>
          <w:top w:val="nil"/>
          <w:left w:val="nil"/>
          <w:bottom w:val="single" w:sz="8" w:space="0" w:color="C0504D"/>
          <w:right w:val="nil"/>
          <w:insideH w:val="nil"/>
          <w:insideV w:val="nil"/>
          <w:tl2br w:val="nil"/>
          <w:tr2bl w:val="nil"/>
        </w:tcBorders>
      </w:tcPr>
    </w:tblStylePr>
    <w:tblStylePr w:type="lastRow">
      <w:pPr>
        <w:spacing w:before="0" w:after="0" w:line="240" w:lineRule="auto"/>
      </w:pPr>
      <w:rPr>
        <w:b/>
        <w:bCs/>
        <w:color w:val="1F497D"/>
      </w:rPr>
      <w:tblPr/>
      <w:tcPr>
        <w:tcBorders>
          <w:top w:val="single" w:sz="8" w:space="0" w:color="C0504D"/>
          <w:left w:val="nil"/>
          <w:bottom w:val="single" w:sz="8" w:space="0" w:color="C0504D"/>
          <w:right w:val="nil"/>
          <w:insideH w:val="nil"/>
          <w:insideV w:val="nil"/>
          <w:tl2br w:val="nil"/>
          <w:tr2bl w:val="nil"/>
        </w:tcBorders>
      </w:tcPr>
    </w:tblStylePr>
    <w:tblStylePr w:type="firstCol">
      <w:rPr>
        <w:b/>
        <w:bCs/>
      </w:rPr>
    </w:tblStylePr>
    <w:tblStylePr w:type="lastCol">
      <w:rPr>
        <w:b/>
        <w:bCs/>
      </w:rPr>
      <w:tblPr/>
      <w:tcPr>
        <w:tcBorders>
          <w:top w:val="single" w:sz="8" w:space="0" w:color="C0504D"/>
          <w:left w:val="nil"/>
          <w:bottom w:val="single" w:sz="8" w:space="0" w:color="C0504D"/>
          <w:right w:val="nil"/>
          <w:insideH w:val="nil"/>
          <w:insideV w:val="nil"/>
          <w:tl2br w:val="nil"/>
          <w:tr2bl w:val="nil"/>
        </w:tcBorders>
      </w:tcPr>
    </w:tblStylePr>
    <w:tblStylePr w:type="band1Vert">
      <w:tblPr/>
      <w:tcPr>
        <w:shd w:val="clear" w:color="auto" w:fill="EFD3D2"/>
      </w:tcPr>
    </w:tblStylePr>
    <w:tblStylePr w:type="band1Horz">
      <w:tblPr/>
      <w:tcPr>
        <w:shd w:val="clear" w:color="auto" w:fill="EFD3D2"/>
      </w:tcPr>
    </w:tblStylePr>
  </w:style>
  <w:style w:type="table" w:styleId="-4">
    <w:name w:val="Light Shading Accent 4"/>
    <w:basedOn w:val="a2"/>
    <w:uiPriority w:val="60"/>
    <w:qFormat/>
    <w:rPr>
      <w:color w:val="000000"/>
    </w:rPr>
    <w:tblPr>
      <w:tblBorders>
        <w:top w:val="single" w:sz="8" w:space="0" w:color="9BBB59"/>
        <w:bottom w:val="single" w:sz="8" w:space="0" w:color="9BBB59"/>
      </w:tblBorders>
    </w:tblPr>
    <w:tblStylePr w:type="firstRow">
      <w:pPr>
        <w:spacing w:before="0" w:after="0" w:line="240" w:lineRule="auto"/>
      </w:pPr>
      <w:rPr>
        <w:rFonts w:ascii="System" w:eastAsia="Arial" w:hAnsi="System" w:cs="Times New Roman"/>
      </w:rPr>
      <w:tblPr/>
      <w:tcPr>
        <w:tcBorders>
          <w:top w:val="nil"/>
          <w:left w:val="nil"/>
          <w:bottom w:val="single" w:sz="8" w:space="0" w:color="9BBB59"/>
          <w:right w:val="nil"/>
          <w:insideH w:val="nil"/>
          <w:insideV w:val="nil"/>
          <w:tl2br w:val="nil"/>
          <w:tr2bl w:val="nil"/>
        </w:tcBorders>
      </w:tcPr>
    </w:tblStylePr>
    <w:tblStylePr w:type="lastRow">
      <w:pPr>
        <w:spacing w:before="0" w:after="0" w:line="240" w:lineRule="auto"/>
      </w:pPr>
      <w:rPr>
        <w:b/>
        <w:bCs/>
        <w:color w:val="1F497D"/>
      </w:rPr>
      <w:tblPr/>
      <w:tcPr>
        <w:tcBorders>
          <w:top w:val="single" w:sz="8" w:space="0" w:color="9BBB59"/>
          <w:left w:val="nil"/>
          <w:bottom w:val="single" w:sz="8" w:space="0" w:color="9BBB59"/>
          <w:right w:val="nil"/>
          <w:insideH w:val="nil"/>
          <w:insideV w:val="nil"/>
          <w:tl2br w:val="nil"/>
          <w:tr2bl w:val="nil"/>
        </w:tcBorders>
      </w:tcPr>
    </w:tblStylePr>
    <w:tblStylePr w:type="firstCol">
      <w:rPr>
        <w:b/>
        <w:bCs/>
      </w:rPr>
    </w:tblStylePr>
    <w:tblStylePr w:type="lastCol">
      <w:rPr>
        <w:b/>
        <w:bCs/>
      </w:rPr>
      <w:tblPr/>
      <w:tcPr>
        <w:tcBorders>
          <w:top w:val="single" w:sz="8" w:space="0" w:color="9BBB59"/>
          <w:left w:val="nil"/>
          <w:bottom w:val="single" w:sz="8" w:space="0" w:color="9BBB59"/>
          <w:right w:val="nil"/>
          <w:insideH w:val="nil"/>
          <w:insideV w:val="nil"/>
          <w:tl2br w:val="nil"/>
          <w:tr2bl w:val="nil"/>
        </w:tcBorders>
      </w:tcPr>
    </w:tblStylePr>
    <w:tblStylePr w:type="band1Vert">
      <w:tblPr/>
      <w:tcPr>
        <w:shd w:val="clear" w:color="auto" w:fill="E6EED5"/>
      </w:tcPr>
    </w:tblStylePr>
    <w:tblStylePr w:type="band1Horz">
      <w:tblPr/>
      <w:tcPr>
        <w:shd w:val="clear" w:color="auto" w:fill="E6EED5"/>
      </w:tcPr>
    </w:tblStylePr>
  </w:style>
  <w:style w:type="table" w:styleId="-5">
    <w:name w:val="Light Shading Accent 5"/>
    <w:basedOn w:val="a2"/>
    <w:uiPriority w:val="60"/>
    <w:qFormat/>
    <w:rPr>
      <w:color w:val="000000"/>
    </w:rPr>
    <w:tblPr>
      <w:tblBorders>
        <w:top w:val="single" w:sz="8" w:space="0" w:color="8064A2"/>
        <w:bottom w:val="single" w:sz="8" w:space="0" w:color="8064A2"/>
      </w:tblBorders>
    </w:tblPr>
    <w:tblStylePr w:type="firstRow">
      <w:pPr>
        <w:spacing w:before="0" w:after="0" w:line="240" w:lineRule="auto"/>
      </w:pPr>
      <w:rPr>
        <w:rFonts w:ascii="System" w:eastAsia="Arial" w:hAnsi="System" w:cs="Times New Roman"/>
      </w:rPr>
      <w:tblPr/>
      <w:tcPr>
        <w:tcBorders>
          <w:top w:val="nil"/>
          <w:left w:val="nil"/>
          <w:bottom w:val="single" w:sz="8" w:space="0" w:color="8064A2"/>
          <w:right w:val="nil"/>
          <w:insideH w:val="nil"/>
          <w:insideV w:val="nil"/>
          <w:tl2br w:val="nil"/>
          <w:tr2bl w:val="nil"/>
        </w:tcBorders>
      </w:tcPr>
    </w:tblStylePr>
    <w:tblStylePr w:type="lastRow">
      <w:pPr>
        <w:spacing w:before="0" w:after="0" w:line="240" w:lineRule="auto"/>
      </w:pPr>
      <w:rPr>
        <w:b/>
        <w:bCs/>
        <w:color w:val="1F497D"/>
      </w:rPr>
      <w:tblPr/>
      <w:tcPr>
        <w:tcBorders>
          <w:top w:val="single" w:sz="8" w:space="0" w:color="8064A2"/>
          <w:left w:val="nil"/>
          <w:bottom w:val="single" w:sz="8" w:space="0" w:color="8064A2"/>
          <w:right w:val="nil"/>
          <w:insideH w:val="nil"/>
          <w:insideV w:val="nil"/>
          <w:tl2br w:val="nil"/>
          <w:tr2bl w:val="nil"/>
        </w:tcBorders>
      </w:tcPr>
    </w:tblStylePr>
    <w:tblStylePr w:type="firstCol">
      <w:rPr>
        <w:b/>
        <w:bCs/>
      </w:rPr>
    </w:tblStylePr>
    <w:tblStylePr w:type="lastCol">
      <w:rPr>
        <w:b/>
        <w:bCs/>
      </w:rPr>
      <w:tblPr/>
      <w:tcPr>
        <w:tcBorders>
          <w:top w:val="single" w:sz="8" w:space="0" w:color="8064A2"/>
          <w:left w:val="nil"/>
          <w:bottom w:val="single" w:sz="8" w:space="0" w:color="8064A2"/>
          <w:right w:val="nil"/>
          <w:insideH w:val="nil"/>
          <w:insideV w:val="nil"/>
          <w:tl2br w:val="nil"/>
          <w:tr2bl w:val="nil"/>
        </w:tcBorders>
      </w:tcPr>
    </w:tblStylePr>
    <w:tblStylePr w:type="band1Vert">
      <w:tblPr/>
      <w:tcPr>
        <w:shd w:val="clear" w:color="auto" w:fill="DFD8E8"/>
      </w:tcPr>
    </w:tblStylePr>
    <w:tblStylePr w:type="band1Horz">
      <w:tblPr/>
      <w:tcPr>
        <w:shd w:val="clear" w:color="auto" w:fill="DFD8E8"/>
      </w:tcPr>
    </w:tblStylePr>
  </w:style>
  <w:style w:type="table" w:styleId="-6">
    <w:name w:val="Light Shading Accent 6"/>
    <w:basedOn w:val="a2"/>
    <w:uiPriority w:val="60"/>
    <w:qFormat/>
    <w:rPr>
      <w:color w:val="000000"/>
    </w:rPr>
    <w:tblPr>
      <w:tblBorders>
        <w:top w:val="single" w:sz="8" w:space="0" w:color="4BACC6"/>
        <w:bottom w:val="single" w:sz="8" w:space="0" w:color="4BACC6"/>
      </w:tblBorders>
    </w:tblPr>
    <w:tblStylePr w:type="firstRow">
      <w:pPr>
        <w:spacing w:before="0" w:after="0" w:line="240" w:lineRule="auto"/>
      </w:pPr>
      <w:rPr>
        <w:rFonts w:ascii="System" w:eastAsia="Arial" w:hAnsi="System" w:cs="Times New Roman"/>
      </w:rPr>
      <w:tblPr/>
      <w:tcPr>
        <w:tcBorders>
          <w:top w:val="nil"/>
          <w:left w:val="nil"/>
          <w:bottom w:val="single" w:sz="8" w:space="0" w:color="4BACC6"/>
          <w:right w:val="nil"/>
          <w:insideH w:val="nil"/>
          <w:insideV w:val="nil"/>
          <w:tl2br w:val="nil"/>
          <w:tr2bl w:val="nil"/>
        </w:tcBorders>
      </w:tcPr>
    </w:tblStylePr>
    <w:tblStylePr w:type="lastRow">
      <w:pPr>
        <w:spacing w:before="0" w:after="0" w:line="240" w:lineRule="auto"/>
      </w:pPr>
      <w:rPr>
        <w:b/>
        <w:bCs/>
        <w:color w:val="1F497D"/>
      </w:rPr>
      <w:tblPr/>
      <w:tcPr>
        <w:tcBorders>
          <w:top w:val="single" w:sz="8" w:space="0" w:color="4BACC6"/>
          <w:left w:val="nil"/>
          <w:bottom w:val="single" w:sz="8" w:space="0" w:color="4BACC6"/>
          <w:right w:val="nil"/>
          <w:insideH w:val="nil"/>
          <w:insideV w:val="nil"/>
          <w:tl2br w:val="nil"/>
          <w:tr2bl w:val="nil"/>
        </w:tcBorders>
      </w:tcPr>
    </w:tblStylePr>
    <w:tblStylePr w:type="firstCol">
      <w:rPr>
        <w:b/>
        <w:bCs/>
      </w:rPr>
    </w:tblStylePr>
    <w:tblStylePr w:type="lastCol">
      <w:rPr>
        <w:b/>
        <w:bCs/>
      </w:rPr>
      <w:tblPr/>
      <w:tcPr>
        <w:tcBorders>
          <w:top w:val="single" w:sz="8" w:space="0" w:color="4BACC6"/>
          <w:left w:val="nil"/>
          <w:bottom w:val="single" w:sz="8" w:space="0" w:color="4BACC6"/>
          <w:right w:val="nil"/>
          <w:insideH w:val="nil"/>
          <w:insideV w:val="nil"/>
          <w:tl2br w:val="nil"/>
          <w:tr2bl w:val="nil"/>
        </w:tcBorders>
      </w:tcPr>
    </w:tblStylePr>
    <w:tblStylePr w:type="band1Vert">
      <w:tblPr/>
      <w:tcPr>
        <w:shd w:val="clear" w:color="auto" w:fill="D2EAF1"/>
      </w:tcPr>
    </w:tblStylePr>
    <w:tblStylePr w:type="band1Horz">
      <w:tblPr/>
      <w:tcPr>
        <w:shd w:val="clear" w:color="auto" w:fill="D2EAF1"/>
      </w:tcPr>
    </w:tblStylePr>
  </w:style>
  <w:style w:type="table" w:styleId="-2">
    <w:name w:val="Light Grid Accent 2"/>
    <w:basedOn w:val="a2"/>
    <w:uiPriority w:val="67"/>
    <w:qFormat/>
    <w:tblP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pPr>
        <w:spacing w:before="0" w:after="0" w:line="240" w:lineRule="auto"/>
      </w:pPr>
      <w:rPr>
        <w:b/>
        <w:bCs/>
      </w:rPr>
      <w:tblPr/>
      <w:tcPr>
        <w:tcBorders>
          <w:top w:val="single" w:sz="8" w:space="0" w:color="C0504D"/>
          <w:left w:val="single" w:sz="8" w:space="0" w:color="C0504D"/>
          <w:bottom w:val="single" w:sz="18" w:space="0" w:color="C0504D"/>
          <w:right w:val="single" w:sz="8" w:space="0" w:color="C0504D"/>
          <w:insideH w:val="nil"/>
          <w:insideV w:val="single" w:sz="8" w:space="0" w:color="auto"/>
          <w:tl2br w:val="nil"/>
          <w:tr2bl w:val="nil"/>
        </w:tcBorders>
      </w:tcPr>
    </w:tblStylePr>
    <w:tblStylePr w:type="lastRow">
      <w:pPr>
        <w:spacing w:before="0" w:after="0" w:line="240" w:lineRule="auto"/>
      </w:pPr>
      <w:rPr>
        <w:b/>
        <w:bCs/>
      </w:rPr>
      <w:tblPr/>
      <w:tcPr>
        <w:tcBorders>
          <w:top w:val="single" w:sz="18" w:space="0" w:color="7BA0CD"/>
          <w:left w:val="nil"/>
          <w:bottom w:val="nil"/>
          <w:right w:val="nil"/>
          <w:insideH w:val="nil"/>
          <w:insideV w:val="nil"/>
          <w:tl2br w:val="nil"/>
          <w:tr2bl w:val="nil"/>
        </w:tcBorders>
      </w:tcPr>
    </w:tblStylePr>
    <w:tblStylePr w:type="firstCol">
      <w:rPr>
        <w:b/>
        <w:bCs/>
      </w:rPr>
    </w:tblStylePr>
    <w:tblStylePr w:type="lastCol">
      <w:rPr>
        <w:b/>
        <w:bCs/>
      </w:rPr>
      <w:tblPr/>
      <w:tcPr>
        <w:tcBorders>
          <w:top w:val="single" w:sz="8" w:space="0" w:color="C0504D"/>
          <w:left w:val="single" w:sz="8" w:space="0" w:color="C0504D"/>
          <w:bottom w:val="single" w:sz="8" w:space="0" w:color="C0504D"/>
          <w:right w:val="single" w:sz="8" w:space="0" w:color="C0504D"/>
          <w:insideH w:val="nil"/>
          <w:insideV w:val="nil"/>
          <w:tl2br w:val="nil"/>
          <w:tr2bl w:val="nil"/>
        </w:tcBorders>
      </w:tcPr>
    </w:tblStylePr>
    <w:tblStylePr w:type="band1Vert">
      <w:tblPr/>
      <w:tcPr>
        <w:shd w:val="clear" w:color="auto" w:fill="A7BFDE"/>
      </w:tcPr>
    </w:tblStylePr>
    <w:tblStylePr w:type="band1Horz">
      <w:tblPr/>
      <w:tcPr>
        <w:shd w:val="clear" w:color="auto" w:fill="A7BFDE"/>
      </w:tcPr>
    </w:tblStylePr>
    <w:tblStylePr w:type="band2Horz">
      <w:tblPr/>
      <w:tcPr>
        <w:tcBorders>
          <w:top w:val="single" w:sz="8" w:space="0" w:color="C0504D"/>
          <w:left w:val="single" w:sz="8" w:space="0" w:color="C0504D"/>
          <w:bottom w:val="single" w:sz="8" w:space="0" w:color="C0504D"/>
          <w:right w:val="single" w:sz="8" w:space="0" w:color="C0504D"/>
          <w:insideH w:val="nil"/>
          <w:insideV w:val="single" w:sz="8" w:space="0" w:color="auto"/>
          <w:tl2br w:val="nil"/>
          <w:tr2bl w:val="nil"/>
        </w:tcBorders>
      </w:tcPr>
    </w:tblStylePr>
  </w:style>
  <w:style w:type="table" w:styleId="-30">
    <w:name w:val="Light Grid Accent 3"/>
    <w:basedOn w:val="a2"/>
    <w:uiPriority w:val="62"/>
    <w:qFormat/>
    <w:tblPr>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pPr>
        <w:spacing w:before="0" w:after="0" w:line="240" w:lineRule="auto"/>
      </w:pPr>
      <w:rPr>
        <w:b/>
        <w:bCs/>
      </w:rPr>
      <w:tblPr/>
      <w:tcPr>
        <w:tcBorders>
          <w:top w:val="single" w:sz="8" w:space="0" w:color="9BBB59"/>
          <w:left w:val="single" w:sz="8" w:space="0" w:color="9BBB59"/>
          <w:bottom w:val="single" w:sz="18" w:space="0" w:color="9BBB59"/>
          <w:right w:val="single" w:sz="8" w:space="0" w:color="9BBB59"/>
          <w:insideH w:val="nil"/>
          <w:insideV w:val="single" w:sz="8" w:space="0" w:color="auto"/>
          <w:tl2br w:val="nil"/>
          <w:tr2bl w:val="nil"/>
        </w:tcBorders>
      </w:tcPr>
    </w:tblStylePr>
    <w:tblStylePr w:type="lastRow">
      <w:pPr>
        <w:spacing w:before="0" w:after="0" w:line="240" w:lineRule="auto"/>
      </w:pPr>
      <w:rPr>
        <w:b/>
        <w:bCs/>
      </w:rPr>
      <w:tblPr/>
      <w:tcPr>
        <w:tcBorders>
          <w:top w:val="single" w:sz="18" w:space="0" w:color="CF7B79"/>
          <w:left w:val="nil"/>
          <w:bottom w:val="nil"/>
          <w:right w:val="nil"/>
          <w:insideH w:val="nil"/>
          <w:insideV w:val="nil"/>
          <w:tl2br w:val="nil"/>
          <w:tr2bl w:val="nil"/>
        </w:tcBorders>
      </w:tcPr>
    </w:tblStylePr>
    <w:tblStylePr w:type="firstCol">
      <w:rPr>
        <w:b/>
        <w:bCs/>
      </w:rPr>
    </w:tblStylePr>
    <w:tblStylePr w:type="lastCol">
      <w:rPr>
        <w:b/>
        <w:bCs/>
      </w:rPr>
      <w:tblPr/>
      <w:tcPr>
        <w:tcBorders>
          <w:top w:val="single" w:sz="8" w:space="0" w:color="9BBB59"/>
          <w:left w:val="single" w:sz="8" w:space="0" w:color="9BBB59"/>
          <w:bottom w:val="single" w:sz="8" w:space="0" w:color="9BBB59"/>
          <w:right w:val="single" w:sz="8" w:space="0" w:color="9BBB59"/>
          <w:insideH w:val="nil"/>
          <w:insideV w:val="nil"/>
          <w:tl2br w:val="nil"/>
          <w:tr2bl w:val="nil"/>
        </w:tcBorders>
      </w:tcPr>
    </w:tblStylePr>
    <w:tblStylePr w:type="band1Vert">
      <w:tblPr/>
      <w:tcPr>
        <w:shd w:val="clear" w:color="auto" w:fill="DFA7A6"/>
      </w:tcPr>
    </w:tblStylePr>
    <w:tblStylePr w:type="band1Horz">
      <w:tblPr/>
      <w:tcPr>
        <w:shd w:val="clear" w:color="auto" w:fill="DFA7A6"/>
      </w:tcPr>
    </w:tblStylePr>
    <w:tblStylePr w:type="band2Horz">
      <w:tblPr/>
      <w:tcPr>
        <w:tcBorders>
          <w:top w:val="single" w:sz="8" w:space="0" w:color="9BBB59"/>
          <w:left w:val="single" w:sz="8" w:space="0" w:color="9BBB59"/>
          <w:bottom w:val="single" w:sz="8" w:space="0" w:color="9BBB59"/>
          <w:right w:val="single" w:sz="8" w:space="0" w:color="9BBB59"/>
          <w:insideH w:val="nil"/>
          <w:insideV w:val="single" w:sz="8" w:space="0" w:color="auto"/>
          <w:tl2br w:val="nil"/>
          <w:tr2bl w:val="nil"/>
        </w:tcBorders>
      </w:tcPr>
    </w:tblStylePr>
  </w:style>
  <w:style w:type="table" w:styleId="2-3">
    <w:name w:val="Medium Shading 2 Accent 3"/>
    <w:basedOn w:val="a2"/>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pPr>
        <w:spacing w:before="0" w:after="0" w:line="240" w:lineRule="auto"/>
      </w:pPr>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l2br w:val="nil"/>
          <w:tr2bl w:val="nil"/>
        </w:tcBorders>
        <w:shd w:val="clear" w:color="auto" w:fill="C0504D"/>
      </w:tcPr>
    </w:tblStylePr>
    <w:tblStylePr w:type="lastRow">
      <w:pPr>
        <w:spacing w:before="0" w:after="0" w:line="240" w:lineRule="auto"/>
      </w:pPr>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l2br w:val="nil"/>
          <w:tr2bl w:val="nil"/>
        </w:tcBorders>
        <w:shd w:val="clear" w:color="auto" w:fill="C0504D"/>
      </w:tcPr>
    </w:tblStylePr>
    <w:tblStylePr w:type="firstCol">
      <w:rPr>
        <w:b/>
        <w:bCs/>
        <w:i w:val="0"/>
        <w:iCs w:val="0"/>
        <w:color w:val="FFFFFF"/>
      </w:rPr>
      <w:tblPr/>
      <w:tcPr>
        <w:tcBorders>
          <w:top w:val="nil"/>
          <w:left w:val="single" w:sz="8" w:space="0" w:color="FFFFFF"/>
          <w:bottom w:val="nil"/>
          <w:right w:val="single" w:sz="24" w:space="0" w:color="FFFFFF"/>
          <w:insideH w:val="nil"/>
          <w:insideV w:val="nil"/>
          <w:tl2br w:val="nil"/>
          <w:tr2bl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l2br w:val="nil"/>
          <w:tr2bl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l2br w:val="nil"/>
          <w:tr2bl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l2br w:val="nil"/>
          <w:tr2bl w:val="nil"/>
        </w:tcBorders>
        <w:shd w:val="clear" w:color="auto" w:fill="DFA7A6"/>
      </w:tcPr>
    </w:tblStylePr>
    <w:tblStylePr w:type="neCell">
      <w:tblPr/>
      <w:tcPr>
        <w:tcBorders>
          <w:top w:val="single" w:sz="18" w:space="0" w:color="auto"/>
          <w:left w:val="nil"/>
          <w:bottom w:val="single" w:sz="18" w:space="0" w:color="auto"/>
          <w:right w:val="nil"/>
          <w:insideH w:val="nil"/>
          <w:insideV w:val="nil"/>
          <w:tl2br w:val="nil"/>
          <w:tr2bl w:val="nil"/>
        </w:tcBorders>
      </w:tcPr>
    </w:tblStylePr>
    <w:tblStylePr w:type="nwCell">
      <w:rPr>
        <w:color w:val="FFFFFF"/>
      </w:rPr>
      <w:tblPr/>
      <w:tcPr>
        <w:tcBorders>
          <w:top w:val="single" w:sz="18" w:space="0" w:color="auto"/>
          <w:left w:val="nil"/>
          <w:bottom w:val="single" w:sz="18" w:space="0" w:color="auto"/>
          <w:right w:val="nil"/>
          <w:insideH w:val="nil"/>
          <w:insideV w:val="nil"/>
          <w:tl2br w:val="nil"/>
          <w:tr2bl w:val="nil"/>
        </w:tcBorders>
      </w:tcPr>
    </w:tblStylePr>
  </w:style>
  <w:style w:type="table" w:styleId="1-6">
    <w:name w:val="Medium List 1 Accent 6"/>
    <w:basedOn w:val="a2"/>
    <w:uiPriority w:val="19"/>
    <w:qFormat/>
    <w:rPr>
      <w:color w:val="000000"/>
    </w:rPr>
    <w:tblPr>
      <w:tblBorders>
        <w:top w:val="single" w:sz="8" w:space="0" w:color="F79646"/>
        <w:bottom w:val="single" w:sz="8" w:space="0" w:color="F79646"/>
      </w:tblBorders>
    </w:tblPr>
    <w:tblStylePr w:type="firstRow">
      <w:rPr>
        <w:rFonts w:ascii="System" w:eastAsia="Arial" w:hAnsi="System" w:cs="Times New Roman"/>
      </w:rPr>
      <w:tblPr/>
      <w:tcPr>
        <w:tcBorders>
          <w:top w:val="nil"/>
          <w:left w:val="nil"/>
          <w:bottom w:val="single" w:sz="8" w:space="0" w:color="F79646"/>
          <w:right w:val="nil"/>
          <w:insideH w:val="nil"/>
          <w:insideV w:val="nil"/>
          <w:tl2br w:val="nil"/>
          <w:tr2bl w:val="nil"/>
        </w:tcBorders>
      </w:tcPr>
    </w:tblStylePr>
    <w:tblStylePr w:type="lastRow">
      <w:rPr>
        <w:b/>
        <w:bCs/>
        <w:color w:val="1F497D"/>
      </w:rPr>
      <w:tblPr/>
      <w:tcPr>
        <w:tcBorders>
          <w:top w:val="single" w:sz="8" w:space="0" w:color="F79646"/>
          <w:left w:val="nil"/>
          <w:bottom w:val="single" w:sz="8" w:space="0" w:color="F79646"/>
          <w:right w:val="nil"/>
          <w:insideH w:val="nil"/>
          <w:insideV w:val="nil"/>
          <w:tl2br w:val="nil"/>
          <w:tr2bl w:val="nil"/>
        </w:tcBorders>
      </w:tcPr>
    </w:tblStylePr>
    <w:tblStylePr w:type="firstCol">
      <w:rPr>
        <w:b/>
        <w:bCs/>
      </w:rPr>
    </w:tblStylePr>
    <w:tblStylePr w:type="lastCol">
      <w:rPr>
        <w:b/>
        <w:bCs/>
      </w:rPr>
      <w:tblPr/>
      <w:tcPr>
        <w:tcBorders>
          <w:top w:val="single" w:sz="8" w:space="0" w:color="F79646"/>
          <w:left w:val="nil"/>
          <w:bottom w:val="single" w:sz="8" w:space="0" w:color="F79646"/>
          <w:right w:val="nil"/>
          <w:insideH w:val="nil"/>
          <w:insideV w:val="nil"/>
          <w:tl2br w:val="nil"/>
          <w:tr2bl w:val="nil"/>
        </w:tcBorders>
      </w:tcPr>
    </w:tblStylePr>
    <w:tblStylePr w:type="band1Vert">
      <w:tblPr/>
      <w:tcPr>
        <w:shd w:val="clear" w:color="auto" w:fill="FDE4D0"/>
      </w:tcPr>
    </w:tblStylePr>
    <w:tblStylePr w:type="band1Horz">
      <w:tblPr/>
      <w:tcPr>
        <w:shd w:val="clear" w:color="auto" w:fill="FDE4D0"/>
      </w:tcPr>
    </w:tblStylePr>
  </w:style>
  <w:style w:type="table" w:styleId="2-6">
    <w:name w:val="Medium List 2 Accent 6"/>
    <w:basedOn w:val="a2"/>
    <w:uiPriority w:val="21"/>
    <w:qFormat/>
    <w:rPr>
      <w:rFonts w:ascii="Calibri" w:hAnsi="Calibri"/>
      <w:color w:val="000000"/>
    </w:rPr>
    <w:tblPr>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l2br w:val="nil"/>
          <w:tr2bl w:val="nil"/>
        </w:tcBorders>
        <w:shd w:val="clear" w:color="auto" w:fill="FFFFFF"/>
      </w:tcPr>
    </w:tblStylePr>
    <w:tblStylePr w:type="lastRow">
      <w:tblPr/>
      <w:tcPr>
        <w:tcBorders>
          <w:top w:val="single" w:sz="8" w:space="0" w:color="F79646"/>
          <w:left w:val="nil"/>
          <w:bottom w:val="nil"/>
          <w:right w:val="nil"/>
          <w:insideH w:val="nil"/>
          <w:insideV w:val="nil"/>
          <w:tl2br w:val="nil"/>
          <w:tr2bl w:val="nil"/>
        </w:tcBorders>
        <w:shd w:val="clear" w:color="auto" w:fill="FFFFFF"/>
      </w:tcPr>
    </w:tblStylePr>
    <w:tblStylePr w:type="firstCol">
      <w:tblPr/>
      <w:tcPr>
        <w:tcBorders>
          <w:top w:val="nil"/>
          <w:left w:val="nil"/>
          <w:bottom w:val="nil"/>
          <w:right w:val="single" w:sz="8" w:space="0" w:color="F79646"/>
          <w:insideH w:val="nil"/>
          <w:insideV w:val="nil"/>
          <w:tl2br w:val="nil"/>
          <w:tr2bl w:val="nil"/>
        </w:tcBorders>
        <w:shd w:val="clear" w:color="auto" w:fill="FFFFFF"/>
      </w:tcPr>
    </w:tblStylePr>
    <w:tblStylePr w:type="lastCol">
      <w:tblPr/>
      <w:tcPr>
        <w:tcBorders>
          <w:top w:val="nil"/>
          <w:left w:val="single" w:sz="8" w:space="0" w:color="F79646"/>
          <w:bottom w:val="nil"/>
          <w:right w:val="nil"/>
          <w:insideH w:val="nil"/>
          <w:insideV w:val="nil"/>
          <w:tl2br w:val="nil"/>
          <w:tr2bl w:val="nil"/>
        </w:tcBorders>
        <w:shd w:val="clear" w:color="auto" w:fill="FFFFFF"/>
      </w:tcPr>
    </w:tblStylePr>
    <w:tblStylePr w:type="band1Vert">
      <w:tblPr/>
      <w:tcPr>
        <w:tcBorders>
          <w:top w:val="nil"/>
          <w:left w:val="nil"/>
          <w:bottom w:val="nil"/>
          <w:right w:val="nil"/>
          <w:insideH w:val="nil"/>
          <w:insideV w:val="nil"/>
          <w:tl2br w:val="nil"/>
          <w:tr2bl w:val="nil"/>
        </w:tcBorders>
        <w:shd w:val="clear" w:color="auto" w:fill="FDE4D0"/>
      </w:tcPr>
    </w:tblStylePr>
    <w:tblStylePr w:type="band1Horz">
      <w:tblPr/>
      <w:tcPr>
        <w:tcBorders>
          <w:top w:val="nil"/>
          <w:left w:val="nil"/>
          <w:bottom w:val="nil"/>
          <w:right w:val="nil"/>
          <w:insideH w:val="nil"/>
          <w:insideV w:val="nil"/>
          <w:tl2br w:val="nil"/>
          <w:tr2bl w:val="nil"/>
        </w:tcBorders>
        <w:shd w:val="clear" w:color="auto" w:fill="FDE4D0"/>
      </w:tcPr>
    </w:tblStylePr>
    <w:tblStylePr w:type="nwCell">
      <w:tblPr/>
      <w:tcPr>
        <w:shd w:val="clear" w:color="auto" w:fill="FFFFFF"/>
      </w:tcPr>
    </w:tblStylePr>
    <w:tblStylePr w:type="swCell">
      <w:tblPr/>
      <w:tcPr>
        <w:tcBorders>
          <w:top w:val="nil"/>
          <w:left w:val="nil"/>
          <w:bottom w:val="nil"/>
          <w:right w:val="nil"/>
          <w:insideH w:val="nil"/>
          <w:insideV w:val="nil"/>
          <w:tl2br w:val="nil"/>
          <w:tr2bl w:val="nil"/>
        </w:tcBorders>
      </w:tcPr>
    </w:tblStylePr>
  </w:style>
  <w:style w:type="table" w:styleId="1-1">
    <w:name w:val="Medium Grid 1 Accent 1"/>
    <w:basedOn w:val="a2"/>
    <w:uiPriority w:val="67"/>
    <w:qFormat/>
    <w:tblP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System" w:eastAsia="Arial" w:hAnsi="System"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auto"/>
          <w:tl2br w:val="nil"/>
          <w:tr2bl w:val="nil"/>
        </w:tcBorders>
      </w:tcPr>
    </w:tblStylePr>
    <w:tblStylePr w:type="lastRow">
      <w:pPr>
        <w:spacing w:before="0" w:after="0" w:line="240" w:lineRule="auto"/>
      </w:pPr>
      <w:rPr>
        <w:rFonts w:ascii="System" w:eastAsia="Arial" w:hAnsi="System"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auto"/>
          <w:tl2br w:val="nil"/>
          <w:tr2bl w:val="nil"/>
        </w:tcBorders>
      </w:tcPr>
    </w:tblStylePr>
    <w:tblStylePr w:type="firstCol">
      <w:rPr>
        <w:rFonts w:ascii="System" w:eastAsia="Arial" w:hAnsi="System" w:cs="Times New Roman"/>
        <w:b/>
        <w:bCs/>
      </w:rPr>
    </w:tblStylePr>
    <w:tblStylePr w:type="lastCol">
      <w:rPr>
        <w:rFonts w:ascii="System" w:eastAsia="Arial" w:hAnsi="System" w:cs="Times New Roman"/>
        <w:b/>
        <w:bCs/>
      </w:rPr>
      <w:tblPr/>
      <w:tcPr>
        <w:tcBorders>
          <w:top w:val="single" w:sz="8" w:space="0" w:color="4F81BD"/>
          <w:left w:val="single" w:sz="8" w:space="0" w:color="4F81BD"/>
          <w:bottom w:val="single" w:sz="8" w:space="0" w:color="4F81BD"/>
          <w:right w:val="single" w:sz="8" w:space="0" w:color="4F81BD"/>
          <w:insideH w:val="nil"/>
          <w:insideV w:val="nil"/>
          <w:tl2br w:val="nil"/>
          <w:tr2bl w:val="nil"/>
        </w:tcBorders>
      </w:tcPr>
    </w:tblStylePr>
    <w:tblStylePr w:type="band1Vert">
      <w:tblPr/>
      <w:tcPr>
        <w:tcBorders>
          <w:top w:val="single" w:sz="8" w:space="0" w:color="4F81BD"/>
          <w:left w:val="single" w:sz="8" w:space="0" w:color="4F81BD"/>
          <w:bottom w:val="single" w:sz="8" w:space="0" w:color="4F81BD"/>
          <w:right w:val="single" w:sz="8" w:space="0" w:color="4F81BD"/>
          <w:insideH w:val="nil"/>
          <w:insideV w:val="nil"/>
          <w:tl2br w:val="nil"/>
          <w:tr2bl w:val="nil"/>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H w:val="nil"/>
          <w:insideV w:val="single" w:sz="8" w:space="0" w:color="auto"/>
          <w:tl2br w:val="nil"/>
          <w:tr2bl w:val="nil"/>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H w:val="nil"/>
          <w:insideV w:val="single" w:sz="8" w:space="0" w:color="auto"/>
          <w:tl2br w:val="nil"/>
          <w:tr2bl w:val="nil"/>
        </w:tcBorders>
      </w:tcPr>
    </w:tblStylePr>
  </w:style>
  <w:style w:type="table" w:styleId="1-4">
    <w:name w:val="Medium Grid 1 Accent 4"/>
    <w:basedOn w:val="a2"/>
    <w:uiPriority w:val="67"/>
    <w:qFormat/>
    <w:rPr>
      <w:color w:val="000000"/>
    </w:rPr>
    <w:tblPr/>
    <w:tcPr>
      <w:shd w:val="clear" w:color="auto" w:fill="F5F8EE"/>
    </w:tcPr>
    <w:tblStylePr w:type="firstRow">
      <w:rPr>
        <w:b/>
        <w:bCs/>
        <w:color w:val="FFFFFF"/>
      </w:rPr>
      <w:tblPr/>
      <w:tcPr>
        <w:tcBorders>
          <w:top w:val="nil"/>
          <w:left w:val="nil"/>
          <w:bottom w:val="single" w:sz="12" w:space="0" w:color="FFFFFF"/>
          <w:right w:val="nil"/>
          <w:insideH w:val="nil"/>
          <w:insideV w:val="nil"/>
          <w:tl2br w:val="nil"/>
          <w:tr2bl w:val="nil"/>
        </w:tcBorders>
        <w:shd w:val="clear" w:color="auto" w:fill="664E82"/>
      </w:tcPr>
    </w:tblStylePr>
    <w:tblStylePr w:type="lastRow">
      <w:rPr>
        <w:b/>
        <w:bCs/>
        <w:color w:val="664E82"/>
      </w:rPr>
      <w:tblPr/>
      <w:tcPr>
        <w:tcBorders>
          <w:top w:val="single" w:sz="12" w:space="0" w:color="000000"/>
          <w:left w:val="nil"/>
          <w:bottom w:val="nil"/>
          <w:right w:val="nil"/>
          <w:insideH w:val="nil"/>
          <w:insideV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shd w:val="clear" w:color="auto" w:fill="EAF1DD"/>
      </w:tcPr>
    </w:tblStylePr>
  </w:style>
  <w:style w:type="table" w:styleId="1-5">
    <w:name w:val="Medium Grid 1 Accent 5"/>
    <w:basedOn w:val="a2"/>
    <w:uiPriority w:val="67"/>
    <w:qFormat/>
    <w:rPr>
      <w:color w:val="000000"/>
    </w:rPr>
    <w:tblPr/>
    <w:tcPr>
      <w:shd w:val="clear" w:color="auto" w:fill="F2EFF6"/>
    </w:tcPr>
    <w:tblStylePr w:type="firstRow">
      <w:rPr>
        <w:b/>
        <w:bCs/>
        <w:color w:val="FFFFFF"/>
      </w:rPr>
      <w:tblPr/>
      <w:tcPr>
        <w:tcBorders>
          <w:top w:val="nil"/>
          <w:left w:val="nil"/>
          <w:bottom w:val="single" w:sz="12" w:space="0" w:color="FFFFFF"/>
          <w:right w:val="nil"/>
          <w:insideH w:val="nil"/>
          <w:insideV w:val="nil"/>
          <w:tl2br w:val="nil"/>
          <w:tr2bl w:val="nil"/>
        </w:tcBorders>
        <w:shd w:val="clear" w:color="auto" w:fill="7E9C40"/>
      </w:tcPr>
    </w:tblStylePr>
    <w:tblStylePr w:type="lastRow">
      <w:rPr>
        <w:b/>
        <w:bCs/>
        <w:color w:val="7E9C40"/>
      </w:rPr>
      <w:tblPr/>
      <w:tcPr>
        <w:tcBorders>
          <w:top w:val="single" w:sz="12" w:space="0" w:color="000000"/>
          <w:left w:val="nil"/>
          <w:bottom w:val="nil"/>
          <w:right w:val="nil"/>
          <w:insideH w:val="nil"/>
          <w:insideV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shd w:val="clear" w:color="auto" w:fill="E5DFEC"/>
      </w:tcPr>
    </w:tblStylePr>
  </w:style>
  <w:style w:type="table" w:styleId="1-60">
    <w:name w:val="Medium Grid 1 Accent 6"/>
    <w:basedOn w:val="a2"/>
    <w:uiPriority w:val="67"/>
    <w:qFormat/>
    <w:rPr>
      <w:color w:val="000000"/>
    </w:rPr>
    <w:tblPr/>
    <w:tcPr>
      <w:shd w:val="clear" w:color="auto" w:fill="EDF6F9"/>
    </w:tcPr>
    <w:tblStylePr w:type="firstRow">
      <w:rPr>
        <w:b/>
        <w:bCs/>
        <w:color w:val="FFFFFF"/>
      </w:rPr>
      <w:tblPr/>
      <w:tcPr>
        <w:tcBorders>
          <w:top w:val="nil"/>
          <w:left w:val="nil"/>
          <w:bottom w:val="single" w:sz="12" w:space="0" w:color="FFFFFF"/>
          <w:right w:val="nil"/>
          <w:insideH w:val="nil"/>
          <w:insideV w:val="nil"/>
          <w:tl2br w:val="nil"/>
          <w:tr2bl w:val="nil"/>
        </w:tcBorders>
        <w:shd w:val="clear" w:color="auto" w:fill="F2730A"/>
      </w:tcPr>
    </w:tblStylePr>
    <w:tblStylePr w:type="lastRow">
      <w:rPr>
        <w:b/>
        <w:bCs/>
        <w:color w:val="F2730A"/>
      </w:rPr>
      <w:tblPr/>
      <w:tcPr>
        <w:tcBorders>
          <w:top w:val="single" w:sz="12" w:space="0" w:color="000000"/>
          <w:left w:val="nil"/>
          <w:bottom w:val="nil"/>
          <w:right w:val="nil"/>
          <w:insideH w:val="nil"/>
          <w:insideV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shd w:val="clear" w:color="auto" w:fill="DAEEF3"/>
      </w:tcPr>
    </w:tblStylePr>
  </w:style>
  <w:style w:type="table" w:styleId="2-60">
    <w:name w:val="Medium Grid 2 Accent 6"/>
    <w:basedOn w:val="a2"/>
    <w:uiPriority w:val="32"/>
    <w:qFormat/>
    <w:rPr>
      <w:rFonts w:ascii="Calibri" w:hAnsi="Calibri"/>
      <w:color w:val="000000"/>
    </w:rPr>
    <w:tblP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l2br w:val="nil"/>
          <w:tr2bl w:val="nil"/>
        </w:tcBorders>
        <w:shd w:val="clear" w:color="auto" w:fill="FFFFFF"/>
      </w:tcPr>
    </w:tblStylePr>
    <w:tblStylePr w:type="firstCol">
      <w:rPr>
        <w:b/>
        <w:bCs/>
        <w:color w:val="000000"/>
      </w:rPr>
      <w:tblPr/>
      <w:tcPr>
        <w:tcBorders>
          <w:top w:val="nil"/>
          <w:left w:val="nil"/>
          <w:bottom w:val="nil"/>
          <w:right w:val="nil"/>
          <w:insideH w:val="nil"/>
          <w:insideV w:val="nil"/>
          <w:tl2br w:val="nil"/>
          <w:tr2bl w:val="nil"/>
        </w:tcBorders>
        <w:shd w:val="clear" w:color="auto" w:fill="FFFFFF"/>
      </w:tcPr>
    </w:tblStylePr>
    <w:tblStylePr w:type="lastCol">
      <w:rPr>
        <w:b w:val="0"/>
        <w:bCs w:val="0"/>
        <w:color w:val="000000"/>
      </w:rPr>
      <w:tblPr/>
      <w:tcPr>
        <w:tcBorders>
          <w:top w:val="nil"/>
          <w:left w:val="nil"/>
          <w:bottom w:val="nil"/>
          <w:right w:val="nil"/>
          <w:insideH w:val="nil"/>
          <w:insideV w:val="nil"/>
          <w:tl2br w:val="nil"/>
          <w:tr2bl w:val="nil"/>
        </w:tcBorders>
        <w:shd w:val="clear" w:color="auto" w:fill="FDE9D9"/>
      </w:tcPr>
    </w:tblStylePr>
    <w:tblStylePr w:type="band1Vert">
      <w:tblPr/>
      <w:tcPr>
        <w:shd w:val="clear" w:color="auto" w:fill="FBCAA2"/>
      </w:tcPr>
    </w:tblStylePr>
    <w:tblStylePr w:type="band1Horz">
      <w:tblPr/>
      <w:tcPr>
        <w:shd w:val="clear" w:color="auto" w:fill="FBCAA2"/>
      </w:tcPr>
    </w:tblStylePr>
    <w:tblStylePr w:type="nwCell">
      <w:tblPr/>
      <w:tcPr>
        <w:shd w:val="clear" w:color="auto" w:fill="FFFFFF"/>
      </w:tcPr>
    </w:tblStylePr>
  </w:style>
  <w:style w:type="table" w:styleId="3-2">
    <w:name w:val="Medium Grid 3 Accent 2"/>
    <w:basedOn w:val="a2"/>
    <w:uiPriority w:val="60"/>
    <w:qFormat/>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firstCol">
      <w:rPr>
        <w:b/>
        <w:bCs/>
      </w:rPr>
      <w:tblPr/>
      <w:tcPr>
        <w:tcBorders>
          <w:top w:val="nil"/>
          <w:left w:val="single" w:sz="8" w:space="0" w:color="FFFFFF"/>
          <w:bottom w:val="nil"/>
          <w:right w:val="single" w:sz="24" w:space="0" w:color="FFFFFF"/>
          <w:insideH w:val="nil"/>
          <w:insideV w:val="nil"/>
          <w:tl2br w:val="nil"/>
          <w:tr2bl w:val="nil"/>
        </w:tcBorders>
        <w:shd w:val="clear" w:color="auto" w:fill="C0504D"/>
      </w:tcPr>
    </w:tblStylePr>
    <w:tblStylePr w:type="lastCol">
      <w:rPr>
        <w:b/>
        <w:bCs/>
      </w:rPr>
      <w:tblPr/>
      <w:tcPr>
        <w:tcBorders>
          <w:top w:val="nil"/>
          <w:left w:val="single" w:sz="24" w:space="0" w:color="FFFFFF"/>
          <w:bottom w:val="nil"/>
          <w:right w:val="nil"/>
          <w:insideH w:val="nil"/>
          <w:insideV w:val="nil"/>
          <w:tl2br w:val="nil"/>
          <w:tr2bl w:val="nil"/>
        </w:tcBorders>
        <w:shd w:val="clear" w:color="auto" w:fill="C0504D"/>
      </w:tc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style>
  <w:style w:type="table" w:styleId="3-6">
    <w:name w:val="Medium Grid 3 Accent 6"/>
    <w:basedOn w:val="a2"/>
    <w:uiPriority w:val="60"/>
    <w:qFormat/>
    <w:rPr>
      <w:color w:val="E36C0A"/>
    </w:rPr>
    <w:tblPr>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l2br w:val="nil"/>
          <w:tr2bl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l2br w:val="nil"/>
          <w:tr2bl w:val="nil"/>
        </w:tcBorders>
      </w:tcPr>
    </w:tblStylePr>
    <w:tblStylePr w:type="firstCol">
      <w:rPr>
        <w:b/>
        <w:bCs/>
      </w:rPr>
      <w:tblPr/>
      <w:tcPr>
        <w:tcBorders>
          <w:top w:val="nil"/>
          <w:left w:val="single" w:sz="8" w:space="0" w:color="FFFFFF"/>
          <w:bottom w:val="nil"/>
          <w:right w:val="single" w:sz="24" w:space="0" w:color="FFFFFF"/>
          <w:insideH w:val="nil"/>
          <w:insideV w:val="nil"/>
          <w:tl2br w:val="nil"/>
          <w:tr2bl w:val="nil"/>
        </w:tcBorders>
        <w:shd w:val="clear" w:color="auto" w:fill="F79646"/>
      </w:tcPr>
    </w:tblStylePr>
    <w:tblStylePr w:type="lastCol">
      <w:rPr>
        <w:b/>
        <w:bCs/>
      </w:rPr>
      <w:tblPr/>
      <w:tcPr>
        <w:tcBorders>
          <w:top w:val="nil"/>
          <w:left w:val="single" w:sz="24" w:space="0" w:color="FFFFFF"/>
          <w:bottom w:val="nil"/>
          <w:right w:val="nil"/>
          <w:insideH w:val="nil"/>
          <w:insideV w:val="nil"/>
          <w:tl2br w:val="nil"/>
          <w:tr2bl w:val="nil"/>
        </w:tcBorders>
        <w:shd w:val="clear" w:color="auto" w:fill="F79646"/>
      </w:tcPr>
    </w:tblStylePr>
    <w:tblStylePr w:type="band1Vert">
      <w:tblPr/>
      <w:tcPr>
        <w:tcBorders>
          <w:top w:val="nil"/>
          <w:left w:val="nil"/>
          <w:bottom w:val="nil"/>
          <w:right w:val="nil"/>
          <w:insideH w:val="nil"/>
          <w:insideV w:val="nil"/>
          <w:tl2br w:val="nil"/>
          <w:tr2bl w:val="nil"/>
        </w:tcBorders>
        <w:shd w:val="clear" w:color="auto" w:fill="FDE4D0"/>
      </w:tcPr>
    </w:tblStylePr>
    <w:tblStylePr w:type="band1Horz">
      <w:tblPr/>
      <w:tcPr>
        <w:tcBorders>
          <w:top w:val="nil"/>
          <w:left w:val="nil"/>
          <w:bottom w:val="nil"/>
          <w:right w:val="nil"/>
          <w:insideH w:val="nil"/>
          <w:insideV w:val="nil"/>
          <w:tl2br w:val="nil"/>
          <w:tr2bl w:val="nil"/>
        </w:tcBorders>
        <w:shd w:val="clear" w:color="auto" w:fill="FDE4D0"/>
      </w:tcPr>
    </w:tblStylePr>
  </w:style>
  <w:style w:type="table" w:styleId="-60">
    <w:name w:val="Dark List Accent 6"/>
    <w:basedOn w:val="a2"/>
    <w:uiPriority w:val="61"/>
    <w:qFormat/>
    <w:rPr>
      <w:color w:val="FFFFFF"/>
    </w:rPr>
    <w:tblPr>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insideH w:val="nil"/>
          <w:insideV w:val="nil"/>
          <w:tl2br w:val="nil"/>
          <w:tr2bl w:val="nil"/>
        </w:tcBorders>
      </w:tcPr>
    </w:tblStylePr>
    <w:tblStylePr w:type="firstCol">
      <w:rPr>
        <w:b/>
        <w:bCs/>
      </w:rPr>
      <w:tblPr/>
      <w:tcPr>
        <w:tcBorders>
          <w:top w:val="nil"/>
          <w:left w:val="nil"/>
          <w:bottom w:val="nil"/>
          <w:right w:val="single" w:sz="18" w:space="0" w:color="FFFFFF"/>
          <w:insideH w:val="nil"/>
          <w:insideV w:val="nil"/>
          <w:tl2br w:val="nil"/>
          <w:tr2bl w:val="nil"/>
        </w:tcBorders>
        <w:shd w:val="clear" w:color="auto" w:fill="E36C0A"/>
      </w:tcPr>
    </w:tblStylePr>
    <w:tblStylePr w:type="lastCol">
      <w:rPr>
        <w:b/>
        <w:bCs/>
      </w:rPr>
      <w:tblPr/>
      <w:tcPr>
        <w:tcBorders>
          <w:top w:val="nil"/>
          <w:left w:val="single" w:sz="18" w:space="0" w:color="FFFFFF"/>
          <w:bottom w:val="nil"/>
          <w:right w:val="nil"/>
          <w:insideH w:val="nil"/>
          <w:insideV w:val="nil"/>
          <w:tl2br w:val="nil"/>
          <w:tr2bl w:val="nil"/>
        </w:tcBorders>
        <w:shd w:val="clear" w:color="auto" w:fill="E36C0A"/>
      </w:tcPr>
    </w:tblStylePr>
    <w:tblStylePr w:type="band1Vert">
      <w:tblPr/>
      <w:tcPr>
        <w:tcBorders>
          <w:top w:val="single" w:sz="8" w:space="0" w:color="F79646"/>
          <w:left w:val="single" w:sz="8" w:space="0" w:color="F79646"/>
          <w:bottom w:val="single" w:sz="8" w:space="0" w:color="F79646"/>
          <w:right w:val="single" w:sz="8" w:space="0" w:color="F79646"/>
          <w:insideH w:val="nil"/>
          <w:insideV w:val="nil"/>
          <w:tl2br w:val="nil"/>
          <w:tr2bl w:val="nil"/>
        </w:tcBorders>
      </w:tcPr>
    </w:tblStylePr>
    <w:tblStylePr w:type="band1Horz">
      <w:tblPr/>
      <w:tcPr>
        <w:tcBorders>
          <w:top w:val="single" w:sz="8" w:space="0" w:color="F79646"/>
          <w:left w:val="single" w:sz="8" w:space="0" w:color="F79646"/>
          <w:bottom w:val="single" w:sz="8" w:space="0" w:color="F79646"/>
          <w:right w:val="single" w:sz="8" w:space="0" w:color="F79646"/>
          <w:insideH w:val="nil"/>
          <w:insideV w:val="nil"/>
          <w:tl2br w:val="nil"/>
          <w:tr2bl w:val="nil"/>
        </w:tcBorders>
      </w:tcPr>
    </w:tblStylePr>
  </w:style>
  <w:style w:type="table" w:styleId="-31">
    <w:name w:val="Colorful Shading Accent 3"/>
    <w:basedOn w:val="a2"/>
    <w:uiPriority w:val="62"/>
    <w:qFormat/>
    <w:rPr>
      <w:color w:val="000000"/>
    </w:rPr>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Wingdings" w:eastAsia="Wingdings" w:hAnsi="Wingdings"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auto"/>
          <w:tl2br w:val="nil"/>
          <w:tr2bl w:val="nil"/>
        </w:tcBorders>
      </w:tcPr>
    </w:tblStylePr>
    <w:tblStylePr w:type="lastRow">
      <w:pPr>
        <w:spacing w:before="0" w:after="0" w:line="240" w:lineRule="auto"/>
      </w:pPr>
      <w:rPr>
        <w:rFonts w:ascii="Wingdings" w:eastAsia="Wingdings" w:hAnsi="Wingdings"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auto"/>
          <w:tl2br w:val="nil"/>
          <w:tr2bl w:val="nil"/>
        </w:tcBorders>
      </w:tcPr>
    </w:tblStylePr>
    <w:tblStylePr w:type="firstCol">
      <w:rPr>
        <w:rFonts w:ascii="Wingdings" w:eastAsia="Wingdings" w:hAnsi="Wingdings" w:cs="Times New Roman"/>
        <w:b/>
        <w:bCs/>
      </w:rPr>
      <w:tblPr/>
      <w:tcPr>
        <w:tcBorders>
          <w:top w:val="nil"/>
          <w:left w:val="nil"/>
          <w:bottom w:val="nil"/>
          <w:right w:val="nil"/>
          <w:insideH w:val="single" w:sz="4" w:space="0" w:color="auto"/>
          <w:insideV w:val="nil"/>
          <w:tl2br w:val="nil"/>
          <w:tr2bl w:val="nil"/>
        </w:tcBorders>
        <w:shd w:val="clear" w:color="auto" w:fill="5E7530"/>
      </w:tcPr>
    </w:tblStylePr>
    <w:tblStylePr w:type="lastCol">
      <w:rPr>
        <w:rFonts w:ascii="Wingdings" w:eastAsia="Wingdings" w:hAnsi="Wingdings" w:cs="Times New Roman"/>
        <w:b/>
        <w:bCs/>
      </w:rPr>
      <w:tblPr/>
      <w:tcPr>
        <w:tcBorders>
          <w:top w:val="single" w:sz="8" w:space="0" w:color="9BBB59"/>
          <w:left w:val="single" w:sz="8" w:space="0" w:color="9BBB59"/>
          <w:bottom w:val="single" w:sz="8" w:space="0" w:color="9BBB59"/>
          <w:right w:val="single" w:sz="8" w:space="0" w:color="9BBB59"/>
          <w:insideH w:val="nil"/>
          <w:insideV w:val="nil"/>
          <w:tl2br w:val="nil"/>
          <w:tr2bl w:val="nil"/>
        </w:tcBorders>
      </w:tcPr>
    </w:tblStylePr>
    <w:tblStylePr w:type="band1Vert">
      <w:tblPr/>
      <w:tcPr>
        <w:tcBorders>
          <w:top w:val="single" w:sz="8" w:space="0" w:color="9BBB59"/>
          <w:left w:val="single" w:sz="8" w:space="0" w:color="9BBB59"/>
          <w:bottom w:val="single" w:sz="8" w:space="0" w:color="9BBB59"/>
          <w:right w:val="single" w:sz="8" w:space="0" w:color="9BBB59"/>
          <w:insideH w:val="nil"/>
          <w:insideV w:val="nil"/>
          <w:tl2br w:val="nil"/>
          <w:tr2bl w:val="nil"/>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H w:val="nil"/>
          <w:insideV w:val="single" w:sz="8" w:space="0" w:color="auto"/>
          <w:tl2br w:val="nil"/>
          <w:tr2bl w:val="nil"/>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H w:val="nil"/>
          <w:insideV w:val="single" w:sz="8" w:space="0" w:color="auto"/>
          <w:tl2br w:val="nil"/>
          <w:tr2bl w:val="nil"/>
        </w:tcBorders>
      </w:tcPr>
    </w:tblStylePr>
  </w:style>
  <w:style w:type="table" w:styleId="-50">
    <w:name w:val="Colorful Shading Accent 5"/>
    <w:basedOn w:val="a2"/>
    <w:uiPriority w:val="62"/>
    <w:qFormat/>
    <w:rPr>
      <w:color w:val="000000"/>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Wingdings" w:eastAsia="Wingdings" w:hAnsi="Wingdings"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auto"/>
          <w:tl2br w:val="nil"/>
          <w:tr2bl w:val="nil"/>
        </w:tcBorders>
      </w:tcPr>
    </w:tblStylePr>
    <w:tblStylePr w:type="lastRow">
      <w:pPr>
        <w:spacing w:before="0" w:after="0" w:line="240" w:lineRule="auto"/>
      </w:pPr>
      <w:rPr>
        <w:rFonts w:ascii="Wingdings" w:eastAsia="Wingdings" w:hAnsi="Wingdings"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auto"/>
          <w:tl2br w:val="nil"/>
          <w:tr2bl w:val="nil"/>
        </w:tcBorders>
      </w:tcPr>
    </w:tblStylePr>
    <w:tblStylePr w:type="firstCol">
      <w:rPr>
        <w:rFonts w:ascii="Wingdings" w:eastAsia="Wingdings" w:hAnsi="Wingdings" w:cs="Times New Roman"/>
        <w:b/>
        <w:bCs/>
      </w:rPr>
      <w:tblPr/>
      <w:tcPr>
        <w:tcBorders>
          <w:top w:val="nil"/>
          <w:left w:val="nil"/>
          <w:bottom w:val="nil"/>
          <w:right w:val="nil"/>
          <w:insideH w:val="single" w:sz="4" w:space="0" w:color="auto"/>
          <w:insideV w:val="nil"/>
          <w:tl2br w:val="nil"/>
          <w:tr2bl w:val="nil"/>
        </w:tcBorders>
        <w:shd w:val="clear" w:color="auto" w:fill="276A7C"/>
      </w:tcPr>
    </w:tblStylePr>
    <w:tblStylePr w:type="lastCol">
      <w:rPr>
        <w:rFonts w:ascii="Wingdings" w:eastAsia="Wingdings" w:hAnsi="Wingdings" w:cs="Times New Roman"/>
        <w:b/>
        <w:bCs/>
      </w:rPr>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tcPr>
    </w:tblStylePr>
    <w:tblStylePr w:type="neCell">
      <w:rPr>
        <w:color w:val="000000"/>
      </w:rPr>
    </w:tblStylePr>
    <w:tblStylePr w:type="nwCell">
      <w:rPr>
        <w:color w:val="000000"/>
      </w:rPr>
    </w:tblStylePr>
  </w:style>
  <w:style w:type="table" w:styleId="-61">
    <w:name w:val="Colorful Shading Accent 6"/>
    <w:basedOn w:val="a2"/>
    <w:uiPriority w:val="62"/>
    <w:qFormat/>
    <w:rPr>
      <w:color w:val="000000"/>
    </w:rPr>
    <w:tblP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Wingdings" w:eastAsia="Wingdings" w:hAnsi="Wingdings"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auto"/>
          <w:tl2br w:val="nil"/>
          <w:tr2bl w:val="nil"/>
        </w:tcBorders>
      </w:tcPr>
    </w:tblStylePr>
    <w:tblStylePr w:type="lastRow">
      <w:pPr>
        <w:spacing w:before="0" w:after="0" w:line="240" w:lineRule="auto"/>
      </w:pPr>
      <w:rPr>
        <w:rFonts w:ascii="Wingdings" w:eastAsia="Wingdings" w:hAnsi="Wingdings"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auto"/>
          <w:tl2br w:val="nil"/>
          <w:tr2bl w:val="nil"/>
        </w:tcBorders>
      </w:tcPr>
    </w:tblStylePr>
    <w:tblStylePr w:type="firstCol">
      <w:rPr>
        <w:rFonts w:ascii="Wingdings" w:eastAsia="Wingdings" w:hAnsi="Wingdings" w:cs="Times New Roman"/>
        <w:b/>
        <w:bCs/>
      </w:rPr>
      <w:tblPr/>
      <w:tcPr>
        <w:tcBorders>
          <w:top w:val="nil"/>
          <w:left w:val="nil"/>
          <w:bottom w:val="nil"/>
          <w:right w:val="nil"/>
          <w:insideH w:val="single" w:sz="4" w:space="0" w:color="auto"/>
          <w:insideV w:val="nil"/>
          <w:tl2br w:val="nil"/>
          <w:tr2bl w:val="nil"/>
        </w:tcBorders>
        <w:shd w:val="clear" w:color="auto" w:fill="B65608"/>
      </w:tcPr>
    </w:tblStylePr>
    <w:tblStylePr w:type="lastCol">
      <w:rPr>
        <w:rFonts w:ascii="Wingdings" w:eastAsia="Wingdings" w:hAnsi="Wingdings" w:cs="Times New Roman"/>
        <w:b/>
        <w:bCs/>
      </w:rPr>
      <w:tblPr/>
      <w:tcPr>
        <w:tcBorders>
          <w:top w:val="single" w:sz="8" w:space="0" w:color="F79646"/>
          <w:left w:val="single" w:sz="8" w:space="0" w:color="F79646"/>
          <w:bottom w:val="single" w:sz="8" w:space="0" w:color="F79646"/>
          <w:right w:val="single" w:sz="8" w:space="0" w:color="F79646"/>
          <w:insideH w:val="nil"/>
          <w:insideV w:val="nil"/>
          <w:tl2br w:val="nil"/>
          <w:tr2bl w:val="nil"/>
        </w:tcBorders>
      </w:tcPr>
    </w:tblStylePr>
    <w:tblStylePr w:type="band1Vert">
      <w:tblPr/>
      <w:tcPr>
        <w:tcBorders>
          <w:top w:val="single" w:sz="8" w:space="0" w:color="F79646"/>
          <w:left w:val="single" w:sz="8" w:space="0" w:color="F79646"/>
          <w:bottom w:val="single" w:sz="8" w:space="0" w:color="F79646"/>
          <w:right w:val="single" w:sz="8" w:space="0" w:color="F79646"/>
          <w:insideH w:val="nil"/>
          <w:insideV w:val="nil"/>
          <w:tl2br w:val="nil"/>
          <w:tr2bl w:val="nil"/>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H w:val="nil"/>
          <w:insideV w:val="single" w:sz="8" w:space="0" w:color="auto"/>
          <w:tl2br w:val="nil"/>
          <w:tr2bl w:val="nil"/>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H w:val="nil"/>
          <w:insideV w:val="single" w:sz="8" w:space="0" w:color="auto"/>
          <w:tl2br w:val="nil"/>
          <w:tr2bl w:val="nil"/>
        </w:tcBorders>
      </w:tcPr>
    </w:tblStylePr>
    <w:tblStylePr w:type="neCell">
      <w:rPr>
        <w:color w:val="000000"/>
      </w:rPr>
    </w:tblStylePr>
    <w:tblStylePr w:type="nwCell">
      <w:rPr>
        <w:color w:val="000000"/>
      </w:rPr>
    </w:tblStylePr>
  </w:style>
  <w:style w:type="table" w:styleId="af8">
    <w:name w:val="Colorful List"/>
    <w:basedOn w:val="a2"/>
    <w:qFormat/>
    <w:rPr>
      <w:color w:val="000000"/>
    </w:rPr>
    <w:tblPr/>
    <w:tcPr>
      <w:shd w:val="clear" w:color="auto" w:fill="E6E6E6"/>
    </w:tcPr>
    <w:tblStylePr w:type="firstRow">
      <w:rPr>
        <w:b/>
        <w:bCs/>
        <w:color w:val="FFFFFF"/>
      </w:rPr>
      <w:tblPr/>
      <w:tcPr>
        <w:tcBorders>
          <w:top w:val="nil"/>
          <w:left w:val="nil"/>
          <w:bottom w:val="single" w:sz="12" w:space="0" w:color="FFFFFF"/>
          <w:right w:val="nil"/>
          <w:insideH w:val="nil"/>
          <w:insideV w:val="nil"/>
          <w:tl2br w:val="nil"/>
          <w:tr2bl w:val="nil"/>
        </w:tcBorders>
        <w:shd w:val="clear" w:color="auto" w:fill="9E3A38"/>
      </w:tcPr>
    </w:tblStylePr>
    <w:tblStylePr w:type="lastRow">
      <w:rPr>
        <w:b/>
        <w:bCs/>
        <w:color w:val="9E3A38"/>
      </w:rPr>
      <w:tblPr/>
      <w:tcPr>
        <w:tcBorders>
          <w:top w:val="single" w:sz="12" w:space="0" w:color="000000"/>
          <w:left w:val="nil"/>
          <w:bottom w:val="nil"/>
          <w:right w:val="nil"/>
          <w:insideH w:val="nil"/>
          <w:insideV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shd w:val="clear" w:color="auto" w:fill="CCCCCC"/>
      </w:tcPr>
    </w:tblStylePr>
  </w:style>
  <w:style w:type="table" w:styleId="-62">
    <w:name w:val="Colorful List Accent 6"/>
    <w:basedOn w:val="a2"/>
    <w:uiPriority w:val="63"/>
    <w:qFormat/>
    <w:rPr>
      <w:color w:val="000000"/>
    </w:rPr>
    <w:tblPr>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l2br w:val="nil"/>
          <w:tr2bl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l2br w:val="nil"/>
          <w:tr2bl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shd w:val="clear" w:color="auto" w:fill="FDE4D0"/>
      </w:tcPr>
    </w:tblStylePr>
  </w:style>
  <w:style w:type="table" w:styleId="af9">
    <w:name w:val="Colorful Grid"/>
    <w:basedOn w:val="a2"/>
    <w:uiPriority w:val="29"/>
    <w:qFormat/>
    <w:rPr>
      <w:color w:val="000000"/>
    </w:rPr>
    <w:tblPr>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63">
    <w:name w:val="Colorful Grid Accent 6"/>
    <w:basedOn w:val="a2"/>
    <w:uiPriority w:val="42"/>
    <w:qFormat/>
    <w:rPr>
      <w:color w:val="000000"/>
    </w:rPr>
    <w:tblPr>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character" w:customStyle="1" w:styleId="HTMLChar">
    <w:name w:val="HTML 预设格式 Char"/>
    <w:link w:val="HTML"/>
    <w:uiPriority w:val="99"/>
    <w:semiHidden/>
    <w:qFormat/>
    <w:rPr>
      <w:rFonts w:ascii="宋体" w:hAnsi="宋体" w:cs="宋体"/>
      <w:sz w:val="24"/>
      <w:szCs w:val="24"/>
    </w:rPr>
  </w:style>
  <w:style w:type="character" w:customStyle="1" w:styleId="3Char0">
    <w:name w:val="正文文本 3 Char"/>
    <w:link w:val="30"/>
    <w:semiHidden/>
    <w:qFormat/>
    <w:rPr>
      <w:rFonts w:ascii="Verdana" w:hAnsi="Verdana"/>
      <w:color w:val="FF0000"/>
      <w:sz w:val="16"/>
      <w:szCs w:val="24"/>
      <w:lang w:val="en-AU" w:eastAsia="en-US"/>
    </w:rPr>
  </w:style>
  <w:style w:type="character" w:customStyle="1" w:styleId="string">
    <w:name w:val="string"/>
    <w:qFormat/>
  </w:style>
  <w:style w:type="character" w:customStyle="1" w:styleId="Char3">
    <w:name w:val="脚注文本 Char"/>
    <w:link w:val="ad"/>
    <w:semiHidden/>
    <w:qFormat/>
    <w:rPr>
      <w:szCs w:val="24"/>
      <w:lang w:eastAsia="en-US"/>
    </w:rPr>
  </w:style>
  <w:style w:type="character" w:customStyle="1" w:styleId="crayon-t">
    <w:name w:val="crayon-t"/>
    <w:qFormat/>
  </w:style>
  <w:style w:type="character" w:customStyle="1" w:styleId="crayon-e">
    <w:name w:val="crayon-e"/>
    <w:qFormat/>
  </w:style>
  <w:style w:type="character" w:customStyle="1" w:styleId="keyword">
    <w:name w:val="keyword"/>
    <w:qFormat/>
  </w:style>
  <w:style w:type="character" w:customStyle="1" w:styleId="crayon-c">
    <w:name w:val="crayon-c"/>
    <w:qFormat/>
  </w:style>
  <w:style w:type="character" w:customStyle="1" w:styleId="crayon-o">
    <w:name w:val="crayon-o"/>
    <w:qFormat/>
  </w:style>
  <w:style w:type="character" w:customStyle="1" w:styleId="crayon-m">
    <w:name w:val="crayon-m"/>
    <w:qFormat/>
  </w:style>
  <w:style w:type="character" w:customStyle="1" w:styleId="crayon-v">
    <w:name w:val="crayon-v"/>
    <w:qFormat/>
  </w:style>
  <w:style w:type="character" w:customStyle="1" w:styleId="crayon-st">
    <w:name w:val="crayon-st"/>
    <w:qFormat/>
  </w:style>
  <w:style w:type="character" w:customStyle="1" w:styleId="doc-prop">
    <w:name w:val="doc-prop"/>
    <w:qFormat/>
  </w:style>
  <w:style w:type="character" w:customStyle="1" w:styleId="crayon-cn">
    <w:name w:val="crayon-cn"/>
    <w:qFormat/>
  </w:style>
  <w:style w:type="character" w:customStyle="1" w:styleId="apple-converted-space">
    <w:name w:val="apple-converted-space"/>
    <w:basedOn w:val="a1"/>
    <w:qFormat/>
  </w:style>
  <w:style w:type="character" w:customStyle="1" w:styleId="crayon-h">
    <w:name w:val="crayon-h"/>
    <w:qFormat/>
  </w:style>
  <w:style w:type="character" w:customStyle="1" w:styleId="crayon-s">
    <w:name w:val="crayon-s"/>
    <w:qFormat/>
  </w:style>
  <w:style w:type="character" w:customStyle="1" w:styleId="comment">
    <w:name w:val="comment"/>
    <w:qFormat/>
  </w:style>
  <w:style w:type="character" w:customStyle="1" w:styleId="Char2">
    <w:name w:val="页眉 Char"/>
    <w:link w:val="ab"/>
    <w:uiPriority w:val="99"/>
    <w:qFormat/>
    <w:rPr>
      <w:rFonts w:ascii="Verdana" w:hAnsi="Verdana"/>
      <w:sz w:val="16"/>
      <w:szCs w:val="24"/>
      <w:lang w:val="en-AU" w:eastAsia="en-US"/>
    </w:rPr>
  </w:style>
  <w:style w:type="character" w:customStyle="1" w:styleId="doc-keyword">
    <w:name w:val="doc-keyword"/>
    <w:qFormat/>
  </w:style>
  <w:style w:type="character" w:customStyle="1" w:styleId="Char1">
    <w:name w:val="页脚 Char"/>
    <w:link w:val="aa"/>
    <w:uiPriority w:val="99"/>
    <w:qFormat/>
    <w:rPr>
      <w:rFonts w:ascii="Verdana" w:hAnsi="Verdana"/>
      <w:sz w:val="16"/>
      <w:szCs w:val="24"/>
      <w:lang w:val="en-AU" w:eastAsia="en-US"/>
    </w:rPr>
  </w:style>
  <w:style w:type="character" w:customStyle="1" w:styleId="3Char">
    <w:name w:val="标题 3 Char"/>
    <w:link w:val="3"/>
    <w:qFormat/>
    <w:rPr>
      <w:rFonts w:ascii="Verdana" w:hAnsi="Verdana" w:cs="Arial"/>
      <w:b/>
      <w:bCs/>
      <w:iCs/>
      <w:sz w:val="24"/>
      <w:szCs w:val="26"/>
      <w:lang w:eastAsia="en-US"/>
    </w:rPr>
  </w:style>
  <w:style w:type="character" w:customStyle="1" w:styleId="Normal2Char">
    <w:name w:val="Normal 2 Char"/>
    <w:link w:val="Normal2"/>
    <w:qFormat/>
    <w:rPr>
      <w:rFonts w:ascii="Verdana" w:hAnsi="Verdana"/>
      <w:sz w:val="16"/>
      <w:szCs w:val="24"/>
      <w:lang w:val="en-AU" w:eastAsia="en-US"/>
    </w:rPr>
  </w:style>
  <w:style w:type="paragraph" w:customStyle="1" w:styleId="Normal2">
    <w:name w:val="Normal 2"/>
    <w:basedOn w:val="a0"/>
    <w:link w:val="Normal2Char"/>
    <w:qFormat/>
    <w:pPr>
      <w:ind w:firstLine="360"/>
    </w:pPr>
  </w:style>
  <w:style w:type="character" w:customStyle="1" w:styleId="Hyperlink0">
    <w:name w:val="Hyperlink.0"/>
    <w:qFormat/>
    <w:rPr>
      <w:rFonts w:ascii="Verdana" w:eastAsia="Verdana" w:hAnsi="Verdana" w:cs="Verdana"/>
      <w:color w:val="FF6100"/>
      <w:u w:val="single" w:color="FF6100"/>
      <w:shd w:val="clear" w:color="auto" w:fill="FFFFFF"/>
    </w:rPr>
  </w:style>
  <w:style w:type="character" w:customStyle="1" w:styleId="CodeChar">
    <w:name w:val="Code Char"/>
    <w:link w:val="Code"/>
    <w:qFormat/>
    <w:rPr>
      <w:rFonts w:ascii="Courier New" w:hAnsi="Courier New" w:cs="Courier New"/>
      <w:sz w:val="16"/>
      <w:lang w:val="en-AU" w:eastAsia="en-US"/>
    </w:rPr>
  </w:style>
  <w:style w:type="paragraph" w:customStyle="1" w:styleId="Code">
    <w:name w:val="Code"/>
    <w:basedOn w:val="a0"/>
    <w:link w:val="CodeChar"/>
    <w:qFormat/>
    <w:rPr>
      <w:rFonts w:ascii="Courier New" w:hAnsi="Courier New" w:cs="Courier New"/>
      <w:szCs w:val="20"/>
      <w:lang w:val="en-US" w:eastAsia="zh-CN"/>
    </w:rPr>
  </w:style>
  <w:style w:type="character" w:customStyle="1" w:styleId="4Char">
    <w:name w:val="标题 4 Char"/>
    <w:link w:val="4"/>
    <w:qFormat/>
    <w:rPr>
      <w:rFonts w:ascii="Verdana" w:hAnsi="Verdana"/>
      <w:b/>
      <w:i/>
      <w:iCs/>
      <w:sz w:val="16"/>
      <w:szCs w:val="28"/>
      <w:lang w:val="en-AU" w:eastAsia="en-US"/>
    </w:rPr>
  </w:style>
  <w:style w:type="character" w:customStyle="1" w:styleId="crayon-sy">
    <w:name w:val="crayon-sy"/>
    <w:qFormat/>
  </w:style>
  <w:style w:type="character" w:customStyle="1" w:styleId="crayon-i">
    <w:name w:val="crayon-i"/>
    <w:qFormat/>
  </w:style>
  <w:style w:type="paragraph" w:customStyle="1" w:styleId="xl29">
    <w:name w:val="xl29"/>
    <w:basedOn w:val="a0"/>
    <w:qFormat/>
    <w:pPr>
      <w:pBdr>
        <w:top w:val="single" w:sz="4" w:space="0" w:color="auto"/>
        <w:left w:val="single" w:sz="8" w:space="0" w:color="auto"/>
        <w:bottom w:val="single" w:sz="8" w:space="0" w:color="auto"/>
        <w:right w:val="single" w:sz="4" w:space="0" w:color="auto"/>
      </w:pBdr>
      <w:shd w:val="clear" w:color="auto" w:fill="FF6600"/>
      <w:spacing w:before="100" w:beforeAutospacing="1" w:after="100" w:afterAutospacing="1"/>
    </w:pPr>
    <w:rPr>
      <w:rFonts w:ascii="Times New Roman" w:hAnsi="Times New Roman"/>
      <w:sz w:val="24"/>
    </w:rPr>
  </w:style>
  <w:style w:type="paragraph" w:customStyle="1" w:styleId="xl24">
    <w:name w:val="xl24"/>
    <w:basedOn w:val="a0"/>
    <w:qFormat/>
    <w:pPr>
      <w:pBdr>
        <w:top w:val="single" w:sz="4" w:space="0" w:color="auto"/>
        <w:left w:val="single" w:sz="4" w:space="0" w:color="auto"/>
        <w:bottom w:val="single" w:sz="4" w:space="0" w:color="auto"/>
        <w:right w:val="single" w:sz="4" w:space="0" w:color="auto"/>
      </w:pBdr>
      <w:shd w:val="clear" w:color="auto" w:fill="800000"/>
      <w:spacing w:before="100" w:beforeAutospacing="1" w:after="100" w:afterAutospacing="1"/>
      <w:jc w:val="center"/>
    </w:pPr>
    <w:rPr>
      <w:rFonts w:ascii="Arial" w:hAnsi="Arial" w:cs="Arial"/>
      <w:b/>
      <w:bCs/>
      <w:color w:val="FFFFFF"/>
      <w:sz w:val="24"/>
    </w:rPr>
  </w:style>
  <w:style w:type="paragraph" w:customStyle="1" w:styleId="xl36">
    <w:name w:val="xl36"/>
    <w:basedOn w:val="a0"/>
    <w:qFormat/>
    <w:pPr>
      <w:pBdr>
        <w:top w:val="single" w:sz="8" w:space="0" w:color="auto"/>
        <w:bottom w:val="single" w:sz="4" w:space="0" w:color="auto"/>
      </w:pBdr>
      <w:spacing w:before="100" w:beforeAutospacing="1" w:after="100" w:afterAutospacing="1"/>
    </w:pPr>
    <w:rPr>
      <w:rFonts w:ascii="Times New Roman" w:hAnsi="Times New Roman"/>
      <w:sz w:val="24"/>
    </w:rPr>
  </w:style>
  <w:style w:type="paragraph" w:customStyle="1" w:styleId="11">
    <w:name w:val="正文1"/>
    <w:qFormat/>
    <w:pPr>
      <w:spacing w:after="160" w:line="259" w:lineRule="auto"/>
    </w:pPr>
    <w:rPr>
      <w:rFonts w:ascii="Calibri" w:eastAsia="Calibri" w:hAnsi="Calibri" w:cs="Calibri"/>
      <w:color w:val="000000"/>
      <w:sz w:val="22"/>
      <w:szCs w:val="22"/>
      <w:u w:color="000000"/>
      <w:lang w:val="zh-TW" w:eastAsia="zh-TW"/>
    </w:rPr>
  </w:style>
  <w:style w:type="paragraph" w:customStyle="1" w:styleId="NormalBullets">
    <w:name w:val="Normal Bullets"/>
    <w:basedOn w:val="a0"/>
    <w:qFormat/>
    <w:pPr>
      <w:numPr>
        <w:numId w:val="3"/>
      </w:numPr>
    </w:pPr>
    <w:rPr>
      <w:rFonts w:ascii="Arial" w:hAnsi="Arial"/>
      <w:sz w:val="20"/>
    </w:rPr>
  </w:style>
  <w:style w:type="paragraph" w:customStyle="1" w:styleId="Note">
    <w:name w:val="Note"/>
    <w:basedOn w:val="a0"/>
    <w:qFormat/>
    <w:pPr>
      <w:spacing w:before="60"/>
    </w:pPr>
    <w:rPr>
      <w:b/>
      <w:i/>
      <w:sz w:val="20"/>
    </w:rPr>
  </w:style>
  <w:style w:type="paragraph" w:customStyle="1" w:styleId="xl25">
    <w:name w:val="xl25"/>
    <w:basedOn w:val="a0"/>
    <w:qFormat/>
    <w:pPr>
      <w:pBdr>
        <w:top w:val="single" w:sz="4" w:space="0" w:color="auto"/>
        <w:left w:val="single" w:sz="8" w:space="0" w:color="auto"/>
        <w:bottom w:val="single" w:sz="4" w:space="0" w:color="auto"/>
        <w:right w:val="single" w:sz="4" w:space="0" w:color="auto"/>
      </w:pBdr>
      <w:shd w:val="clear" w:color="auto" w:fill="FF6600"/>
      <w:spacing w:before="100" w:beforeAutospacing="1" w:after="100" w:afterAutospacing="1"/>
    </w:pPr>
    <w:rPr>
      <w:rFonts w:ascii="Times New Roman" w:hAnsi="Times New Roman"/>
      <w:sz w:val="24"/>
    </w:rPr>
  </w:style>
  <w:style w:type="paragraph" w:customStyle="1" w:styleId="xl26">
    <w:name w:val="xl26"/>
    <w:basedOn w:val="a0"/>
    <w:qFormat/>
    <w:pPr>
      <w:pBdr>
        <w:top w:val="single" w:sz="4" w:space="0" w:color="auto"/>
        <w:left w:val="single" w:sz="8" w:space="0" w:color="auto"/>
        <w:bottom w:val="single" w:sz="4" w:space="0" w:color="auto"/>
        <w:right w:val="single" w:sz="4" w:space="0" w:color="auto"/>
      </w:pBdr>
      <w:shd w:val="clear" w:color="auto" w:fill="800000"/>
      <w:spacing w:before="100" w:beforeAutospacing="1" w:after="100" w:afterAutospacing="1"/>
    </w:pPr>
    <w:rPr>
      <w:rFonts w:ascii="Arial" w:hAnsi="Arial" w:cs="Arial"/>
      <w:b/>
      <w:bCs/>
      <w:color w:val="FFFFFF"/>
      <w:sz w:val="24"/>
    </w:rPr>
  </w:style>
  <w:style w:type="paragraph" w:customStyle="1" w:styleId="xl27">
    <w:name w:val="xl27"/>
    <w:basedOn w:val="a0"/>
    <w:qFormat/>
    <w:pPr>
      <w:pBdr>
        <w:top w:val="single" w:sz="4" w:space="0" w:color="auto"/>
        <w:left w:val="single" w:sz="4" w:space="0" w:color="auto"/>
        <w:bottom w:val="single" w:sz="4" w:space="0" w:color="auto"/>
        <w:right w:val="single" w:sz="8" w:space="0" w:color="auto"/>
      </w:pBdr>
      <w:spacing w:before="100" w:beforeAutospacing="1" w:after="100" w:afterAutospacing="1"/>
      <w:jc w:val="center"/>
    </w:pPr>
    <w:rPr>
      <w:rFonts w:ascii="Times New Roman" w:hAnsi="Times New Roman"/>
      <w:sz w:val="24"/>
    </w:rPr>
  </w:style>
  <w:style w:type="paragraph" w:customStyle="1" w:styleId="xl28">
    <w:name w:val="xl28"/>
    <w:basedOn w:val="a0"/>
    <w:qFormat/>
    <w:pPr>
      <w:pBdr>
        <w:top w:val="single" w:sz="4" w:space="0" w:color="auto"/>
        <w:left w:val="single" w:sz="4" w:space="0" w:color="auto"/>
        <w:bottom w:val="single" w:sz="4" w:space="0" w:color="auto"/>
        <w:right w:val="single" w:sz="8" w:space="0" w:color="auto"/>
      </w:pBdr>
      <w:shd w:val="clear" w:color="auto" w:fill="800000"/>
      <w:spacing w:before="100" w:beforeAutospacing="1" w:after="100" w:afterAutospacing="1"/>
      <w:jc w:val="center"/>
    </w:pPr>
    <w:rPr>
      <w:rFonts w:ascii="Arial" w:hAnsi="Arial" w:cs="Arial"/>
      <w:b/>
      <w:bCs/>
      <w:color w:val="FFFFFF"/>
      <w:sz w:val="24"/>
    </w:rPr>
  </w:style>
  <w:style w:type="paragraph" w:customStyle="1" w:styleId="xl30">
    <w:name w:val="xl30"/>
    <w:basedOn w:val="a0"/>
    <w:qFormat/>
    <w:pPr>
      <w:pBdr>
        <w:top w:val="single" w:sz="4" w:space="0" w:color="auto"/>
        <w:left w:val="single" w:sz="4" w:space="0" w:color="auto"/>
        <w:bottom w:val="single" w:sz="8" w:space="0" w:color="auto"/>
        <w:right w:val="single" w:sz="4" w:space="0" w:color="auto"/>
      </w:pBdr>
      <w:spacing w:before="100" w:beforeAutospacing="1" w:after="100" w:afterAutospacing="1"/>
      <w:jc w:val="center"/>
    </w:pPr>
    <w:rPr>
      <w:rFonts w:ascii="Times New Roman" w:hAnsi="Times New Roman"/>
      <w:sz w:val="24"/>
    </w:rPr>
  </w:style>
  <w:style w:type="paragraph" w:customStyle="1" w:styleId="xl31">
    <w:name w:val="xl31"/>
    <w:basedOn w:val="a0"/>
    <w:qFormat/>
    <w:pPr>
      <w:pBdr>
        <w:top w:val="single" w:sz="4" w:space="0" w:color="auto"/>
        <w:left w:val="single" w:sz="4" w:space="0" w:color="auto"/>
        <w:bottom w:val="single" w:sz="8" w:space="0" w:color="auto"/>
        <w:right w:val="single" w:sz="8" w:space="0" w:color="auto"/>
      </w:pBdr>
      <w:spacing w:before="100" w:beforeAutospacing="1" w:after="100" w:afterAutospacing="1"/>
      <w:jc w:val="center"/>
    </w:pPr>
    <w:rPr>
      <w:rFonts w:ascii="Times New Roman" w:hAnsi="Times New Roman"/>
      <w:sz w:val="24"/>
    </w:rPr>
  </w:style>
  <w:style w:type="paragraph" w:customStyle="1" w:styleId="xl32">
    <w:name w:val="xl32"/>
    <w:basedOn w:val="a0"/>
    <w:qFormat/>
    <w:pPr>
      <w:pBdr>
        <w:top w:val="single" w:sz="8" w:space="0" w:color="auto"/>
        <w:left w:val="single" w:sz="4" w:space="0" w:color="auto"/>
        <w:bottom w:val="single" w:sz="4" w:space="0" w:color="auto"/>
        <w:right w:val="single" w:sz="4" w:space="0" w:color="auto"/>
      </w:pBdr>
      <w:shd w:val="clear" w:color="auto" w:fill="000000"/>
      <w:spacing w:before="100" w:beforeAutospacing="1" w:after="100" w:afterAutospacing="1"/>
      <w:jc w:val="center"/>
    </w:pPr>
    <w:rPr>
      <w:rFonts w:ascii="Arial" w:hAnsi="Arial" w:cs="Arial"/>
      <w:b/>
      <w:bCs/>
      <w:color w:val="FFFFFF"/>
      <w:sz w:val="24"/>
    </w:rPr>
  </w:style>
  <w:style w:type="paragraph" w:customStyle="1" w:styleId="xl33">
    <w:name w:val="xl33"/>
    <w:basedOn w:val="a0"/>
    <w:qFormat/>
    <w:pPr>
      <w:pBdr>
        <w:top w:val="single" w:sz="8" w:space="0" w:color="auto"/>
        <w:left w:val="single" w:sz="4" w:space="0" w:color="auto"/>
        <w:bottom w:val="single" w:sz="4" w:space="0" w:color="auto"/>
        <w:right w:val="single" w:sz="8" w:space="0" w:color="auto"/>
      </w:pBdr>
      <w:shd w:val="clear" w:color="auto" w:fill="000000"/>
      <w:spacing w:before="100" w:beforeAutospacing="1" w:after="100" w:afterAutospacing="1"/>
      <w:jc w:val="center"/>
    </w:pPr>
    <w:rPr>
      <w:rFonts w:ascii="Arial" w:hAnsi="Arial" w:cs="Arial"/>
      <w:b/>
      <w:bCs/>
      <w:color w:val="FFFFFF"/>
      <w:sz w:val="24"/>
    </w:rPr>
  </w:style>
  <w:style w:type="paragraph" w:customStyle="1" w:styleId="xl34">
    <w:name w:val="xl34"/>
    <w:basedOn w:val="a0"/>
    <w:qFormat/>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w:hAnsi="Arial" w:cs="Arial"/>
      <w:b/>
      <w:bCs/>
      <w:sz w:val="24"/>
    </w:rPr>
  </w:style>
  <w:style w:type="paragraph" w:customStyle="1" w:styleId="xl35">
    <w:name w:val="xl35"/>
    <w:basedOn w:val="a0"/>
    <w:qFormat/>
    <w:pPr>
      <w:pBdr>
        <w:top w:val="single" w:sz="4" w:space="0" w:color="auto"/>
        <w:left w:val="single" w:sz="4" w:space="0" w:color="auto"/>
        <w:bottom w:val="single" w:sz="4" w:space="0" w:color="auto"/>
        <w:right w:val="single" w:sz="8" w:space="0" w:color="auto"/>
      </w:pBdr>
      <w:spacing w:before="100" w:beforeAutospacing="1" w:after="100" w:afterAutospacing="1"/>
      <w:jc w:val="center"/>
    </w:pPr>
    <w:rPr>
      <w:rFonts w:ascii="Arial" w:hAnsi="Arial" w:cs="Arial"/>
      <w:b/>
      <w:bCs/>
      <w:sz w:val="24"/>
    </w:rPr>
  </w:style>
  <w:style w:type="paragraph" w:customStyle="1" w:styleId="xl37">
    <w:name w:val="xl37"/>
    <w:basedOn w:val="a0"/>
    <w:qFormat/>
    <w:pPr>
      <w:pBdr>
        <w:top w:val="single" w:sz="8" w:space="0" w:color="auto"/>
        <w:bottom w:val="single" w:sz="4" w:space="0" w:color="auto"/>
        <w:right w:val="single" w:sz="8" w:space="0" w:color="auto"/>
      </w:pBdr>
      <w:spacing w:before="100" w:beforeAutospacing="1" w:after="100" w:afterAutospacing="1"/>
    </w:pPr>
    <w:rPr>
      <w:rFonts w:ascii="Times New Roman" w:hAnsi="Times New Roman"/>
      <w:sz w:val="24"/>
    </w:rPr>
  </w:style>
  <w:style w:type="paragraph" w:customStyle="1" w:styleId="NormalItalics">
    <w:name w:val="Normal Italics"/>
    <w:basedOn w:val="a0"/>
    <w:qFormat/>
    <w:pPr>
      <w:spacing w:before="240"/>
    </w:pPr>
    <w:rPr>
      <w:rFonts w:cs="Arial"/>
      <w:b/>
      <w:i/>
    </w:rPr>
  </w:style>
  <w:style w:type="paragraph" w:customStyle="1" w:styleId="NormalDialogue">
    <w:name w:val="Normal Dialogue"/>
    <w:basedOn w:val="a0"/>
    <w:qFormat/>
    <w:pPr>
      <w:ind w:left="567" w:right="1701"/>
    </w:pPr>
    <w:rPr>
      <w:i/>
    </w:rPr>
  </w:style>
  <w:style w:type="paragraph" w:customStyle="1" w:styleId="12">
    <w:name w:val="列出段落1"/>
    <w:basedOn w:val="a0"/>
    <w:uiPriority w:val="34"/>
    <w:qFormat/>
    <w:pPr>
      <w:ind w:left="720"/>
    </w:pPr>
  </w:style>
  <w:style w:type="paragraph" w:customStyle="1" w:styleId="afa">
    <w:name w:val="无间距"/>
    <w:uiPriority w:val="1"/>
    <w:qFormat/>
    <w:rPr>
      <w:rFonts w:ascii="Verdana" w:hAnsi="Verdana"/>
      <w:sz w:val="16"/>
      <w:szCs w:val="24"/>
      <w:lang w:val="en-AU" w:eastAsia="en-US"/>
    </w:rPr>
  </w:style>
  <w:style w:type="table" w:customStyle="1" w:styleId="MediumGrid31">
    <w:name w:val="Medium Grid 31"/>
    <w:basedOn w:val="a2"/>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l2br w:val="nil"/>
          <w:tr2bl w:val="nil"/>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l2br w:val="nil"/>
          <w:tr2bl w:val="nil"/>
        </w:tcBorders>
        <w:shd w:val="clear" w:color="auto" w:fill="000000"/>
      </w:tcPr>
    </w:tblStylePr>
    <w:tblStylePr w:type="firstCol">
      <w:rPr>
        <w:b/>
        <w:bCs/>
        <w:i w:val="0"/>
        <w:iCs w:val="0"/>
        <w:color w:val="FFFFFF"/>
      </w:rPr>
      <w:tblPr/>
      <w:tcPr>
        <w:tcBorders>
          <w:top w:val="nil"/>
          <w:left w:val="single" w:sz="8" w:space="0" w:color="FFFFFF"/>
          <w:bottom w:val="nil"/>
          <w:right w:val="single" w:sz="24" w:space="0" w:color="FFFFFF"/>
          <w:insideH w:val="nil"/>
          <w:insideV w:val="nil"/>
          <w:tl2br w:val="nil"/>
          <w:tr2bl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l2br w:val="nil"/>
          <w:tr2bl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l2br w:val="nil"/>
          <w:tr2bl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l2br w:val="nil"/>
          <w:tr2bl w:val="nil"/>
        </w:tcBorders>
        <w:shd w:val="clear" w:color="auto" w:fill="808080"/>
      </w:tcPr>
    </w:tblStylePr>
  </w:style>
  <w:style w:type="table" w:customStyle="1" w:styleId="LightList-Accent11">
    <w:name w:val="Light List - Accent 11"/>
    <w:basedOn w:val="a2"/>
    <w:uiPriority w:val="61"/>
    <w:qFormat/>
    <w:tblPr>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insideH w:val="nil"/>
          <w:insideV w:val="nil"/>
          <w:tl2br w:val="nil"/>
          <w:tr2bl w:val="nil"/>
        </w:tcBorders>
      </w:tcPr>
    </w:tblStylePr>
    <w:tblStylePr w:type="band1Horz">
      <w:tblPr/>
      <w:tcPr>
        <w:tcBorders>
          <w:top w:val="single" w:sz="8" w:space="0" w:color="4F81BD"/>
          <w:left w:val="single" w:sz="8" w:space="0" w:color="4F81BD"/>
          <w:bottom w:val="single" w:sz="8" w:space="0" w:color="4F81BD"/>
          <w:right w:val="single" w:sz="8" w:space="0" w:color="4F81BD"/>
          <w:insideH w:val="nil"/>
          <w:insideV w:val="nil"/>
          <w:tl2br w:val="nil"/>
          <w:tr2bl w:val="nil"/>
        </w:tcBorders>
      </w:tcPr>
    </w:tblStylePr>
  </w:style>
  <w:style w:type="table" w:customStyle="1" w:styleId="MediumShading1-Accent11">
    <w:name w:val="Medium Shading 1 - Accent 11"/>
    <w:basedOn w:val="a2"/>
    <w:uiPriority w:val="63"/>
    <w:qFormat/>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character" w:customStyle="1" w:styleId="apple-style-span">
    <w:name w:val="apple-style-span"/>
    <w:basedOn w:val="a1"/>
    <w:qFormat/>
  </w:style>
  <w:style w:type="table" w:customStyle="1" w:styleId="Style12">
    <w:name w:val="_Style 12"/>
    <w:basedOn w:val="TableNormal"/>
    <w:qFormat/>
    <w:pPr>
      <w:contextualSpacing/>
    </w:pPr>
    <w:tblPr>
      <w:tblCellMar>
        <w:left w:w="115" w:type="dxa"/>
        <w:right w:w="115" w:type="dxa"/>
      </w:tblCellMar>
    </w:tblPr>
    <w:tblStylePr w:type="firstRow">
      <w:pPr>
        <w:spacing w:before="0" w:after="0" w:line="240" w:lineRule="auto"/>
      </w:pPr>
      <w:rPr>
        <w:b/>
      </w:rPr>
      <w:tblPr/>
      <w:tcPr>
        <w:tcBorders>
          <w:top w:val="single" w:sz="8" w:space="0" w:color="000000"/>
          <w:left w:val="nil"/>
          <w:bottom w:val="single" w:sz="8" w:space="0" w:color="000000"/>
          <w:right w:val="nil"/>
          <w:insideH w:val="nil"/>
          <w:insideV w:val="nil"/>
        </w:tcBorders>
        <w:tcMar>
          <w:top w:w="0" w:type="dxa"/>
          <w:left w:w="115" w:type="dxa"/>
          <w:bottom w:w="0" w:type="dxa"/>
          <w:right w:w="115" w:type="dxa"/>
        </w:tcMar>
      </w:tcPr>
    </w:tblStylePr>
    <w:tblStylePr w:type="lastRow">
      <w:pPr>
        <w:spacing w:before="0" w:after="0" w:line="240" w:lineRule="auto"/>
      </w:pPr>
      <w:rPr>
        <w:b/>
      </w:rPr>
      <w:tblPr/>
      <w:tcPr>
        <w:tcBorders>
          <w:top w:val="single" w:sz="8" w:space="0" w:color="000000"/>
          <w:left w:val="nil"/>
          <w:bottom w:val="single" w:sz="8" w:space="0" w:color="000000"/>
          <w:right w:val="nil"/>
          <w:insideH w:val="nil"/>
          <w:insideV w:val="nil"/>
        </w:tcBorders>
        <w:tcMar>
          <w:top w:w="0" w:type="dxa"/>
          <w:left w:w="115" w:type="dxa"/>
          <w:bottom w:w="0" w:type="dxa"/>
          <w:right w:w="115" w:type="dxa"/>
        </w:tcMar>
      </w:tcPr>
    </w:tblStylePr>
    <w:tblStylePr w:type="firstCol">
      <w:pPr>
        <w:contextualSpacing/>
      </w:pPr>
      <w:rPr>
        <w:b/>
      </w:rPr>
      <w:tblPr/>
      <w:tcPr>
        <w:tcMar>
          <w:top w:w="0" w:type="dxa"/>
          <w:left w:w="115" w:type="dxa"/>
          <w:bottom w:w="0" w:type="dxa"/>
          <w:right w:w="115" w:type="dxa"/>
        </w:tcMar>
      </w:tcPr>
    </w:tblStylePr>
    <w:tblStylePr w:type="lastCol">
      <w:pPr>
        <w:contextualSpacing/>
      </w:pPr>
      <w:rPr>
        <w:b/>
      </w:rPr>
      <w:tblPr/>
      <w:tcPr>
        <w:tcMar>
          <w:top w:w="0" w:type="dxa"/>
          <w:left w:w="115" w:type="dxa"/>
          <w:bottom w:w="0" w:type="dxa"/>
          <w:right w:w="115" w:type="dxa"/>
        </w:tcMar>
      </w:tcPr>
    </w:tblStylePr>
    <w:tblStylePr w:type="band1Vert">
      <w:pPr>
        <w:contextualSpacing/>
      </w:pPr>
      <w:tblPr/>
      <w:tcPr>
        <w:tcBorders>
          <w:left w:val="nil"/>
          <w:right w:val="nil"/>
          <w:insideH w:val="nil"/>
          <w:insideV w:val="nil"/>
        </w:tcBorders>
        <w:shd w:val="clear" w:color="auto" w:fill="C0C0C0"/>
        <w:tcMar>
          <w:top w:w="0" w:type="dxa"/>
          <w:left w:w="115" w:type="dxa"/>
          <w:bottom w:w="0" w:type="dxa"/>
          <w:right w:w="115" w:type="dxa"/>
        </w:tcMar>
      </w:tcPr>
    </w:tblStylePr>
    <w:tblStylePr w:type="band1Horz">
      <w:pPr>
        <w:contextualSpacing/>
      </w:pPr>
      <w:tblPr/>
      <w:tcPr>
        <w:tcBorders>
          <w:left w:val="nil"/>
          <w:right w:val="nil"/>
          <w:insideH w:val="nil"/>
          <w:insideV w:val="nil"/>
        </w:tcBorders>
        <w:shd w:val="clear" w:color="auto" w:fill="C0C0C0"/>
        <w:tcMar>
          <w:top w:w="0" w:type="dxa"/>
          <w:left w:w="115" w:type="dxa"/>
          <w:bottom w:w="0" w:type="dxa"/>
          <w:right w:w="115" w:type="dxa"/>
        </w:tcMar>
      </w:tcPr>
    </w:tblStylePr>
  </w:style>
  <w:style w:type="table" w:customStyle="1" w:styleId="TableNormal">
    <w:name w:val="Table Normal"/>
    <w:qFormat/>
    <w:tblPr>
      <w:tblCellMar>
        <w:top w:w="0" w:type="dxa"/>
        <w:left w:w="0" w:type="dxa"/>
        <w:bottom w:w="0" w:type="dxa"/>
        <w:right w:w="0" w:type="dxa"/>
      </w:tblCellMar>
    </w:tblPr>
  </w:style>
  <w:style w:type="table" w:customStyle="1" w:styleId="Style13">
    <w:name w:val="_Style 13"/>
    <w:basedOn w:val="TableNormal"/>
    <w:qFormat/>
    <w:tblPr>
      <w:tblCellMar>
        <w:left w:w="115" w:type="dxa"/>
        <w:right w:w="115" w:type="dxa"/>
      </w:tblCellMar>
    </w:tblPr>
  </w:style>
  <w:style w:type="table" w:customStyle="1" w:styleId="Style14">
    <w:name w:val="_Style 14"/>
    <w:basedOn w:val="TableNormal"/>
    <w:qFormat/>
    <w:tblPr>
      <w:tblCellMar>
        <w:left w:w="115" w:type="dxa"/>
        <w:right w:w="115" w:type="dxa"/>
      </w:tblCellMar>
    </w:tblPr>
  </w:style>
  <w:style w:type="table" w:customStyle="1" w:styleId="Style15">
    <w:name w:val="_Style 15"/>
    <w:basedOn w:val="TableNormal"/>
    <w:qFormat/>
    <w:tblPr>
      <w:tblCellMar>
        <w:left w:w="115" w:type="dxa"/>
        <w:right w:w="115" w:type="dxa"/>
      </w:tblCellMar>
    </w:tblPr>
  </w:style>
  <w:style w:type="table" w:customStyle="1" w:styleId="Style16">
    <w:name w:val="_Style 16"/>
    <w:basedOn w:val="TableNormal"/>
    <w:qFormat/>
    <w:tblPr>
      <w:tblCellMar>
        <w:left w:w="115" w:type="dxa"/>
        <w:right w:w="115" w:type="dxa"/>
      </w:tblCellMar>
    </w:tblPr>
  </w:style>
  <w:style w:type="table" w:customStyle="1" w:styleId="Style17">
    <w:name w:val="_Style 17"/>
    <w:basedOn w:val="TableNormal"/>
    <w:qFormat/>
    <w:tblPr>
      <w:tblCellMar>
        <w:left w:w="115" w:type="dxa"/>
        <w:right w:w="115" w:type="dxa"/>
      </w:tblCellMar>
    </w:tblPr>
  </w:style>
  <w:style w:type="table" w:customStyle="1" w:styleId="Style18">
    <w:name w:val="_Style 18"/>
    <w:basedOn w:val="TableNormal"/>
    <w:qFormat/>
    <w:tblPr>
      <w:tblCellMar>
        <w:left w:w="115" w:type="dxa"/>
        <w:right w:w="115" w:type="dxa"/>
      </w:tblCellMar>
    </w:tblPr>
  </w:style>
  <w:style w:type="table" w:customStyle="1" w:styleId="Style19">
    <w:name w:val="_Style 19"/>
    <w:basedOn w:val="TableNormal"/>
    <w:qFormat/>
    <w:tblPr>
      <w:tblCellMar>
        <w:left w:w="115" w:type="dxa"/>
        <w:right w:w="115" w:type="dxa"/>
      </w:tblCellMar>
    </w:tblPr>
  </w:style>
  <w:style w:type="table" w:customStyle="1" w:styleId="Style20">
    <w:name w:val="_Style 20"/>
    <w:basedOn w:val="TableNormal"/>
    <w:qFormat/>
    <w:tblPr>
      <w:tblCellMar>
        <w:left w:w="115" w:type="dxa"/>
        <w:right w:w="115" w:type="dxa"/>
      </w:tblCellMar>
    </w:tblPr>
  </w:style>
  <w:style w:type="table" w:customStyle="1" w:styleId="Style21">
    <w:name w:val="_Style 21"/>
    <w:basedOn w:val="TableNormal"/>
    <w:qFormat/>
    <w:tblPr>
      <w:tblCellMar>
        <w:left w:w="115" w:type="dxa"/>
        <w:right w:w="115" w:type="dxa"/>
      </w:tblCellMar>
    </w:tblPr>
  </w:style>
  <w:style w:type="table" w:customStyle="1" w:styleId="Style22">
    <w:name w:val="_Style 22"/>
    <w:basedOn w:val="TableNormal"/>
    <w:qFormat/>
    <w:tblPr>
      <w:tblCellMar>
        <w:left w:w="115" w:type="dxa"/>
        <w:right w:w="115" w:type="dxa"/>
      </w:tblCellMar>
    </w:tblPr>
  </w:style>
  <w:style w:type="table" w:customStyle="1" w:styleId="Style23">
    <w:name w:val="_Style 23"/>
    <w:basedOn w:val="TableNormal"/>
    <w:qFormat/>
    <w:tblPr>
      <w:tblCellMar>
        <w:left w:w="115" w:type="dxa"/>
        <w:right w:w="115" w:type="dxa"/>
      </w:tblCellMar>
    </w:tblPr>
  </w:style>
  <w:style w:type="table" w:customStyle="1" w:styleId="Style24">
    <w:name w:val="_Style 24"/>
    <w:basedOn w:val="TableNormal"/>
    <w:qFormat/>
    <w:tblPr>
      <w:tblCellMar>
        <w:left w:w="115" w:type="dxa"/>
        <w:right w:w="115" w:type="dxa"/>
      </w:tblCellMar>
    </w:tblPr>
  </w:style>
  <w:style w:type="table" w:customStyle="1" w:styleId="Style25">
    <w:name w:val="_Style 25"/>
    <w:basedOn w:val="TableNormal"/>
    <w:qFormat/>
    <w:tblPr>
      <w:tblCellMar>
        <w:left w:w="115" w:type="dxa"/>
        <w:right w:w="115" w:type="dxa"/>
      </w:tblCellMar>
    </w:tblPr>
  </w:style>
  <w:style w:type="table" w:customStyle="1" w:styleId="Style26">
    <w:name w:val="_Style 26"/>
    <w:basedOn w:val="TableNormal"/>
    <w:qFormat/>
    <w:tblPr>
      <w:tblCellMar>
        <w:left w:w="115" w:type="dxa"/>
        <w:right w:w="115" w:type="dxa"/>
      </w:tblCellMar>
    </w:tblPr>
  </w:style>
  <w:style w:type="table" w:customStyle="1" w:styleId="Style27">
    <w:name w:val="_Style 27"/>
    <w:basedOn w:val="TableNormal"/>
    <w:qFormat/>
    <w:tblPr>
      <w:tblCellMar>
        <w:left w:w="115" w:type="dxa"/>
        <w:right w:w="115" w:type="dxa"/>
      </w:tblCellMar>
    </w:tblPr>
  </w:style>
  <w:style w:type="table" w:customStyle="1" w:styleId="Style28">
    <w:name w:val="_Style 28"/>
    <w:basedOn w:val="TableNormal"/>
    <w:qFormat/>
    <w:tblPr>
      <w:tblCellMar>
        <w:left w:w="115" w:type="dxa"/>
        <w:right w:w="115" w:type="dxa"/>
      </w:tblCellMar>
    </w:tblPr>
  </w:style>
  <w:style w:type="table" w:customStyle="1" w:styleId="Style29">
    <w:name w:val="_Style 29"/>
    <w:basedOn w:val="TableNormal"/>
    <w:qFormat/>
    <w:tblPr>
      <w:tblCellMar>
        <w:left w:w="115" w:type="dxa"/>
        <w:right w:w="115" w:type="dxa"/>
      </w:tblCellMar>
    </w:tblPr>
  </w:style>
  <w:style w:type="table" w:customStyle="1" w:styleId="Style30">
    <w:name w:val="_Style 30"/>
    <w:basedOn w:val="TableNormal"/>
    <w:qFormat/>
    <w:tblPr>
      <w:tblCellMar>
        <w:left w:w="115" w:type="dxa"/>
        <w:right w:w="115" w:type="dxa"/>
      </w:tblCellMar>
    </w:tblPr>
  </w:style>
  <w:style w:type="table" w:customStyle="1" w:styleId="Style31">
    <w:name w:val="_Style 31"/>
    <w:basedOn w:val="TableNormal"/>
    <w:qFormat/>
    <w:tblPr>
      <w:tblCellMar>
        <w:left w:w="115" w:type="dxa"/>
        <w:right w:w="115" w:type="dxa"/>
      </w:tblCellMar>
    </w:tblPr>
  </w:style>
  <w:style w:type="table" w:customStyle="1" w:styleId="Style32">
    <w:name w:val="_Style 32"/>
    <w:basedOn w:val="TableNormal"/>
    <w:qFormat/>
    <w:tblPr>
      <w:tblCellMar>
        <w:left w:w="115" w:type="dxa"/>
        <w:right w:w="115" w:type="dxa"/>
      </w:tblCellMar>
    </w:tblPr>
  </w:style>
  <w:style w:type="table" w:customStyle="1" w:styleId="Style33">
    <w:name w:val="_Style 33"/>
    <w:basedOn w:val="TableNormal"/>
    <w:qFormat/>
    <w:tblPr>
      <w:tblCellMar>
        <w:left w:w="115" w:type="dxa"/>
        <w:right w:w="115" w:type="dxa"/>
      </w:tblCellMar>
    </w:tblPr>
  </w:style>
  <w:style w:type="table" w:customStyle="1" w:styleId="Style34">
    <w:name w:val="_Style 34"/>
    <w:basedOn w:val="TableNormal"/>
    <w:qFormat/>
    <w:tblPr>
      <w:tblCellMar>
        <w:left w:w="115" w:type="dxa"/>
        <w:right w:w="115" w:type="dxa"/>
      </w:tblCellMar>
    </w:tblPr>
  </w:style>
  <w:style w:type="table" w:customStyle="1" w:styleId="Style35">
    <w:name w:val="_Style 35"/>
    <w:basedOn w:val="TableNormal"/>
    <w:qFormat/>
    <w:tblPr>
      <w:tblCellMar>
        <w:left w:w="115" w:type="dxa"/>
        <w:right w:w="115" w:type="dxa"/>
      </w:tblCellMar>
    </w:tblPr>
  </w:style>
  <w:style w:type="table" w:customStyle="1" w:styleId="Style36">
    <w:name w:val="_Style 36"/>
    <w:basedOn w:val="TableNormal"/>
    <w:qFormat/>
    <w:tblPr>
      <w:tblCellMar>
        <w:left w:w="115" w:type="dxa"/>
        <w:right w:w="115" w:type="dxa"/>
      </w:tblCellMar>
    </w:tblPr>
  </w:style>
  <w:style w:type="table" w:customStyle="1" w:styleId="Style37">
    <w:name w:val="_Style 37"/>
    <w:basedOn w:val="TableNormal"/>
    <w:qFormat/>
    <w:tblPr>
      <w:tblCellMar>
        <w:left w:w="115" w:type="dxa"/>
        <w:right w:w="115" w:type="dxa"/>
      </w:tblCellMar>
    </w:tblPr>
  </w:style>
  <w:style w:type="table" w:customStyle="1" w:styleId="Style38">
    <w:name w:val="_Style 38"/>
    <w:basedOn w:val="TableNormal"/>
    <w:qFormat/>
    <w:tblPr>
      <w:tblCellMar>
        <w:left w:w="115" w:type="dxa"/>
        <w:right w:w="115" w:type="dxa"/>
      </w:tblCellMar>
    </w:tblPr>
  </w:style>
  <w:style w:type="table" w:customStyle="1" w:styleId="Style39">
    <w:name w:val="_Style 39"/>
    <w:basedOn w:val="TableNormal"/>
    <w:qFormat/>
    <w:tblPr>
      <w:tblCellMar>
        <w:left w:w="115" w:type="dxa"/>
        <w:right w:w="115" w:type="dxa"/>
      </w:tblCellMar>
    </w:tblPr>
  </w:style>
  <w:style w:type="table" w:customStyle="1" w:styleId="Style40">
    <w:name w:val="_Style 40"/>
    <w:basedOn w:val="TableNormal"/>
    <w:qFormat/>
    <w:tblPr>
      <w:tblCellMar>
        <w:left w:w="115" w:type="dxa"/>
        <w:right w:w="115" w:type="dxa"/>
      </w:tblCellMar>
    </w:tblPr>
  </w:style>
  <w:style w:type="table" w:customStyle="1" w:styleId="Style41">
    <w:name w:val="_Style 41"/>
    <w:basedOn w:val="TableNormal"/>
    <w:qFormat/>
    <w:pPr>
      <w:contextualSpacing/>
    </w:pPr>
    <w:tblPr>
      <w:tblCellMar>
        <w:left w:w="115" w:type="dxa"/>
        <w:right w:w="115" w:type="dxa"/>
      </w:tblCellMar>
    </w:tblPr>
  </w:style>
  <w:style w:type="character" w:customStyle="1" w:styleId="Char0">
    <w:name w:val="批注文字 Char"/>
    <w:basedOn w:val="a1"/>
    <w:link w:val="a5"/>
    <w:semiHidden/>
    <w:rPr>
      <w:rFonts w:ascii="Verdana" w:hAnsi="Verdana"/>
      <w:lang w:val="en-AU" w:eastAsia="en-US"/>
    </w:rPr>
  </w:style>
  <w:style w:type="character" w:customStyle="1" w:styleId="Char">
    <w:name w:val="批注主题 Char"/>
    <w:basedOn w:val="Char0"/>
    <w:link w:val="a4"/>
    <w:uiPriority w:val="99"/>
    <w:semiHidden/>
    <w:rPr>
      <w:rFonts w:ascii="Verdana" w:hAnsi="Verdana"/>
      <w:b/>
      <w:bCs/>
      <w:sz w:val="16"/>
      <w:szCs w:val="24"/>
      <w:lang w:val="en-AU" w:eastAsia="en-US"/>
    </w:rPr>
  </w:style>
  <w:style w:type="paragraph" w:styleId="afb">
    <w:name w:val="List Paragraph"/>
    <w:basedOn w:val="a0"/>
    <w:uiPriority w:val="34"/>
    <w:unhideWhenUsed/>
    <w:qFormat/>
    <w:rsid w:val="00584125"/>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em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eader" Target="header2.xm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_rels/header3.xml.rels><?xml version="1.0" encoding="UTF-8" standalone="yes"?>
<Relationships xmlns="http://schemas.openxmlformats.org/package/2006/relationships"><Relationship Id="rId1" Type="http://schemas.openxmlformats.org/officeDocument/2006/relationships/image" Target="media/image13.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cklein\Application%20Data\Microsoft\Templates\IG%20Template.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3074"/>
    <customShpInfo spid="_x0000_s3075"/>
    <customShpInfo spid="_x0000_s3073"/>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180565F-945A-49CF-8673-8D7E7610D5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IG Template.dot</Template>
  <TotalTime>190</TotalTime>
  <Pages>12</Pages>
  <Words>2117</Words>
  <Characters>12068</Characters>
  <Application>Microsoft Office Word</Application>
  <DocSecurity>0</DocSecurity>
  <Lines>100</Lines>
  <Paragraphs>28</Paragraphs>
  <ScaleCrop>false</ScaleCrop>
  <Company>Hypereal</Company>
  <LinksUpToDate>false</LinksUpToDate>
  <CharactersWithSpaces>14157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Hypereal</dc:creator>
  <cp:lastModifiedBy>SDKGuest</cp:lastModifiedBy>
  <cp:revision>64</cp:revision>
  <cp:lastPrinted>2016-05-20T08:25:00Z</cp:lastPrinted>
  <dcterms:created xsi:type="dcterms:W3CDTF">2016-09-23T08:14:00Z</dcterms:created>
  <dcterms:modified xsi:type="dcterms:W3CDTF">2017-02-10T06:53:00Z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Document</vt:lpwstr>
  </property>
  <property fmtid="{D5CDD505-2E9C-101B-9397-08002B2CF9AE}" pid="3" name="KSOProductBuildVer">
    <vt:lpwstr>2052-10.1.0.5866</vt:lpwstr>
  </property>
</Properties>
</file>